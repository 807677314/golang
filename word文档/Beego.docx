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022F" w:rsidRDefault="00666E46" w:rsidP="00CC2843">
      <w:pPr>
        <w:pStyle w:val="ab"/>
      </w:pPr>
      <w:r>
        <w:rPr>
          <w:rFonts w:hint="eastAsia"/>
        </w:rPr>
        <w:t>Beego</w:t>
      </w:r>
      <w:r>
        <w:rPr>
          <w:rFonts w:hint="eastAsia"/>
        </w:rPr>
        <w:t>框架</w:t>
      </w:r>
      <w:r w:rsidR="00531B28">
        <w:rPr>
          <w:rFonts w:hint="eastAsia"/>
        </w:rPr>
        <w:t>技术</w:t>
      </w:r>
    </w:p>
    <w:p w:rsidR="009E334B" w:rsidRDefault="008F7B5E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532977441" w:history="1">
        <w:r w:rsidR="009E334B" w:rsidRPr="009B5B61">
          <w:rPr>
            <w:rStyle w:val="ad"/>
            <w:rFonts w:ascii="Arial" w:hAnsi="Arial" w:cs="Arial"/>
            <w:noProof/>
          </w:rPr>
          <w:t>1</w:t>
        </w:r>
        <w:r w:rsidR="009E334B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快速上手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_Toc532977441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6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42" w:history="1">
        <w:r w:rsidR="009E334B" w:rsidRPr="009B5B61">
          <w:rPr>
            <w:rStyle w:val="ad"/>
            <w:noProof/>
          </w:rPr>
          <w:t>1.1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开始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_Toc532977442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6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43" w:history="1">
        <w:r w:rsidR="009E334B" w:rsidRPr="009B5B61">
          <w:rPr>
            <w:rStyle w:val="ad"/>
            <w:noProof/>
          </w:rPr>
          <w:t>1.2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何为</w:t>
        </w:r>
        <w:r w:rsidR="009E334B" w:rsidRPr="009B5B61">
          <w:rPr>
            <w:rStyle w:val="ad"/>
            <w:noProof/>
          </w:rPr>
          <w:t>Beego</w:t>
        </w:r>
        <w:r w:rsidR="009E334B" w:rsidRPr="009B5B61">
          <w:rPr>
            <w:rStyle w:val="ad"/>
            <w:noProof/>
          </w:rPr>
          <w:t>？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_Toc532977443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6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44" w:history="1">
        <w:r w:rsidR="009E334B" w:rsidRPr="009B5B61">
          <w:rPr>
            <w:rStyle w:val="ad"/>
            <w:noProof/>
          </w:rPr>
          <w:t>1.3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官网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_Toc532977444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6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45" w:history="1">
        <w:r w:rsidR="009E334B" w:rsidRPr="009B5B61">
          <w:rPr>
            <w:rStyle w:val="ad"/>
            <w:noProof/>
          </w:rPr>
          <w:t>1.4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安装</w:t>
        </w:r>
        <w:r w:rsidR="009E334B" w:rsidRPr="009B5B61">
          <w:rPr>
            <w:rStyle w:val="ad"/>
            <w:noProof/>
          </w:rPr>
          <w:t>Beego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_Toc532977445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6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46" w:history="1">
        <w:r w:rsidR="009E334B" w:rsidRPr="009B5B61">
          <w:rPr>
            <w:rStyle w:val="ad"/>
            <w:noProof/>
          </w:rPr>
          <w:t>1.5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安装</w:t>
        </w:r>
        <w:r w:rsidR="009E334B" w:rsidRPr="009B5B61">
          <w:rPr>
            <w:rStyle w:val="ad"/>
            <w:noProof/>
          </w:rPr>
          <w:t>beego</w:t>
        </w:r>
        <w:r w:rsidR="009E334B" w:rsidRPr="009B5B61">
          <w:rPr>
            <w:rStyle w:val="ad"/>
            <w:noProof/>
          </w:rPr>
          <w:t>管理工具</w:t>
        </w:r>
        <w:r w:rsidR="009E334B" w:rsidRPr="009B5B61">
          <w:rPr>
            <w:rStyle w:val="ad"/>
            <w:noProof/>
          </w:rPr>
          <w:t xml:space="preserve"> bee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_Toc532977446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7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47" w:history="1">
        <w:r w:rsidR="009E334B" w:rsidRPr="009B5B61">
          <w:rPr>
            <w:rStyle w:val="ad"/>
            <w:noProof/>
          </w:rPr>
          <w:t>1.6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初始化</w:t>
        </w:r>
        <w:r w:rsidR="009E334B" w:rsidRPr="009B5B61">
          <w:rPr>
            <w:rStyle w:val="ad"/>
            <w:noProof/>
          </w:rPr>
          <w:t>beego</w:t>
        </w:r>
        <w:r w:rsidR="009E334B" w:rsidRPr="009B5B61">
          <w:rPr>
            <w:rStyle w:val="ad"/>
            <w:noProof/>
          </w:rPr>
          <w:t>项目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_Toc532977447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8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48" w:history="1">
        <w:r w:rsidR="009E334B" w:rsidRPr="009B5B61">
          <w:rPr>
            <w:rStyle w:val="ad"/>
            <w:noProof/>
          </w:rPr>
          <w:t>1.7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测试运行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_Toc532977448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9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49" w:history="1">
        <w:r w:rsidR="009E334B" w:rsidRPr="009B5B61">
          <w:rPr>
            <w:rStyle w:val="ad"/>
            <w:noProof/>
          </w:rPr>
          <w:t>1.8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路由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_Toc532977449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50" w:history="1">
        <w:r w:rsidR="009E334B" w:rsidRPr="009B5B61">
          <w:rPr>
            <w:rStyle w:val="ad"/>
            <w:noProof/>
          </w:rPr>
          <w:t>1.9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控制器方法，动作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_Toc532977450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51" w:history="1">
        <w:r w:rsidR="009E334B" w:rsidRPr="009B5B61">
          <w:rPr>
            <w:rStyle w:val="ad"/>
            <w:noProof/>
          </w:rPr>
          <w:t>1.10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视图模板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_Toc532977451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12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2977452" w:history="1">
        <w:r w:rsidR="009E334B" w:rsidRPr="009B5B61">
          <w:rPr>
            <w:rStyle w:val="ad"/>
            <w:noProof/>
          </w:rPr>
          <w:t>1.10.1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模板位于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_Toc532977452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12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2977453" w:history="1">
        <w:r w:rsidR="009E334B" w:rsidRPr="009B5B61">
          <w:rPr>
            <w:rStyle w:val="ad"/>
            <w:noProof/>
          </w:rPr>
          <w:t>1.10.2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配置解析模板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_Toc532977453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12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2977454" w:history="1">
        <w:r w:rsidR="009E334B" w:rsidRPr="009B5B61">
          <w:rPr>
            <w:rStyle w:val="ad"/>
            <w:noProof/>
          </w:rPr>
          <w:t>1.10.3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静态资源处理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_Toc532977454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13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55" w:history="1">
        <w:r w:rsidR="009E334B" w:rsidRPr="009B5B61">
          <w:rPr>
            <w:rStyle w:val="ad"/>
            <w:noProof/>
          </w:rPr>
          <w:t>1.11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数据库操作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_Toc532977455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15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2977456" w:history="1">
        <w:r w:rsidR="009E334B" w:rsidRPr="009B5B61">
          <w:rPr>
            <w:rStyle w:val="ad"/>
            <w:noProof/>
          </w:rPr>
          <w:t>1.11.1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安装</w:t>
        </w:r>
        <w:r w:rsidR="009E334B" w:rsidRPr="009B5B61">
          <w:rPr>
            <w:rStyle w:val="ad"/>
            <w:noProof/>
          </w:rPr>
          <w:t>mysql</w:t>
        </w:r>
        <w:r w:rsidR="009E334B" w:rsidRPr="009B5B61">
          <w:rPr>
            <w:rStyle w:val="ad"/>
            <w:noProof/>
          </w:rPr>
          <w:t>驱动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_Toc532977456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15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2977457" w:history="1">
        <w:r w:rsidR="009E334B" w:rsidRPr="009B5B61">
          <w:rPr>
            <w:rStyle w:val="ad"/>
            <w:noProof/>
          </w:rPr>
          <w:t>1.11.2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创建模型（数据库记录对象结构体）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_Toc532977457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15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2977458" w:history="1">
        <w:r w:rsidR="009E334B" w:rsidRPr="009B5B61">
          <w:rPr>
            <w:rStyle w:val="ad"/>
            <w:noProof/>
          </w:rPr>
          <w:t>1.11.3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配置</w:t>
        </w:r>
        <w:r w:rsidR="009E334B" w:rsidRPr="009B5B61">
          <w:rPr>
            <w:rStyle w:val="ad"/>
            <w:noProof/>
          </w:rPr>
          <w:t>ORM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_Toc532977458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16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2977459" w:history="1">
        <w:r w:rsidR="009E334B" w:rsidRPr="009B5B61">
          <w:rPr>
            <w:rStyle w:val="ad"/>
            <w:noProof/>
          </w:rPr>
          <w:t>1.11.4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查询数据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_Toc532977459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16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2977460" w:history="1">
        <w:r w:rsidR="009E334B" w:rsidRPr="009B5B61">
          <w:rPr>
            <w:rStyle w:val="ad"/>
            <w:noProof/>
          </w:rPr>
          <w:t>1.11.5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分派到模板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_Toc532977460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17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2977461" w:history="1">
        <w:r w:rsidR="009E334B" w:rsidRPr="009B5B61">
          <w:rPr>
            <w:rStyle w:val="ad"/>
            <w:noProof/>
          </w:rPr>
          <w:t>1.11.6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模板中解析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_Toc532977461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17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2977462" w:history="1">
        <w:r w:rsidR="009E334B" w:rsidRPr="009B5B61">
          <w:rPr>
            <w:rStyle w:val="ad"/>
            <w:rFonts w:ascii="Arial" w:hAnsi="Arial" w:cs="Arial"/>
            <w:noProof/>
          </w:rPr>
          <w:t>2</w:t>
        </w:r>
        <w:r w:rsidR="009E334B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MVC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_Toc532977462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19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2977463" w:history="1">
        <w:r w:rsidR="009E334B" w:rsidRPr="009B5B61">
          <w:rPr>
            <w:rStyle w:val="ad"/>
            <w:rFonts w:ascii="Arial" w:hAnsi="Arial" w:cs="Arial"/>
            <w:noProof/>
          </w:rPr>
          <w:t>3</w:t>
        </w:r>
        <w:r w:rsidR="009E334B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路由，</w:t>
        </w:r>
        <w:r w:rsidR="009E334B" w:rsidRPr="009B5B61">
          <w:rPr>
            <w:rStyle w:val="ad"/>
            <w:noProof/>
          </w:rPr>
          <w:t>router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_Toc532977463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21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64" w:history="1">
        <w:r w:rsidR="009E334B" w:rsidRPr="009B5B61">
          <w:rPr>
            <w:rStyle w:val="ad"/>
            <w:noProof/>
          </w:rPr>
          <w:t>3.1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全匹配路由（固定路由）（重要）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_Toc532977464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21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65" w:history="1">
        <w:r w:rsidR="009E334B" w:rsidRPr="009B5B61">
          <w:rPr>
            <w:rStyle w:val="ad"/>
            <w:noProof/>
          </w:rPr>
          <w:t>3.2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正则路由，参数路由（重要）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_Toc532977465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23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466" w:history="1">
        <w:r w:rsidR="009E334B" w:rsidRPr="009B5B61">
          <w:rPr>
            <w:rStyle w:val="ad"/>
            <w:noProof/>
          </w:rPr>
          <w:t>3.2.1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参数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_Toc532977466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23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467" w:history="1">
        <w:r w:rsidR="009E334B" w:rsidRPr="009B5B61">
          <w:rPr>
            <w:rStyle w:val="ad"/>
            <w:noProof/>
          </w:rPr>
          <w:t>3.2.2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参数限定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_Toc532977467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25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68" w:history="1">
        <w:r w:rsidR="009E334B" w:rsidRPr="009B5B61">
          <w:rPr>
            <w:rStyle w:val="ad"/>
            <w:noProof/>
          </w:rPr>
          <w:t>3.3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restful</w:t>
        </w:r>
        <w:r w:rsidR="009E334B" w:rsidRPr="009B5B61">
          <w:rPr>
            <w:rStyle w:val="ad"/>
            <w:noProof/>
          </w:rPr>
          <w:t>风格方法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_Toc532977468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29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69" w:history="1">
        <w:r w:rsidR="009E334B" w:rsidRPr="009B5B61">
          <w:rPr>
            <w:rStyle w:val="ad"/>
            <w:noProof/>
          </w:rPr>
          <w:t>3.4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控制器方法（动作）的指定（重点）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_Toc532977469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30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70" w:history="1">
        <w:r w:rsidR="009E334B" w:rsidRPr="009B5B61">
          <w:rPr>
            <w:rStyle w:val="ad"/>
            <w:noProof/>
          </w:rPr>
          <w:t>3.5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自动确定控制器和方法，自动匹配路由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_Toc532977470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31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71" w:history="1">
        <w:r w:rsidR="009E334B" w:rsidRPr="009B5B61">
          <w:rPr>
            <w:rStyle w:val="ad"/>
            <w:noProof/>
          </w:rPr>
          <w:t>3.6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注释路由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_Toc532977471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33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72" w:history="1">
        <w:r w:rsidR="009E334B" w:rsidRPr="009B5B61">
          <w:rPr>
            <w:rStyle w:val="ad"/>
            <w:noProof/>
          </w:rPr>
          <w:t>3.7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分组路由，命名空间路由（重点）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_Toc532977472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35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73" w:history="1">
        <w:r w:rsidR="009E334B" w:rsidRPr="009B5B61">
          <w:rPr>
            <w:rStyle w:val="ad"/>
            <w:noProof/>
          </w:rPr>
          <w:t>3.8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生成</w:t>
        </w:r>
        <w:r w:rsidR="009E334B" w:rsidRPr="009B5B61">
          <w:rPr>
            <w:rStyle w:val="ad"/>
            <w:noProof/>
          </w:rPr>
          <w:t>URL</w:t>
        </w:r>
        <w:r w:rsidR="009E334B" w:rsidRPr="009B5B61">
          <w:rPr>
            <w:rStyle w:val="ad"/>
            <w:noProof/>
          </w:rPr>
          <w:t>（重点）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_Toc532977473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36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74" w:history="1">
        <w:r w:rsidR="009E334B" w:rsidRPr="009B5B61">
          <w:rPr>
            <w:rStyle w:val="ad"/>
            <w:noProof/>
          </w:rPr>
          <w:t>3.9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闭包（匿名函数）动作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_Toc532977474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38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2977475" w:history="1">
        <w:r w:rsidR="009E334B" w:rsidRPr="009B5B61">
          <w:rPr>
            <w:rStyle w:val="ad"/>
            <w:rFonts w:ascii="Arial" w:hAnsi="Arial" w:cs="Arial"/>
            <w:noProof/>
          </w:rPr>
          <w:t>4</w:t>
        </w:r>
        <w:r w:rsidR="009E334B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控制器，</w:t>
        </w:r>
        <w:r w:rsidR="009E334B" w:rsidRPr="009B5B61">
          <w:rPr>
            <w:rStyle w:val="ad"/>
            <w:noProof/>
          </w:rPr>
          <w:t>controller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_Toc532977475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40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76" w:history="1">
        <w:r w:rsidR="009E334B" w:rsidRPr="009B5B61">
          <w:rPr>
            <w:rStyle w:val="ad"/>
            <w:noProof/>
          </w:rPr>
          <w:t>4.1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核心控制器（基础控制器）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_Toc532977476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40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77" w:history="1">
        <w:r w:rsidR="009E334B" w:rsidRPr="009B5B61">
          <w:rPr>
            <w:rStyle w:val="ad"/>
            <w:noProof/>
          </w:rPr>
          <w:t>4.2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动作</w:t>
        </w:r>
        <w:r w:rsidR="009E334B" w:rsidRPr="009B5B61">
          <w:rPr>
            <w:rStyle w:val="ad"/>
            <w:noProof/>
          </w:rPr>
          <w:t>action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_Toc532977477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42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78" w:history="1">
        <w:r w:rsidR="009E334B" w:rsidRPr="009B5B61">
          <w:rPr>
            <w:rStyle w:val="ad"/>
            <w:noProof/>
          </w:rPr>
          <w:t>4.3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controller.Ctx</w:t>
        </w:r>
        <w:r w:rsidR="009E334B" w:rsidRPr="009B5B61">
          <w:rPr>
            <w:rStyle w:val="ad"/>
            <w:noProof/>
          </w:rPr>
          <w:t>，</w:t>
        </w:r>
        <w:r w:rsidR="009E334B" w:rsidRPr="009B5B61">
          <w:rPr>
            <w:rStyle w:val="ad"/>
            <w:noProof/>
          </w:rPr>
          <w:t>http</w:t>
        </w:r>
        <w:r w:rsidR="009E334B" w:rsidRPr="009B5B61">
          <w:rPr>
            <w:rStyle w:val="ad"/>
            <w:noProof/>
          </w:rPr>
          <w:t>上下文环境对象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_Toc532977478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42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79" w:history="1">
        <w:r w:rsidR="009E334B" w:rsidRPr="009B5B61">
          <w:rPr>
            <w:rStyle w:val="ad"/>
            <w:noProof/>
          </w:rPr>
          <w:t>4.4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重定向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_Toc532977479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43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80" w:history="1">
        <w:r w:rsidR="009E334B" w:rsidRPr="009B5B61">
          <w:rPr>
            <w:rStyle w:val="ad"/>
            <w:noProof/>
          </w:rPr>
          <w:t>4.5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动作终止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_Toc532977480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43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81" w:history="1">
        <w:r w:rsidR="009E334B" w:rsidRPr="009B5B61">
          <w:rPr>
            <w:rStyle w:val="ad"/>
            <w:noProof/>
          </w:rPr>
          <w:t>4.6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接收请求参数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_Toc532977481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43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482" w:history="1">
        <w:r w:rsidR="009E334B" w:rsidRPr="009B5B61">
          <w:rPr>
            <w:rStyle w:val="ad"/>
            <w:noProof/>
          </w:rPr>
          <w:t>4.6.1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路由参数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_Toc532977482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43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483" w:history="1">
        <w:r w:rsidR="009E334B" w:rsidRPr="009B5B61">
          <w:rPr>
            <w:rStyle w:val="ad"/>
            <w:noProof/>
          </w:rPr>
          <w:t>4.6.2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请求参数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_Toc532977483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44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484" w:history="1">
        <w:r w:rsidR="009E334B" w:rsidRPr="009B5B61">
          <w:rPr>
            <w:rStyle w:val="ad"/>
            <w:noProof/>
          </w:rPr>
          <w:t>4.6.3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与模型对象的映射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_Toc532977484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46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2977485" w:history="1">
        <w:r w:rsidR="009E334B" w:rsidRPr="009B5B61">
          <w:rPr>
            <w:rStyle w:val="ad"/>
            <w:rFonts w:ascii="Arial" w:hAnsi="Arial" w:cs="Arial"/>
            <w:noProof/>
          </w:rPr>
          <w:t>5</w:t>
        </w:r>
        <w:r w:rsidR="009E334B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视图，</w:t>
        </w:r>
        <w:r w:rsidR="009E334B" w:rsidRPr="009B5B61">
          <w:rPr>
            <w:rStyle w:val="ad"/>
            <w:noProof/>
          </w:rPr>
          <w:t>view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_Toc532977485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48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486" w:history="1">
        <w:r w:rsidR="009E334B" w:rsidRPr="009B5B61">
          <w:rPr>
            <w:rStyle w:val="ad"/>
            <w:noProof/>
          </w:rPr>
          <w:t>5.1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模板语法概述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_Toc532977486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48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487" w:history="1">
        <w:r w:rsidR="009E334B" w:rsidRPr="009B5B61">
          <w:rPr>
            <w:rStyle w:val="ad"/>
            <w:noProof/>
          </w:rPr>
          <w:t>5.1.1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使用了</w:t>
        </w:r>
        <w:r w:rsidR="009E334B" w:rsidRPr="009B5B61">
          <w:rPr>
            <w:rStyle w:val="ad"/>
            <w:noProof/>
          </w:rPr>
          <w:t xml:space="preserve"> {{ </w:t>
        </w:r>
        <w:r w:rsidR="009E334B" w:rsidRPr="009B5B61">
          <w:rPr>
            <w:rStyle w:val="ad"/>
            <w:noProof/>
          </w:rPr>
          <w:t>和</w:t>
        </w:r>
        <w:r w:rsidR="009E334B" w:rsidRPr="009B5B61">
          <w:rPr>
            <w:rStyle w:val="ad"/>
            <w:noProof/>
          </w:rPr>
          <w:t xml:space="preserve"> }} </w:t>
        </w:r>
        <w:r w:rsidR="009E334B" w:rsidRPr="009B5B61">
          <w:rPr>
            <w:rStyle w:val="ad"/>
            <w:noProof/>
          </w:rPr>
          <w:t>作为左右标签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_Toc532977487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48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488" w:history="1">
        <w:r w:rsidR="009E334B" w:rsidRPr="009B5B61">
          <w:rPr>
            <w:rStyle w:val="ad"/>
            <w:noProof/>
          </w:rPr>
          <w:t>5.1.2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使用</w:t>
        </w:r>
        <w:r w:rsidR="009E334B" w:rsidRPr="009B5B61">
          <w:rPr>
            <w:rStyle w:val="ad"/>
            <w:noProof/>
          </w:rPr>
          <w:t xml:space="preserve"> . </w:t>
        </w:r>
        <w:r w:rsidR="009E334B" w:rsidRPr="009B5B61">
          <w:rPr>
            <w:rStyle w:val="ad"/>
            <w:noProof/>
          </w:rPr>
          <w:t>来访问当前位置的上下文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_Toc532977488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48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489" w:history="1">
        <w:r w:rsidR="009E334B" w:rsidRPr="009B5B61">
          <w:rPr>
            <w:rStyle w:val="ad"/>
            <w:noProof/>
          </w:rPr>
          <w:t>5.1.3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使用</w:t>
        </w:r>
        <w:r w:rsidR="009E334B" w:rsidRPr="009B5B61">
          <w:rPr>
            <w:rStyle w:val="ad"/>
            <w:noProof/>
          </w:rPr>
          <w:t xml:space="preserve"> $. </w:t>
        </w:r>
        <w:r w:rsidR="009E334B" w:rsidRPr="009B5B61">
          <w:rPr>
            <w:rStyle w:val="ad"/>
            <w:noProof/>
          </w:rPr>
          <w:t>来引用当前模板根级的上下文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_Toc532977489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48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490" w:history="1">
        <w:r w:rsidR="009E334B" w:rsidRPr="009B5B61">
          <w:rPr>
            <w:rStyle w:val="ad"/>
            <w:noProof/>
          </w:rPr>
          <w:t>5.1.4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使用</w:t>
        </w:r>
        <w:r w:rsidR="009E334B" w:rsidRPr="009B5B61">
          <w:rPr>
            <w:rStyle w:val="ad"/>
            <w:noProof/>
          </w:rPr>
          <w:t xml:space="preserve"> $var </w:t>
        </w:r>
        <w:r w:rsidR="009E334B" w:rsidRPr="009B5B61">
          <w:rPr>
            <w:rStyle w:val="ad"/>
            <w:noProof/>
          </w:rPr>
          <w:t>来访问创建的变量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_Toc532977490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49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491" w:history="1">
        <w:r w:rsidR="009E334B" w:rsidRPr="009B5B61">
          <w:rPr>
            <w:rStyle w:val="ad"/>
            <w:noProof/>
          </w:rPr>
          <w:t>5.1.5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原生数据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_Toc532977491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49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492" w:history="1">
        <w:r w:rsidR="009E334B" w:rsidRPr="009B5B61">
          <w:rPr>
            <w:rStyle w:val="ad"/>
            <w:noProof/>
          </w:rPr>
          <w:t>5.1.6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支持管道函数调用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_Toc532977492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49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493" w:history="1">
        <w:r w:rsidR="009E334B" w:rsidRPr="009B5B61">
          <w:rPr>
            <w:rStyle w:val="ad"/>
            <w:noProof/>
          </w:rPr>
          <w:t>5.1.7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空值判断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_Toc532977493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49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494" w:history="1">
        <w:r w:rsidR="009E334B" w:rsidRPr="009B5B61">
          <w:rPr>
            <w:rStyle w:val="ad"/>
            <w:noProof/>
          </w:rPr>
          <w:t>5.1.8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{{if pipeline1}}T1{{else if pipeline2}}T2{{else}}T3{{end}}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_Toc532977494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50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495" w:history="1">
        <w:r w:rsidR="009E334B" w:rsidRPr="009B5B61">
          <w:rPr>
            <w:rStyle w:val="ad"/>
            <w:noProof/>
          </w:rPr>
          <w:t>5.1.9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{{range pipeline}}{{.}}{{else}}{{end}}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_Toc532977495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50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496" w:history="1">
        <w:r w:rsidR="009E334B" w:rsidRPr="009B5B61">
          <w:rPr>
            <w:rStyle w:val="ad"/>
            <w:noProof/>
          </w:rPr>
          <w:t>5.1.10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{{with pipeline}}{{else}}{{end}}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_Toc532977496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50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497" w:history="1">
        <w:r w:rsidR="009E334B" w:rsidRPr="009B5B61">
          <w:rPr>
            <w:rStyle w:val="ad"/>
            <w:noProof/>
          </w:rPr>
          <w:t>5.1.11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{{define “name”}}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_Toc532977497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51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498" w:history="1">
        <w:r w:rsidR="009E334B" w:rsidRPr="009B5B61">
          <w:rPr>
            <w:rStyle w:val="ad"/>
            <w:noProof/>
          </w:rPr>
          <w:t>5.1.12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{{template "</w:t>
        </w:r>
        <w:r w:rsidR="009E334B" w:rsidRPr="009B5B61">
          <w:rPr>
            <w:rStyle w:val="ad"/>
            <w:noProof/>
          </w:rPr>
          <w:t>模板名</w:t>
        </w:r>
        <w:r w:rsidR="009E334B" w:rsidRPr="009B5B61">
          <w:rPr>
            <w:rStyle w:val="ad"/>
            <w:noProof/>
          </w:rPr>
          <w:t>" pipeline}}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_Toc532977498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51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499" w:history="1">
        <w:r w:rsidR="009E334B" w:rsidRPr="009B5B61">
          <w:rPr>
            <w:rStyle w:val="ad"/>
            <w:noProof/>
          </w:rPr>
          <w:t>5.1.13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{{/* comment content */}}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_Toc532977499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52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2977500" w:history="1">
        <w:r w:rsidR="009E334B" w:rsidRPr="009B5B61">
          <w:rPr>
            <w:rStyle w:val="ad"/>
            <w:noProof/>
          </w:rPr>
          <w:t>5.1.14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模板支持函数列表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_Toc532977500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52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501" w:history="1">
        <w:r w:rsidR="009E334B" w:rsidRPr="009B5B61">
          <w:rPr>
            <w:rStyle w:val="ad"/>
            <w:noProof/>
          </w:rPr>
          <w:t>5.2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模板函数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_Toc532977501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53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02" w:history="1">
        <w:r w:rsidR="009E334B" w:rsidRPr="009B5B61">
          <w:rPr>
            <w:rStyle w:val="ad"/>
            <w:noProof/>
          </w:rPr>
          <w:t>5.2.1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urlfor</w:t>
        </w:r>
        <w:r w:rsidR="009E334B" w:rsidRPr="009B5B61">
          <w:rPr>
            <w:rStyle w:val="ad"/>
            <w:noProof/>
          </w:rPr>
          <w:t>，生成</w:t>
        </w:r>
        <w:r w:rsidR="009E334B" w:rsidRPr="009B5B61">
          <w:rPr>
            <w:rStyle w:val="ad"/>
            <w:noProof/>
          </w:rPr>
          <w:t>URL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_Toc532977502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53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03" w:history="1">
        <w:r w:rsidR="009E334B" w:rsidRPr="009B5B61">
          <w:rPr>
            <w:rStyle w:val="ad"/>
            <w:noProof/>
          </w:rPr>
          <w:t>5.2.2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dateformat</w:t>
        </w:r>
        <w:r w:rsidR="009E334B" w:rsidRPr="009B5B61">
          <w:rPr>
            <w:rStyle w:val="ad"/>
            <w:noProof/>
          </w:rPr>
          <w:t>，格式化日期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_Toc532977503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53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04" w:history="1">
        <w:r w:rsidR="009E334B" w:rsidRPr="009B5B61">
          <w:rPr>
            <w:rStyle w:val="ad"/>
            <w:noProof/>
          </w:rPr>
          <w:t>5.2.3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date</w:t>
        </w:r>
        <w:r w:rsidR="009E334B" w:rsidRPr="009B5B61">
          <w:rPr>
            <w:rStyle w:val="ad"/>
            <w:noProof/>
          </w:rPr>
          <w:t>，格式化日期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_Toc532977504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05" w:history="1">
        <w:r w:rsidR="009E334B" w:rsidRPr="009B5B61">
          <w:rPr>
            <w:rStyle w:val="ad"/>
            <w:noProof/>
          </w:rPr>
          <w:t>5.2.4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compare</w:t>
        </w:r>
        <w:r w:rsidR="009E334B" w:rsidRPr="009B5B61">
          <w:rPr>
            <w:rStyle w:val="ad"/>
            <w:noProof/>
          </w:rPr>
          <w:t>，比较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_Toc532977505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06" w:history="1">
        <w:r w:rsidR="009E334B" w:rsidRPr="009B5B61">
          <w:rPr>
            <w:rStyle w:val="ad"/>
            <w:noProof/>
          </w:rPr>
          <w:t>5.2.5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substr</w:t>
        </w:r>
        <w:r w:rsidR="009E334B" w:rsidRPr="009B5B61">
          <w:rPr>
            <w:rStyle w:val="ad"/>
            <w:noProof/>
          </w:rPr>
          <w:t>，截取字符串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_Toc532977506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07" w:history="1">
        <w:r w:rsidR="009E334B" w:rsidRPr="009B5B61">
          <w:rPr>
            <w:rStyle w:val="ad"/>
            <w:noProof/>
          </w:rPr>
          <w:t>5.2.6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html2str</w:t>
        </w:r>
        <w:r w:rsidR="009E334B" w:rsidRPr="009B5B61">
          <w:rPr>
            <w:rStyle w:val="ad"/>
            <w:noProof/>
          </w:rPr>
          <w:t>，剔除</w:t>
        </w:r>
        <w:r w:rsidR="009E334B" w:rsidRPr="009B5B61">
          <w:rPr>
            <w:rStyle w:val="ad"/>
            <w:noProof/>
          </w:rPr>
          <w:t>html</w:t>
        </w:r>
        <w:r w:rsidR="009E334B" w:rsidRPr="009B5B61">
          <w:rPr>
            <w:rStyle w:val="ad"/>
            <w:noProof/>
          </w:rPr>
          <w:t>中的特殊标签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_Toc532977507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08" w:history="1">
        <w:r w:rsidR="009E334B" w:rsidRPr="009B5B61">
          <w:rPr>
            <w:rStyle w:val="ad"/>
            <w:noProof/>
          </w:rPr>
          <w:t>5.2.7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htmlquote</w:t>
        </w:r>
        <w:r w:rsidR="009E334B" w:rsidRPr="009B5B61">
          <w:rPr>
            <w:rStyle w:val="ad"/>
            <w:noProof/>
          </w:rPr>
          <w:t>，</w:t>
        </w:r>
        <w:r w:rsidR="009E334B" w:rsidRPr="009B5B61">
          <w:rPr>
            <w:rStyle w:val="ad"/>
            <w:noProof/>
          </w:rPr>
          <w:t>html</w:t>
        </w:r>
        <w:r w:rsidR="009E334B" w:rsidRPr="009B5B61">
          <w:rPr>
            <w:rStyle w:val="ad"/>
            <w:noProof/>
          </w:rPr>
          <w:t>字符转义实体编码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_Toc532977508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09" w:history="1">
        <w:r w:rsidR="009E334B" w:rsidRPr="009B5B61">
          <w:rPr>
            <w:rStyle w:val="ad"/>
            <w:noProof/>
          </w:rPr>
          <w:t>5.2.8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htmlunquote</w:t>
        </w:r>
        <w:r w:rsidR="009E334B" w:rsidRPr="009B5B61">
          <w:rPr>
            <w:rStyle w:val="ad"/>
            <w:noProof/>
          </w:rPr>
          <w:t>，解码</w:t>
        </w:r>
        <w:r w:rsidR="009E334B" w:rsidRPr="009B5B61">
          <w:rPr>
            <w:rStyle w:val="ad"/>
            <w:noProof/>
          </w:rPr>
          <w:t>HTML</w:t>
        </w:r>
        <w:r w:rsidR="009E334B" w:rsidRPr="009B5B61">
          <w:rPr>
            <w:rStyle w:val="ad"/>
            <w:noProof/>
          </w:rPr>
          <w:t>实体编码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_Toc532977509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10" w:history="1">
        <w:r w:rsidR="009E334B" w:rsidRPr="009B5B61">
          <w:rPr>
            <w:rStyle w:val="ad"/>
            <w:noProof/>
          </w:rPr>
          <w:t>5.2.9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 xml:space="preserve">renderform, </w:t>
        </w:r>
        <w:r w:rsidR="009E334B" w:rsidRPr="009B5B61">
          <w:rPr>
            <w:rStyle w:val="ad"/>
            <w:noProof/>
          </w:rPr>
          <w:t>利用模型生成表单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_Toc532977510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11" w:history="1">
        <w:r w:rsidR="009E334B" w:rsidRPr="009B5B61">
          <w:rPr>
            <w:rStyle w:val="ad"/>
            <w:noProof/>
          </w:rPr>
          <w:t>5.2.10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assets_js</w:t>
        </w:r>
        <w:r w:rsidR="009E334B" w:rsidRPr="009B5B61">
          <w:rPr>
            <w:rStyle w:val="ad"/>
            <w:noProof/>
          </w:rPr>
          <w:t>，生成</w:t>
        </w:r>
        <w:r w:rsidR="009E334B" w:rsidRPr="009B5B61">
          <w:rPr>
            <w:rStyle w:val="ad"/>
            <w:noProof/>
          </w:rPr>
          <w:t>script</w:t>
        </w:r>
        <w:r w:rsidR="009E334B" w:rsidRPr="009B5B61">
          <w:rPr>
            <w:rStyle w:val="ad"/>
            <w:noProof/>
          </w:rPr>
          <w:t>标签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_Toc532977511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12" w:history="1">
        <w:r w:rsidR="009E334B" w:rsidRPr="009B5B61">
          <w:rPr>
            <w:rStyle w:val="ad"/>
            <w:noProof/>
          </w:rPr>
          <w:t>5.2.11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assets_css</w:t>
        </w:r>
        <w:r w:rsidR="009E334B" w:rsidRPr="009B5B61">
          <w:rPr>
            <w:rStyle w:val="ad"/>
            <w:noProof/>
          </w:rPr>
          <w:t>，生成</w:t>
        </w:r>
        <w:r w:rsidR="009E334B" w:rsidRPr="009B5B61">
          <w:rPr>
            <w:rStyle w:val="ad"/>
            <w:noProof/>
          </w:rPr>
          <w:t>css</w:t>
        </w:r>
        <w:r w:rsidR="009E334B" w:rsidRPr="009B5B61">
          <w:rPr>
            <w:rStyle w:val="ad"/>
            <w:noProof/>
          </w:rPr>
          <w:t>标签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_Toc532977512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13" w:history="1">
        <w:r w:rsidR="009E334B" w:rsidRPr="009B5B61">
          <w:rPr>
            <w:rStyle w:val="ad"/>
            <w:noProof/>
          </w:rPr>
          <w:t>5.2.12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config</w:t>
        </w:r>
        <w:r w:rsidR="009E334B" w:rsidRPr="009B5B61">
          <w:rPr>
            <w:rStyle w:val="ad"/>
            <w:noProof/>
          </w:rPr>
          <w:t>，获取配置值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_Toc532977513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14" w:history="1">
        <w:r w:rsidR="009E334B" w:rsidRPr="009B5B61">
          <w:rPr>
            <w:rStyle w:val="ad"/>
            <w:noProof/>
          </w:rPr>
          <w:t>5.2.13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map_get</w:t>
        </w:r>
        <w:r w:rsidR="009E334B" w:rsidRPr="009B5B61">
          <w:rPr>
            <w:rStyle w:val="ad"/>
            <w:noProof/>
          </w:rPr>
          <w:t>，获取</w:t>
        </w:r>
        <w:r w:rsidR="009E334B" w:rsidRPr="009B5B61">
          <w:rPr>
            <w:rStyle w:val="ad"/>
            <w:noProof/>
          </w:rPr>
          <w:t>map</w:t>
        </w:r>
        <w:r w:rsidR="009E334B" w:rsidRPr="009B5B61">
          <w:rPr>
            <w:rStyle w:val="ad"/>
            <w:noProof/>
          </w:rPr>
          <w:t>的元素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_Toc532977514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2977515" w:history="1">
        <w:r w:rsidR="009E334B" w:rsidRPr="009B5B61">
          <w:rPr>
            <w:rStyle w:val="ad"/>
            <w:noProof/>
          </w:rPr>
          <w:t>5.2.14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自定义函数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_Toc532977515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55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516" w:history="1">
        <w:r w:rsidR="009E334B" w:rsidRPr="009B5B61">
          <w:rPr>
            <w:rStyle w:val="ad"/>
            <w:noProof/>
          </w:rPr>
          <w:t>5.3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子模板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_Toc532977516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57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17" w:history="1">
        <w:r w:rsidR="009E334B" w:rsidRPr="009B5B61">
          <w:rPr>
            <w:rStyle w:val="ad"/>
            <w:noProof/>
          </w:rPr>
          <w:t>5.3.1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定义子模板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_Toc532977517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57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18" w:history="1">
        <w:r w:rsidR="009E334B" w:rsidRPr="009B5B61">
          <w:rPr>
            <w:rStyle w:val="ad"/>
            <w:noProof/>
          </w:rPr>
          <w:t>5.3.2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导入子模板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_Toc532977518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57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519" w:history="1">
        <w:r w:rsidR="009E334B" w:rsidRPr="009B5B61">
          <w:rPr>
            <w:rStyle w:val="ad"/>
            <w:noProof/>
          </w:rPr>
          <w:t>5.4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布局</w:t>
        </w:r>
        <w:r w:rsidR="009E334B" w:rsidRPr="009B5B61">
          <w:rPr>
            <w:rStyle w:val="ad"/>
            <w:noProof/>
          </w:rPr>
          <w:t>layout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_Toc532977519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58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20" w:history="1">
        <w:r w:rsidR="009E334B" w:rsidRPr="009B5B61">
          <w:rPr>
            <w:rStyle w:val="ad"/>
            <w:noProof/>
          </w:rPr>
          <w:t>5.4.1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基本使用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_Toc532977520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58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21" w:history="1">
        <w:r w:rsidR="009E334B" w:rsidRPr="009B5B61">
          <w:rPr>
            <w:rStyle w:val="ad"/>
            <w:noProof/>
          </w:rPr>
          <w:t>5.4.2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内容节（单元）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_Toc532977521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61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2977522" w:history="1">
        <w:r w:rsidR="009E334B" w:rsidRPr="009B5B61">
          <w:rPr>
            <w:rStyle w:val="ad"/>
            <w:rFonts w:ascii="Arial" w:hAnsi="Arial" w:cs="Arial"/>
            <w:noProof/>
          </w:rPr>
          <w:t>6</w:t>
        </w:r>
        <w:r w:rsidR="009E334B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模型，</w:t>
        </w:r>
        <w:r w:rsidR="009E334B" w:rsidRPr="009B5B61">
          <w:rPr>
            <w:rStyle w:val="ad"/>
            <w:noProof/>
          </w:rPr>
          <w:t>Model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_Toc532977522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64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523" w:history="1">
        <w:r w:rsidR="009E334B" w:rsidRPr="009B5B61">
          <w:rPr>
            <w:rStyle w:val="ad"/>
            <w:noProof/>
          </w:rPr>
          <w:t>6.1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ORM</w:t>
        </w:r>
        <w:r w:rsidR="009E334B" w:rsidRPr="009B5B61">
          <w:rPr>
            <w:rStyle w:val="ad"/>
            <w:noProof/>
          </w:rPr>
          <w:t>，对象关系映射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_Toc532977523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64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524" w:history="1">
        <w:r w:rsidR="009E334B" w:rsidRPr="009B5B61">
          <w:rPr>
            <w:rStyle w:val="ad"/>
            <w:noProof/>
          </w:rPr>
          <w:t>6.2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模型的定义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_Toc532977524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65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25" w:history="1">
        <w:r w:rsidR="009E334B" w:rsidRPr="009B5B61">
          <w:rPr>
            <w:rStyle w:val="ad"/>
            <w:noProof/>
          </w:rPr>
          <w:t>6.2.1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字段定义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_Toc532977525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65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26" w:history="1">
        <w:r w:rsidR="009E334B" w:rsidRPr="009B5B61">
          <w:rPr>
            <w:rStyle w:val="ad"/>
            <w:noProof/>
          </w:rPr>
          <w:t>6.2.2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注册模型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_Toc532977526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66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27" w:history="1">
        <w:r w:rsidR="009E334B" w:rsidRPr="009B5B61">
          <w:rPr>
            <w:rStyle w:val="ad"/>
            <w:noProof/>
          </w:rPr>
          <w:t>6.2.3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表名前缀处理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_Toc532977527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67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28" w:history="1">
        <w:r w:rsidR="009E334B" w:rsidRPr="009B5B61">
          <w:rPr>
            <w:rStyle w:val="ad"/>
            <w:noProof/>
          </w:rPr>
          <w:t>6.2.4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模型与表名不一致时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_Toc532977528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69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529" w:history="1">
        <w:r w:rsidR="009E334B" w:rsidRPr="009B5B61">
          <w:rPr>
            <w:rStyle w:val="ad"/>
            <w:noProof/>
          </w:rPr>
          <w:t>6.3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CRUD</w:t>
        </w:r>
        <w:r w:rsidR="009E334B" w:rsidRPr="009B5B61">
          <w:rPr>
            <w:rStyle w:val="ad"/>
            <w:noProof/>
          </w:rPr>
          <w:t>操作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_Toc532977529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70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30" w:history="1">
        <w:r w:rsidR="009E334B" w:rsidRPr="009B5B61">
          <w:rPr>
            <w:rStyle w:val="ad"/>
            <w:noProof/>
          </w:rPr>
          <w:t>6.3.1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insert</w:t>
        </w:r>
        <w:r w:rsidR="009E334B" w:rsidRPr="009B5B61">
          <w:rPr>
            <w:rStyle w:val="ad"/>
            <w:noProof/>
          </w:rPr>
          <w:t>，插入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_Toc532977530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70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31" w:history="1">
        <w:r w:rsidR="009E334B" w:rsidRPr="009B5B61">
          <w:rPr>
            <w:rStyle w:val="ad"/>
            <w:noProof/>
          </w:rPr>
          <w:t>6.3.2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插入多条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_Toc532977531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70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32" w:history="1">
        <w:r w:rsidR="009E334B" w:rsidRPr="009B5B61">
          <w:rPr>
            <w:rStyle w:val="ad"/>
            <w:noProof/>
          </w:rPr>
          <w:t>6.3.3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删除，</w:t>
        </w:r>
        <w:r w:rsidR="009E334B" w:rsidRPr="009B5B61">
          <w:rPr>
            <w:rStyle w:val="ad"/>
            <w:noProof/>
          </w:rPr>
          <w:t>delete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_Toc532977532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71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33" w:history="1">
        <w:r w:rsidR="009E334B" w:rsidRPr="009B5B61">
          <w:rPr>
            <w:rStyle w:val="ad"/>
            <w:noProof/>
          </w:rPr>
          <w:t>6.3.4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获取，</w:t>
        </w:r>
        <w:r w:rsidR="009E334B" w:rsidRPr="009B5B61">
          <w:rPr>
            <w:rStyle w:val="ad"/>
            <w:noProof/>
          </w:rPr>
          <w:t>read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_Toc532977533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71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34" w:history="1">
        <w:r w:rsidR="009E334B" w:rsidRPr="009B5B61">
          <w:rPr>
            <w:rStyle w:val="ad"/>
            <w:noProof/>
          </w:rPr>
          <w:t>6.3.5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readOrCreate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_Toc532977534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72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35" w:history="1">
        <w:r w:rsidR="009E334B" w:rsidRPr="009B5B61">
          <w:rPr>
            <w:rStyle w:val="ad"/>
            <w:noProof/>
          </w:rPr>
          <w:t>6.3.6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修改，</w:t>
        </w:r>
        <w:r w:rsidR="009E334B" w:rsidRPr="009B5B61">
          <w:rPr>
            <w:rStyle w:val="ad"/>
            <w:noProof/>
          </w:rPr>
          <w:t>Update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_Toc532977535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73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536" w:history="1">
        <w:r w:rsidR="009E334B" w:rsidRPr="009B5B61">
          <w:rPr>
            <w:rStyle w:val="ad"/>
            <w:noProof/>
          </w:rPr>
          <w:t>6.4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查询数据，基于</w:t>
        </w:r>
        <w:r w:rsidR="009E334B" w:rsidRPr="009B5B61">
          <w:rPr>
            <w:rStyle w:val="ad"/>
            <w:noProof/>
          </w:rPr>
          <w:t>ORM</w:t>
        </w:r>
        <w:r w:rsidR="009E334B" w:rsidRPr="009B5B61">
          <w:rPr>
            <w:rStyle w:val="ad"/>
            <w:noProof/>
          </w:rPr>
          <w:t>，模型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_Toc532977536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74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37" w:history="1">
        <w:r w:rsidR="009E334B" w:rsidRPr="009B5B61">
          <w:rPr>
            <w:rStyle w:val="ad"/>
            <w:noProof/>
          </w:rPr>
          <w:t>6.4.1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QuerySetter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_Toc532977537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74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38" w:history="1">
        <w:r w:rsidR="009E334B" w:rsidRPr="009B5B61">
          <w:rPr>
            <w:rStyle w:val="ad"/>
            <w:noProof/>
          </w:rPr>
          <w:t>6.4.2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o.QueryTable()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_Toc532977538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74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39" w:history="1">
        <w:r w:rsidR="009E334B" w:rsidRPr="009B5B61">
          <w:rPr>
            <w:rStyle w:val="ad"/>
            <w:noProof/>
          </w:rPr>
          <w:t>6.4.3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不需要设置字段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_Toc532977539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74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40" w:history="1">
        <w:r w:rsidR="009E334B" w:rsidRPr="009B5B61">
          <w:rPr>
            <w:rStyle w:val="ad"/>
            <w:noProof/>
          </w:rPr>
          <w:t>6.4.4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连接查询是利用模型间的关联完成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_Toc532977540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75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41" w:history="1">
        <w:r w:rsidR="009E334B" w:rsidRPr="009B5B61">
          <w:rPr>
            <w:rStyle w:val="ad"/>
            <w:noProof/>
          </w:rPr>
          <w:t>6.4.5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o.Filter, o.Exclude</w:t>
        </w:r>
        <w:r w:rsidR="009E334B" w:rsidRPr="009B5B61">
          <w:rPr>
            <w:rStyle w:val="ad"/>
            <w:noProof/>
          </w:rPr>
          <w:t>条件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_Toc532977541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75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42" w:history="1">
        <w:r w:rsidR="009E334B" w:rsidRPr="009B5B61">
          <w:rPr>
            <w:rStyle w:val="ad"/>
            <w:noProof/>
          </w:rPr>
          <w:t>6.4.6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复杂条件，</w:t>
        </w:r>
        <w:r w:rsidR="009E334B" w:rsidRPr="009B5B61">
          <w:rPr>
            <w:rStyle w:val="ad"/>
            <w:noProof/>
          </w:rPr>
          <w:t>orm.condition</w:t>
        </w:r>
        <w:r w:rsidR="009E334B" w:rsidRPr="009B5B61">
          <w:rPr>
            <w:rStyle w:val="ad"/>
            <w:noProof/>
          </w:rPr>
          <w:t>对象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_Toc532977542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76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43" w:history="1">
        <w:r w:rsidR="009E334B" w:rsidRPr="009B5B61">
          <w:rPr>
            <w:rStyle w:val="ad"/>
            <w:noProof/>
          </w:rPr>
          <w:t>6.4.7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分组也是不需要的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_Toc532977543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78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44" w:history="1">
        <w:r w:rsidR="009E334B" w:rsidRPr="009B5B61">
          <w:rPr>
            <w:rStyle w:val="ad"/>
            <w:noProof/>
          </w:rPr>
          <w:t>6.4.8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排序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_Toc532977544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78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45" w:history="1">
        <w:r w:rsidR="009E334B" w:rsidRPr="009B5B61">
          <w:rPr>
            <w:rStyle w:val="ad"/>
            <w:noProof/>
          </w:rPr>
          <w:t>6.4.9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限定结果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_Toc532977545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78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2977546" w:history="1">
        <w:r w:rsidR="009E334B" w:rsidRPr="009B5B61">
          <w:rPr>
            <w:rStyle w:val="ad"/>
            <w:noProof/>
          </w:rPr>
          <w:t>6.4.10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查询方法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_Toc532977546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79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2977547" w:history="1">
        <w:r w:rsidR="009E334B" w:rsidRPr="009B5B61">
          <w:rPr>
            <w:rStyle w:val="ad"/>
            <w:noProof/>
          </w:rPr>
          <w:t>6.4.11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其他的非典型</w:t>
        </w:r>
        <w:r w:rsidR="009E334B" w:rsidRPr="009B5B61">
          <w:rPr>
            <w:rStyle w:val="ad"/>
            <w:noProof/>
          </w:rPr>
          <w:t>ORM</w:t>
        </w:r>
        <w:r w:rsidR="009E334B" w:rsidRPr="009B5B61">
          <w:rPr>
            <w:rStyle w:val="ad"/>
            <w:noProof/>
          </w:rPr>
          <w:t>的查询方法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_Toc532977547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80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548" w:history="1">
        <w:r w:rsidR="009E334B" w:rsidRPr="009B5B61">
          <w:rPr>
            <w:rStyle w:val="ad"/>
            <w:noProof/>
          </w:rPr>
          <w:t>6.5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关联模型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_Toc532977548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83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49" w:history="1">
        <w:r w:rsidR="009E334B" w:rsidRPr="009B5B61">
          <w:rPr>
            <w:rStyle w:val="ad"/>
            <w:noProof/>
          </w:rPr>
          <w:t>6.5.1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多对一，属于，</w:t>
        </w:r>
        <w:r w:rsidR="009E334B" w:rsidRPr="009B5B61">
          <w:rPr>
            <w:rStyle w:val="ad"/>
            <w:noProof/>
          </w:rPr>
          <w:t>M:1</w:t>
        </w:r>
        <w:r w:rsidR="009E334B" w:rsidRPr="009B5B61">
          <w:rPr>
            <w:rStyle w:val="ad"/>
            <w:noProof/>
          </w:rPr>
          <w:t>，</w:t>
        </w:r>
        <w:r w:rsidR="009E334B" w:rsidRPr="009B5B61">
          <w:rPr>
            <w:rStyle w:val="ad"/>
            <w:noProof/>
          </w:rPr>
          <w:t xml:space="preserve"> fk</w:t>
        </w:r>
        <w:r w:rsidR="009E334B" w:rsidRPr="009B5B61">
          <w:rPr>
            <w:rStyle w:val="ad"/>
            <w:noProof/>
          </w:rPr>
          <w:t>关系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_Toc532977549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84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50" w:history="1">
        <w:r w:rsidR="009E334B" w:rsidRPr="009B5B61">
          <w:rPr>
            <w:rStyle w:val="ad"/>
            <w:noProof/>
          </w:rPr>
          <w:t>6.5.2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一对多，拥有，反向</w:t>
        </w:r>
        <w:r w:rsidR="009E334B" w:rsidRPr="009B5B61">
          <w:rPr>
            <w:rStyle w:val="ad"/>
            <w:noProof/>
          </w:rPr>
          <w:t>fk</w:t>
        </w:r>
        <w:r w:rsidR="009E334B" w:rsidRPr="009B5B61">
          <w:rPr>
            <w:rStyle w:val="ad"/>
            <w:noProof/>
          </w:rPr>
          <w:t>的关系</w:t>
        </w:r>
        <w:r w:rsidR="009E334B" w:rsidRPr="009B5B61">
          <w:rPr>
            <w:rStyle w:val="ad"/>
            <w:noProof/>
          </w:rPr>
          <w:t>,reverse(many)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_Toc532977550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86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51" w:history="1">
        <w:r w:rsidR="009E334B" w:rsidRPr="009B5B61">
          <w:rPr>
            <w:rStyle w:val="ad"/>
            <w:noProof/>
          </w:rPr>
          <w:t>6.5.3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多对多，</w:t>
        </w:r>
        <w:r w:rsidR="009E334B" w:rsidRPr="009B5B61">
          <w:rPr>
            <w:rStyle w:val="ad"/>
            <w:noProof/>
          </w:rPr>
          <w:t>m2m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_Toc532977551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87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52" w:history="1">
        <w:r w:rsidR="009E334B" w:rsidRPr="009B5B61">
          <w:rPr>
            <w:rStyle w:val="ad"/>
            <w:noProof/>
          </w:rPr>
          <w:t>6.5.4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一对一，</w:t>
        </w:r>
        <w:r w:rsidR="009E334B" w:rsidRPr="009B5B61">
          <w:rPr>
            <w:rStyle w:val="ad"/>
            <w:noProof/>
          </w:rPr>
          <w:t>rel(one), reverse(one)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_Toc532977552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89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53" w:history="1">
        <w:r w:rsidR="009E334B" w:rsidRPr="009B5B61">
          <w:rPr>
            <w:rStyle w:val="ad"/>
            <w:noProof/>
          </w:rPr>
          <w:t>6.5.5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支持从关联操作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_Toc532977553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91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554" w:history="1">
        <w:r w:rsidR="009E334B" w:rsidRPr="009B5B61">
          <w:rPr>
            <w:rStyle w:val="ad"/>
            <w:noProof/>
          </w:rPr>
          <w:t>6.6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模型定义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_Toc532977554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95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55" w:history="1">
        <w:r w:rsidR="009E334B" w:rsidRPr="009B5B61">
          <w:rPr>
            <w:rStyle w:val="ad"/>
            <w:noProof/>
          </w:rPr>
          <w:t>6.6.1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column(),</w:t>
        </w:r>
        <w:r w:rsidR="009E334B" w:rsidRPr="009B5B61">
          <w:rPr>
            <w:rStyle w:val="ad"/>
            <w:noProof/>
          </w:rPr>
          <w:t>属性名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_Toc532977555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96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56" w:history="1">
        <w:r w:rsidR="009E334B" w:rsidRPr="009B5B61">
          <w:rPr>
            <w:rStyle w:val="ad"/>
            <w:noProof/>
          </w:rPr>
          <w:t>6.6.2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属性类型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_Toc532977556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97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57" w:history="1">
        <w:r w:rsidR="009E334B" w:rsidRPr="009B5B61">
          <w:rPr>
            <w:rStyle w:val="ad"/>
            <w:noProof/>
          </w:rPr>
          <w:t>6.6.3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null, not null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_Toc532977557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99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58" w:history="1">
        <w:r w:rsidR="009E334B" w:rsidRPr="009B5B61">
          <w:rPr>
            <w:rStyle w:val="ad"/>
            <w:noProof/>
          </w:rPr>
          <w:t>6.6.4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pk</w:t>
        </w:r>
        <w:r w:rsidR="009E334B" w:rsidRPr="009B5B61">
          <w:rPr>
            <w:rStyle w:val="ad"/>
            <w:noProof/>
          </w:rPr>
          <w:t>，主键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_Toc532977558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100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59" w:history="1">
        <w:r w:rsidR="009E334B" w:rsidRPr="009B5B61">
          <w:rPr>
            <w:rStyle w:val="ad"/>
            <w:noProof/>
          </w:rPr>
          <w:t>6.6.5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auto</w:t>
        </w:r>
        <w:r w:rsidR="009E334B" w:rsidRPr="009B5B61">
          <w:rPr>
            <w:rStyle w:val="ad"/>
            <w:noProof/>
          </w:rPr>
          <w:t>，自增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_Toc532977559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100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60" w:history="1">
        <w:r w:rsidR="009E334B" w:rsidRPr="009B5B61">
          <w:rPr>
            <w:rStyle w:val="ad"/>
            <w:noProof/>
          </w:rPr>
          <w:t>6.6.6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unique</w:t>
        </w:r>
        <w:r w:rsidR="009E334B" w:rsidRPr="009B5B61">
          <w:rPr>
            <w:rStyle w:val="ad"/>
            <w:noProof/>
          </w:rPr>
          <w:t>，唯一约束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_Toc532977560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100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61" w:history="1">
        <w:r w:rsidR="009E334B" w:rsidRPr="009B5B61">
          <w:rPr>
            <w:rStyle w:val="ad"/>
            <w:noProof/>
          </w:rPr>
          <w:t>6.6.7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index</w:t>
        </w:r>
        <w:r w:rsidR="009E334B" w:rsidRPr="009B5B61">
          <w:rPr>
            <w:rStyle w:val="ad"/>
            <w:noProof/>
          </w:rPr>
          <w:t>，普通索引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_Toc532977561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100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62" w:history="1">
        <w:r w:rsidR="009E334B" w:rsidRPr="009B5B61">
          <w:rPr>
            <w:rStyle w:val="ad"/>
            <w:noProof/>
          </w:rPr>
          <w:t>6.6.8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default</w:t>
        </w:r>
        <w:r w:rsidR="009E334B" w:rsidRPr="009B5B61">
          <w:rPr>
            <w:rStyle w:val="ad"/>
            <w:noProof/>
          </w:rPr>
          <w:t>，默认值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_Toc532977562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100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63" w:history="1">
        <w:r w:rsidR="009E334B" w:rsidRPr="009B5B61">
          <w:rPr>
            <w:rStyle w:val="ad"/>
            <w:noProof/>
          </w:rPr>
          <w:t>6.6.9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auto_now, auto_now_add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_Toc532977563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101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64" w:history="1">
        <w:r w:rsidR="009E334B" w:rsidRPr="009B5B61">
          <w:rPr>
            <w:rStyle w:val="ad"/>
            <w:noProof/>
          </w:rPr>
          <w:t>6.6.10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-</w:t>
        </w:r>
        <w:r w:rsidR="009E334B" w:rsidRPr="009B5B61">
          <w:rPr>
            <w:rStyle w:val="ad"/>
            <w:noProof/>
          </w:rPr>
          <w:t>，忽略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_Toc532977564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101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2977565" w:history="1">
        <w:r w:rsidR="009E334B" w:rsidRPr="009B5B61">
          <w:rPr>
            <w:rStyle w:val="ad"/>
            <w:noProof/>
          </w:rPr>
          <w:t>6.6.11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表名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_Toc532977565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101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2977566" w:history="1">
        <w:r w:rsidR="009E334B" w:rsidRPr="009B5B61">
          <w:rPr>
            <w:rStyle w:val="ad"/>
            <w:noProof/>
          </w:rPr>
          <w:t>6.6.12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表名前缀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_Toc532977566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102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2977567" w:history="1">
        <w:r w:rsidR="009E334B" w:rsidRPr="009B5B61">
          <w:rPr>
            <w:rStyle w:val="ad"/>
            <w:noProof/>
          </w:rPr>
          <w:t>6.6.13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存储引擎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_Toc532977567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102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2977568" w:history="1">
        <w:r w:rsidR="009E334B" w:rsidRPr="009B5B61">
          <w:rPr>
            <w:rStyle w:val="ad"/>
            <w:noProof/>
          </w:rPr>
          <w:t>6.6.14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多字段索引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_Toc532977568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102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569" w:history="1">
        <w:r w:rsidR="009E334B" w:rsidRPr="009B5B61">
          <w:rPr>
            <w:rStyle w:val="ad"/>
            <w:noProof/>
          </w:rPr>
          <w:t>6.7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基于模型创建表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_Toc532977569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103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70" w:history="1">
        <w:r w:rsidR="009E334B" w:rsidRPr="009B5B61">
          <w:rPr>
            <w:rStyle w:val="ad"/>
            <w:noProof/>
          </w:rPr>
          <w:t>6.7.1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orm syncdb</w:t>
        </w:r>
        <w:r w:rsidR="009E334B" w:rsidRPr="009B5B61">
          <w:rPr>
            <w:rStyle w:val="ad"/>
            <w:noProof/>
          </w:rPr>
          <w:t>，同步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_Toc532977570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103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71" w:history="1">
        <w:r w:rsidR="009E334B" w:rsidRPr="009B5B61">
          <w:rPr>
            <w:rStyle w:val="ad"/>
            <w:noProof/>
          </w:rPr>
          <w:t>6.7.2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orm sqlall</w:t>
        </w:r>
        <w:r w:rsidR="009E334B" w:rsidRPr="009B5B61">
          <w:rPr>
            <w:rStyle w:val="ad"/>
            <w:noProof/>
          </w:rPr>
          <w:t>，生成建表</w:t>
        </w:r>
        <w:r w:rsidR="009E334B" w:rsidRPr="009B5B61">
          <w:rPr>
            <w:rStyle w:val="ad"/>
            <w:noProof/>
          </w:rPr>
          <w:t>SQL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_Toc532977571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105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572" w:history="1">
        <w:r w:rsidR="009E334B" w:rsidRPr="009B5B61">
          <w:rPr>
            <w:rStyle w:val="ad"/>
            <w:noProof/>
          </w:rPr>
          <w:t>6.8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自动解析表单到模型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_Toc532977572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106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73" w:history="1">
        <w:r w:rsidR="009E334B" w:rsidRPr="009B5B61">
          <w:rPr>
            <w:rStyle w:val="ad"/>
            <w:noProof/>
          </w:rPr>
          <w:t>6.8.1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定义模型字段与表单元素对应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_Toc532977573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106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74" w:history="1">
        <w:r w:rsidR="009E334B" w:rsidRPr="009B5B61">
          <w:rPr>
            <w:rStyle w:val="ad"/>
            <w:noProof/>
          </w:rPr>
          <w:t>6.8.2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解析表单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_Toc532977574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107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575" w:history="1">
        <w:r w:rsidR="009E334B" w:rsidRPr="009B5B61">
          <w:rPr>
            <w:rStyle w:val="ad"/>
            <w:noProof/>
          </w:rPr>
          <w:t>6.9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数据验证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_Toc532977575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108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76" w:history="1">
        <w:r w:rsidR="009E334B" w:rsidRPr="009B5B61">
          <w:rPr>
            <w:rStyle w:val="ad"/>
            <w:noProof/>
          </w:rPr>
          <w:t>6.9.1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在模型的属性上定义验证规则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_Toc532977576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108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77" w:history="1">
        <w:r w:rsidR="009E334B" w:rsidRPr="009B5B61">
          <w:rPr>
            <w:rStyle w:val="ad"/>
            <w:noProof/>
          </w:rPr>
          <w:t>6.9.2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执行验证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_Toc532977577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109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78" w:history="1">
        <w:r w:rsidR="009E334B" w:rsidRPr="009B5B61">
          <w:rPr>
            <w:rStyle w:val="ad"/>
            <w:noProof/>
          </w:rPr>
          <w:t>6.9.3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自定义规则验证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_Toc532977578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109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79" w:history="1">
        <w:r w:rsidR="009E334B" w:rsidRPr="009B5B61">
          <w:rPr>
            <w:rStyle w:val="ad"/>
            <w:noProof/>
          </w:rPr>
          <w:t>6.9.4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非模型验证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_Toc532977579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110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80" w:history="1">
        <w:r w:rsidR="009E334B" w:rsidRPr="009B5B61">
          <w:rPr>
            <w:rStyle w:val="ad"/>
            <w:noProof/>
          </w:rPr>
          <w:t>6.9.5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错误消息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_Toc532977580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111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581" w:history="1">
        <w:r w:rsidR="009E334B" w:rsidRPr="009B5B61">
          <w:rPr>
            <w:rStyle w:val="ad"/>
            <w:noProof/>
          </w:rPr>
          <w:t>6.10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执行数据库操作的方式比较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_Toc532977581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112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2977582" w:history="1">
        <w:r w:rsidR="009E334B" w:rsidRPr="009B5B61">
          <w:rPr>
            <w:rStyle w:val="ad"/>
            <w:rFonts w:ascii="Arial" w:hAnsi="Arial" w:cs="Arial"/>
            <w:noProof/>
          </w:rPr>
          <w:t>7</w:t>
        </w:r>
        <w:r w:rsidR="009E334B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功能模块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_Toc532977582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114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583" w:history="1">
        <w:r w:rsidR="009E334B" w:rsidRPr="009B5B61">
          <w:rPr>
            <w:rStyle w:val="ad"/>
            <w:noProof/>
          </w:rPr>
          <w:t>7.1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分页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_Toc532977583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114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584" w:history="1">
        <w:r w:rsidR="009E334B" w:rsidRPr="009B5B61">
          <w:rPr>
            <w:rStyle w:val="ad"/>
            <w:noProof/>
          </w:rPr>
          <w:t>7.2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cookie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_Toc532977584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116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585" w:history="1">
        <w:r w:rsidR="009E334B" w:rsidRPr="009B5B61">
          <w:rPr>
            <w:rStyle w:val="ad"/>
            <w:noProof/>
          </w:rPr>
          <w:t>7.3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session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_Toc532977585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117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586" w:history="1">
        <w:r w:rsidR="009E334B" w:rsidRPr="009B5B61">
          <w:rPr>
            <w:rStyle w:val="ad"/>
            <w:noProof/>
          </w:rPr>
          <w:t>7.4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flash</w:t>
        </w:r>
        <w:r w:rsidR="009E334B" w:rsidRPr="009B5B61">
          <w:rPr>
            <w:rStyle w:val="ad"/>
            <w:noProof/>
          </w:rPr>
          <w:t>，闪存会话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_Toc532977586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118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587" w:history="1">
        <w:r w:rsidR="009E334B" w:rsidRPr="009B5B61">
          <w:rPr>
            <w:rStyle w:val="ad"/>
            <w:noProof/>
          </w:rPr>
          <w:t>7.5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过滤器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_Toc532977587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122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2977588" w:history="1">
        <w:r w:rsidR="009E334B" w:rsidRPr="009B5B61">
          <w:rPr>
            <w:rStyle w:val="ad"/>
            <w:rFonts w:ascii="Arial" w:hAnsi="Arial" w:cs="Arial"/>
            <w:noProof/>
          </w:rPr>
          <w:t>8</w:t>
        </w:r>
        <w:r w:rsidR="009E334B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重构项目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_Toc532977588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124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589" w:history="1">
        <w:r w:rsidR="009E334B" w:rsidRPr="009B5B61">
          <w:rPr>
            <w:rStyle w:val="ad"/>
            <w:noProof/>
          </w:rPr>
          <w:t>8.1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班级列表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_Toc532977589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124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90" w:history="1">
        <w:r w:rsidR="009E334B" w:rsidRPr="009B5B61">
          <w:rPr>
            <w:rStyle w:val="ad"/>
            <w:noProof/>
          </w:rPr>
          <w:t>8.1.1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基本功能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_Toc532977590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124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91" w:history="1">
        <w:r w:rsidR="009E334B" w:rsidRPr="009B5B61">
          <w:rPr>
            <w:rStyle w:val="ad"/>
            <w:noProof/>
          </w:rPr>
          <w:t>8.1.2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关联数据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_Toc532977591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124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592" w:history="1">
        <w:r w:rsidR="009E334B" w:rsidRPr="009B5B61">
          <w:rPr>
            <w:rStyle w:val="ad"/>
            <w:noProof/>
          </w:rPr>
          <w:t>8.2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新增班级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_Toc532977592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127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93" w:history="1">
        <w:r w:rsidR="009E334B" w:rsidRPr="009B5B61">
          <w:rPr>
            <w:rStyle w:val="ad"/>
            <w:noProof/>
          </w:rPr>
          <w:t>8.2.1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路由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_Toc532977593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127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94" w:history="1">
        <w:r w:rsidR="009E334B" w:rsidRPr="009B5B61">
          <w:rPr>
            <w:rStyle w:val="ad"/>
            <w:noProof/>
          </w:rPr>
          <w:t>8.2.2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展示表单动作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_Toc532977594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127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95" w:history="1">
        <w:r w:rsidR="009E334B" w:rsidRPr="009B5B61">
          <w:rPr>
            <w:rStyle w:val="ad"/>
            <w:noProof/>
          </w:rPr>
          <w:t>8.2.3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添加表单视图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_Toc532977595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128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96" w:history="1">
        <w:r w:rsidR="009E334B" w:rsidRPr="009B5B61">
          <w:rPr>
            <w:rStyle w:val="ad"/>
            <w:noProof/>
          </w:rPr>
          <w:t>8.2.4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插入数据动作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_Toc532977596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129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597" w:history="1">
        <w:r w:rsidR="009E334B" w:rsidRPr="009B5B61">
          <w:rPr>
            <w:rStyle w:val="ad"/>
            <w:noProof/>
          </w:rPr>
          <w:t>8.3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删除班级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_Toc532977597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129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98" w:history="1">
        <w:r w:rsidR="009E334B" w:rsidRPr="009B5B61">
          <w:rPr>
            <w:rStyle w:val="ad"/>
            <w:noProof/>
          </w:rPr>
          <w:t>8.3.1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路由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_Toc532977598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129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599" w:history="1">
        <w:r w:rsidR="009E334B" w:rsidRPr="009B5B61">
          <w:rPr>
            <w:rStyle w:val="ad"/>
            <w:noProof/>
          </w:rPr>
          <w:t>8.3.2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动作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_Toc532977599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130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600" w:history="1">
        <w:r w:rsidR="009E334B" w:rsidRPr="009B5B61">
          <w:rPr>
            <w:rStyle w:val="ad"/>
            <w:noProof/>
          </w:rPr>
          <w:t>8.4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修改班级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_Toc532977600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131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601" w:history="1">
        <w:r w:rsidR="009E334B" w:rsidRPr="009B5B61">
          <w:rPr>
            <w:rStyle w:val="ad"/>
            <w:noProof/>
          </w:rPr>
          <w:t>8.4.1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路由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_Toc532977601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131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602" w:history="1">
        <w:r w:rsidR="009E334B" w:rsidRPr="009B5B61">
          <w:rPr>
            <w:rStyle w:val="ad"/>
            <w:noProof/>
          </w:rPr>
          <w:t>8.4.2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展示编辑表单动作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_Toc532977602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132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603" w:history="1">
        <w:r w:rsidR="009E334B" w:rsidRPr="009B5B61">
          <w:rPr>
            <w:rStyle w:val="ad"/>
            <w:noProof/>
          </w:rPr>
          <w:t>8.4.3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更新</w:t>
        </w:r>
        <w:r w:rsidR="009E334B" w:rsidRPr="009B5B61">
          <w:rPr>
            <w:rStyle w:val="ad"/>
            <w:noProof/>
          </w:rPr>
          <w:t>set</w:t>
        </w:r>
        <w:r w:rsidR="009E334B" w:rsidRPr="009B5B61">
          <w:rPr>
            <w:rStyle w:val="ad"/>
            <w:noProof/>
          </w:rPr>
          <w:t>模板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_Toc532977603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132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604" w:history="1">
        <w:r w:rsidR="009E334B" w:rsidRPr="009B5B61">
          <w:rPr>
            <w:rStyle w:val="ad"/>
            <w:noProof/>
          </w:rPr>
          <w:t>8.4.4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更新数据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_Toc532977604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132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2977605" w:history="1">
        <w:r w:rsidR="009E334B" w:rsidRPr="009B5B61">
          <w:rPr>
            <w:rStyle w:val="ad"/>
            <w:rFonts w:ascii="Arial" w:hAnsi="Arial" w:cs="Arial"/>
            <w:noProof/>
          </w:rPr>
          <w:t>9</w:t>
        </w:r>
        <w:r w:rsidR="009E334B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项目重构</w:t>
        </w:r>
        <w:r w:rsidR="009E334B" w:rsidRPr="009B5B61">
          <w:rPr>
            <w:rStyle w:val="ad"/>
            <w:noProof/>
          </w:rPr>
          <w:t>-II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_Toc532977605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134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606" w:history="1">
        <w:r w:rsidR="009E334B" w:rsidRPr="009B5B61">
          <w:rPr>
            <w:rStyle w:val="ad"/>
            <w:noProof/>
          </w:rPr>
          <w:t>9.1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初始化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_Toc532977606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134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607" w:history="1">
        <w:r w:rsidR="009E334B" w:rsidRPr="009B5B61">
          <w:rPr>
            <w:rStyle w:val="ad"/>
            <w:noProof/>
          </w:rPr>
          <w:t>9.2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模型定义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_Toc532977607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136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608" w:history="1">
        <w:r w:rsidR="009E334B" w:rsidRPr="009B5B61">
          <w:rPr>
            <w:rStyle w:val="ad"/>
            <w:noProof/>
          </w:rPr>
          <w:t>9.2.1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Class</w:t>
        </w:r>
        <w:r w:rsidR="009E334B" w:rsidRPr="009B5B61">
          <w:rPr>
            <w:rStyle w:val="ad"/>
            <w:noProof/>
          </w:rPr>
          <w:t>模型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_Toc532977608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136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609" w:history="1">
        <w:r w:rsidR="009E334B" w:rsidRPr="009B5B61">
          <w:rPr>
            <w:rStyle w:val="ad"/>
            <w:noProof/>
          </w:rPr>
          <w:t>9.2.2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Teacher</w:t>
        </w:r>
        <w:r w:rsidR="009E334B" w:rsidRPr="009B5B61">
          <w:rPr>
            <w:rStyle w:val="ad"/>
            <w:noProof/>
          </w:rPr>
          <w:t>模型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_Toc532977609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137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610" w:history="1">
        <w:r w:rsidR="009E334B" w:rsidRPr="009B5B61">
          <w:rPr>
            <w:rStyle w:val="ad"/>
            <w:noProof/>
          </w:rPr>
          <w:t>9.2.3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Course</w:t>
        </w:r>
        <w:r w:rsidR="009E334B" w:rsidRPr="009B5B61">
          <w:rPr>
            <w:rStyle w:val="ad"/>
            <w:noProof/>
          </w:rPr>
          <w:t>模型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_Toc532977610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138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611" w:history="1">
        <w:r w:rsidR="009E334B" w:rsidRPr="009B5B61">
          <w:rPr>
            <w:rStyle w:val="ad"/>
            <w:noProof/>
          </w:rPr>
          <w:t>9.2.4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ClassCourse</w:t>
        </w:r>
        <w:r w:rsidR="009E334B" w:rsidRPr="009B5B61">
          <w:rPr>
            <w:rStyle w:val="ad"/>
            <w:noProof/>
          </w:rPr>
          <w:t>模型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_Toc532977611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140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612" w:history="1">
        <w:r w:rsidR="009E334B" w:rsidRPr="009B5B61">
          <w:rPr>
            <w:rStyle w:val="ad"/>
            <w:noProof/>
          </w:rPr>
          <w:t>9.2.5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Student</w:t>
        </w:r>
        <w:r w:rsidR="009E334B" w:rsidRPr="009B5B61">
          <w:rPr>
            <w:rStyle w:val="ad"/>
            <w:noProof/>
          </w:rPr>
          <w:t>模型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_Toc532977612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141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613" w:history="1">
        <w:r w:rsidR="009E334B" w:rsidRPr="009B5B61">
          <w:rPr>
            <w:rStyle w:val="ad"/>
            <w:noProof/>
          </w:rPr>
          <w:t>9.3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设置数据库连接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_Toc532977613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142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614" w:history="1">
        <w:r w:rsidR="009E334B" w:rsidRPr="009B5B61">
          <w:rPr>
            <w:rStyle w:val="ad"/>
            <w:noProof/>
          </w:rPr>
          <w:t>9.4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创建需要的库和用户，在</w:t>
        </w:r>
        <w:r w:rsidR="009E334B" w:rsidRPr="009B5B61">
          <w:rPr>
            <w:rStyle w:val="ad"/>
            <w:noProof/>
          </w:rPr>
          <w:t>MySQL</w:t>
        </w:r>
        <w:r w:rsidR="009E334B" w:rsidRPr="009B5B61">
          <w:rPr>
            <w:rStyle w:val="ad"/>
            <w:noProof/>
          </w:rPr>
          <w:t>服务器上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_Toc532977614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142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615" w:history="1">
        <w:r w:rsidR="009E334B" w:rsidRPr="009B5B61">
          <w:rPr>
            <w:rStyle w:val="ad"/>
            <w:noProof/>
          </w:rPr>
          <w:t>9.5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利用模型建表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_Toc532977615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142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616" w:history="1">
        <w:r w:rsidR="009E334B" w:rsidRPr="009B5B61">
          <w:rPr>
            <w:rStyle w:val="ad"/>
            <w:noProof/>
          </w:rPr>
          <w:t>9.6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班级列表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_Toc532977616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145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617" w:history="1">
        <w:r w:rsidR="009E334B" w:rsidRPr="009B5B61">
          <w:rPr>
            <w:rStyle w:val="ad"/>
            <w:noProof/>
          </w:rPr>
          <w:t>9.6.1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路由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_Toc532977617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145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618" w:history="1">
        <w:r w:rsidR="009E334B" w:rsidRPr="009B5B61">
          <w:rPr>
            <w:rStyle w:val="ad"/>
            <w:noProof/>
          </w:rPr>
          <w:t>9.6.2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动作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_Toc532977618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145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619" w:history="1">
        <w:r w:rsidR="009E334B" w:rsidRPr="009B5B61">
          <w:rPr>
            <w:rStyle w:val="ad"/>
            <w:noProof/>
          </w:rPr>
          <w:t>9.6.3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视图展示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_Toc532977619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145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620" w:history="1">
        <w:r w:rsidR="009E334B" w:rsidRPr="009B5B61">
          <w:rPr>
            <w:rStyle w:val="ad"/>
            <w:noProof/>
          </w:rPr>
          <w:t>9.7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班级添加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_Toc532977620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146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621" w:history="1">
        <w:r w:rsidR="009E334B" w:rsidRPr="009B5B61">
          <w:rPr>
            <w:rStyle w:val="ad"/>
            <w:noProof/>
          </w:rPr>
          <w:t>9.7.1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路由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_Toc532977621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146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622" w:history="1">
        <w:r w:rsidR="009E334B" w:rsidRPr="009B5B61">
          <w:rPr>
            <w:rStyle w:val="ad"/>
            <w:noProof/>
          </w:rPr>
          <w:t>9.7.2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控制器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_Toc532977622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147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623" w:history="1">
        <w:r w:rsidR="009E334B" w:rsidRPr="009B5B61">
          <w:rPr>
            <w:rStyle w:val="ad"/>
            <w:noProof/>
          </w:rPr>
          <w:t>9.7.3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视图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_Toc532977623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148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624" w:history="1">
        <w:r w:rsidR="009E334B" w:rsidRPr="009B5B61">
          <w:rPr>
            <w:rStyle w:val="ad"/>
            <w:noProof/>
          </w:rPr>
          <w:t>9.7.4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处理数据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_Toc532977624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149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625" w:history="1">
        <w:r w:rsidR="009E334B" w:rsidRPr="009B5B61">
          <w:rPr>
            <w:rStyle w:val="ad"/>
            <w:noProof/>
          </w:rPr>
          <w:t>9.8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班级更新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_Toc532977625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151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626" w:history="1">
        <w:r w:rsidR="009E334B" w:rsidRPr="009B5B61">
          <w:rPr>
            <w:rStyle w:val="ad"/>
            <w:noProof/>
          </w:rPr>
          <w:t>9.8.1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路由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_Toc532977626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151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627" w:history="1">
        <w:r w:rsidR="009E334B" w:rsidRPr="009B5B61">
          <w:rPr>
            <w:rStyle w:val="ad"/>
            <w:noProof/>
          </w:rPr>
          <w:t>9.8.2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表单展示动作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_Toc532977627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152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628" w:history="1">
        <w:r w:rsidR="009E334B" w:rsidRPr="009B5B61">
          <w:rPr>
            <w:rStyle w:val="ad"/>
            <w:noProof/>
          </w:rPr>
          <w:t>9.8.3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set</w:t>
        </w:r>
        <w:r w:rsidR="009E334B" w:rsidRPr="009B5B61">
          <w:rPr>
            <w:rStyle w:val="ad"/>
            <w:noProof/>
          </w:rPr>
          <w:t>模板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_Toc532977628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153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2977629" w:history="1">
        <w:r w:rsidR="009E334B" w:rsidRPr="009B5B61">
          <w:rPr>
            <w:rStyle w:val="ad"/>
            <w:noProof/>
          </w:rPr>
          <w:t>9.8.4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数据更新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_Toc532977629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154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630" w:history="1">
        <w:r w:rsidR="009E334B" w:rsidRPr="009B5B61">
          <w:rPr>
            <w:rStyle w:val="ad"/>
            <w:noProof/>
          </w:rPr>
          <w:t>9.9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班级删除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_Toc532977630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155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631" w:history="1">
        <w:r w:rsidR="009E334B" w:rsidRPr="009B5B61">
          <w:rPr>
            <w:rStyle w:val="ad"/>
            <w:noProof/>
          </w:rPr>
          <w:t>9.10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登录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_Toc532977631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156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632" w:history="1">
        <w:r w:rsidR="009E334B" w:rsidRPr="009B5B61">
          <w:rPr>
            <w:rStyle w:val="ad"/>
            <w:noProof/>
          </w:rPr>
          <w:t>9.11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管理员表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_Toc532977632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156</w:t>
        </w:r>
        <w:r w:rsidR="009E334B">
          <w:rPr>
            <w:noProof/>
            <w:webHidden/>
          </w:rPr>
          <w:fldChar w:fldCharType="end"/>
        </w:r>
      </w:hyperlink>
    </w:p>
    <w:p w:rsidR="009E334B" w:rsidRDefault="00A62826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2977633" w:history="1">
        <w:r w:rsidR="009E334B" w:rsidRPr="009B5B61">
          <w:rPr>
            <w:rStyle w:val="ad"/>
            <w:noProof/>
          </w:rPr>
          <w:t>9.12</w:t>
        </w:r>
        <w:r w:rsidR="009E334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334B" w:rsidRPr="009B5B61">
          <w:rPr>
            <w:rStyle w:val="ad"/>
            <w:noProof/>
          </w:rPr>
          <w:t>退出</w:t>
        </w:r>
        <w:r w:rsidR="009E334B">
          <w:rPr>
            <w:noProof/>
            <w:webHidden/>
          </w:rPr>
          <w:tab/>
        </w:r>
        <w:r w:rsidR="009E334B">
          <w:rPr>
            <w:noProof/>
            <w:webHidden/>
          </w:rPr>
          <w:fldChar w:fldCharType="begin"/>
        </w:r>
        <w:r w:rsidR="009E334B">
          <w:rPr>
            <w:noProof/>
            <w:webHidden/>
          </w:rPr>
          <w:instrText xml:space="preserve"> PAGEREF _Toc532977633 \h </w:instrText>
        </w:r>
        <w:r w:rsidR="009E334B">
          <w:rPr>
            <w:noProof/>
            <w:webHidden/>
          </w:rPr>
        </w:r>
        <w:r w:rsidR="009E334B">
          <w:rPr>
            <w:noProof/>
            <w:webHidden/>
          </w:rPr>
          <w:fldChar w:fldCharType="separate"/>
        </w:r>
        <w:r w:rsidR="009E334B">
          <w:rPr>
            <w:noProof/>
            <w:webHidden/>
          </w:rPr>
          <w:t>157</w:t>
        </w:r>
        <w:r w:rsidR="009E334B">
          <w:rPr>
            <w:noProof/>
            <w:webHidden/>
          </w:rPr>
          <w:fldChar w:fldCharType="end"/>
        </w:r>
      </w:hyperlink>
    </w:p>
    <w:p w:rsidR="00A91DE4" w:rsidRDefault="008F7B5E" w:rsidP="006E022F">
      <w:pPr>
        <w:rPr>
          <w:b/>
        </w:rPr>
      </w:pPr>
      <w:r>
        <w:rPr>
          <w:b/>
        </w:rPr>
        <w:fldChar w:fldCharType="end"/>
      </w:r>
    </w:p>
    <w:p w:rsidR="00A91DE4" w:rsidRDefault="00A91DE4" w:rsidP="00A91DE4">
      <w:r>
        <w:br w:type="page"/>
      </w:r>
    </w:p>
    <w:p w:rsidR="006E022F" w:rsidRDefault="00590322" w:rsidP="00590322">
      <w:pPr>
        <w:pStyle w:val="1"/>
      </w:pPr>
      <w:bookmarkStart w:id="0" w:name="_Toc532977441"/>
      <w:r>
        <w:rPr>
          <w:rFonts w:hint="eastAsia"/>
        </w:rPr>
        <w:lastRenderedPageBreak/>
        <w:t>快速上手</w:t>
      </w:r>
      <w:bookmarkEnd w:id="0"/>
    </w:p>
    <w:p w:rsidR="0077755D" w:rsidRDefault="0077755D" w:rsidP="0077755D">
      <w:pPr>
        <w:pStyle w:val="2"/>
      </w:pPr>
      <w:bookmarkStart w:id="1" w:name="_Toc532977442"/>
      <w:r>
        <w:rPr>
          <w:rFonts w:hint="eastAsia"/>
        </w:rPr>
        <w:t>开始</w:t>
      </w:r>
      <w:bookmarkEnd w:id="1"/>
    </w:p>
    <w:p w:rsidR="0077755D" w:rsidRDefault="0077755D" w:rsidP="004B7288">
      <w:pPr>
        <w:pStyle w:val="a0"/>
        <w:numPr>
          <w:ilvl w:val="0"/>
          <w:numId w:val="15"/>
        </w:numPr>
      </w:pPr>
      <w:r>
        <w:rPr>
          <w:rFonts w:hint="eastAsia"/>
        </w:rPr>
        <w:t>配置环境变量</w:t>
      </w:r>
      <w:r>
        <w:rPr>
          <w:rFonts w:hint="eastAsia"/>
        </w:rPr>
        <w:t>GOBIN</w:t>
      </w:r>
      <w:r>
        <w:rPr>
          <w:rFonts w:hint="eastAsia"/>
        </w:rPr>
        <w:t>，指向</w:t>
      </w:r>
      <w:r>
        <w:rPr>
          <w:rFonts w:hint="eastAsia"/>
        </w:rPr>
        <w:t>Go</w:t>
      </w:r>
      <w:r>
        <w:rPr>
          <w:rFonts w:hint="eastAsia"/>
        </w:rPr>
        <w:t>的安装命令下的</w:t>
      </w:r>
      <w:r>
        <w:rPr>
          <w:rFonts w:hint="eastAsia"/>
        </w:rPr>
        <w:t>bin</w:t>
      </w:r>
      <w:r>
        <w:rPr>
          <w:rFonts w:hint="eastAsia"/>
        </w:rPr>
        <w:t>。（重启</w:t>
      </w:r>
      <w:r>
        <w:rPr>
          <w:rFonts w:hint="eastAsia"/>
        </w:rPr>
        <w:t>shell</w:t>
      </w:r>
      <w:r>
        <w:rPr>
          <w:rFonts w:hint="eastAsia"/>
        </w:rPr>
        <w:t>，</w:t>
      </w:r>
      <w:r>
        <w:rPr>
          <w:rFonts w:hint="eastAsia"/>
        </w:rPr>
        <w:t>cmd</w:t>
      </w:r>
      <w:r>
        <w:rPr>
          <w:rFonts w:hint="eastAsia"/>
        </w:rPr>
        <w:t>）</w:t>
      </w:r>
    </w:p>
    <w:p w:rsidR="0077755D" w:rsidRDefault="0077755D" w:rsidP="004B7288">
      <w:pPr>
        <w:pStyle w:val="a0"/>
        <w:numPr>
          <w:ilvl w:val="0"/>
          <w:numId w:val="15"/>
        </w:numPr>
      </w:pPr>
      <w:r>
        <w:rPr>
          <w:rFonts w:hint="eastAsia"/>
        </w:rPr>
        <w:t>安装</w:t>
      </w:r>
      <w:r>
        <w:rPr>
          <w:rFonts w:hint="eastAsia"/>
        </w:rPr>
        <w:t>bee</w:t>
      </w:r>
      <w:r>
        <w:rPr>
          <w:rFonts w:hint="eastAsia"/>
        </w:rPr>
        <w:t>，</w:t>
      </w:r>
      <w:r w:rsidRPr="0077755D">
        <w:t>go get github.com/beego/bee</w:t>
      </w:r>
    </w:p>
    <w:p w:rsidR="0077755D" w:rsidRDefault="0077755D" w:rsidP="004B7288">
      <w:pPr>
        <w:pStyle w:val="a0"/>
        <w:numPr>
          <w:ilvl w:val="0"/>
          <w:numId w:val="15"/>
        </w:numPr>
      </w:pPr>
      <w:r>
        <w:rPr>
          <w:rFonts w:hint="eastAsia"/>
        </w:rPr>
        <w:t>配置好环境变量</w:t>
      </w:r>
      <w:r>
        <w:rPr>
          <w:rFonts w:hint="eastAsia"/>
        </w:rPr>
        <w:t>GOPATH</w:t>
      </w:r>
      <w:r>
        <w:rPr>
          <w:rFonts w:hint="eastAsia"/>
        </w:rPr>
        <w:t>到项目目录</w:t>
      </w:r>
    </w:p>
    <w:p w:rsidR="0077755D" w:rsidRDefault="0077755D" w:rsidP="004B7288">
      <w:pPr>
        <w:pStyle w:val="a0"/>
        <w:numPr>
          <w:ilvl w:val="0"/>
          <w:numId w:val="15"/>
        </w:numPr>
      </w:pPr>
      <w:r>
        <w:rPr>
          <w:rFonts w:hint="eastAsia"/>
        </w:rPr>
        <w:t>安装</w:t>
      </w:r>
      <w:r>
        <w:rPr>
          <w:rFonts w:hint="eastAsia"/>
        </w:rPr>
        <w:t>beego</w:t>
      </w:r>
      <w:r>
        <w:rPr>
          <w:rFonts w:hint="eastAsia"/>
        </w:rPr>
        <w:t>，</w:t>
      </w:r>
      <w:r w:rsidRPr="0077755D">
        <w:t>go get github.com/astaxie/beego</w:t>
      </w:r>
    </w:p>
    <w:p w:rsidR="0077755D" w:rsidRDefault="0077755D" w:rsidP="004B7288">
      <w:pPr>
        <w:pStyle w:val="a0"/>
        <w:numPr>
          <w:ilvl w:val="0"/>
          <w:numId w:val="15"/>
        </w:numPr>
      </w:pPr>
      <w:r>
        <w:rPr>
          <w:rFonts w:hint="eastAsia"/>
        </w:rPr>
        <w:t>执行</w:t>
      </w:r>
      <w:r>
        <w:rPr>
          <w:rFonts w:hint="eastAsia"/>
        </w:rPr>
        <w:t xml:space="preserve"> </w:t>
      </w:r>
      <w:r>
        <w:t xml:space="preserve">bee new </w:t>
      </w:r>
      <w:r>
        <w:rPr>
          <w:rFonts w:hint="eastAsia"/>
        </w:rPr>
        <w:t>projectName</w:t>
      </w:r>
      <w:r>
        <w:t xml:space="preserve"> </w:t>
      </w:r>
      <w:r>
        <w:rPr>
          <w:rFonts w:hint="eastAsia"/>
        </w:rPr>
        <w:t>初始化项目目录</w:t>
      </w:r>
    </w:p>
    <w:p w:rsidR="0077755D" w:rsidRDefault="002E0C43" w:rsidP="004B7288">
      <w:pPr>
        <w:pStyle w:val="a0"/>
        <w:numPr>
          <w:ilvl w:val="0"/>
          <w:numId w:val="15"/>
        </w:numPr>
      </w:pPr>
      <w:r>
        <w:rPr>
          <w:rFonts w:hint="eastAsia"/>
        </w:rPr>
        <w:t>执行</w:t>
      </w:r>
      <w:r>
        <w:rPr>
          <w:rFonts w:hint="eastAsia"/>
        </w:rPr>
        <w:t xml:space="preserve"> </w:t>
      </w:r>
      <w:r>
        <w:t xml:space="preserve">bee run </w:t>
      </w:r>
      <w:r>
        <w:rPr>
          <w:rFonts w:hint="eastAsia"/>
        </w:rPr>
        <w:t>运行项目。要求在</w:t>
      </w:r>
      <w:r>
        <w:rPr>
          <w:rFonts w:hint="eastAsia"/>
        </w:rPr>
        <w:t>s</w:t>
      </w:r>
      <w:r>
        <w:t>rc/projectName</w:t>
      </w:r>
      <w:r>
        <w:rPr>
          <w:rFonts w:hint="eastAsia"/>
        </w:rPr>
        <w:t>下运行</w:t>
      </w:r>
    </w:p>
    <w:p w:rsidR="002E0C43" w:rsidRPr="0077755D" w:rsidRDefault="002E0C43" w:rsidP="0077755D">
      <w:pPr>
        <w:pStyle w:val="a0"/>
      </w:pPr>
    </w:p>
    <w:p w:rsidR="00590322" w:rsidRDefault="00CB30C1" w:rsidP="00CB30C1">
      <w:pPr>
        <w:pStyle w:val="2"/>
      </w:pPr>
      <w:bookmarkStart w:id="2" w:name="_Toc532977443"/>
      <w:r>
        <w:rPr>
          <w:rFonts w:hint="eastAsia"/>
        </w:rPr>
        <w:t>何为</w:t>
      </w:r>
      <w:r>
        <w:rPr>
          <w:rFonts w:hint="eastAsia"/>
        </w:rPr>
        <w:t>Beego</w:t>
      </w:r>
      <w:r w:rsidR="0087710B">
        <w:rPr>
          <w:rFonts w:hint="eastAsia"/>
        </w:rPr>
        <w:t>？</w:t>
      </w:r>
      <w:bookmarkEnd w:id="2"/>
    </w:p>
    <w:p w:rsidR="0087710B" w:rsidRDefault="006D41FD" w:rsidP="0087710B">
      <w:pPr>
        <w:pStyle w:val="a0"/>
      </w:pPr>
      <w:r>
        <w:rPr>
          <w:rFonts w:hint="eastAsia"/>
        </w:rPr>
        <w:t>是一个用于</w:t>
      </w:r>
      <w:r>
        <w:rPr>
          <w:rFonts w:hint="eastAsia"/>
        </w:rPr>
        <w:t>WEB</w:t>
      </w:r>
      <w:r>
        <w:rPr>
          <w:rFonts w:hint="eastAsia"/>
        </w:rPr>
        <w:t>开发，的</w:t>
      </w:r>
      <w:r>
        <w:rPr>
          <w:rFonts w:hint="eastAsia"/>
        </w:rPr>
        <w:t>MVC</w:t>
      </w:r>
      <w:r>
        <w:rPr>
          <w:rFonts w:hint="eastAsia"/>
        </w:rPr>
        <w:t>的框架</w:t>
      </w:r>
      <w:r w:rsidR="00680BEB">
        <w:rPr>
          <w:rFonts w:hint="eastAsia"/>
        </w:rPr>
        <w:t>（</w:t>
      </w:r>
      <w:r>
        <w:rPr>
          <w:rFonts w:hint="eastAsia"/>
        </w:rPr>
        <w:t>framework</w:t>
      </w:r>
      <w:r w:rsidR="00680BEB">
        <w:rPr>
          <w:rFonts w:hint="eastAsia"/>
        </w:rPr>
        <w:t>）</w:t>
      </w:r>
      <w:r>
        <w:rPr>
          <w:rFonts w:hint="eastAsia"/>
        </w:rPr>
        <w:t>。</w:t>
      </w:r>
    </w:p>
    <w:p w:rsidR="0087203D" w:rsidRDefault="006D41FD" w:rsidP="0087203D">
      <w:pPr>
        <w:pStyle w:val="a0"/>
      </w:pPr>
      <w:r>
        <w:rPr>
          <w:rFonts w:hint="eastAsia"/>
        </w:rPr>
        <w:t>将开发</w:t>
      </w:r>
      <w:r>
        <w:rPr>
          <w:rFonts w:hint="eastAsia"/>
        </w:rPr>
        <w:t>web</w:t>
      </w:r>
      <w:r>
        <w:rPr>
          <w:rFonts w:hint="eastAsia"/>
        </w:rPr>
        <w:t>项目时，常用到的工具和代码结构预先整理好的一个</w:t>
      </w:r>
      <w:r>
        <w:t>go</w:t>
      </w:r>
      <w:r>
        <w:rPr>
          <w:rFonts w:hint="eastAsia"/>
        </w:rPr>
        <w:t>语言的产品</w:t>
      </w:r>
      <w:r w:rsidR="0087203D">
        <w:rPr>
          <w:rFonts w:hint="eastAsia"/>
        </w:rPr>
        <w:t>。</w:t>
      </w:r>
    </w:p>
    <w:p w:rsidR="0087203D" w:rsidRPr="0087710B" w:rsidRDefault="0087203D" w:rsidP="0087203D">
      <w:pPr>
        <w:pStyle w:val="a0"/>
      </w:pPr>
      <w:r>
        <w:rPr>
          <w:rFonts w:hint="eastAsia"/>
        </w:rPr>
        <w:t>web</w:t>
      </w:r>
      <w:r w:rsidR="006D0B29">
        <w:rPr>
          <w:rFonts w:hint="eastAsia"/>
        </w:rPr>
        <w:t>项目：</w:t>
      </w:r>
      <w:r>
        <w:rPr>
          <w:rFonts w:hint="eastAsia"/>
        </w:rPr>
        <w:t>做</w:t>
      </w:r>
      <w:r>
        <w:rPr>
          <w:rFonts w:hint="eastAsia"/>
        </w:rPr>
        <w:t>B</w:t>
      </w:r>
      <w:r w:rsidR="00A75551">
        <w:t>/</w:t>
      </w:r>
      <w:r>
        <w:rPr>
          <w:rFonts w:hint="eastAsia"/>
        </w:rPr>
        <w:t>S</w:t>
      </w:r>
      <w:r>
        <w:rPr>
          <w:rFonts w:hint="eastAsia"/>
        </w:rPr>
        <w:t>项目，两大类，直接生成</w:t>
      </w:r>
      <w:r>
        <w:rPr>
          <w:rFonts w:hint="eastAsia"/>
        </w:rPr>
        <w:t>HTM</w:t>
      </w:r>
      <w:r>
        <w:rPr>
          <w:rFonts w:hint="eastAsia"/>
        </w:rPr>
        <w:t>结构</w:t>
      </w:r>
      <w:r w:rsidR="00906998">
        <w:rPr>
          <w:rFonts w:hint="eastAsia"/>
        </w:rPr>
        <w:t>（常规项目）</w:t>
      </w:r>
      <w:r>
        <w:rPr>
          <w:rFonts w:hint="eastAsia"/>
        </w:rPr>
        <w:t>的，和仅仅返回</w:t>
      </w:r>
      <w:r>
        <w:rPr>
          <w:rFonts w:hint="eastAsia"/>
        </w:rPr>
        <w:t>JSON</w:t>
      </w:r>
      <w:r>
        <w:rPr>
          <w:rFonts w:hint="eastAsia"/>
        </w:rPr>
        <w:t>数据</w:t>
      </w:r>
      <w:r w:rsidR="00906998">
        <w:rPr>
          <w:rFonts w:hint="eastAsia"/>
        </w:rPr>
        <w:t>（数据接口开发）</w:t>
      </w:r>
      <w:r>
        <w:rPr>
          <w:rFonts w:hint="eastAsia"/>
        </w:rPr>
        <w:t>。</w:t>
      </w:r>
    </w:p>
    <w:p w:rsidR="0087710B" w:rsidRDefault="006D0B29" w:rsidP="0087710B">
      <w:pPr>
        <w:pStyle w:val="a0"/>
      </w:pPr>
      <w:r>
        <w:rPr>
          <w:rFonts w:hint="eastAsia"/>
        </w:rPr>
        <w:t>MVC</w:t>
      </w:r>
      <w:r>
        <w:rPr>
          <w:rFonts w:hint="eastAsia"/>
        </w:rPr>
        <w:t>：代码间的组织结构。</w:t>
      </w:r>
      <w:r w:rsidR="00477B81">
        <w:rPr>
          <w:rFonts w:hint="eastAsia"/>
        </w:rPr>
        <w:t>为了更好得到管理项目的源代码，将源代码依据其功能，分门别类的管理起来，最通用的管理分类方式，就是</w:t>
      </w:r>
      <w:r w:rsidR="00477B81">
        <w:rPr>
          <w:rFonts w:hint="eastAsia"/>
        </w:rPr>
        <w:t>MVC</w:t>
      </w:r>
      <w:r w:rsidR="00477B81">
        <w:rPr>
          <w:rFonts w:hint="eastAsia"/>
        </w:rPr>
        <w:t>。</w:t>
      </w:r>
    </w:p>
    <w:p w:rsidR="00063BF1" w:rsidRDefault="00063BF1" w:rsidP="0087710B">
      <w:pPr>
        <w:pStyle w:val="a0"/>
      </w:pPr>
    </w:p>
    <w:p w:rsidR="008A17B4" w:rsidRDefault="008A17B4" w:rsidP="008A17B4">
      <w:pPr>
        <w:pStyle w:val="2"/>
      </w:pPr>
      <w:bookmarkStart w:id="3" w:name="_Toc532977444"/>
      <w:r>
        <w:rPr>
          <w:rFonts w:hint="eastAsia"/>
        </w:rPr>
        <w:t>官网</w:t>
      </w:r>
      <w:bookmarkEnd w:id="3"/>
    </w:p>
    <w:p w:rsidR="008A17B4" w:rsidRDefault="00A62826" w:rsidP="008A17B4">
      <w:pPr>
        <w:pStyle w:val="a0"/>
      </w:pPr>
      <w:hyperlink r:id="rId8" w:history="1">
        <w:r w:rsidR="00F95FCA" w:rsidRPr="00C5498C">
          <w:rPr>
            <w:rStyle w:val="ad"/>
          </w:rPr>
          <w:t>https://beego.me/</w:t>
        </w:r>
      </w:hyperlink>
    </w:p>
    <w:p w:rsidR="00F95FCA" w:rsidRPr="00F95FCA" w:rsidRDefault="00F95FCA" w:rsidP="008A17B4">
      <w:pPr>
        <w:pStyle w:val="a0"/>
      </w:pPr>
    </w:p>
    <w:p w:rsidR="00063BF1" w:rsidRDefault="00063BF1" w:rsidP="00063BF1">
      <w:pPr>
        <w:pStyle w:val="2"/>
      </w:pPr>
      <w:bookmarkStart w:id="4" w:name="_Toc532977445"/>
      <w:r>
        <w:rPr>
          <w:rFonts w:hint="eastAsia"/>
        </w:rPr>
        <w:t>安装</w:t>
      </w:r>
      <w:r>
        <w:rPr>
          <w:rFonts w:hint="eastAsia"/>
        </w:rPr>
        <w:t>Beego</w:t>
      </w:r>
      <w:bookmarkEnd w:id="4"/>
    </w:p>
    <w:p w:rsidR="00F95FCA" w:rsidRPr="00F95FCA" w:rsidRDefault="00F95FCA" w:rsidP="00F95FCA">
      <w:pPr>
        <w:widowControl/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135" w:line="240" w:lineRule="auto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bookmarkStart w:id="5" w:name="_Hlk532217508"/>
      <w:r w:rsidRPr="00F95FCA">
        <w:rPr>
          <w:rFonts w:ascii="Consolas" w:hAnsi="Consolas" w:cs="宋体"/>
          <w:color w:val="333333"/>
          <w:kern w:val="0"/>
          <w:sz w:val="24"/>
        </w:rPr>
        <w:t>go get github.com/astaxie/beego</w:t>
      </w:r>
    </w:p>
    <w:bookmarkEnd w:id="5"/>
    <w:p w:rsidR="00F95FCA" w:rsidRDefault="00F95FCA" w:rsidP="00063BF1">
      <w:pPr>
        <w:pStyle w:val="a0"/>
      </w:pPr>
      <w:r>
        <w:rPr>
          <w:rFonts w:hint="eastAsia"/>
        </w:rPr>
        <w:t>会在</w:t>
      </w:r>
      <w:r>
        <w:rPr>
          <w:rFonts w:hint="eastAsia"/>
        </w:rPr>
        <w:t>GOPATH</w:t>
      </w:r>
      <w:r>
        <w:rPr>
          <w:rFonts w:hint="eastAsia"/>
        </w:rPr>
        <w:t>指定的目录中，安装</w:t>
      </w:r>
      <w:r>
        <w:rPr>
          <w:rFonts w:hint="eastAsia"/>
        </w:rPr>
        <w:t>BeeGo</w:t>
      </w:r>
    </w:p>
    <w:p w:rsidR="00F95FCA" w:rsidRDefault="00F95FCA" w:rsidP="00063BF1">
      <w:pPr>
        <w:pStyle w:val="a0"/>
      </w:pPr>
      <w:r>
        <w:rPr>
          <w:rFonts w:hint="eastAsia"/>
        </w:rPr>
        <w:t>演示：</w:t>
      </w:r>
    </w:p>
    <w:p w:rsidR="00F95FCA" w:rsidRDefault="00F95FCA" w:rsidP="00063BF1">
      <w:pPr>
        <w:pStyle w:val="a0"/>
      </w:pPr>
      <w:r>
        <w:rPr>
          <w:noProof/>
        </w:rPr>
        <w:lastRenderedPageBreak/>
        <w:drawing>
          <wp:inline distT="0" distB="0" distL="0" distR="0" wp14:anchorId="70375DE8" wp14:editId="5AC701B0">
            <wp:extent cx="5278120" cy="8318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FCA" w:rsidRDefault="00F95FCA" w:rsidP="00063BF1">
      <w:pPr>
        <w:pStyle w:val="a0"/>
      </w:pPr>
    </w:p>
    <w:p w:rsidR="00F95FCA" w:rsidRDefault="00FA101E" w:rsidP="00FA101E">
      <w:pPr>
        <w:pStyle w:val="2"/>
      </w:pPr>
      <w:bookmarkStart w:id="6" w:name="_Toc532977446"/>
      <w:r>
        <w:rPr>
          <w:rFonts w:hint="eastAsia"/>
        </w:rPr>
        <w:t>安装</w:t>
      </w:r>
      <w:r>
        <w:rPr>
          <w:rFonts w:hint="eastAsia"/>
        </w:rPr>
        <w:t>beego</w:t>
      </w:r>
      <w:r>
        <w:rPr>
          <w:rFonts w:hint="eastAsia"/>
        </w:rPr>
        <w:t>管理工具</w:t>
      </w:r>
      <w:r>
        <w:rPr>
          <w:rFonts w:hint="eastAsia"/>
        </w:rPr>
        <w:t xml:space="preserve"> bee</w:t>
      </w:r>
      <w:bookmarkEnd w:id="6"/>
    </w:p>
    <w:p w:rsidR="00781360" w:rsidRDefault="00781360" w:rsidP="00781360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>beego</w:t>
      </w:r>
      <w:r>
        <w:rPr>
          <w:rFonts w:hint="eastAsia"/>
        </w:rPr>
        <w:t>框架时，几乎都是使用</w:t>
      </w:r>
      <w:r>
        <w:rPr>
          <w:rFonts w:hint="eastAsia"/>
        </w:rPr>
        <w:t>bee</w:t>
      </w:r>
      <w:r>
        <w:rPr>
          <w:rFonts w:hint="eastAsia"/>
        </w:rPr>
        <w:t>工具完成框架管理。支持，运行，创建文件等操作。</w:t>
      </w:r>
    </w:p>
    <w:p w:rsidR="00781360" w:rsidRDefault="00781360" w:rsidP="00781360">
      <w:pPr>
        <w:pStyle w:val="a0"/>
      </w:pPr>
      <w:r>
        <w:rPr>
          <w:rFonts w:hint="eastAsia"/>
        </w:rPr>
        <w:t>参考：</w:t>
      </w:r>
      <w:hyperlink r:id="rId10" w:history="1">
        <w:r w:rsidRPr="00C5498C">
          <w:rPr>
            <w:rStyle w:val="ad"/>
          </w:rPr>
          <w:t>https://beego.me/docs/install/bee.md</w:t>
        </w:r>
      </w:hyperlink>
    </w:p>
    <w:p w:rsidR="00781360" w:rsidRDefault="00781360" w:rsidP="00781360">
      <w:pPr>
        <w:pStyle w:val="a0"/>
      </w:pPr>
    </w:p>
    <w:p w:rsidR="00781360" w:rsidRDefault="00781360" w:rsidP="00781360">
      <w:pPr>
        <w:pStyle w:val="a0"/>
      </w:pPr>
      <w:r>
        <w:rPr>
          <w:rFonts w:hint="eastAsia"/>
        </w:rPr>
        <w:t>安装之前，要求（强烈建议）配置环境变量</w:t>
      </w:r>
      <w:r>
        <w:rPr>
          <w:rFonts w:hint="eastAsia"/>
        </w:rPr>
        <w:t>GOBIN</w:t>
      </w:r>
      <w:r>
        <w:rPr>
          <w:rFonts w:hint="eastAsia"/>
        </w:rPr>
        <w:t>，全局的</w:t>
      </w:r>
      <w:r>
        <w:rPr>
          <w:rFonts w:hint="eastAsia"/>
        </w:rPr>
        <w:t>GO</w:t>
      </w:r>
      <w:r>
        <w:rPr>
          <w:rFonts w:hint="eastAsia"/>
        </w:rPr>
        <w:t>的执行</w:t>
      </w:r>
      <w:proofErr w:type="gramStart"/>
      <w:r>
        <w:rPr>
          <w:rFonts w:hint="eastAsia"/>
        </w:rPr>
        <w:t>程序程序</w:t>
      </w:r>
      <w:proofErr w:type="gramEnd"/>
      <w:r>
        <w:rPr>
          <w:rFonts w:hint="eastAsia"/>
        </w:rPr>
        <w:t>的命令：</w:t>
      </w:r>
      <w:r>
        <w:rPr>
          <w:rFonts w:hint="eastAsia"/>
        </w:rPr>
        <w:t>GOBIN</w:t>
      </w:r>
      <w:r>
        <w:rPr>
          <w:rFonts w:hint="eastAsia"/>
        </w:rPr>
        <w:t>为</w:t>
      </w:r>
      <w:r>
        <w:rPr>
          <w:rFonts w:hint="eastAsia"/>
        </w:rPr>
        <w:t>go</w:t>
      </w:r>
      <w:r>
        <w:rPr>
          <w:rFonts w:hint="eastAsia"/>
        </w:rPr>
        <w:t>安装目录下的</w:t>
      </w:r>
      <w:r>
        <w:rPr>
          <w:rFonts w:hint="eastAsia"/>
        </w:rPr>
        <w:t>bin</w:t>
      </w:r>
      <w:r>
        <w:rPr>
          <w:rFonts w:hint="eastAsia"/>
        </w:rPr>
        <w:t>。</w:t>
      </w:r>
    </w:p>
    <w:p w:rsidR="00781360" w:rsidRPr="00781360" w:rsidRDefault="00781360" w:rsidP="00781360">
      <w:pPr>
        <w:pStyle w:val="a0"/>
      </w:pPr>
      <w:r>
        <w:rPr>
          <w:noProof/>
        </w:rPr>
        <w:drawing>
          <wp:inline distT="0" distB="0" distL="0" distR="0" wp14:anchorId="129AF217" wp14:editId="66401A72">
            <wp:extent cx="5278120" cy="28289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60" w:rsidRDefault="00781360" w:rsidP="00781360">
      <w:pPr>
        <w:pStyle w:val="a0"/>
      </w:pPr>
    </w:p>
    <w:p w:rsidR="00781360" w:rsidRDefault="00781360" w:rsidP="00781360">
      <w:pPr>
        <w:pStyle w:val="a0"/>
      </w:pPr>
      <w:r>
        <w:rPr>
          <w:rFonts w:hint="eastAsia"/>
        </w:rPr>
        <w:t>执行安装命令：</w:t>
      </w:r>
    </w:p>
    <w:p w:rsidR="00781360" w:rsidRDefault="00781360" w:rsidP="00781360">
      <w:pPr>
        <w:pStyle w:val="HTML"/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FFFFF"/>
        <w:wordWrap w:val="0"/>
        <w:spacing w:after="135"/>
        <w:rPr>
          <w:rFonts w:ascii="Consolas" w:hAnsi="Consolas"/>
          <w:color w:val="333333"/>
          <w:sz w:val="18"/>
          <w:szCs w:val="18"/>
        </w:rPr>
      </w:pPr>
      <w:bookmarkStart w:id="7" w:name="_Hlk532217463"/>
      <w:r>
        <w:rPr>
          <w:rStyle w:val="pln"/>
          <w:rFonts w:ascii="Consolas" w:hAnsi="Consolas"/>
          <w:color w:val="333333"/>
        </w:rPr>
        <w:t xml:space="preserve">go </w:t>
      </w:r>
      <w:r>
        <w:rPr>
          <w:rStyle w:val="kwd"/>
          <w:rFonts w:ascii="Consolas" w:hAnsi="Consolas"/>
          <w:color w:val="333333"/>
        </w:rPr>
        <w:t>get</w:t>
      </w:r>
      <w:r>
        <w:rPr>
          <w:rStyle w:val="pln"/>
          <w:rFonts w:ascii="Consolas" w:hAnsi="Consolas"/>
          <w:color w:val="333333"/>
        </w:rPr>
        <w:t xml:space="preserve"> github</w:t>
      </w:r>
      <w:r>
        <w:rPr>
          <w:rStyle w:val="pun"/>
          <w:rFonts w:ascii="Consolas" w:hAnsi="Consolas"/>
          <w:color w:val="333333"/>
        </w:rPr>
        <w:t>.</w:t>
      </w:r>
      <w:r>
        <w:rPr>
          <w:rStyle w:val="pln"/>
          <w:rFonts w:ascii="Consolas" w:hAnsi="Consolas"/>
          <w:color w:val="333333"/>
        </w:rPr>
        <w:t>com</w:t>
      </w:r>
      <w:r>
        <w:rPr>
          <w:rStyle w:val="pun"/>
          <w:rFonts w:ascii="Consolas" w:hAnsi="Consolas"/>
          <w:color w:val="333333"/>
        </w:rPr>
        <w:t>/</w:t>
      </w:r>
      <w:r>
        <w:rPr>
          <w:rStyle w:val="pln"/>
          <w:rFonts w:ascii="Consolas" w:hAnsi="Consolas"/>
          <w:color w:val="333333"/>
        </w:rPr>
        <w:t>beego</w:t>
      </w:r>
      <w:r>
        <w:rPr>
          <w:rStyle w:val="pun"/>
          <w:rFonts w:ascii="Consolas" w:hAnsi="Consolas"/>
          <w:color w:val="333333"/>
        </w:rPr>
        <w:t>/</w:t>
      </w:r>
      <w:r>
        <w:rPr>
          <w:rStyle w:val="pln"/>
          <w:rFonts w:ascii="Consolas" w:hAnsi="Consolas"/>
          <w:color w:val="333333"/>
        </w:rPr>
        <w:t>bee</w:t>
      </w:r>
    </w:p>
    <w:bookmarkEnd w:id="7"/>
    <w:p w:rsidR="00781360" w:rsidRDefault="00A20F70" w:rsidP="00781360">
      <w:pPr>
        <w:pStyle w:val="a0"/>
      </w:pPr>
      <w:r>
        <w:rPr>
          <w:rFonts w:hint="eastAsia"/>
        </w:rPr>
        <w:t>安装完毕后，会形成一个执行文件</w:t>
      </w:r>
      <w:r>
        <w:rPr>
          <w:rFonts w:hint="eastAsia"/>
        </w:rPr>
        <w:t>bee</w:t>
      </w:r>
      <w:r>
        <w:rPr>
          <w:rFonts w:hint="eastAsia"/>
        </w:rPr>
        <w:t>。要不在</w:t>
      </w:r>
      <w:r>
        <w:rPr>
          <w:rFonts w:hint="eastAsia"/>
        </w:rPr>
        <w:t>GOBIN</w:t>
      </w:r>
      <w:r>
        <w:rPr>
          <w:rFonts w:hint="eastAsia"/>
        </w:rPr>
        <w:t>指向的目录，或者在当前环境变量</w:t>
      </w:r>
      <w:r>
        <w:rPr>
          <w:rFonts w:hint="eastAsia"/>
        </w:rPr>
        <w:t>GOPATH</w:t>
      </w:r>
      <w:r>
        <w:rPr>
          <w:rFonts w:hint="eastAsia"/>
        </w:rPr>
        <w:t>指向的目录</w:t>
      </w:r>
      <w:r>
        <w:rPr>
          <w:rFonts w:hint="eastAsia"/>
        </w:rPr>
        <w:t>bin</w:t>
      </w:r>
      <w:r>
        <w:rPr>
          <w:rFonts w:hint="eastAsia"/>
        </w:rPr>
        <w:t>下。</w:t>
      </w:r>
    </w:p>
    <w:p w:rsidR="004F55E3" w:rsidRDefault="004F55E3" w:rsidP="00781360">
      <w:pPr>
        <w:pStyle w:val="a0"/>
      </w:pPr>
      <w:r>
        <w:rPr>
          <w:noProof/>
        </w:rPr>
        <w:lastRenderedPageBreak/>
        <w:drawing>
          <wp:inline distT="0" distB="0" distL="0" distR="0" wp14:anchorId="10B5BAF6" wp14:editId="33CB6527">
            <wp:extent cx="5278120" cy="14141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5E3" w:rsidRDefault="004F55E3" w:rsidP="00781360">
      <w:pPr>
        <w:pStyle w:val="a0"/>
      </w:pPr>
      <w:r>
        <w:rPr>
          <w:noProof/>
        </w:rPr>
        <w:drawing>
          <wp:inline distT="0" distB="0" distL="0" distR="0" wp14:anchorId="6098CDB8" wp14:editId="480C8BC4">
            <wp:extent cx="5278120" cy="10287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A20" w:rsidRDefault="009A6A20" w:rsidP="00781360">
      <w:pPr>
        <w:pStyle w:val="a0"/>
      </w:pPr>
    </w:p>
    <w:p w:rsidR="009A6A20" w:rsidRDefault="009A6A20" w:rsidP="00781360">
      <w:pPr>
        <w:pStyle w:val="a0"/>
      </w:pPr>
      <w:r>
        <w:rPr>
          <w:rFonts w:hint="eastAsia"/>
        </w:rPr>
        <w:t>测试</w:t>
      </w:r>
      <w:r>
        <w:rPr>
          <w:rFonts w:hint="eastAsia"/>
        </w:rPr>
        <w:t>bee</w:t>
      </w:r>
      <w:r>
        <w:rPr>
          <w:rFonts w:hint="eastAsia"/>
        </w:rPr>
        <w:t>：</w:t>
      </w:r>
    </w:p>
    <w:p w:rsidR="009A6A20" w:rsidRDefault="009A6A20" w:rsidP="00781360">
      <w:pPr>
        <w:pStyle w:val="a0"/>
      </w:pPr>
      <w:r>
        <w:rPr>
          <w:noProof/>
        </w:rPr>
        <w:drawing>
          <wp:inline distT="0" distB="0" distL="0" distR="0" wp14:anchorId="02F803E3" wp14:editId="34530BBF">
            <wp:extent cx="5278120" cy="342836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01" w:rsidRDefault="00B01401" w:rsidP="00781360">
      <w:pPr>
        <w:pStyle w:val="a0"/>
      </w:pPr>
    </w:p>
    <w:p w:rsidR="00B01401" w:rsidRDefault="00B570DE" w:rsidP="00B570DE">
      <w:pPr>
        <w:pStyle w:val="2"/>
      </w:pPr>
      <w:bookmarkStart w:id="8" w:name="_Toc532977447"/>
      <w:r>
        <w:rPr>
          <w:rFonts w:hint="eastAsia"/>
        </w:rPr>
        <w:t>初始化</w:t>
      </w:r>
      <w:r>
        <w:rPr>
          <w:rFonts w:hint="eastAsia"/>
        </w:rPr>
        <w:t>beego</w:t>
      </w:r>
      <w:r>
        <w:rPr>
          <w:rFonts w:hint="eastAsia"/>
        </w:rPr>
        <w:t>项目</w:t>
      </w:r>
      <w:bookmarkEnd w:id="8"/>
    </w:p>
    <w:p w:rsidR="00C108D0" w:rsidRDefault="00C108D0" w:rsidP="00C108D0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CMD</w:t>
      </w:r>
      <w:r>
        <w:rPr>
          <w:rFonts w:hint="eastAsia"/>
        </w:rPr>
        <w:t>（</w:t>
      </w:r>
      <w:r>
        <w:rPr>
          <w:rFonts w:hint="eastAsia"/>
        </w:rPr>
        <w:t>shell</w:t>
      </w:r>
      <w:r>
        <w:rPr>
          <w:rFonts w:hint="eastAsia"/>
        </w:rPr>
        <w:t>）执行</w:t>
      </w:r>
      <w:r>
        <w:rPr>
          <w:rFonts w:hint="eastAsia"/>
        </w:rPr>
        <w:t>bee</w:t>
      </w:r>
      <w:r>
        <w:t xml:space="preserve"> </w:t>
      </w:r>
      <w:r>
        <w:rPr>
          <w:rFonts w:hint="eastAsia"/>
        </w:rPr>
        <w:t>new</w:t>
      </w:r>
      <w:r>
        <w:t xml:space="preserve"> project</w:t>
      </w:r>
      <w:r>
        <w:rPr>
          <w:rFonts w:hint="eastAsia"/>
        </w:rPr>
        <w:t>name</w:t>
      </w:r>
      <w:r>
        <w:rPr>
          <w:rFonts w:hint="eastAsia"/>
        </w:rPr>
        <w:t>即可</w:t>
      </w:r>
    </w:p>
    <w:p w:rsidR="00C108D0" w:rsidRDefault="00C108D0" w:rsidP="00C108D0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 xml:space="preserve"> GOPATH</w:t>
      </w:r>
      <w:r>
        <w:rPr>
          <w:rFonts w:hint="eastAsia"/>
        </w:rPr>
        <w:t>的</w:t>
      </w:r>
      <w:r>
        <w:rPr>
          <w:rFonts w:hint="eastAsia"/>
        </w:rPr>
        <w:t>src</w:t>
      </w:r>
      <w:r>
        <w:rPr>
          <w:rFonts w:hint="eastAsia"/>
        </w:rPr>
        <w:t>下，创建</w:t>
      </w:r>
      <w:r>
        <w:rPr>
          <w:rFonts w:hint="eastAsia"/>
        </w:rPr>
        <w:t>name</w:t>
      </w:r>
      <w:r>
        <w:rPr>
          <w:rFonts w:hint="eastAsia"/>
        </w:rPr>
        <w:t>的源代码</w:t>
      </w:r>
    </w:p>
    <w:p w:rsidR="00C108D0" w:rsidRDefault="00154AB3" w:rsidP="00C108D0">
      <w:pPr>
        <w:pStyle w:val="a0"/>
      </w:pPr>
      <w:r>
        <w:rPr>
          <w:noProof/>
        </w:rPr>
        <w:lastRenderedPageBreak/>
        <w:drawing>
          <wp:inline distT="0" distB="0" distL="0" distR="0" wp14:anchorId="716DDF15" wp14:editId="487C6B84">
            <wp:extent cx="5278120" cy="37179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AB3" w:rsidRDefault="00154AB3" w:rsidP="00C108D0">
      <w:pPr>
        <w:pStyle w:val="a0"/>
      </w:pPr>
    </w:p>
    <w:p w:rsidR="00154AB3" w:rsidRDefault="00154AB3" w:rsidP="00154AB3">
      <w:pPr>
        <w:pStyle w:val="2"/>
      </w:pPr>
      <w:bookmarkStart w:id="9" w:name="_Toc532977448"/>
      <w:r>
        <w:rPr>
          <w:rFonts w:hint="eastAsia"/>
        </w:rPr>
        <w:t>测试运行</w:t>
      </w:r>
      <w:bookmarkEnd w:id="9"/>
    </w:p>
    <w:p w:rsidR="00D5066D" w:rsidRDefault="00D5066D" w:rsidP="00D5066D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>b</w:t>
      </w:r>
      <w:r>
        <w:t xml:space="preserve">ee </w:t>
      </w:r>
      <w:r>
        <w:rPr>
          <w:rFonts w:hint="eastAsia"/>
        </w:rPr>
        <w:t>工具：</w:t>
      </w:r>
    </w:p>
    <w:p w:rsidR="00D5066D" w:rsidRDefault="00D5066D" w:rsidP="00D5066D">
      <w:pPr>
        <w:pStyle w:val="a0"/>
      </w:pPr>
      <w:r>
        <w:rPr>
          <w:rFonts w:hint="eastAsia"/>
        </w:rPr>
        <w:t>b</w:t>
      </w:r>
      <w:r>
        <w:t xml:space="preserve">ee </w:t>
      </w:r>
      <w:proofErr w:type="gramStart"/>
      <w:r w:rsidR="00724307">
        <w:rPr>
          <w:rFonts w:hint="eastAsia"/>
        </w:rPr>
        <w:t>run</w:t>
      </w:r>
      <w:proofErr w:type="gramEnd"/>
    </w:p>
    <w:p w:rsidR="00D5066D" w:rsidRDefault="00D5066D" w:rsidP="00D5066D">
      <w:pPr>
        <w:pStyle w:val="a0"/>
      </w:pPr>
      <w:r>
        <w:rPr>
          <w:rFonts w:hint="eastAsia"/>
        </w:rPr>
        <w:t>即可看到初始化的</w:t>
      </w:r>
      <w:r>
        <w:rPr>
          <w:rFonts w:hint="eastAsia"/>
        </w:rPr>
        <w:t>beego</w:t>
      </w:r>
      <w:r>
        <w:rPr>
          <w:rFonts w:hint="eastAsia"/>
        </w:rPr>
        <w:t>结果：</w:t>
      </w:r>
    </w:p>
    <w:p w:rsidR="00D5066D" w:rsidRDefault="00D5066D" w:rsidP="00D5066D">
      <w:pPr>
        <w:pStyle w:val="a0"/>
      </w:pPr>
    </w:p>
    <w:p w:rsidR="00724307" w:rsidRDefault="00724307" w:rsidP="00D5066D">
      <w:pPr>
        <w:pStyle w:val="a0"/>
      </w:pPr>
      <w:r>
        <w:rPr>
          <w:rFonts w:hint="eastAsia"/>
        </w:rPr>
        <w:t>进入</w:t>
      </w:r>
      <w:r>
        <w:rPr>
          <w:rFonts w:hint="eastAsia"/>
        </w:rPr>
        <w:t xml:space="preserve"> </w:t>
      </w:r>
      <w:r>
        <w:t xml:space="preserve">src/admin </w:t>
      </w:r>
      <w:r>
        <w:rPr>
          <w:rFonts w:hint="eastAsia"/>
        </w:rPr>
        <w:t>下</w:t>
      </w:r>
    </w:p>
    <w:p w:rsidR="00724307" w:rsidRDefault="00724307" w:rsidP="00D5066D">
      <w:pPr>
        <w:pStyle w:val="a0"/>
      </w:pPr>
      <w:r>
        <w:rPr>
          <w:noProof/>
        </w:rPr>
        <w:drawing>
          <wp:inline distT="0" distB="0" distL="0" distR="0" wp14:anchorId="79A6561A" wp14:editId="67853D8A">
            <wp:extent cx="5278120" cy="22466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307" w:rsidRDefault="00724307" w:rsidP="00D5066D">
      <w:pPr>
        <w:pStyle w:val="a0"/>
      </w:pPr>
    </w:p>
    <w:p w:rsidR="00724307" w:rsidRDefault="00724307" w:rsidP="00D5066D">
      <w:pPr>
        <w:pStyle w:val="a0"/>
      </w:pPr>
      <w:r>
        <w:rPr>
          <w:rFonts w:hint="eastAsia"/>
        </w:rPr>
        <w:lastRenderedPageBreak/>
        <w:t>效果：</w:t>
      </w:r>
    </w:p>
    <w:p w:rsidR="00724307" w:rsidRDefault="00724307" w:rsidP="00D5066D">
      <w:pPr>
        <w:pStyle w:val="a0"/>
      </w:pPr>
      <w:r>
        <w:rPr>
          <w:noProof/>
        </w:rPr>
        <w:drawing>
          <wp:inline distT="0" distB="0" distL="0" distR="0" wp14:anchorId="3816000A" wp14:editId="28C0D770">
            <wp:extent cx="5278120" cy="26117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26" w:rsidRDefault="00146D26" w:rsidP="00D5066D">
      <w:pPr>
        <w:pStyle w:val="a0"/>
      </w:pPr>
    </w:p>
    <w:p w:rsidR="009133CB" w:rsidRDefault="009133CB" w:rsidP="00D5066D">
      <w:pPr>
        <w:pStyle w:val="a0"/>
      </w:pPr>
    </w:p>
    <w:p w:rsidR="009133CB" w:rsidRDefault="009133CB" w:rsidP="009133CB">
      <w:pPr>
        <w:pStyle w:val="2"/>
      </w:pPr>
      <w:bookmarkStart w:id="10" w:name="_Toc532977449"/>
      <w:r>
        <w:rPr>
          <w:rFonts w:hint="eastAsia"/>
        </w:rPr>
        <w:t>路由</w:t>
      </w:r>
      <w:bookmarkEnd w:id="10"/>
    </w:p>
    <w:p w:rsidR="00C9029F" w:rsidRDefault="00C9029F" w:rsidP="00C9029F">
      <w:pPr>
        <w:pStyle w:val="a0"/>
      </w:pPr>
      <w:r>
        <w:rPr>
          <w:rFonts w:hint="eastAsia"/>
        </w:rPr>
        <w:t>演示，班级列表操作</w:t>
      </w:r>
    </w:p>
    <w:p w:rsidR="00C9029F" w:rsidRDefault="00D84466" w:rsidP="00C9029F">
      <w:pPr>
        <w:pStyle w:val="a0"/>
      </w:pPr>
      <w:r>
        <w:rPr>
          <w:rFonts w:hint="eastAsia"/>
        </w:rPr>
        <w:t>/</w:t>
      </w:r>
      <w:r>
        <w:t>class</w:t>
      </w:r>
      <w:r w:rsidR="00A003B9">
        <w:t>/</w:t>
      </w:r>
      <w:r>
        <w:t xml:space="preserve"> </w:t>
      </w:r>
      <w:r>
        <w:rPr>
          <w:rFonts w:hint="eastAsia"/>
        </w:rPr>
        <w:t>对于班级列表操作</w:t>
      </w:r>
    </w:p>
    <w:p w:rsidR="00DE0B83" w:rsidRDefault="00F706B0" w:rsidP="00C9029F">
      <w:pPr>
        <w:pStyle w:val="a0"/>
      </w:pPr>
      <w:r>
        <w:rPr>
          <w:rFonts w:hint="eastAsia"/>
        </w:rPr>
        <w:t>编辑路由定义文件：</w:t>
      </w:r>
    </w:p>
    <w:p w:rsidR="00F706B0" w:rsidRDefault="00F706B0" w:rsidP="00C9029F">
      <w:pPr>
        <w:pStyle w:val="a0"/>
      </w:pPr>
      <w:r>
        <w:rPr>
          <w:rFonts w:hint="eastAsia"/>
        </w:rPr>
        <w:t>s</w:t>
      </w:r>
      <w:r>
        <w:t>rc/project/routers/</w:t>
      </w:r>
      <w:proofErr w:type="gramStart"/>
      <w:r>
        <w:t>router.go</w:t>
      </w:r>
      <w:proofErr w:type="gramEnd"/>
    </w:p>
    <w:p w:rsidR="00674F34" w:rsidRDefault="00674F34" w:rsidP="00C9029F">
      <w:pPr>
        <w:pStyle w:val="a0"/>
      </w:pPr>
      <w:r>
        <w:rPr>
          <w:rFonts w:hint="eastAsia"/>
        </w:rPr>
        <w:t>其中的</w:t>
      </w:r>
      <w:r>
        <w:rPr>
          <w:rFonts w:hint="eastAsia"/>
        </w:rPr>
        <w:t>init</w:t>
      </w:r>
      <w:r>
        <w:rPr>
          <w:rFonts w:hint="eastAsia"/>
        </w:rPr>
        <w:t>方法中，完成路由的定义。</w:t>
      </w:r>
    </w:p>
    <w:p w:rsidR="00D84466" w:rsidRPr="00C9029F" w:rsidRDefault="00D90777" w:rsidP="00C9029F">
      <w:pPr>
        <w:pStyle w:val="a0"/>
      </w:pPr>
      <w:r>
        <w:rPr>
          <w:noProof/>
        </w:rPr>
        <w:drawing>
          <wp:inline distT="0" distB="0" distL="0" distR="0" wp14:anchorId="7DF8D576" wp14:editId="2E44AD5F">
            <wp:extent cx="5278120" cy="18186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26" w:rsidRDefault="00410C91" w:rsidP="008940AE">
      <w:pPr>
        <w:pStyle w:val="2"/>
      </w:pPr>
      <w:bookmarkStart w:id="11" w:name="_Toc532977450"/>
      <w:r>
        <w:rPr>
          <w:rFonts w:hint="eastAsia"/>
        </w:rPr>
        <w:t>控制器方法</w:t>
      </w:r>
      <w:r w:rsidR="005A0524">
        <w:rPr>
          <w:rFonts w:hint="eastAsia"/>
        </w:rPr>
        <w:t>，动作</w:t>
      </w:r>
      <w:bookmarkEnd w:id="11"/>
    </w:p>
    <w:p w:rsidR="00E6285E" w:rsidRDefault="00E6285E" w:rsidP="00E6285E">
      <w:pPr>
        <w:pStyle w:val="a0"/>
      </w:pPr>
      <w:r>
        <w:rPr>
          <w:rFonts w:hint="eastAsia"/>
        </w:rPr>
        <w:t>负责处理某个一个请求的方法，称之为动作</w:t>
      </w:r>
      <w:r>
        <w:rPr>
          <w:rFonts w:hint="eastAsia"/>
        </w:rPr>
        <w:t>action</w:t>
      </w:r>
      <w:r>
        <w:rPr>
          <w:rFonts w:hint="eastAsia"/>
        </w:rPr>
        <w:t>。</w:t>
      </w:r>
    </w:p>
    <w:p w:rsidR="00E6285E" w:rsidRDefault="00E6285E" w:rsidP="00E6285E">
      <w:pPr>
        <w:pStyle w:val="a0"/>
      </w:pPr>
      <w:r>
        <w:rPr>
          <w:rFonts w:hint="eastAsia"/>
        </w:rPr>
        <w:lastRenderedPageBreak/>
        <w:t>在</w:t>
      </w:r>
      <w:r>
        <w:rPr>
          <w:rFonts w:hint="eastAsia"/>
        </w:rPr>
        <w:t>beego</w:t>
      </w:r>
      <w:r>
        <w:rPr>
          <w:rFonts w:hint="eastAsia"/>
        </w:rPr>
        <w:t>中，称之为</w:t>
      </w:r>
      <w:r>
        <w:rPr>
          <w:rFonts w:hint="eastAsia"/>
        </w:rPr>
        <w:t xml:space="preserve"> </w:t>
      </w:r>
      <w:r>
        <w:rPr>
          <w:rFonts w:hint="eastAsia"/>
        </w:rPr>
        <w:t>控制器的方法。</w:t>
      </w:r>
    </w:p>
    <w:p w:rsidR="00E6285E" w:rsidRDefault="00E6285E" w:rsidP="000D0D0E">
      <w:pPr>
        <w:pStyle w:val="a0"/>
      </w:pPr>
      <w:r>
        <w:rPr>
          <w:rFonts w:hint="eastAsia"/>
        </w:rPr>
        <w:t>通常情况，一类资源使用一个控制器来管理。</w:t>
      </w:r>
    </w:p>
    <w:p w:rsidR="00E6285E" w:rsidRDefault="00E6285E" w:rsidP="00E6285E">
      <w:pPr>
        <w:pStyle w:val="a0"/>
      </w:pPr>
      <w:r>
        <w:rPr>
          <w:rFonts w:hint="eastAsia"/>
        </w:rPr>
        <w:t>演示，班级列表操作。</w:t>
      </w:r>
    </w:p>
    <w:p w:rsidR="000D0D0E" w:rsidRDefault="006E48A2" w:rsidP="00E6285E">
      <w:pPr>
        <w:pStyle w:val="a0"/>
      </w:pPr>
      <w:r>
        <w:rPr>
          <w:rFonts w:hint="eastAsia"/>
        </w:rPr>
        <w:t>一个控制器，对于一个结构体对象，路由中指定的</w:t>
      </w:r>
      <w:r>
        <w:rPr>
          <w:rFonts w:hint="eastAsia"/>
        </w:rPr>
        <w:t xml:space="preserve"> </w:t>
      </w:r>
      <w:r>
        <w:t>controllers.ClassController</w:t>
      </w:r>
    </w:p>
    <w:p w:rsidR="006E48A2" w:rsidRDefault="006E48A2" w:rsidP="00E6285E">
      <w:pPr>
        <w:pStyle w:val="a0"/>
      </w:pPr>
      <w:r>
        <w:rPr>
          <w:rFonts w:hint="eastAsia"/>
        </w:rPr>
        <w:t>需要定义该结构体：</w:t>
      </w:r>
    </w:p>
    <w:p w:rsidR="006E48A2" w:rsidRDefault="000B00AF" w:rsidP="00E6285E">
      <w:pPr>
        <w:pStyle w:val="a0"/>
      </w:pPr>
      <w:r>
        <w:rPr>
          <w:noProof/>
        </w:rPr>
        <w:drawing>
          <wp:inline distT="0" distB="0" distL="0" distR="0" wp14:anchorId="74332AF9" wp14:editId="5F648AFB">
            <wp:extent cx="5278120" cy="1559560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AF" w:rsidRDefault="000B00AF" w:rsidP="00E6285E">
      <w:pPr>
        <w:pStyle w:val="a0"/>
      </w:pPr>
      <w:r>
        <w:rPr>
          <w:rFonts w:hint="eastAsia"/>
        </w:rPr>
        <w:t>控制器结构体，需要内嵌</w:t>
      </w:r>
      <w:r>
        <w:rPr>
          <w:rFonts w:hint="eastAsia"/>
        </w:rPr>
        <w:t>b</w:t>
      </w:r>
      <w:r>
        <w:t xml:space="preserve">eego.Controller </w:t>
      </w:r>
      <w:r>
        <w:rPr>
          <w:rFonts w:hint="eastAsia"/>
        </w:rPr>
        <w:t>结构体对象。</w:t>
      </w:r>
    </w:p>
    <w:p w:rsidR="000B00AF" w:rsidRDefault="000B00AF" w:rsidP="00E6285E">
      <w:pPr>
        <w:pStyle w:val="a0"/>
      </w:pPr>
    </w:p>
    <w:p w:rsidR="008E64E2" w:rsidRDefault="008E64E2" w:rsidP="008E64E2">
      <w:pPr>
        <w:pStyle w:val="a0"/>
      </w:pPr>
      <w:r>
        <w:rPr>
          <w:rFonts w:hint="eastAsia"/>
        </w:rPr>
        <w:t>此时访问，提示：</w:t>
      </w:r>
    </w:p>
    <w:p w:rsidR="008E64E2" w:rsidRDefault="008E64E2" w:rsidP="008E64E2">
      <w:pPr>
        <w:pStyle w:val="a0"/>
      </w:pPr>
      <w:r>
        <w:rPr>
          <w:noProof/>
        </w:rPr>
        <w:drawing>
          <wp:inline distT="0" distB="0" distL="0" distR="0" wp14:anchorId="4B2E0201" wp14:editId="05D94D95">
            <wp:extent cx="4791075" cy="17145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E2" w:rsidRDefault="008E64E2" w:rsidP="008E64E2">
      <w:pPr>
        <w:pStyle w:val="a0"/>
      </w:pPr>
    </w:p>
    <w:p w:rsidR="008E64E2" w:rsidRDefault="008E64E2" w:rsidP="008E64E2">
      <w:pPr>
        <w:pStyle w:val="a0"/>
      </w:pPr>
      <w:r>
        <w:rPr>
          <w:rFonts w:hint="eastAsia"/>
        </w:rPr>
        <w:t>定义方法：</w:t>
      </w:r>
    </w:p>
    <w:p w:rsidR="008E64E2" w:rsidRDefault="00643BBC" w:rsidP="008E64E2">
      <w:pPr>
        <w:pStyle w:val="a0"/>
      </w:pPr>
      <w:r>
        <w:rPr>
          <w:rFonts w:hint="eastAsia"/>
        </w:rPr>
        <w:t>请求时，具体的方法由请求</w:t>
      </w:r>
      <w:r>
        <w:rPr>
          <w:rFonts w:hint="eastAsia"/>
        </w:rPr>
        <w:t>method</w:t>
      </w:r>
      <w:r>
        <w:rPr>
          <w:rFonts w:hint="eastAsia"/>
        </w:rPr>
        <w:t>决定：</w:t>
      </w:r>
    </w:p>
    <w:p w:rsidR="000D0D0E" w:rsidRDefault="00643BBC" w:rsidP="00E6285E">
      <w:pPr>
        <w:pStyle w:val="a0"/>
      </w:pPr>
      <w:r>
        <w:rPr>
          <w:rFonts w:hint="eastAsia"/>
        </w:rPr>
        <w:t>以</w:t>
      </w:r>
      <w:r>
        <w:rPr>
          <w:rFonts w:hint="eastAsia"/>
        </w:rPr>
        <w:t>GET</w:t>
      </w:r>
      <w:r>
        <w:rPr>
          <w:rFonts w:hint="eastAsia"/>
        </w:rPr>
        <w:t>请求为例：需要在</w:t>
      </w:r>
      <w:r>
        <w:rPr>
          <w:rFonts w:hint="eastAsia"/>
        </w:rPr>
        <w:t>ClassController</w:t>
      </w:r>
      <w:r>
        <w:rPr>
          <w:rFonts w:hint="eastAsia"/>
        </w:rPr>
        <w:t>中，定义</w:t>
      </w:r>
      <w:r>
        <w:rPr>
          <w:rFonts w:hint="eastAsia"/>
        </w:rPr>
        <w:t>Get</w:t>
      </w:r>
      <w:r>
        <w:rPr>
          <w:rFonts w:hint="eastAsia"/>
        </w:rPr>
        <w:t>方法：</w:t>
      </w:r>
    </w:p>
    <w:p w:rsidR="0039545A" w:rsidRDefault="0039545A" w:rsidP="00E6285E">
      <w:pPr>
        <w:pStyle w:val="a0"/>
      </w:pPr>
      <w:r>
        <w:rPr>
          <w:rFonts w:hint="eastAsia"/>
        </w:rPr>
        <w:t>（思想：</w:t>
      </w:r>
      <w:r>
        <w:rPr>
          <w:rFonts w:hint="eastAsia"/>
        </w:rPr>
        <w:t xml:space="preserve"> get</w:t>
      </w:r>
      <w:r>
        <w:t>,post,put,delete</w:t>
      </w:r>
      <w:r>
        <w:rPr>
          <w:rFonts w:hint="eastAsia"/>
        </w:rPr>
        <w:t>不同的请求方法，完成不同的资源操作）</w:t>
      </w:r>
    </w:p>
    <w:p w:rsidR="00643BBC" w:rsidRDefault="00A3753F" w:rsidP="00E6285E">
      <w:pPr>
        <w:pStyle w:val="a0"/>
      </w:pPr>
      <w:r>
        <w:rPr>
          <w:noProof/>
        </w:rPr>
        <w:lastRenderedPageBreak/>
        <w:drawing>
          <wp:inline distT="0" distB="0" distL="0" distR="0" wp14:anchorId="67C2E080" wp14:editId="414F0164">
            <wp:extent cx="5278120" cy="264160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630" w:rsidRDefault="00333630" w:rsidP="00E6285E">
      <w:pPr>
        <w:pStyle w:val="a0"/>
      </w:pPr>
    </w:p>
    <w:p w:rsidR="00333630" w:rsidRDefault="00333630" w:rsidP="00333630">
      <w:pPr>
        <w:pStyle w:val="2"/>
      </w:pPr>
      <w:bookmarkStart w:id="12" w:name="_Toc532977451"/>
      <w:r>
        <w:rPr>
          <w:rFonts w:hint="eastAsia"/>
        </w:rPr>
        <w:t>视图模板</w:t>
      </w:r>
      <w:bookmarkEnd w:id="12"/>
    </w:p>
    <w:p w:rsidR="00820ABB" w:rsidRDefault="00820ABB" w:rsidP="00820ABB">
      <w:pPr>
        <w:pStyle w:val="a0"/>
      </w:pPr>
      <w:r>
        <w:rPr>
          <w:rFonts w:hint="eastAsia"/>
        </w:rPr>
        <w:t>将模板放在指定的模板目录。</w:t>
      </w:r>
      <w:r w:rsidR="002F226F">
        <w:rPr>
          <w:rFonts w:hint="eastAsia"/>
        </w:rPr>
        <w:t>模板本身没有变化，就是</w:t>
      </w:r>
      <w:r w:rsidR="002F226F">
        <w:rPr>
          <w:rFonts w:hint="eastAsia"/>
        </w:rPr>
        <w:t>h</w:t>
      </w:r>
      <w:r w:rsidR="002F226F">
        <w:t>tml/template</w:t>
      </w:r>
      <w:proofErr w:type="gramStart"/>
      <w:r w:rsidR="002F226F">
        <w:rPr>
          <w:rFonts w:hint="eastAsia"/>
        </w:rPr>
        <w:t>包支持</w:t>
      </w:r>
      <w:proofErr w:type="gramEnd"/>
      <w:r w:rsidR="002F226F">
        <w:rPr>
          <w:rFonts w:hint="eastAsia"/>
        </w:rPr>
        <w:t>的模板。</w:t>
      </w:r>
    </w:p>
    <w:p w:rsidR="0086399E" w:rsidRDefault="0086399E" w:rsidP="00820ABB">
      <w:pPr>
        <w:pStyle w:val="a0"/>
      </w:pPr>
    </w:p>
    <w:p w:rsidR="007F36C1" w:rsidRDefault="007F36C1" w:rsidP="007A7A1B">
      <w:pPr>
        <w:pStyle w:val="3"/>
      </w:pPr>
      <w:bookmarkStart w:id="13" w:name="_Toc532977452"/>
      <w:r>
        <w:rPr>
          <w:rFonts w:hint="eastAsia"/>
        </w:rPr>
        <w:t>模板位于</w:t>
      </w:r>
      <w:bookmarkEnd w:id="13"/>
    </w:p>
    <w:p w:rsidR="007F36C1" w:rsidRDefault="007F36C1" w:rsidP="00820ABB">
      <w:pPr>
        <w:pStyle w:val="a0"/>
      </w:pPr>
      <w:r>
        <w:t>src/project/</w:t>
      </w:r>
      <w:r>
        <w:rPr>
          <w:rFonts w:hint="eastAsia"/>
        </w:rPr>
        <w:t>views</w:t>
      </w:r>
      <w:r>
        <w:t>/</w:t>
      </w:r>
    </w:p>
    <w:p w:rsidR="007F36C1" w:rsidRDefault="007F36C1" w:rsidP="00820ABB">
      <w:pPr>
        <w:pStyle w:val="a0"/>
      </w:pPr>
      <w:r>
        <w:rPr>
          <w:rFonts w:hint="eastAsia"/>
        </w:rPr>
        <w:t>目录中，</w:t>
      </w:r>
    </w:p>
    <w:p w:rsidR="007F36C1" w:rsidRDefault="007F36C1" w:rsidP="00820ABB">
      <w:pPr>
        <w:pStyle w:val="a0"/>
      </w:pPr>
      <w:r>
        <w:rPr>
          <w:rFonts w:hint="eastAsia"/>
        </w:rPr>
        <w:t>通常是以子目录的方法管理</w:t>
      </w:r>
    </w:p>
    <w:p w:rsidR="007F36C1" w:rsidRDefault="007F36C1" w:rsidP="00820ABB">
      <w:pPr>
        <w:pStyle w:val="a0"/>
      </w:pPr>
      <w:r>
        <w:rPr>
          <w:noProof/>
        </w:rPr>
        <w:drawing>
          <wp:inline distT="0" distB="0" distL="0" distR="0" wp14:anchorId="16EEFAA8" wp14:editId="168AEE35">
            <wp:extent cx="5278120" cy="11715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8C" w:rsidRDefault="001A3B8C" w:rsidP="00820ABB">
      <w:pPr>
        <w:pStyle w:val="a0"/>
      </w:pPr>
    </w:p>
    <w:p w:rsidR="007A7A1B" w:rsidRDefault="007A7A1B" w:rsidP="007A7A1B">
      <w:pPr>
        <w:pStyle w:val="3"/>
      </w:pPr>
      <w:bookmarkStart w:id="14" w:name="_Toc532977453"/>
      <w:r>
        <w:rPr>
          <w:rFonts w:hint="eastAsia"/>
        </w:rPr>
        <w:t>配置解析模板</w:t>
      </w:r>
      <w:bookmarkEnd w:id="14"/>
    </w:p>
    <w:p w:rsidR="001A3B8C" w:rsidRPr="00820ABB" w:rsidRDefault="001A3B8C" w:rsidP="00820ABB">
      <w:pPr>
        <w:pStyle w:val="a0"/>
      </w:pPr>
      <w:r>
        <w:rPr>
          <w:rFonts w:hint="eastAsia"/>
        </w:rPr>
        <w:t>在控制器的方法中，使用</w:t>
      </w:r>
      <w:r>
        <w:rPr>
          <w:rFonts w:hint="eastAsia"/>
        </w:rPr>
        <w:t>c.</w:t>
      </w:r>
      <w:r>
        <w:t>TplName = “</w:t>
      </w:r>
      <w:r>
        <w:rPr>
          <w:rFonts w:hint="eastAsia"/>
        </w:rPr>
        <w:t>模板文件</w:t>
      </w:r>
      <w:r>
        <w:t>”</w:t>
      </w:r>
    </w:p>
    <w:p w:rsidR="009133CB" w:rsidRDefault="00DD0F67" w:rsidP="00E6285E">
      <w:pPr>
        <w:pStyle w:val="a0"/>
      </w:pPr>
      <w:r>
        <w:rPr>
          <w:rFonts w:hint="eastAsia"/>
        </w:rPr>
        <w:t>s</w:t>
      </w:r>
      <w:r>
        <w:t>rc/project/controller/ClassController.go</w:t>
      </w:r>
    </w:p>
    <w:p w:rsidR="00DD0F67" w:rsidRDefault="00DD0F67" w:rsidP="00E6285E">
      <w:pPr>
        <w:pStyle w:val="a0"/>
      </w:pPr>
      <w:r>
        <w:rPr>
          <w:noProof/>
        </w:rPr>
        <w:lastRenderedPageBreak/>
        <w:drawing>
          <wp:inline distT="0" distB="0" distL="0" distR="0" wp14:anchorId="4B195AF9" wp14:editId="423771F3">
            <wp:extent cx="5278120" cy="2086610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1B" w:rsidRPr="00E6285E" w:rsidRDefault="007A7A1B" w:rsidP="00E6285E">
      <w:pPr>
        <w:pStyle w:val="a0"/>
      </w:pPr>
      <w:r>
        <w:rPr>
          <w:rFonts w:hint="eastAsia"/>
        </w:rPr>
        <w:t>此时：</w:t>
      </w:r>
    </w:p>
    <w:p w:rsidR="00D5066D" w:rsidRDefault="007A7A1B" w:rsidP="00D5066D">
      <w:pPr>
        <w:pStyle w:val="a0"/>
      </w:pPr>
      <w:r>
        <w:rPr>
          <w:noProof/>
        </w:rPr>
        <w:drawing>
          <wp:inline distT="0" distB="0" distL="0" distR="0" wp14:anchorId="4CAB7384" wp14:editId="0ABEDD27">
            <wp:extent cx="5278120" cy="4106545"/>
            <wp:effectExtent l="0" t="0" r="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DC7" w:rsidRDefault="00995DC7" w:rsidP="00D5066D">
      <w:pPr>
        <w:pStyle w:val="a0"/>
      </w:pPr>
    </w:p>
    <w:p w:rsidR="00995DC7" w:rsidRDefault="00995DC7" w:rsidP="00995DC7">
      <w:pPr>
        <w:pStyle w:val="3"/>
      </w:pPr>
      <w:bookmarkStart w:id="15" w:name="_Toc532977454"/>
      <w:r>
        <w:rPr>
          <w:rFonts w:hint="eastAsia"/>
        </w:rPr>
        <w:t>静态资源处理</w:t>
      </w:r>
      <w:bookmarkEnd w:id="15"/>
    </w:p>
    <w:p w:rsidR="00532E65" w:rsidRDefault="00532E65" w:rsidP="00532E65">
      <w:pPr>
        <w:pStyle w:val="a0"/>
      </w:pPr>
      <w:r>
        <w:rPr>
          <w:rFonts w:hint="eastAsia"/>
        </w:rPr>
        <w:t>默认的静态资源，放在</w:t>
      </w:r>
      <w:r>
        <w:rPr>
          <w:rFonts w:hint="eastAsia"/>
        </w:rPr>
        <w:t>s</w:t>
      </w:r>
      <w:r>
        <w:t>tatic</w:t>
      </w:r>
      <w:r>
        <w:rPr>
          <w:rFonts w:hint="eastAsia"/>
        </w:rPr>
        <w:t>目录</w:t>
      </w:r>
    </w:p>
    <w:p w:rsidR="00974EFB" w:rsidRDefault="00974EFB" w:rsidP="00532E65">
      <w:pPr>
        <w:pStyle w:val="a0"/>
      </w:pPr>
      <w:r>
        <w:rPr>
          <w:noProof/>
        </w:rPr>
        <w:lastRenderedPageBreak/>
        <w:drawing>
          <wp:inline distT="0" distB="0" distL="0" distR="0" wp14:anchorId="7D0FCBE7" wp14:editId="15700EB2">
            <wp:extent cx="5278120" cy="1770380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EFB" w:rsidRDefault="00974EFB" w:rsidP="00532E65">
      <w:pPr>
        <w:pStyle w:val="a0"/>
      </w:pPr>
      <w:r>
        <w:rPr>
          <w:rFonts w:hint="eastAsia"/>
        </w:rPr>
        <w:t>修改模板文件中，对静态资源引用</w:t>
      </w:r>
    </w:p>
    <w:p w:rsidR="00974EFB" w:rsidRDefault="00C125A6" w:rsidP="00532E65">
      <w:pPr>
        <w:pStyle w:val="a0"/>
      </w:pPr>
      <w:r>
        <w:rPr>
          <w:rFonts w:hint="eastAsia"/>
        </w:rPr>
        <w:t>v</w:t>
      </w:r>
      <w:r>
        <w:t>iews/class/list.html</w:t>
      </w:r>
    </w:p>
    <w:p w:rsidR="00C125A6" w:rsidRDefault="008703FC" w:rsidP="00532E65">
      <w:pPr>
        <w:pStyle w:val="a0"/>
      </w:pPr>
      <w:r>
        <w:rPr>
          <w:noProof/>
        </w:rPr>
        <w:drawing>
          <wp:inline distT="0" distB="0" distL="0" distR="0" wp14:anchorId="4E051039" wp14:editId="713738BC">
            <wp:extent cx="5278120" cy="15621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FC" w:rsidRDefault="008703FC" w:rsidP="00532E65">
      <w:pPr>
        <w:pStyle w:val="a0"/>
      </w:pPr>
    </w:p>
    <w:p w:rsidR="008703FC" w:rsidRDefault="008703FC" w:rsidP="00532E65">
      <w:pPr>
        <w:pStyle w:val="a0"/>
      </w:pPr>
      <w:r>
        <w:rPr>
          <w:rFonts w:hint="eastAsia"/>
        </w:rPr>
        <w:t>效果</w:t>
      </w:r>
    </w:p>
    <w:p w:rsidR="008703FC" w:rsidRDefault="008703FC" w:rsidP="00532E65">
      <w:pPr>
        <w:pStyle w:val="a0"/>
      </w:pPr>
      <w:r>
        <w:rPr>
          <w:noProof/>
        </w:rPr>
        <w:drawing>
          <wp:inline distT="0" distB="0" distL="0" distR="0" wp14:anchorId="62BFFBCE" wp14:editId="471A7CE4">
            <wp:extent cx="5278120" cy="329057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C5A" w:rsidRDefault="00ED4C5A" w:rsidP="00532E65">
      <w:pPr>
        <w:pStyle w:val="a0"/>
      </w:pPr>
    </w:p>
    <w:p w:rsidR="00ED4C5A" w:rsidRDefault="00ED4C5A" w:rsidP="00532E65">
      <w:pPr>
        <w:pStyle w:val="a0"/>
      </w:pPr>
    </w:p>
    <w:p w:rsidR="00ED4C5A" w:rsidRDefault="00A726A0" w:rsidP="00A726A0">
      <w:pPr>
        <w:pStyle w:val="2"/>
      </w:pPr>
      <w:bookmarkStart w:id="16" w:name="_Toc532977455"/>
      <w:r>
        <w:rPr>
          <w:rFonts w:hint="eastAsia"/>
        </w:rPr>
        <w:lastRenderedPageBreak/>
        <w:t>数据库操作</w:t>
      </w:r>
      <w:bookmarkEnd w:id="16"/>
    </w:p>
    <w:p w:rsidR="00577971" w:rsidRDefault="00577971" w:rsidP="00577971">
      <w:pPr>
        <w:pStyle w:val="a0"/>
      </w:pPr>
      <w:r>
        <w:rPr>
          <w:rFonts w:hint="eastAsia"/>
        </w:rPr>
        <w:t>框架建议使用</w:t>
      </w:r>
      <w:r>
        <w:rPr>
          <w:rFonts w:hint="eastAsia"/>
        </w:rPr>
        <w:t>ORM</w:t>
      </w:r>
      <w:r>
        <w:rPr>
          <w:rFonts w:hint="eastAsia"/>
        </w:rPr>
        <w:t>来操作数据。</w:t>
      </w:r>
    </w:p>
    <w:p w:rsidR="00577971" w:rsidRDefault="00577971" w:rsidP="00577971">
      <w:pPr>
        <w:pStyle w:val="a0"/>
      </w:pPr>
      <w:r>
        <w:rPr>
          <w:rFonts w:hint="eastAsia"/>
        </w:rPr>
        <w:t>ORM</w:t>
      </w:r>
      <w:r>
        <w:rPr>
          <w:rFonts w:hint="eastAsia"/>
        </w:rPr>
        <w:t>，与</w:t>
      </w:r>
      <w:r>
        <w:rPr>
          <w:rFonts w:hint="eastAsia"/>
        </w:rPr>
        <w:t>DAO</w:t>
      </w:r>
      <w:r>
        <w:rPr>
          <w:rFonts w:hint="eastAsia"/>
        </w:rPr>
        <w:t>的概念类似，操作数据库的方法。</w:t>
      </w:r>
    </w:p>
    <w:p w:rsidR="00577971" w:rsidRDefault="00577971" w:rsidP="00577971">
      <w:pPr>
        <w:pStyle w:val="a0"/>
      </w:pPr>
      <w:r>
        <w:rPr>
          <w:rFonts w:hint="eastAsia"/>
        </w:rPr>
        <w:t>DAO</w:t>
      </w:r>
      <w:r>
        <w:rPr>
          <w:rFonts w:hint="eastAsia"/>
        </w:rPr>
        <w:t>：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Access</w:t>
      </w:r>
      <w:r>
        <w:t xml:space="preserve"> </w:t>
      </w:r>
      <w:r>
        <w:rPr>
          <w:rFonts w:hint="eastAsia"/>
        </w:rPr>
        <w:t>Object</w:t>
      </w:r>
      <w:r>
        <w:rPr>
          <w:rFonts w:hint="eastAsia"/>
        </w:rPr>
        <w:t>，数据操作（访问）对象</w:t>
      </w:r>
      <w:r w:rsidR="00481E33">
        <w:rPr>
          <w:rFonts w:hint="eastAsia"/>
        </w:rPr>
        <w:t>。</w:t>
      </w:r>
    </w:p>
    <w:p w:rsidR="00577971" w:rsidRDefault="00577971" w:rsidP="00577971">
      <w:pPr>
        <w:pStyle w:val="a0"/>
      </w:pPr>
      <w:r>
        <w:rPr>
          <w:rFonts w:hint="eastAsia"/>
        </w:rPr>
        <w:t>ORM</w:t>
      </w:r>
      <w:r>
        <w:rPr>
          <w:rFonts w:hint="eastAsia"/>
        </w:rPr>
        <w:t>：</w:t>
      </w:r>
      <w:r>
        <w:rPr>
          <w:rFonts w:hint="eastAsia"/>
        </w:rPr>
        <w:t>Object</w:t>
      </w:r>
      <w:r>
        <w:t xml:space="preserve"> Relationship Mapping, </w:t>
      </w:r>
      <w:r>
        <w:rPr>
          <w:rFonts w:hint="eastAsia"/>
        </w:rPr>
        <w:t>对象关系映射。</w:t>
      </w:r>
      <w:r>
        <w:t xml:space="preserve"> </w:t>
      </w:r>
    </w:p>
    <w:p w:rsidR="00047B38" w:rsidRDefault="00047B38" w:rsidP="00577971">
      <w:pPr>
        <w:pStyle w:val="a0"/>
      </w:pPr>
    </w:p>
    <w:p w:rsidR="00047B38" w:rsidRDefault="00047B38" w:rsidP="00577971">
      <w:pPr>
        <w:pStyle w:val="a0"/>
      </w:pPr>
      <w:r>
        <w:rPr>
          <w:rFonts w:hint="eastAsia"/>
        </w:rPr>
        <w:t>目的：实现班级列表</w:t>
      </w:r>
      <w:r w:rsidR="00C112F4">
        <w:rPr>
          <w:rFonts w:hint="eastAsia"/>
        </w:rPr>
        <w:t>（</w:t>
      </w:r>
      <w:r w:rsidR="001E6B7D">
        <w:rPr>
          <w:rFonts w:hint="eastAsia"/>
        </w:rPr>
        <w:t>暂时</w:t>
      </w:r>
      <w:r w:rsidR="00C112F4">
        <w:rPr>
          <w:rFonts w:hint="eastAsia"/>
        </w:rPr>
        <w:t>单表</w:t>
      </w:r>
      <w:r w:rsidR="001E6B7D">
        <w:rPr>
          <w:rFonts w:hint="eastAsia"/>
        </w:rPr>
        <w:t>，再追加关联</w:t>
      </w:r>
      <w:r w:rsidR="001E6B7D">
        <w:rPr>
          <w:rFonts w:hint="eastAsia"/>
        </w:rPr>
        <w:t>join</w:t>
      </w:r>
      <w:r w:rsidR="00C112F4">
        <w:rPr>
          <w:rFonts w:hint="eastAsia"/>
        </w:rPr>
        <w:t>）</w:t>
      </w:r>
    </w:p>
    <w:p w:rsidR="00850E52" w:rsidRDefault="00850E52" w:rsidP="00577971">
      <w:pPr>
        <w:pStyle w:val="a0"/>
      </w:pPr>
    </w:p>
    <w:p w:rsidR="00850E52" w:rsidRDefault="00850E52" w:rsidP="00335767">
      <w:pPr>
        <w:pStyle w:val="3"/>
      </w:pPr>
      <w:bookmarkStart w:id="17" w:name="_Toc532977456"/>
      <w:r>
        <w:rPr>
          <w:rFonts w:hint="eastAsia"/>
        </w:rPr>
        <w:t>安装</w:t>
      </w:r>
      <w:r>
        <w:rPr>
          <w:rFonts w:hint="eastAsia"/>
        </w:rPr>
        <w:t>mysql</w:t>
      </w:r>
      <w:r>
        <w:rPr>
          <w:rFonts w:hint="eastAsia"/>
        </w:rPr>
        <w:t>驱动</w:t>
      </w:r>
      <w:bookmarkEnd w:id="17"/>
    </w:p>
    <w:p w:rsidR="00850E52" w:rsidRPr="00850E52" w:rsidRDefault="00850E52" w:rsidP="00850E52">
      <w:pPr>
        <w:pStyle w:val="a0"/>
      </w:pPr>
      <w:r>
        <w:rPr>
          <w:noProof/>
        </w:rPr>
        <w:drawing>
          <wp:inline distT="0" distB="0" distL="0" distR="0" wp14:anchorId="1C019965" wp14:editId="7ED25DBE">
            <wp:extent cx="5278120" cy="797560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B38" w:rsidRDefault="00150CE1" w:rsidP="00577971">
      <w:pPr>
        <w:pStyle w:val="a0"/>
      </w:pPr>
      <w:r w:rsidRPr="00150CE1">
        <w:t>go get -u github.com/go-sql-driver/mysql</w:t>
      </w:r>
    </w:p>
    <w:p w:rsidR="009432B2" w:rsidRDefault="009432B2" w:rsidP="009432B2">
      <w:pPr>
        <w:pStyle w:val="3"/>
      </w:pPr>
      <w:bookmarkStart w:id="18" w:name="_Toc532977457"/>
      <w:r>
        <w:rPr>
          <w:rFonts w:hint="eastAsia"/>
        </w:rPr>
        <w:t>创建模型</w:t>
      </w:r>
      <w:r w:rsidR="00E73115">
        <w:rPr>
          <w:rFonts w:hint="eastAsia"/>
        </w:rPr>
        <w:t>（数据库记录对象结构体）</w:t>
      </w:r>
      <w:bookmarkEnd w:id="18"/>
    </w:p>
    <w:p w:rsidR="009432B2" w:rsidRDefault="009432B2" w:rsidP="009432B2">
      <w:pPr>
        <w:pStyle w:val="a0"/>
      </w:pPr>
      <w:r>
        <w:rPr>
          <w:rFonts w:hint="eastAsia"/>
        </w:rPr>
        <w:t>model</w:t>
      </w:r>
      <w:r>
        <w:rPr>
          <w:rFonts w:hint="eastAsia"/>
        </w:rPr>
        <w:t>。</w:t>
      </w:r>
    </w:p>
    <w:p w:rsidR="00545688" w:rsidRPr="009432B2" w:rsidRDefault="009432B2" w:rsidP="00545688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models</w:t>
      </w:r>
      <w:r>
        <w:rPr>
          <w:rFonts w:hint="eastAsia"/>
        </w:rPr>
        <w:t>目录</w:t>
      </w:r>
      <w:r w:rsidR="00545688">
        <w:rPr>
          <w:rFonts w:hint="eastAsia"/>
        </w:rPr>
        <w:t>，新建文件</w:t>
      </w:r>
      <w:r w:rsidR="00545688">
        <w:rPr>
          <w:rFonts w:hint="eastAsia"/>
        </w:rPr>
        <w:t xml:space="preserve"> </w:t>
      </w:r>
      <w:r w:rsidR="00545688">
        <w:t>class.go</w:t>
      </w:r>
      <w:r w:rsidR="00545688">
        <w:rPr>
          <w:rFonts w:hint="eastAsia"/>
        </w:rPr>
        <w:t>。表名</w:t>
      </w:r>
      <w:r w:rsidR="00545688">
        <w:rPr>
          <w:rFonts w:hint="eastAsia"/>
        </w:rPr>
        <w:t>.</w:t>
      </w:r>
      <w:r w:rsidR="00545688">
        <w:t>go</w:t>
      </w:r>
      <w:r w:rsidR="00545688">
        <w:rPr>
          <w:rFonts w:hint="eastAsia"/>
        </w:rPr>
        <w:t>的规则来创建</w:t>
      </w:r>
    </w:p>
    <w:p w:rsidR="00047B38" w:rsidRDefault="00114CFA" w:rsidP="00577971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c</w:t>
      </w:r>
      <w:r>
        <w:t>lass.go</w:t>
      </w:r>
      <w:r>
        <w:rPr>
          <w:rFonts w:hint="eastAsia"/>
        </w:rPr>
        <w:t>中，创建一个结构体对象，叫</w:t>
      </w:r>
      <w:r>
        <w:rPr>
          <w:rFonts w:hint="eastAsia"/>
        </w:rPr>
        <w:t>Class</w:t>
      </w:r>
      <w:r w:rsidR="00A80207">
        <w:rPr>
          <w:rFonts w:hint="eastAsia"/>
        </w:rPr>
        <w:t>（与表</w:t>
      </w:r>
      <w:proofErr w:type="gramStart"/>
      <w:r w:rsidR="00A80207">
        <w:rPr>
          <w:rFonts w:hint="eastAsia"/>
        </w:rPr>
        <w:t>名保持</w:t>
      </w:r>
      <w:proofErr w:type="gramEnd"/>
      <w:r w:rsidR="00A80207">
        <w:rPr>
          <w:rFonts w:hint="eastAsia"/>
        </w:rPr>
        <w:t>一致）</w:t>
      </w:r>
    </w:p>
    <w:p w:rsidR="00986268" w:rsidRDefault="007A1547" w:rsidP="00577971">
      <w:pPr>
        <w:pStyle w:val="a0"/>
      </w:pPr>
      <w:r>
        <w:rPr>
          <w:rFonts w:hint="eastAsia"/>
        </w:rPr>
        <w:t>结构体的属性，与表中的字段保持一致：</w:t>
      </w:r>
    </w:p>
    <w:p w:rsidR="00522825" w:rsidRDefault="00522825" w:rsidP="00577971">
      <w:pPr>
        <w:pStyle w:val="a0"/>
      </w:pPr>
      <w:r>
        <w:rPr>
          <w:rFonts w:hint="eastAsia"/>
        </w:rPr>
        <w:t>并将该模型结构体对象，注册到</w:t>
      </w:r>
      <w:r>
        <w:rPr>
          <w:rFonts w:hint="eastAsia"/>
        </w:rPr>
        <w:t>ORM</w:t>
      </w:r>
      <w:r>
        <w:rPr>
          <w:rFonts w:hint="eastAsia"/>
        </w:rPr>
        <w:t>中：</w:t>
      </w:r>
    </w:p>
    <w:p w:rsidR="00522825" w:rsidRDefault="00522825" w:rsidP="00577971">
      <w:pPr>
        <w:pStyle w:val="a0"/>
      </w:pPr>
      <w:r>
        <w:rPr>
          <w:noProof/>
        </w:rPr>
        <w:lastRenderedPageBreak/>
        <w:drawing>
          <wp:inline distT="0" distB="0" distL="0" distR="0" wp14:anchorId="262E981A" wp14:editId="6533D8B9">
            <wp:extent cx="5278120" cy="283781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8F3" w:rsidRDefault="004158F3" w:rsidP="00577971">
      <w:pPr>
        <w:pStyle w:val="a0"/>
      </w:pPr>
    </w:p>
    <w:p w:rsidR="004158F3" w:rsidRDefault="004158F3" w:rsidP="00577971">
      <w:pPr>
        <w:pStyle w:val="a0"/>
      </w:pPr>
      <w:r>
        <w:rPr>
          <w:rFonts w:hint="eastAsia"/>
        </w:rPr>
        <w:t>模型的属性，采用首字母大写的</w:t>
      </w:r>
      <w:r w:rsidR="002771FF">
        <w:rPr>
          <w:rFonts w:hint="eastAsia"/>
        </w:rPr>
        <w:t>驼峰法（</w:t>
      </w:r>
      <w:r w:rsidR="002771FF">
        <w:rPr>
          <w:rFonts w:hint="eastAsia"/>
        </w:rPr>
        <w:t>Title</w:t>
      </w:r>
      <w:r w:rsidR="002771FF">
        <w:t>-Case</w:t>
      </w:r>
      <w:r w:rsidR="002771FF">
        <w:rPr>
          <w:rFonts w:hint="eastAsia"/>
        </w:rPr>
        <w:t>）。与字段的映射关系：</w:t>
      </w:r>
    </w:p>
    <w:p w:rsidR="002771FF" w:rsidRDefault="002771FF" w:rsidP="00577971">
      <w:pPr>
        <w:pStyle w:val="a0"/>
      </w:pPr>
      <w:r>
        <w:rPr>
          <w:rFonts w:hint="eastAsia"/>
        </w:rPr>
        <w:t>f</w:t>
      </w:r>
      <w:r>
        <w:t>ield Filed</w:t>
      </w:r>
    </w:p>
    <w:p w:rsidR="002771FF" w:rsidRPr="00522825" w:rsidRDefault="002771FF" w:rsidP="00577971">
      <w:pPr>
        <w:pStyle w:val="a0"/>
      </w:pPr>
      <w:r>
        <w:rPr>
          <w:rFonts w:hint="eastAsia"/>
        </w:rPr>
        <w:t>f</w:t>
      </w:r>
      <w:r>
        <w:t>ield_name FieldName</w:t>
      </w:r>
    </w:p>
    <w:p w:rsidR="00114CFA" w:rsidRDefault="00114CFA" w:rsidP="00577971">
      <w:pPr>
        <w:pStyle w:val="a0"/>
      </w:pPr>
    </w:p>
    <w:p w:rsidR="0089589F" w:rsidRDefault="005D2218" w:rsidP="005D2218">
      <w:pPr>
        <w:pStyle w:val="3"/>
      </w:pPr>
      <w:bookmarkStart w:id="19" w:name="_Toc532977458"/>
      <w:r>
        <w:rPr>
          <w:rFonts w:hint="eastAsia"/>
        </w:rPr>
        <w:t>配置</w:t>
      </w:r>
      <w:r>
        <w:rPr>
          <w:rFonts w:hint="eastAsia"/>
        </w:rPr>
        <w:t>ORM</w:t>
      </w:r>
      <w:bookmarkEnd w:id="19"/>
    </w:p>
    <w:p w:rsidR="00CD337C" w:rsidRDefault="00CD337C" w:rsidP="00CD337C">
      <w:pPr>
        <w:pStyle w:val="a0"/>
      </w:pPr>
      <w:r>
        <w:rPr>
          <w:rFonts w:hint="eastAsia"/>
        </w:rPr>
        <w:t>可以在</w:t>
      </w:r>
      <w:r>
        <w:rPr>
          <w:rFonts w:hint="eastAsia"/>
        </w:rPr>
        <w:t>main</w:t>
      </w:r>
      <w:r>
        <w:t>.go</w:t>
      </w:r>
      <w:r>
        <w:rPr>
          <w:rFonts w:hint="eastAsia"/>
        </w:rPr>
        <w:t>的</w:t>
      </w:r>
      <w:r>
        <w:rPr>
          <w:rFonts w:hint="eastAsia"/>
        </w:rPr>
        <w:t>init(</w:t>
      </w:r>
      <w:r>
        <w:t>)</w:t>
      </w:r>
      <w:r>
        <w:rPr>
          <w:rFonts w:hint="eastAsia"/>
        </w:rPr>
        <w:t>方法中完成：</w:t>
      </w:r>
    </w:p>
    <w:p w:rsidR="00CD337C" w:rsidRDefault="00884B14" w:rsidP="00CD337C">
      <w:pPr>
        <w:pStyle w:val="a0"/>
      </w:pPr>
      <w:r>
        <w:rPr>
          <w:noProof/>
        </w:rPr>
        <w:drawing>
          <wp:inline distT="0" distB="0" distL="0" distR="0" wp14:anchorId="387A76D7" wp14:editId="2E01DD03">
            <wp:extent cx="5278120" cy="206438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49C" w:rsidRDefault="00CB149C" w:rsidP="00CD337C">
      <w:pPr>
        <w:pStyle w:val="a0"/>
      </w:pPr>
    </w:p>
    <w:p w:rsidR="00CB149C" w:rsidRDefault="00CB149C" w:rsidP="00CB149C">
      <w:pPr>
        <w:pStyle w:val="3"/>
      </w:pPr>
      <w:bookmarkStart w:id="20" w:name="_Toc532977459"/>
      <w:r>
        <w:rPr>
          <w:rFonts w:hint="eastAsia"/>
        </w:rPr>
        <w:t>查询数据</w:t>
      </w:r>
      <w:bookmarkEnd w:id="20"/>
    </w:p>
    <w:p w:rsidR="00170D65" w:rsidRDefault="00850E52" w:rsidP="00170D65">
      <w:pPr>
        <w:pStyle w:val="a0"/>
      </w:pPr>
      <w:r>
        <w:rPr>
          <w:rFonts w:hint="eastAsia"/>
        </w:rPr>
        <w:t>在列表动作中：</w:t>
      </w:r>
    </w:p>
    <w:p w:rsidR="00850E52" w:rsidRDefault="00850E52" w:rsidP="00170D65">
      <w:pPr>
        <w:pStyle w:val="a0"/>
      </w:pPr>
      <w:r>
        <w:rPr>
          <w:rFonts w:hint="eastAsia"/>
        </w:rPr>
        <w:lastRenderedPageBreak/>
        <w:t>c</w:t>
      </w:r>
      <w:r>
        <w:t>lass</w:t>
      </w:r>
      <w:r>
        <w:rPr>
          <w:rFonts w:hint="eastAsia"/>
        </w:rPr>
        <w:t>Controller</w:t>
      </w:r>
      <w:r>
        <w:t>.get()</w:t>
      </w:r>
      <w:r>
        <w:rPr>
          <w:rFonts w:hint="eastAsia"/>
        </w:rPr>
        <w:t>动作中</w:t>
      </w:r>
    </w:p>
    <w:p w:rsidR="00850E52" w:rsidRDefault="00EE65E2" w:rsidP="00170D65">
      <w:pPr>
        <w:pStyle w:val="a0"/>
      </w:pPr>
      <w:r>
        <w:rPr>
          <w:noProof/>
        </w:rPr>
        <w:drawing>
          <wp:inline distT="0" distB="0" distL="0" distR="0" wp14:anchorId="2F023A6F" wp14:editId="43260E83">
            <wp:extent cx="5278120" cy="141160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E2" w:rsidRDefault="00EE65E2" w:rsidP="00170D65">
      <w:pPr>
        <w:pStyle w:val="a0"/>
      </w:pPr>
    </w:p>
    <w:p w:rsidR="00EE65E2" w:rsidRDefault="00EE65E2" w:rsidP="00EE65E2">
      <w:pPr>
        <w:pStyle w:val="3"/>
      </w:pPr>
      <w:bookmarkStart w:id="21" w:name="_Toc532977460"/>
      <w:r>
        <w:rPr>
          <w:rFonts w:hint="eastAsia"/>
        </w:rPr>
        <w:t>分派到模板</w:t>
      </w:r>
      <w:bookmarkEnd w:id="21"/>
    </w:p>
    <w:p w:rsidR="00335767" w:rsidRDefault="00335767" w:rsidP="00335767">
      <w:pPr>
        <w:pStyle w:val="a0"/>
      </w:pPr>
      <w:r>
        <w:rPr>
          <w:rFonts w:hint="eastAsia"/>
        </w:rPr>
        <w:t>c</w:t>
      </w:r>
      <w:r>
        <w:t>lass</w:t>
      </w:r>
      <w:r>
        <w:rPr>
          <w:rFonts w:hint="eastAsia"/>
        </w:rPr>
        <w:t>Controller</w:t>
      </w:r>
      <w:r>
        <w:t>.get()</w:t>
      </w:r>
      <w:r>
        <w:rPr>
          <w:rFonts w:hint="eastAsia"/>
        </w:rPr>
        <w:t>动作中</w:t>
      </w:r>
    </w:p>
    <w:p w:rsidR="00335767" w:rsidRPr="00335767" w:rsidRDefault="00335767" w:rsidP="00335767">
      <w:pPr>
        <w:pStyle w:val="a0"/>
        <w:ind w:firstLine="0"/>
      </w:pPr>
    </w:p>
    <w:p w:rsidR="00EE65E2" w:rsidRDefault="00335767" w:rsidP="00EE65E2">
      <w:pPr>
        <w:pStyle w:val="a0"/>
      </w:pPr>
      <w:r>
        <w:rPr>
          <w:noProof/>
        </w:rPr>
        <w:drawing>
          <wp:inline distT="0" distB="0" distL="0" distR="0" wp14:anchorId="52F2411E" wp14:editId="632E6DB3">
            <wp:extent cx="5278120" cy="19678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767" w:rsidRDefault="00335767" w:rsidP="00EE65E2">
      <w:pPr>
        <w:pStyle w:val="a0"/>
      </w:pPr>
    </w:p>
    <w:p w:rsidR="00A15140" w:rsidRDefault="00335767" w:rsidP="00456620">
      <w:pPr>
        <w:pStyle w:val="3"/>
      </w:pPr>
      <w:bookmarkStart w:id="22" w:name="_Toc532977461"/>
      <w:r>
        <w:rPr>
          <w:rFonts w:hint="eastAsia"/>
        </w:rPr>
        <w:t>模板中解析</w:t>
      </w:r>
      <w:bookmarkEnd w:id="22"/>
    </w:p>
    <w:p w:rsidR="00A15140" w:rsidRDefault="00A15140" w:rsidP="00A15140">
      <w:pPr>
        <w:pStyle w:val="a0"/>
      </w:pPr>
      <w:r>
        <w:rPr>
          <w:rFonts w:hint="eastAsia"/>
        </w:rPr>
        <w:t>c</w:t>
      </w:r>
      <w:r>
        <w:t>lass/list.html</w:t>
      </w:r>
    </w:p>
    <w:p w:rsidR="00A15140" w:rsidRDefault="00B2520C" w:rsidP="00A15140">
      <w:pPr>
        <w:pStyle w:val="a0"/>
      </w:pPr>
      <w:r>
        <w:rPr>
          <w:noProof/>
        </w:rPr>
        <w:lastRenderedPageBreak/>
        <w:drawing>
          <wp:inline distT="0" distB="0" distL="0" distR="0" wp14:anchorId="1BB7CB24" wp14:editId="1C3656F8">
            <wp:extent cx="5278120" cy="305117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7A0" w:rsidRDefault="006927A0" w:rsidP="00A15140">
      <w:pPr>
        <w:pStyle w:val="a0"/>
      </w:pPr>
    </w:p>
    <w:p w:rsidR="006927A0" w:rsidRDefault="006927A0" w:rsidP="00A15140">
      <w:pPr>
        <w:pStyle w:val="a0"/>
      </w:pPr>
    </w:p>
    <w:p w:rsidR="006927A0" w:rsidRDefault="006927A0" w:rsidP="006927A0">
      <w:pPr>
        <w:pStyle w:val="1"/>
      </w:pPr>
      <w:bookmarkStart w:id="23" w:name="_Toc532977462"/>
      <w:r>
        <w:rPr>
          <w:rFonts w:hint="eastAsia"/>
        </w:rPr>
        <w:lastRenderedPageBreak/>
        <w:t>MVC</w:t>
      </w:r>
      <w:bookmarkEnd w:id="23"/>
    </w:p>
    <w:p w:rsidR="006927A0" w:rsidRDefault="006927A0" w:rsidP="006927A0">
      <w:r>
        <w:rPr>
          <w:rFonts w:hint="eastAsia"/>
        </w:rPr>
        <w:t>一种代码组织的架构模式，一种项目代码的设计模式。一种模式，一套规范，一套标准就是一种模式。</w:t>
      </w:r>
    </w:p>
    <w:p w:rsidR="004661C1" w:rsidRDefault="004661C1" w:rsidP="006927A0">
      <w:r>
        <w:rPr>
          <w:rFonts w:hint="eastAsia"/>
        </w:rPr>
        <w:t>MVC</w:t>
      </w:r>
      <w:r>
        <w:rPr>
          <w:rFonts w:hint="eastAsia"/>
        </w:rPr>
        <w:t>目的将代码，依据其功能划分为</w:t>
      </w:r>
      <w:r>
        <w:rPr>
          <w:rFonts w:hint="eastAsia"/>
        </w:rPr>
        <w:t>3</w:t>
      </w:r>
      <w:r>
        <w:rPr>
          <w:rFonts w:hint="eastAsia"/>
        </w:rPr>
        <w:t>个部分。分别是：</w:t>
      </w:r>
    </w:p>
    <w:p w:rsidR="004661C1" w:rsidRDefault="004661C1" w:rsidP="006927A0">
      <w:r>
        <w:rPr>
          <w:rFonts w:hint="eastAsia"/>
        </w:rPr>
        <w:t>Model</w:t>
      </w:r>
      <w:r>
        <w:rPr>
          <w:rFonts w:hint="eastAsia"/>
        </w:rPr>
        <w:t>，模型，负责核心业务逻辑处理，最典型的体现就是数据库的操作。</w:t>
      </w:r>
    </w:p>
    <w:p w:rsidR="004661C1" w:rsidRDefault="004661C1" w:rsidP="006927A0">
      <w:r>
        <w:rPr>
          <w:rFonts w:hint="eastAsia"/>
        </w:rPr>
        <w:t>View</w:t>
      </w:r>
      <w:r>
        <w:rPr>
          <w:rFonts w:hint="eastAsia"/>
        </w:rPr>
        <w:t>，视图，负责结果的展示，最典型的体现就是</w:t>
      </w:r>
      <w:r>
        <w:rPr>
          <w:rFonts w:hint="eastAsia"/>
        </w:rPr>
        <w:t>HTML</w:t>
      </w:r>
      <w:r>
        <w:rPr>
          <w:rFonts w:hint="eastAsia"/>
        </w:rPr>
        <w:t>模板。</w:t>
      </w:r>
    </w:p>
    <w:p w:rsidR="004661C1" w:rsidRDefault="004661C1" w:rsidP="006927A0">
      <w:r>
        <w:t>Controller</w:t>
      </w:r>
      <w:r>
        <w:rPr>
          <w:rFonts w:hint="eastAsia"/>
        </w:rPr>
        <w:t>，控制器</w:t>
      </w:r>
      <w:r w:rsidR="00E16D35">
        <w:rPr>
          <w:rFonts w:hint="eastAsia"/>
        </w:rPr>
        <w:t>，负责调度，负责与请求交互。不负责完成具体的任务，负责接收任务，分配给模型或者视图完成</w:t>
      </w:r>
      <w:r w:rsidR="002A298A">
        <w:rPr>
          <w:rFonts w:hint="eastAsia"/>
        </w:rPr>
        <w:t>，负责与请求交互。</w:t>
      </w:r>
    </w:p>
    <w:p w:rsidR="00D42C8D" w:rsidRDefault="00D42C8D" w:rsidP="006927A0"/>
    <w:p w:rsidR="00983F1A" w:rsidRDefault="00D42C8D" w:rsidP="006927A0">
      <w:r>
        <w:rPr>
          <w:rFonts w:hint="eastAsia"/>
        </w:rPr>
        <w:t>如图所示：</w:t>
      </w:r>
    </w:p>
    <w:p w:rsidR="00D42C8D" w:rsidRDefault="00983F1A" w:rsidP="006927A0">
      <w:r>
        <w:object w:dxaOrig="10516" w:dyaOrig="81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pt;height:319.8pt" o:ole="">
            <v:imagedata r:id="rId34" o:title=""/>
          </v:shape>
          <o:OLEObject Type="Embed" ProgID="Visio.Drawing.15" ShapeID="_x0000_i1025" DrawAspect="Content" ObjectID="_1606901120" r:id="rId35"/>
        </w:object>
      </w:r>
    </w:p>
    <w:p w:rsidR="00983F1A" w:rsidRDefault="00983F1A" w:rsidP="006927A0">
      <w:r>
        <w:rPr>
          <w:rFonts w:hint="eastAsia"/>
        </w:rPr>
        <w:t>注意几个要点：</w:t>
      </w:r>
    </w:p>
    <w:p w:rsidR="00983F1A" w:rsidRDefault="008F13E9" w:rsidP="00617072">
      <w:pPr>
        <w:pStyle w:val="af3"/>
        <w:numPr>
          <w:ilvl w:val="0"/>
          <w:numId w:val="16"/>
        </w:numPr>
        <w:ind w:firstLineChars="0"/>
      </w:pPr>
      <w:r>
        <w:rPr>
          <w:rFonts w:hint="eastAsia"/>
        </w:rPr>
        <w:t>浏览器只与控制器进行交互，代码层面，关于请求和响应的直接处理，都应该由控制器完成。不应该在模型或者视图中获取请求参数，请求方法，请求头（包括响应）等。</w:t>
      </w:r>
    </w:p>
    <w:p w:rsidR="008F13E9" w:rsidRDefault="008F13E9" w:rsidP="00617072">
      <w:pPr>
        <w:pStyle w:val="af3"/>
        <w:numPr>
          <w:ilvl w:val="0"/>
          <w:numId w:val="16"/>
        </w:numPr>
        <w:ind w:firstLineChars="0"/>
      </w:pPr>
      <w:r>
        <w:rPr>
          <w:rFonts w:hint="eastAsia"/>
        </w:rPr>
        <w:t>模型和视图只与控制器交互，模型或视图需要任何数据都应该来自于控制器，而不是自己去浏览器请求中获取。</w:t>
      </w:r>
    </w:p>
    <w:p w:rsidR="008F13E9" w:rsidRDefault="008F13E9" w:rsidP="00617072">
      <w:pPr>
        <w:pStyle w:val="af3"/>
        <w:numPr>
          <w:ilvl w:val="0"/>
          <w:numId w:val="16"/>
        </w:numPr>
        <w:ind w:firstLineChars="0"/>
      </w:pPr>
      <w:r>
        <w:rPr>
          <w:rFonts w:hint="eastAsia"/>
        </w:rPr>
        <w:t>模型与视图间不发生交互的，一定是模型处理好完毕数据，交给控制（此时模型的任务</w:t>
      </w:r>
      <w:r>
        <w:rPr>
          <w:rFonts w:hint="eastAsia"/>
        </w:rPr>
        <w:lastRenderedPageBreak/>
        <w:t>就完毕了），视图仅仅处理由控制器分配过来的数据。</w:t>
      </w:r>
    </w:p>
    <w:p w:rsidR="000C148E" w:rsidRDefault="000C148E" w:rsidP="00617072">
      <w:pPr>
        <w:pStyle w:val="af3"/>
        <w:numPr>
          <w:ilvl w:val="0"/>
          <w:numId w:val="16"/>
        </w:numPr>
        <w:ind w:firstLineChars="0"/>
      </w:pPr>
      <w:r>
        <w:rPr>
          <w:rFonts w:hint="eastAsia"/>
        </w:rPr>
        <w:t>典型的调用顺序都是先调用模型再调用视图。</w:t>
      </w:r>
    </w:p>
    <w:p w:rsidR="000C148E" w:rsidRDefault="000C148E" w:rsidP="00617072">
      <w:pPr>
        <w:pStyle w:val="af3"/>
        <w:numPr>
          <w:ilvl w:val="0"/>
          <w:numId w:val="16"/>
        </w:numPr>
        <w:ind w:firstLineChars="0"/>
      </w:pPr>
      <w:r>
        <w:rPr>
          <w:rFonts w:hint="eastAsia"/>
        </w:rPr>
        <w:t>控制器在完成一个功能时，不一定全部要调用模型或者视图，甚至模型和视图一个都没调用。控制器根据功能需求，来确定应该调用模型或者视图。可能出现的组合：（控制器，</w:t>
      </w:r>
      <w:r>
        <w:rPr>
          <w:rFonts w:hint="eastAsia"/>
        </w:rPr>
        <w:t xml:space="preserve"> </w:t>
      </w:r>
      <w:r>
        <w:rPr>
          <w:rFonts w:hint="eastAsia"/>
        </w:rPr>
        <w:t>控制器</w:t>
      </w:r>
      <w:r>
        <w:rPr>
          <w:rFonts w:hint="eastAsia"/>
        </w:rPr>
        <w:t>-</w:t>
      </w:r>
      <w:r>
        <w:rPr>
          <w:rFonts w:hint="eastAsia"/>
        </w:rPr>
        <w:t>模型，控制器</w:t>
      </w:r>
      <w:r>
        <w:rPr>
          <w:rFonts w:hint="eastAsia"/>
        </w:rPr>
        <w:t>-</w:t>
      </w:r>
      <w:r>
        <w:rPr>
          <w:rFonts w:hint="eastAsia"/>
        </w:rPr>
        <w:t>视图，</w:t>
      </w:r>
      <w:r>
        <w:rPr>
          <w:rFonts w:hint="eastAsia"/>
        </w:rPr>
        <w:t xml:space="preserve"> </w:t>
      </w:r>
      <w:r>
        <w:rPr>
          <w:rFonts w:hint="eastAsia"/>
        </w:rPr>
        <w:t>控制器</w:t>
      </w:r>
      <w:r>
        <w:rPr>
          <w:rFonts w:hint="eastAsia"/>
        </w:rPr>
        <w:t>-</w:t>
      </w:r>
      <w:r>
        <w:rPr>
          <w:rFonts w:hint="eastAsia"/>
        </w:rPr>
        <w:t>模型</w:t>
      </w:r>
      <w:r>
        <w:rPr>
          <w:rFonts w:hint="eastAsia"/>
        </w:rPr>
        <w:t>-</w:t>
      </w:r>
      <w:r>
        <w:rPr>
          <w:rFonts w:hint="eastAsia"/>
        </w:rPr>
        <w:t>视图）</w:t>
      </w:r>
    </w:p>
    <w:p w:rsidR="00617072" w:rsidRDefault="00617072" w:rsidP="00617072">
      <w:pPr>
        <w:pStyle w:val="af3"/>
        <w:numPr>
          <w:ilvl w:val="0"/>
          <w:numId w:val="16"/>
        </w:numPr>
        <w:ind w:firstLineChars="0"/>
      </w:pPr>
      <w:r>
        <w:rPr>
          <w:rFonts w:hint="eastAsia"/>
        </w:rPr>
        <w:t>浏览器的每个请求，一定是由某个控制器的动作负责处理的。</w:t>
      </w:r>
    </w:p>
    <w:p w:rsidR="001038EE" w:rsidRDefault="001038EE" w:rsidP="001038EE"/>
    <w:p w:rsidR="001038EE" w:rsidRDefault="001038EE" w:rsidP="001038EE"/>
    <w:p w:rsidR="001038EE" w:rsidRDefault="001038EE" w:rsidP="001038EE">
      <w:r>
        <w:rPr>
          <w:rFonts w:hint="eastAsia"/>
        </w:rPr>
        <w:t>这种：业务逻辑处理层（</w:t>
      </w:r>
      <w:r>
        <w:rPr>
          <w:rFonts w:hint="eastAsia"/>
        </w:rPr>
        <w:t>model</w:t>
      </w:r>
      <w:r>
        <w:rPr>
          <w:rFonts w:hint="eastAsia"/>
        </w:rPr>
        <w:t>），显示层（</w:t>
      </w:r>
      <w:r>
        <w:rPr>
          <w:rFonts w:hint="eastAsia"/>
        </w:rPr>
        <w:t>view</w:t>
      </w:r>
      <w:r>
        <w:rPr>
          <w:rFonts w:hint="eastAsia"/>
        </w:rPr>
        <w:t>），调度层（</w:t>
      </w:r>
      <w:r>
        <w:rPr>
          <w:rFonts w:hint="eastAsia"/>
        </w:rPr>
        <w:t>c</w:t>
      </w:r>
      <w:r>
        <w:t>ontroller</w:t>
      </w:r>
      <w:r>
        <w:rPr>
          <w:rFonts w:hint="eastAsia"/>
        </w:rPr>
        <w:t>）是目前最通用的代码管理规范！</w:t>
      </w:r>
    </w:p>
    <w:p w:rsidR="00313E05" w:rsidRDefault="00313E05" w:rsidP="001038EE"/>
    <w:p w:rsidR="00313E05" w:rsidRDefault="00313E05" w:rsidP="001038EE">
      <w:r>
        <w:rPr>
          <w:rFonts w:hint="eastAsia"/>
        </w:rPr>
        <w:t>类比：</w:t>
      </w:r>
    </w:p>
    <w:p w:rsidR="00313E05" w:rsidRDefault="00313E05" w:rsidP="001038EE">
      <w:r>
        <w:rPr>
          <w:rFonts w:hint="eastAsia"/>
        </w:rPr>
        <w:t>顾客（浏览器）去餐馆（服务器项目）吃饭。</w:t>
      </w:r>
    </w:p>
    <w:p w:rsidR="00545853" w:rsidRDefault="00545853" w:rsidP="001038EE">
      <w:r>
        <w:rPr>
          <w:rFonts w:hint="eastAsia"/>
        </w:rPr>
        <w:t>流程：</w:t>
      </w:r>
    </w:p>
    <w:p w:rsidR="00545853" w:rsidRDefault="00545853" w:rsidP="001038EE">
      <w:r>
        <w:rPr>
          <w:rFonts w:hint="eastAsia"/>
        </w:rPr>
        <w:t>顾客向服务员点餐。</w:t>
      </w:r>
    </w:p>
    <w:p w:rsidR="00D42C8D" w:rsidRDefault="00545853" w:rsidP="006927A0">
      <w:r>
        <w:tab/>
      </w:r>
      <w:r>
        <w:rPr>
          <w:rFonts w:hint="eastAsia"/>
        </w:rPr>
        <w:t>服务器告知厨房准备食物。</w:t>
      </w:r>
    </w:p>
    <w:p w:rsidR="00545853" w:rsidRDefault="00545853" w:rsidP="006927A0">
      <w:r>
        <w:tab/>
      </w:r>
      <w:r>
        <w:rPr>
          <w:rFonts w:hint="eastAsia"/>
        </w:rPr>
        <w:t>厨房做好，通过服务员上菜。</w:t>
      </w:r>
    </w:p>
    <w:p w:rsidR="00545853" w:rsidRDefault="00545853" w:rsidP="006927A0">
      <w:r>
        <w:tab/>
      </w:r>
      <w:r>
        <w:rPr>
          <w:rFonts w:hint="eastAsia"/>
        </w:rPr>
        <w:t>服务员，将食物，利用餐桌，餐具等交给顾客食用</w:t>
      </w:r>
    </w:p>
    <w:p w:rsidR="00545853" w:rsidRDefault="00545853" w:rsidP="006927A0">
      <w:r>
        <w:rPr>
          <w:rFonts w:hint="eastAsia"/>
        </w:rPr>
        <w:t>顾客，开吃。</w:t>
      </w:r>
    </w:p>
    <w:p w:rsidR="00545853" w:rsidRDefault="00545853" w:rsidP="006927A0"/>
    <w:p w:rsidR="00545853" w:rsidRDefault="00545853" w:rsidP="006927A0">
      <w:r>
        <w:rPr>
          <w:rFonts w:hint="eastAsia"/>
        </w:rPr>
        <w:t>餐馆的分工就是</w:t>
      </w:r>
      <w:r>
        <w:rPr>
          <w:rFonts w:hint="eastAsia"/>
        </w:rPr>
        <w:t>MVC</w:t>
      </w:r>
      <w:r>
        <w:rPr>
          <w:rFonts w:hint="eastAsia"/>
        </w:rPr>
        <w:t>：</w:t>
      </w:r>
    </w:p>
    <w:p w:rsidR="00545853" w:rsidRDefault="00545853" w:rsidP="006927A0">
      <w:r>
        <w:rPr>
          <w:rFonts w:hint="eastAsia"/>
        </w:rPr>
        <w:t>服务</w:t>
      </w:r>
      <w:r w:rsidR="00285E98">
        <w:rPr>
          <w:rFonts w:hint="eastAsia"/>
        </w:rPr>
        <w:t>员</w:t>
      </w:r>
      <w:r>
        <w:rPr>
          <w:rFonts w:hint="eastAsia"/>
        </w:rPr>
        <w:t>，就是控制器，负责接待请求。</w:t>
      </w:r>
    </w:p>
    <w:p w:rsidR="00545853" w:rsidRDefault="00545853" w:rsidP="006927A0">
      <w:r>
        <w:rPr>
          <w:rFonts w:hint="eastAsia"/>
        </w:rPr>
        <w:t>厨房，就是模型，负责处理数据（食物）</w:t>
      </w:r>
    </w:p>
    <w:p w:rsidR="00FE7B60" w:rsidRDefault="00FE7B60" w:rsidP="006927A0">
      <w:r>
        <w:rPr>
          <w:rFonts w:hint="eastAsia"/>
        </w:rPr>
        <w:t>餐桌，餐具，就是视图</w:t>
      </w:r>
      <w:r w:rsidR="0010332D">
        <w:rPr>
          <w:rFonts w:hint="eastAsia"/>
        </w:rPr>
        <w:t>，负责展示数据（食物）</w:t>
      </w:r>
      <w:r>
        <w:rPr>
          <w:rFonts w:hint="eastAsia"/>
        </w:rPr>
        <w:t>。</w:t>
      </w:r>
    </w:p>
    <w:p w:rsidR="001B0363" w:rsidRDefault="001B0363" w:rsidP="006927A0"/>
    <w:p w:rsidR="001B0363" w:rsidRDefault="001B0363" w:rsidP="006927A0">
      <w:r>
        <w:rPr>
          <w:rFonts w:hint="eastAsia"/>
        </w:rPr>
        <w:t>MVC</w:t>
      </w:r>
      <w:r>
        <w:rPr>
          <w:rFonts w:hint="eastAsia"/>
        </w:rPr>
        <w:t>的两个目的：</w:t>
      </w:r>
    </w:p>
    <w:p w:rsidR="001B0363" w:rsidRDefault="001B0363" w:rsidP="001B0363">
      <w:pPr>
        <w:pStyle w:val="af3"/>
        <w:numPr>
          <w:ilvl w:val="0"/>
          <w:numId w:val="17"/>
        </w:numPr>
        <w:ind w:firstLineChars="0"/>
      </w:pPr>
      <w:r>
        <w:rPr>
          <w:rFonts w:hint="eastAsia"/>
        </w:rPr>
        <w:t>弱化理论概念。</w:t>
      </w:r>
    </w:p>
    <w:p w:rsidR="001B0363" w:rsidRDefault="001B0363" w:rsidP="001B0363">
      <w:pPr>
        <w:pStyle w:val="af3"/>
        <w:numPr>
          <w:ilvl w:val="0"/>
          <w:numId w:val="17"/>
        </w:numPr>
        <w:ind w:firstLineChars="0"/>
      </w:pPr>
      <w:r>
        <w:rPr>
          <w:rFonts w:hint="eastAsia"/>
        </w:rPr>
        <w:t>严格执行</w:t>
      </w:r>
      <w:r>
        <w:rPr>
          <w:rFonts w:hint="eastAsia"/>
        </w:rPr>
        <w:t>MVC</w:t>
      </w:r>
      <w:r>
        <w:rPr>
          <w:rFonts w:hint="eastAsia"/>
        </w:rPr>
        <w:t>分层。</w:t>
      </w:r>
    </w:p>
    <w:p w:rsidR="0015783A" w:rsidRDefault="0015783A" w:rsidP="0015783A"/>
    <w:p w:rsidR="0015783A" w:rsidRDefault="0015783A" w:rsidP="0015783A"/>
    <w:p w:rsidR="0015783A" w:rsidRDefault="0015783A" w:rsidP="0015783A"/>
    <w:p w:rsidR="0015783A" w:rsidRDefault="0015783A" w:rsidP="0015783A">
      <w:pPr>
        <w:pStyle w:val="1"/>
      </w:pPr>
      <w:bookmarkStart w:id="24" w:name="_Toc532977463"/>
      <w:r>
        <w:rPr>
          <w:rFonts w:hint="eastAsia"/>
        </w:rPr>
        <w:lastRenderedPageBreak/>
        <w:t>路由</w:t>
      </w:r>
      <w:r w:rsidR="009F6C47">
        <w:rPr>
          <w:rFonts w:hint="eastAsia"/>
        </w:rPr>
        <w:t>，</w:t>
      </w:r>
      <w:r w:rsidR="009F6C47">
        <w:rPr>
          <w:rFonts w:hint="eastAsia"/>
        </w:rPr>
        <w:t>router</w:t>
      </w:r>
      <w:bookmarkEnd w:id="24"/>
    </w:p>
    <w:p w:rsidR="00C5020E" w:rsidRDefault="00C5020E" w:rsidP="00C5020E">
      <w:r>
        <w:rPr>
          <w:rFonts w:hint="eastAsia"/>
        </w:rPr>
        <w:t>router</w:t>
      </w:r>
      <w:r>
        <w:rPr>
          <w:rFonts w:hint="eastAsia"/>
        </w:rPr>
        <w:t>：请求</w:t>
      </w:r>
      <w:r>
        <w:rPr>
          <w:rFonts w:hint="eastAsia"/>
        </w:rPr>
        <w:t>URI</w:t>
      </w:r>
      <w:r>
        <w:rPr>
          <w:rFonts w:hint="eastAsia"/>
        </w:rPr>
        <w:t>与控制器（动作）的映射关系。</w:t>
      </w:r>
    </w:p>
    <w:p w:rsidR="00C5020E" w:rsidRDefault="00C5020E" w:rsidP="00C5020E">
      <w:r>
        <w:rPr>
          <w:rFonts w:hint="eastAsia"/>
        </w:rPr>
        <w:t>全部的功能由路由开始。</w:t>
      </w:r>
    </w:p>
    <w:p w:rsidR="00C5020E" w:rsidRDefault="00C5020E" w:rsidP="00C5020E"/>
    <w:p w:rsidR="00C5020E" w:rsidRDefault="00C5020E" w:rsidP="00C5020E">
      <w:r>
        <w:rPr>
          <w:rFonts w:hint="eastAsia"/>
        </w:rPr>
        <w:t>路由的配置文件：</w:t>
      </w:r>
    </w:p>
    <w:p w:rsidR="00C5020E" w:rsidRDefault="00C5020E" w:rsidP="00C5020E">
      <w:r>
        <w:rPr>
          <w:rFonts w:hint="eastAsia"/>
        </w:rPr>
        <w:t>r</w:t>
      </w:r>
      <w:r>
        <w:t>outers/</w:t>
      </w:r>
      <w:proofErr w:type="gramStart"/>
      <w:r>
        <w:t>router.go</w:t>
      </w:r>
      <w:proofErr w:type="gramEnd"/>
    </w:p>
    <w:p w:rsidR="00C5020E" w:rsidRDefault="00C5020E" w:rsidP="00C5020E">
      <w:r>
        <w:rPr>
          <w:rFonts w:hint="eastAsia"/>
        </w:rPr>
        <w:t>中进行定义。</w:t>
      </w:r>
    </w:p>
    <w:p w:rsidR="00C5020E" w:rsidRDefault="00C5020E" w:rsidP="00C5020E">
      <w:r>
        <w:rPr>
          <w:noProof/>
        </w:rPr>
        <w:drawing>
          <wp:inline distT="0" distB="0" distL="0" distR="0" wp14:anchorId="24CE08E6" wp14:editId="462C4450">
            <wp:extent cx="5278120" cy="18732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20E" w:rsidRDefault="00C5020E" w:rsidP="00C5020E"/>
    <w:p w:rsidR="00C5020E" w:rsidRDefault="00C5020E" w:rsidP="00C5020E">
      <w:r>
        <w:rPr>
          <w:rFonts w:hint="eastAsia"/>
        </w:rPr>
        <w:t>该文件，使用</w:t>
      </w:r>
      <w:r>
        <w:rPr>
          <w:rFonts w:hint="eastAsia"/>
        </w:rPr>
        <w:t xml:space="preserve"> </w:t>
      </w:r>
      <w:r>
        <w:t xml:space="preserve">bee </w:t>
      </w:r>
      <w:r>
        <w:rPr>
          <w:rFonts w:hint="eastAsia"/>
        </w:rPr>
        <w:t>工具会自动生成（</w:t>
      </w:r>
      <w:r>
        <w:rPr>
          <w:rFonts w:hint="eastAsia"/>
        </w:rPr>
        <w:t>be</w:t>
      </w:r>
      <w:r>
        <w:t xml:space="preserve">e </w:t>
      </w:r>
      <w:r>
        <w:rPr>
          <w:rFonts w:hint="eastAsia"/>
        </w:rPr>
        <w:t>new</w:t>
      </w:r>
      <w:r>
        <w:t xml:space="preserve"> project</w:t>
      </w:r>
      <w:r>
        <w:rPr>
          <w:rFonts w:hint="eastAsia"/>
        </w:rPr>
        <w:t>）</w:t>
      </w:r>
    </w:p>
    <w:p w:rsidR="00C5020E" w:rsidRDefault="00C5020E" w:rsidP="00C5020E"/>
    <w:p w:rsidR="00C5020E" w:rsidRDefault="00C5020E" w:rsidP="00C5020E">
      <w:r>
        <w:rPr>
          <w:rFonts w:hint="eastAsia"/>
        </w:rPr>
        <w:t>要去在乎：</w:t>
      </w:r>
    </w:p>
    <w:p w:rsidR="00C5020E" w:rsidRDefault="00C5020E" w:rsidP="00C5020E">
      <w:r>
        <w:rPr>
          <w:rFonts w:hint="eastAsia"/>
        </w:rPr>
        <w:t>URI</w:t>
      </w:r>
      <w:r>
        <w:rPr>
          <w:rFonts w:hint="eastAsia"/>
        </w:rPr>
        <w:t>匹配的写法。</w:t>
      </w:r>
    </w:p>
    <w:p w:rsidR="00C5020E" w:rsidRDefault="00C5020E" w:rsidP="00C5020E">
      <w:r>
        <w:rPr>
          <w:rFonts w:hint="eastAsia"/>
        </w:rPr>
        <w:t>动作的确定。</w:t>
      </w:r>
    </w:p>
    <w:p w:rsidR="00382075" w:rsidRDefault="00382075" w:rsidP="00C5020E"/>
    <w:p w:rsidR="00382075" w:rsidRDefault="00382075" w:rsidP="00382075">
      <w:pPr>
        <w:pStyle w:val="2"/>
      </w:pPr>
      <w:bookmarkStart w:id="25" w:name="_Toc532977464"/>
      <w:r>
        <w:rPr>
          <w:rFonts w:hint="eastAsia"/>
        </w:rPr>
        <w:t>全匹配路由（固定路由）</w:t>
      </w:r>
      <w:r w:rsidR="00C23EF4">
        <w:rPr>
          <w:rFonts w:hint="eastAsia"/>
        </w:rPr>
        <w:t>（重要）</w:t>
      </w:r>
      <w:bookmarkEnd w:id="25"/>
    </w:p>
    <w:p w:rsidR="00382075" w:rsidRDefault="00382075" w:rsidP="00382075">
      <w:pPr>
        <w:pStyle w:val="a0"/>
      </w:pPr>
      <w:r>
        <w:rPr>
          <w:rFonts w:hint="eastAsia"/>
        </w:rPr>
        <w:t>URI</w:t>
      </w:r>
      <w:r>
        <w:rPr>
          <w:rFonts w:hint="eastAsia"/>
        </w:rPr>
        <w:t>必须完全匹配，才可以确定控制器。</w:t>
      </w:r>
    </w:p>
    <w:p w:rsidR="00382075" w:rsidRDefault="00382075" w:rsidP="00382075">
      <w:pPr>
        <w:pStyle w:val="a0"/>
      </w:pPr>
      <w:r>
        <w:rPr>
          <w:rFonts w:hint="eastAsia"/>
        </w:rPr>
        <w:t>路由定义：</w:t>
      </w:r>
    </w:p>
    <w:p w:rsidR="00382075" w:rsidRDefault="00382075" w:rsidP="00382075">
      <w:pPr>
        <w:pStyle w:val="a0"/>
      </w:pPr>
      <w:r>
        <w:rPr>
          <w:noProof/>
        </w:rPr>
        <w:lastRenderedPageBreak/>
        <w:drawing>
          <wp:inline distT="0" distB="0" distL="0" distR="0" wp14:anchorId="313B0A3B" wp14:editId="42BC19BD">
            <wp:extent cx="5278120" cy="1864995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75" w:rsidRDefault="00382075" w:rsidP="00382075">
      <w:pPr>
        <w:pStyle w:val="a0"/>
      </w:pPr>
      <w:r>
        <w:rPr>
          <w:rFonts w:hint="eastAsia"/>
        </w:rPr>
        <w:t>测试请求：</w:t>
      </w:r>
      <w:r w:rsidR="00FA53B6">
        <w:rPr>
          <w:rFonts w:hint="eastAsia"/>
        </w:rPr>
        <w:t>/</w:t>
      </w:r>
      <w:r w:rsidR="00FA53B6">
        <w:t>class?name=Kang</w:t>
      </w:r>
    </w:p>
    <w:p w:rsidR="00382075" w:rsidRDefault="00382075" w:rsidP="00382075">
      <w:pPr>
        <w:pStyle w:val="a0"/>
      </w:pPr>
      <w:r>
        <w:rPr>
          <w:rFonts w:hint="eastAsia"/>
        </w:rPr>
        <w:t>/</w:t>
      </w:r>
      <w:r>
        <w:t xml:space="preserve">class/ </w:t>
      </w:r>
      <w:r>
        <w:rPr>
          <w:rFonts w:hint="eastAsia"/>
        </w:rPr>
        <w:t>成功</w:t>
      </w:r>
    </w:p>
    <w:p w:rsidR="00382075" w:rsidRDefault="00382075" w:rsidP="00382075">
      <w:pPr>
        <w:pStyle w:val="a0"/>
      </w:pPr>
      <w:r>
        <w:rPr>
          <w:noProof/>
        </w:rPr>
        <w:drawing>
          <wp:inline distT="0" distB="0" distL="0" distR="0" wp14:anchorId="3970C24A" wp14:editId="6CAEC5BF">
            <wp:extent cx="5278120" cy="2094230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75" w:rsidRDefault="00382075" w:rsidP="00382075">
      <w:pPr>
        <w:pStyle w:val="a0"/>
      </w:pPr>
      <w:r>
        <w:rPr>
          <w:rFonts w:hint="eastAsia"/>
        </w:rPr>
        <w:t>增加了额外的部分：访问不到：</w:t>
      </w:r>
      <w:r>
        <w:rPr>
          <w:rFonts w:hint="eastAsia"/>
        </w:rPr>
        <w:t>/</w:t>
      </w:r>
      <w:r>
        <w:t>class/list/</w:t>
      </w:r>
      <w:r>
        <w:rPr>
          <w:rFonts w:hint="eastAsia"/>
        </w:rPr>
        <w:t>失败</w:t>
      </w:r>
    </w:p>
    <w:p w:rsidR="00382075" w:rsidRDefault="00382075" w:rsidP="00382075">
      <w:pPr>
        <w:pStyle w:val="a0"/>
      </w:pPr>
      <w:r>
        <w:rPr>
          <w:noProof/>
        </w:rPr>
        <w:drawing>
          <wp:inline distT="0" distB="0" distL="0" distR="0" wp14:anchorId="6B9646AB" wp14:editId="3D5BE9C9">
            <wp:extent cx="5278120" cy="18681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F48" w:rsidRDefault="00636F48" w:rsidP="00382075">
      <w:pPr>
        <w:pStyle w:val="a0"/>
      </w:pPr>
    </w:p>
    <w:p w:rsidR="00636F48" w:rsidRDefault="000F4412" w:rsidP="00382075">
      <w:pPr>
        <w:pStyle w:val="a0"/>
      </w:pPr>
      <w:r>
        <w:rPr>
          <w:rFonts w:hint="eastAsia"/>
        </w:rPr>
        <w:t>使用</w:t>
      </w:r>
      <w:r>
        <w:t>beego.Router</w:t>
      </w:r>
      <w:r>
        <w:rPr>
          <w:rFonts w:hint="eastAsia"/>
        </w:rPr>
        <w:t>方法完成定义：</w:t>
      </w:r>
    </w:p>
    <w:p w:rsidR="00E735C0" w:rsidRDefault="000F4412" w:rsidP="0085054D">
      <w:pPr>
        <w:pStyle w:val="a0"/>
      </w:pPr>
      <w:r>
        <w:rPr>
          <w:noProof/>
        </w:rPr>
        <w:lastRenderedPageBreak/>
        <w:drawing>
          <wp:inline distT="0" distB="0" distL="0" distR="0" wp14:anchorId="08226C4E" wp14:editId="0B4EACA4">
            <wp:extent cx="5278120" cy="1059180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5C0" w:rsidRDefault="00E735C0" w:rsidP="00382075">
      <w:pPr>
        <w:pStyle w:val="a0"/>
      </w:pPr>
      <w:r>
        <w:rPr>
          <w:rFonts w:hint="eastAsia"/>
        </w:rPr>
        <w:t>路由，可以使用</w:t>
      </w:r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非</w:t>
      </w:r>
      <w:r>
        <w:t xml:space="preserve">/ </w:t>
      </w:r>
      <w:r>
        <w:rPr>
          <w:rFonts w:hint="eastAsia"/>
        </w:rPr>
        <w:t>结尾。同时匹配到</w:t>
      </w:r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非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结尾：</w:t>
      </w:r>
    </w:p>
    <w:p w:rsidR="00E735C0" w:rsidRDefault="00E735C0" w:rsidP="00E735C0">
      <w:pPr>
        <w:pStyle w:val="a0"/>
      </w:pPr>
      <w:r>
        <w:t>/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>/</w:t>
      </w:r>
      <w:r>
        <w:t xml:space="preserve">class/  </w:t>
      </w:r>
      <w:r>
        <w:rPr>
          <w:rFonts w:hint="eastAsia"/>
        </w:rPr>
        <w:t>都可以匹配到</w:t>
      </w:r>
      <w:r>
        <w:rPr>
          <w:rFonts w:hint="eastAsia"/>
        </w:rPr>
        <w:t xml:space="preserve"> </w:t>
      </w:r>
      <w:r>
        <w:t xml:space="preserve"> localhost:8080/class,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localhost:8080/class/</w:t>
      </w:r>
    </w:p>
    <w:p w:rsidR="00E735C0" w:rsidRDefault="00E735C0" w:rsidP="00382075">
      <w:pPr>
        <w:pStyle w:val="a0"/>
      </w:pPr>
    </w:p>
    <w:p w:rsidR="00E735C0" w:rsidRDefault="00E735C0" w:rsidP="00382075">
      <w:pPr>
        <w:pStyle w:val="a0"/>
      </w:pPr>
    </w:p>
    <w:p w:rsidR="006972D9" w:rsidRDefault="006972D9" w:rsidP="006972D9">
      <w:pPr>
        <w:pStyle w:val="2"/>
      </w:pPr>
      <w:bookmarkStart w:id="26" w:name="_Toc532977465"/>
      <w:r>
        <w:rPr>
          <w:rFonts w:hint="eastAsia"/>
        </w:rPr>
        <w:t>正则路由</w:t>
      </w:r>
      <w:r w:rsidR="00985C2D">
        <w:rPr>
          <w:rFonts w:hint="eastAsia"/>
        </w:rPr>
        <w:t>，参数路由</w:t>
      </w:r>
      <w:r w:rsidR="00D97C00">
        <w:rPr>
          <w:rFonts w:hint="eastAsia"/>
        </w:rPr>
        <w:t>（重要）</w:t>
      </w:r>
      <w:bookmarkEnd w:id="26"/>
    </w:p>
    <w:p w:rsidR="00184B3D" w:rsidRPr="00184B3D" w:rsidRDefault="00184B3D" w:rsidP="00184B3D">
      <w:pPr>
        <w:pStyle w:val="3"/>
      </w:pPr>
      <w:bookmarkStart w:id="27" w:name="_Toc532977466"/>
      <w:r>
        <w:rPr>
          <w:rFonts w:hint="eastAsia"/>
        </w:rPr>
        <w:t>参数</w:t>
      </w:r>
      <w:bookmarkEnd w:id="27"/>
    </w:p>
    <w:p w:rsidR="00D7657C" w:rsidRDefault="00D7657C" w:rsidP="00D7657C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URI</w:t>
      </w:r>
      <w:r>
        <w:rPr>
          <w:rFonts w:hint="eastAsia"/>
        </w:rPr>
        <w:t>中，使用可变的部分，标识参数。可以使用正则表达式限定匹配的格式。</w:t>
      </w:r>
    </w:p>
    <w:p w:rsidR="00D7657C" w:rsidRDefault="00D7657C" w:rsidP="00D7657C">
      <w:pPr>
        <w:pStyle w:val="a0"/>
      </w:pPr>
      <w:r>
        <w:rPr>
          <w:rFonts w:hint="eastAsia"/>
        </w:rPr>
        <w:t>称之为正则路由。</w:t>
      </w:r>
    </w:p>
    <w:p w:rsidR="001434FE" w:rsidRDefault="001434FE" w:rsidP="00D7657C">
      <w:pPr>
        <w:pStyle w:val="a0"/>
      </w:pPr>
    </w:p>
    <w:p w:rsidR="0067494E" w:rsidRDefault="0067494E" w:rsidP="0067494E">
      <w:pPr>
        <w:pStyle w:val="a0"/>
      </w:pPr>
      <w:r>
        <w:rPr>
          <w:rFonts w:hint="eastAsia"/>
        </w:rPr>
        <w:t>:</w:t>
      </w:r>
      <w:r>
        <w:t xml:space="preserve">name </w:t>
      </w:r>
      <w:r>
        <w:rPr>
          <w:rFonts w:hint="eastAsia"/>
        </w:rPr>
        <w:t>表示在</w:t>
      </w:r>
      <w:r>
        <w:rPr>
          <w:rFonts w:hint="eastAsia"/>
        </w:rPr>
        <w:t>URI</w:t>
      </w:r>
      <w:r>
        <w:rPr>
          <w:rFonts w:hint="eastAsia"/>
        </w:rPr>
        <w:t>中，此处位置，使用变量</w:t>
      </w:r>
      <w:r>
        <w:rPr>
          <w:rFonts w:hint="eastAsia"/>
        </w:rPr>
        <w:t>name</w:t>
      </w:r>
      <w:r>
        <w:rPr>
          <w:rFonts w:hint="eastAsia"/>
        </w:rPr>
        <w:t>代替，就是可变的意思。</w:t>
      </w:r>
      <w:r>
        <w:rPr>
          <w:rFonts w:hint="eastAsia"/>
        </w:rPr>
        <w:t>name</w:t>
      </w:r>
      <w:r>
        <w:rPr>
          <w:rFonts w:hint="eastAsia"/>
        </w:rPr>
        <w:t>可以为任意名称。</w:t>
      </w:r>
    </w:p>
    <w:p w:rsidR="001346E3" w:rsidRDefault="001346E3" w:rsidP="001346E3">
      <w:pPr>
        <w:pStyle w:val="a0"/>
      </w:pPr>
      <w:r>
        <w:rPr>
          <w:rFonts w:hint="eastAsia"/>
        </w:rPr>
        <w:t>只要是格式匹配，就可以匹配到该路由：</w:t>
      </w:r>
    </w:p>
    <w:p w:rsidR="001346E3" w:rsidRDefault="001346E3" w:rsidP="001346E3">
      <w:pPr>
        <w:pStyle w:val="a0"/>
      </w:pPr>
      <w:r>
        <w:rPr>
          <w:rFonts w:hint="eastAsia"/>
        </w:rPr>
        <w:t>路由：</w:t>
      </w:r>
      <w:r>
        <w:rPr>
          <w:rFonts w:hint="eastAsia"/>
        </w:rPr>
        <w:t>/</w:t>
      </w:r>
      <w:r>
        <w:t>test/</w:t>
      </w:r>
      <w:r w:rsidRPr="00FA53B6">
        <w:rPr>
          <w:color w:val="FF0000"/>
          <w:highlight w:val="yellow"/>
        </w:rPr>
        <w:t>:id</w:t>
      </w:r>
      <w:r>
        <w:t>/</w:t>
      </w:r>
    </w:p>
    <w:p w:rsidR="001346E3" w:rsidRDefault="001346E3" w:rsidP="001346E3">
      <w:pPr>
        <w:pStyle w:val="a0"/>
      </w:pPr>
      <w:r>
        <w:rPr>
          <w:rFonts w:hint="eastAsia"/>
        </w:rPr>
        <w:t>匹配：</w:t>
      </w:r>
      <w:r>
        <w:rPr>
          <w:rFonts w:hint="eastAsia"/>
        </w:rPr>
        <w:t>/</w:t>
      </w:r>
      <w:r>
        <w:t>test/42/, /test/kang/, /test/kang42/</w:t>
      </w:r>
    </w:p>
    <w:p w:rsidR="00363580" w:rsidRDefault="00363580" w:rsidP="001346E3">
      <w:pPr>
        <w:pStyle w:val="a0"/>
      </w:pPr>
      <w:r>
        <w:rPr>
          <w:rFonts w:hint="eastAsia"/>
        </w:rPr>
        <w:t>不能匹配：</w:t>
      </w:r>
      <w:r>
        <w:rPr>
          <w:rFonts w:hint="eastAsia"/>
        </w:rPr>
        <w:t>/t</w:t>
      </w:r>
      <w:r>
        <w:t>est/, /test/kang/42</w:t>
      </w:r>
      <w:r w:rsidR="002A11D2">
        <w:t>/</w:t>
      </w:r>
    </w:p>
    <w:p w:rsidR="001624F3" w:rsidRDefault="001624F3" w:rsidP="001346E3">
      <w:pPr>
        <w:pStyle w:val="a0"/>
      </w:pPr>
    </w:p>
    <w:p w:rsidR="001624F3" w:rsidRDefault="001624F3" w:rsidP="001346E3">
      <w:pPr>
        <w:pStyle w:val="a0"/>
      </w:pPr>
      <w:r>
        <w:rPr>
          <w:rFonts w:hint="eastAsia"/>
        </w:rPr>
        <w:t>:id</w:t>
      </w:r>
      <w:r>
        <w:rPr>
          <w:rFonts w:hint="eastAsia"/>
        </w:rPr>
        <w:t>就为以上的数据：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 xml:space="preserve"> kang</w:t>
      </w:r>
      <w:r>
        <w:rPr>
          <w:rFonts w:hint="eastAsia"/>
        </w:rPr>
        <w:t>，</w:t>
      </w:r>
      <w:r>
        <w:rPr>
          <w:rFonts w:hint="eastAsia"/>
        </w:rPr>
        <w:t xml:space="preserve"> kang</w:t>
      </w:r>
      <w:r>
        <w:t>42</w:t>
      </w:r>
    </w:p>
    <w:p w:rsidR="001624F3" w:rsidRDefault="001624F3" w:rsidP="001346E3">
      <w:pPr>
        <w:pStyle w:val="a0"/>
      </w:pPr>
      <w:r>
        <w:rPr>
          <w:rFonts w:hint="eastAsia"/>
        </w:rPr>
        <w:t>在控制器中，可以获取该数据；</w:t>
      </w:r>
    </w:p>
    <w:p w:rsidR="001624F3" w:rsidRDefault="00921B91" w:rsidP="001346E3">
      <w:pPr>
        <w:pStyle w:val="a0"/>
      </w:pPr>
      <w:r>
        <w:rPr>
          <w:rFonts w:hint="eastAsia"/>
        </w:rPr>
        <w:t>c</w:t>
      </w:r>
      <w:r>
        <w:t>.</w:t>
      </w:r>
      <w:proofErr w:type="gramStart"/>
      <w:r>
        <w:t>Ctx.Input.Param</w:t>
      </w:r>
      <w:proofErr w:type="gramEnd"/>
      <w:r>
        <w:t>(key)</w:t>
      </w:r>
    </w:p>
    <w:p w:rsidR="00921B91" w:rsidRDefault="00921B91" w:rsidP="001346E3">
      <w:pPr>
        <w:pStyle w:val="a0"/>
      </w:pPr>
      <w:r>
        <w:rPr>
          <w:noProof/>
        </w:rPr>
        <w:drawing>
          <wp:inline distT="0" distB="0" distL="0" distR="0" wp14:anchorId="7B02692E" wp14:editId="3DFE6EDE">
            <wp:extent cx="5278120" cy="10356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A4" w:rsidRDefault="00D94CA4" w:rsidP="001346E3">
      <w:pPr>
        <w:pStyle w:val="a0"/>
      </w:pPr>
      <w:r>
        <w:rPr>
          <w:noProof/>
        </w:rPr>
        <w:lastRenderedPageBreak/>
        <w:drawing>
          <wp:inline distT="0" distB="0" distL="0" distR="0" wp14:anchorId="63E55730" wp14:editId="17F6D94F">
            <wp:extent cx="4686300" cy="12382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A4" w:rsidRDefault="00D94CA4" w:rsidP="001346E3">
      <w:pPr>
        <w:pStyle w:val="a0"/>
      </w:pPr>
      <w:r>
        <w:rPr>
          <w:noProof/>
        </w:rPr>
        <w:drawing>
          <wp:inline distT="0" distB="0" distL="0" distR="0" wp14:anchorId="74C84F4E" wp14:editId="7EB449E0">
            <wp:extent cx="5278120" cy="170307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AB1" w:rsidRPr="001624F3" w:rsidRDefault="00447AB1" w:rsidP="001346E3">
      <w:pPr>
        <w:pStyle w:val="a0"/>
      </w:pPr>
      <w:r>
        <w:rPr>
          <w:rFonts w:hint="eastAsia"/>
        </w:rPr>
        <w:t>在，查询，更新，删除</w:t>
      </w:r>
      <w:r>
        <w:rPr>
          <w:rFonts w:hint="eastAsia"/>
        </w:rPr>
        <w:t xml:space="preserve"> </w:t>
      </w:r>
      <w:r>
        <w:rPr>
          <w:rFonts w:hint="eastAsia"/>
        </w:rPr>
        <w:t>操作时，都会用到该</w:t>
      </w:r>
      <w:r w:rsidR="005613B8">
        <w:rPr>
          <w:rFonts w:hint="eastAsia"/>
        </w:rPr>
        <w:t>参数</w:t>
      </w:r>
      <w:r>
        <w:rPr>
          <w:rFonts w:hint="eastAsia"/>
        </w:rPr>
        <w:t>路由。</w:t>
      </w:r>
    </w:p>
    <w:p w:rsidR="0067494E" w:rsidRDefault="00356FBE" w:rsidP="0067494E">
      <w:pPr>
        <w:pStyle w:val="a0"/>
      </w:pPr>
      <w:r>
        <w:rPr>
          <w:rFonts w:hint="eastAsia"/>
        </w:rPr>
        <w:t>可以将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/c</w:t>
      </w:r>
      <w:r>
        <w:t xml:space="preserve">lass/edit/?id=42 </w:t>
      </w:r>
      <w:r>
        <w:rPr>
          <w:rFonts w:hint="eastAsia"/>
        </w:rPr>
        <w:t>的</w:t>
      </w:r>
      <w:r>
        <w:rPr>
          <w:rFonts w:hint="eastAsia"/>
        </w:rPr>
        <w:t>URI</w:t>
      </w:r>
      <w:r>
        <w:rPr>
          <w:rFonts w:hint="eastAsia"/>
        </w:rPr>
        <w:t>，更新成：</w:t>
      </w:r>
      <w:r>
        <w:rPr>
          <w:rFonts w:hint="eastAsia"/>
        </w:rPr>
        <w:t>/</w:t>
      </w:r>
      <w:r>
        <w:t xml:space="preserve">class/edit/42/ </w:t>
      </w:r>
      <w:r>
        <w:rPr>
          <w:rFonts w:hint="eastAsia"/>
        </w:rPr>
        <w:t>这种格式的</w:t>
      </w:r>
      <w:r>
        <w:rPr>
          <w:rFonts w:hint="eastAsia"/>
        </w:rPr>
        <w:t>URI</w:t>
      </w:r>
      <w:r w:rsidR="00F54419">
        <w:rPr>
          <w:rFonts w:hint="eastAsia"/>
        </w:rPr>
        <w:t>。使得</w:t>
      </w:r>
      <w:r w:rsidR="00F54419">
        <w:rPr>
          <w:rFonts w:hint="eastAsia"/>
        </w:rPr>
        <w:t>URI</w:t>
      </w:r>
      <w:r w:rsidR="00F54419">
        <w:rPr>
          <w:rFonts w:hint="eastAsia"/>
        </w:rPr>
        <w:t>更加美观，更具有自定义特性。</w:t>
      </w:r>
    </w:p>
    <w:p w:rsidR="00F54419" w:rsidRDefault="00F54419" w:rsidP="0067494E">
      <w:pPr>
        <w:pStyle w:val="a0"/>
      </w:pPr>
      <w:r>
        <w:rPr>
          <w:rFonts w:hint="eastAsia"/>
        </w:rPr>
        <w:t>自己决定</w:t>
      </w:r>
      <w:r>
        <w:rPr>
          <w:rFonts w:hint="eastAsia"/>
        </w:rPr>
        <w:t>URI</w:t>
      </w:r>
      <w:r>
        <w:rPr>
          <w:rFonts w:hint="eastAsia"/>
        </w:rPr>
        <w:t>的样式风格。</w:t>
      </w:r>
    </w:p>
    <w:p w:rsidR="001F5278" w:rsidRDefault="001F5278" w:rsidP="0067494E">
      <w:pPr>
        <w:pStyle w:val="a0"/>
      </w:pPr>
    </w:p>
    <w:p w:rsidR="001F5278" w:rsidRDefault="001F5278" w:rsidP="0067494E">
      <w:pPr>
        <w:pStyle w:val="a0"/>
      </w:pPr>
      <w:r>
        <w:rPr>
          <w:rFonts w:hint="eastAsia"/>
        </w:rPr>
        <w:t>早期做搜索引擎优化（</w:t>
      </w:r>
      <w:r>
        <w:rPr>
          <w:rFonts w:hint="eastAsia"/>
        </w:rPr>
        <w:t>SEO</w:t>
      </w:r>
      <w:r>
        <w:rPr>
          <w:rFonts w:hint="eastAsia"/>
        </w:rPr>
        <w:t>），带有问号的</w:t>
      </w:r>
      <w:r>
        <w:rPr>
          <w:rFonts w:hint="eastAsia"/>
        </w:rPr>
        <w:t>URL</w:t>
      </w:r>
      <w:r>
        <w:rPr>
          <w:rFonts w:hint="eastAsia"/>
        </w:rPr>
        <w:t>，搜索引擎的收录不是很完善。</w:t>
      </w:r>
    </w:p>
    <w:p w:rsidR="00F21635" w:rsidRDefault="00F21635" w:rsidP="0067494E">
      <w:pPr>
        <w:pStyle w:val="a0"/>
      </w:pPr>
    </w:p>
    <w:p w:rsidR="00F21635" w:rsidRDefault="00F21635" w:rsidP="0067494E">
      <w:pPr>
        <w:pStyle w:val="a0"/>
      </w:pPr>
      <w:r>
        <w:rPr>
          <w:rFonts w:hint="eastAsia"/>
        </w:rPr>
        <w:t>支持多个参数，使用</w:t>
      </w:r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>分割即可：</w:t>
      </w:r>
    </w:p>
    <w:p w:rsidR="00F21635" w:rsidRDefault="00DA1BBE" w:rsidP="0067494E">
      <w:pPr>
        <w:pStyle w:val="a0"/>
      </w:pPr>
      <w:r>
        <w:rPr>
          <w:noProof/>
        </w:rPr>
        <w:drawing>
          <wp:inline distT="0" distB="0" distL="0" distR="0" wp14:anchorId="149A92F1" wp14:editId="46271EF2">
            <wp:extent cx="5278120" cy="9728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F55" w:rsidRDefault="00053F55" w:rsidP="0067494E">
      <w:pPr>
        <w:pStyle w:val="a0"/>
      </w:pPr>
      <w:r>
        <w:rPr>
          <w:noProof/>
        </w:rPr>
        <w:drawing>
          <wp:inline distT="0" distB="0" distL="0" distR="0" wp14:anchorId="7A5A2C49" wp14:editId="4B423098">
            <wp:extent cx="5278120" cy="132334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F55" w:rsidRDefault="00053F55" w:rsidP="0067494E">
      <w:pPr>
        <w:pStyle w:val="a0"/>
      </w:pPr>
    </w:p>
    <w:p w:rsidR="00C623D9" w:rsidRDefault="00C623D9" w:rsidP="0067494E">
      <w:pPr>
        <w:pStyle w:val="a0"/>
      </w:pPr>
    </w:p>
    <w:p w:rsidR="00C623D9" w:rsidRDefault="00C623D9" w:rsidP="00C623D9">
      <w:pPr>
        <w:pStyle w:val="3"/>
      </w:pPr>
      <w:bookmarkStart w:id="28" w:name="_Toc532977467"/>
      <w:r>
        <w:rPr>
          <w:rFonts w:hint="eastAsia"/>
        </w:rPr>
        <w:lastRenderedPageBreak/>
        <w:t>参数限定</w:t>
      </w:r>
      <w:bookmarkEnd w:id="28"/>
    </w:p>
    <w:p w:rsidR="000F3FCA" w:rsidRDefault="000F3FCA" w:rsidP="000F3FCA">
      <w:pPr>
        <w:pStyle w:val="a0"/>
      </w:pPr>
      <w:r>
        <w:rPr>
          <w:rFonts w:hint="eastAsia"/>
        </w:rPr>
        <w:t>在没有限定的情况下，参数是可以匹配任何格式的字符串。</w:t>
      </w:r>
    </w:p>
    <w:p w:rsidR="000F3FCA" w:rsidRDefault="000F3FCA" w:rsidP="000F3FCA">
      <w:pPr>
        <w:pStyle w:val="a0"/>
      </w:pPr>
      <w:r>
        <w:rPr>
          <w:rFonts w:hint="eastAsia"/>
        </w:rPr>
        <w:t>/</w:t>
      </w:r>
      <w:r>
        <w:t xml:space="preserve">:id/ </w:t>
      </w:r>
      <w:r>
        <w:rPr>
          <w:rFonts w:hint="eastAsia"/>
        </w:rPr>
        <w:t>可以匹配</w:t>
      </w:r>
      <w:r>
        <w:rPr>
          <w:rFonts w:hint="eastAsia"/>
        </w:rPr>
        <w:t xml:space="preserve"> kang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42</w:t>
      </w:r>
      <w:r>
        <w:rPr>
          <w:rFonts w:hint="eastAsia"/>
        </w:rPr>
        <w:t>，</w:t>
      </w:r>
      <w:r>
        <w:rPr>
          <w:rFonts w:hint="eastAsia"/>
        </w:rPr>
        <w:t xml:space="preserve"> kang</w:t>
      </w:r>
      <w:r>
        <w:t>42</w:t>
      </w:r>
    </w:p>
    <w:p w:rsidR="000F3FCA" w:rsidRDefault="000F3FCA" w:rsidP="000F3FCA">
      <w:pPr>
        <w:pStyle w:val="a0"/>
      </w:pPr>
    </w:p>
    <w:p w:rsidR="000F3FCA" w:rsidRDefault="000F3FCA" w:rsidP="000F3FCA">
      <w:pPr>
        <w:pStyle w:val="a0"/>
      </w:pPr>
      <w:r>
        <w:rPr>
          <w:rFonts w:hint="eastAsia"/>
        </w:rPr>
        <w:t>通过正则，来具体的限定参数的匹配格式。</w:t>
      </w:r>
    </w:p>
    <w:p w:rsidR="000F3FCA" w:rsidRDefault="00156C38" w:rsidP="000F3FCA">
      <w:pPr>
        <w:pStyle w:val="a0"/>
      </w:pPr>
      <w:r>
        <w:rPr>
          <w:rFonts w:hint="eastAsia"/>
        </w:rPr>
        <w:t>整型参数可以使用快捷正则</w:t>
      </w:r>
      <w:r>
        <w:rPr>
          <w:rFonts w:hint="eastAsia"/>
        </w:rPr>
        <w:t xml:space="preserve"> </w:t>
      </w:r>
      <w:r>
        <w:t xml:space="preserve">:int </w:t>
      </w:r>
      <w:r>
        <w:rPr>
          <w:rFonts w:hint="eastAsia"/>
        </w:rPr>
        <w:t>来限定</w:t>
      </w:r>
    </w:p>
    <w:p w:rsidR="00156C38" w:rsidRPr="000F3FCA" w:rsidRDefault="00156C38" w:rsidP="000F3FCA">
      <w:pPr>
        <w:pStyle w:val="a0"/>
      </w:pPr>
      <w:r>
        <w:rPr>
          <w:rFonts w:hint="eastAsia"/>
        </w:rPr>
        <w:t>/</w:t>
      </w:r>
      <w:r>
        <w:t xml:space="preserve">:id:int/ </w:t>
      </w:r>
      <w:r>
        <w:rPr>
          <w:rFonts w:hint="eastAsia"/>
        </w:rPr>
        <w:t>可以匹配：</w:t>
      </w:r>
      <w:r>
        <w:rPr>
          <w:rFonts w:hint="eastAsia"/>
        </w:rPr>
        <w:t xml:space="preserve"> </w:t>
      </w:r>
      <w:r>
        <w:t xml:space="preserve">/42/ /1024/ </w:t>
      </w:r>
      <w:r>
        <w:rPr>
          <w:rFonts w:hint="eastAsia"/>
        </w:rPr>
        <w:t>匹配不到</w:t>
      </w:r>
      <w:r>
        <w:rPr>
          <w:rFonts w:hint="eastAsia"/>
        </w:rPr>
        <w:t xml:space="preserve"> /</w:t>
      </w:r>
      <w:r>
        <w:t>kang/</w:t>
      </w:r>
    </w:p>
    <w:p w:rsidR="00053F55" w:rsidRDefault="001B1D04" w:rsidP="0067494E">
      <w:pPr>
        <w:pStyle w:val="a0"/>
      </w:pPr>
      <w:r>
        <w:rPr>
          <w:noProof/>
        </w:rPr>
        <w:drawing>
          <wp:inline distT="0" distB="0" distL="0" distR="0" wp14:anchorId="6ADBA446" wp14:editId="615CA591">
            <wp:extent cx="5278120" cy="227139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D04" w:rsidRDefault="001B1D04" w:rsidP="0067494E">
      <w:pPr>
        <w:pStyle w:val="a0"/>
      </w:pPr>
      <w:r>
        <w:rPr>
          <w:noProof/>
        </w:rPr>
        <w:drawing>
          <wp:inline distT="0" distB="0" distL="0" distR="0" wp14:anchorId="7C113396" wp14:editId="63791D81">
            <wp:extent cx="4619625" cy="14192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D04" w:rsidRDefault="001B1D04" w:rsidP="0067494E">
      <w:pPr>
        <w:pStyle w:val="a0"/>
      </w:pPr>
      <w:r>
        <w:rPr>
          <w:noProof/>
        </w:rPr>
        <w:drawing>
          <wp:inline distT="0" distB="0" distL="0" distR="0" wp14:anchorId="59F95828" wp14:editId="20EAD86F">
            <wp:extent cx="5278120" cy="185229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53F" w:rsidRDefault="00FD253F" w:rsidP="0067494E">
      <w:pPr>
        <w:pStyle w:val="a0"/>
      </w:pPr>
    </w:p>
    <w:p w:rsidR="00FD253F" w:rsidRDefault="00FD253F" w:rsidP="0067494E">
      <w:pPr>
        <w:pStyle w:val="a0"/>
      </w:pPr>
      <w:r>
        <w:rPr>
          <w:rFonts w:hint="eastAsia"/>
        </w:rPr>
        <w:lastRenderedPageBreak/>
        <w:t>:</w:t>
      </w:r>
      <w:r>
        <w:t xml:space="preserve">name:int, :int </w:t>
      </w:r>
      <w:r>
        <w:rPr>
          <w:rFonts w:hint="eastAsia"/>
        </w:rPr>
        <w:t>一种限定。更通用的语法就是正则</w:t>
      </w:r>
    </w:p>
    <w:p w:rsidR="00FD253F" w:rsidRDefault="00FD253F" w:rsidP="0067494E">
      <w:pPr>
        <w:pStyle w:val="a0"/>
      </w:pPr>
      <w:r>
        <w:rPr>
          <w:rFonts w:hint="eastAsia"/>
        </w:rPr>
        <w:t>:</w:t>
      </w:r>
      <w:r>
        <w:t xml:space="preserve">int </w:t>
      </w:r>
      <w:r>
        <w:rPr>
          <w:rFonts w:hint="eastAsia"/>
        </w:rPr>
        <w:t>相当于</w:t>
      </w:r>
      <w:r>
        <w:rPr>
          <w:rFonts w:hint="eastAsia"/>
        </w:rPr>
        <w:t xml:space="preserve"> </w:t>
      </w:r>
      <w:r>
        <w:t>\</w:t>
      </w:r>
      <w:r w:rsidR="00C400D2">
        <w:t>d</w:t>
      </w:r>
      <w:r>
        <w:t>+</w:t>
      </w:r>
    </w:p>
    <w:p w:rsidR="00B9161C" w:rsidRDefault="00B9161C" w:rsidP="0067494E">
      <w:pPr>
        <w:pStyle w:val="a0"/>
      </w:pPr>
      <w:r>
        <w:rPr>
          <w:rFonts w:hint="eastAsia"/>
        </w:rPr>
        <w:t>在参数后使用</w:t>
      </w:r>
      <w:r>
        <w:rPr>
          <w:rFonts w:hint="eastAsia"/>
        </w:rPr>
        <w:t>(</w:t>
      </w:r>
      <w:r>
        <w:rPr>
          <w:rFonts w:hint="eastAsia"/>
        </w:rPr>
        <w:t>正则表达式</w:t>
      </w:r>
      <w:r>
        <w:t xml:space="preserve">) </w:t>
      </w:r>
      <w:r>
        <w:rPr>
          <w:rFonts w:hint="eastAsia"/>
        </w:rPr>
        <w:t>语法来限定参数的匹配原则</w:t>
      </w:r>
    </w:p>
    <w:p w:rsidR="00B9161C" w:rsidRDefault="00B9161C" w:rsidP="0067494E">
      <w:pPr>
        <w:pStyle w:val="a0"/>
      </w:pPr>
      <w:r>
        <w:rPr>
          <w:noProof/>
        </w:rPr>
        <w:drawing>
          <wp:inline distT="0" distB="0" distL="0" distR="0" wp14:anchorId="6E59F0FE" wp14:editId="3B4319F6">
            <wp:extent cx="5278120" cy="71056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1C" w:rsidRDefault="00B9161C" w:rsidP="0067494E">
      <w:pPr>
        <w:pStyle w:val="a0"/>
      </w:pPr>
      <w:r>
        <w:rPr>
          <w:rFonts w:hint="eastAsia"/>
        </w:rPr>
        <w:t>:</w:t>
      </w:r>
      <w:r>
        <w:t>id</w:t>
      </w:r>
      <w:r>
        <w:rPr>
          <w:rFonts w:hint="eastAsia"/>
        </w:rPr>
        <w:t>(</w:t>
      </w:r>
      <w:r>
        <w:t xml:space="preserve">\d+)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t xml:space="preserve">:id:int </w:t>
      </w:r>
      <w:r>
        <w:rPr>
          <w:rFonts w:hint="eastAsia"/>
        </w:rPr>
        <w:t>是一致的。</w:t>
      </w:r>
    </w:p>
    <w:p w:rsidR="00832D5F" w:rsidRDefault="00832D5F" w:rsidP="0067494E">
      <w:pPr>
        <w:pStyle w:val="a0"/>
      </w:pPr>
    </w:p>
    <w:p w:rsidR="003B3706" w:rsidRDefault="003B3706" w:rsidP="0067494E">
      <w:pPr>
        <w:pStyle w:val="a0"/>
      </w:pPr>
      <w:r>
        <w:rPr>
          <w:rFonts w:hint="eastAsia"/>
        </w:rPr>
        <w:t>常见的规则总结如下：</w:t>
      </w:r>
    </w:p>
    <w:p w:rsidR="003B3706" w:rsidRDefault="003B3706" w:rsidP="003B3706">
      <w:pPr>
        <w:pStyle w:val="4"/>
      </w:pPr>
      <w:r>
        <w:rPr>
          <w:rFonts w:hint="eastAsia"/>
        </w:rPr>
        <w:t>:</w:t>
      </w:r>
      <w:r>
        <w:t xml:space="preserve">param, </w:t>
      </w:r>
      <w:r>
        <w:rPr>
          <w:rFonts w:hint="eastAsia"/>
        </w:rPr>
        <w:t>参数名字</w:t>
      </w:r>
    </w:p>
    <w:p w:rsidR="003B3706" w:rsidRDefault="003B3706" w:rsidP="003B3706">
      <w:pPr>
        <w:pStyle w:val="4"/>
      </w:pPr>
      <w:r>
        <w:rPr>
          <w:rFonts w:hint="eastAsia"/>
        </w:rPr>
        <w:t>:</w:t>
      </w:r>
      <w:r>
        <w:t>param:int</w:t>
      </w:r>
      <w:r>
        <w:rPr>
          <w:rFonts w:hint="eastAsia"/>
        </w:rPr>
        <w:t>，整型参数</w:t>
      </w:r>
    </w:p>
    <w:p w:rsidR="00657059" w:rsidRPr="00657059" w:rsidRDefault="00657059" w:rsidP="00657059">
      <w:pPr>
        <w:pStyle w:val="a0"/>
      </w:pPr>
      <w:r>
        <w:rPr>
          <w:noProof/>
        </w:rPr>
        <w:drawing>
          <wp:inline distT="0" distB="0" distL="0" distR="0" wp14:anchorId="0BB22B8F" wp14:editId="1ED6C223">
            <wp:extent cx="5278120" cy="33528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06" w:rsidRDefault="00CB521B" w:rsidP="00CB521B">
      <w:pPr>
        <w:pStyle w:val="4"/>
      </w:pPr>
      <w:proofErr w:type="gramStart"/>
      <w:r>
        <w:rPr>
          <w:rFonts w:hint="eastAsia"/>
        </w:rPr>
        <w:t>?</w:t>
      </w:r>
      <w:r w:rsidR="00FA53B6">
        <w:t>:</w:t>
      </w:r>
      <w:proofErr w:type="gramEnd"/>
      <w:r>
        <w:t>param</w:t>
      </w:r>
      <w:r w:rsidR="00C25835">
        <w:rPr>
          <w:rFonts w:hint="eastAsia"/>
        </w:rPr>
        <w:t>，可选参数</w:t>
      </w:r>
    </w:p>
    <w:p w:rsidR="00C25835" w:rsidRDefault="00B9152A" w:rsidP="00C25835">
      <w:pPr>
        <w:pStyle w:val="a0"/>
      </w:pPr>
      <w:proofErr w:type="gramStart"/>
      <w:r>
        <w:rPr>
          <w:rFonts w:hint="eastAsia"/>
        </w:rPr>
        <w:t>?</w:t>
      </w:r>
      <w:r>
        <w:t>:</w:t>
      </w:r>
      <w:proofErr w:type="gramEnd"/>
      <w:r>
        <w:t>id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可以匹配</w:t>
      </w:r>
      <w:r>
        <w:rPr>
          <w:rFonts w:hint="eastAsia"/>
        </w:rPr>
        <w:t xml:space="preserve"> </w:t>
      </w:r>
      <w:r>
        <w:t>/42/, /</w:t>
      </w:r>
      <w:r w:rsidR="00AB4546">
        <w:t xml:space="preserve"> </w:t>
      </w:r>
    </w:p>
    <w:p w:rsidR="00AB4546" w:rsidRDefault="00AB4546" w:rsidP="00C25835">
      <w:pPr>
        <w:pStyle w:val="a0"/>
      </w:pPr>
      <w:r>
        <w:rPr>
          <w:noProof/>
        </w:rPr>
        <w:drawing>
          <wp:inline distT="0" distB="0" distL="0" distR="0" wp14:anchorId="29D13BB8" wp14:editId="72E47B2C">
            <wp:extent cx="5278120" cy="84137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46" w:rsidRDefault="00AB4546" w:rsidP="00C25835">
      <w:pPr>
        <w:pStyle w:val="a0"/>
      </w:pPr>
      <w:r>
        <w:rPr>
          <w:noProof/>
        </w:rPr>
        <w:drawing>
          <wp:inline distT="0" distB="0" distL="0" distR="0" wp14:anchorId="07BD45BD" wp14:editId="4DF9DC42">
            <wp:extent cx="4610100" cy="16668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46" w:rsidRDefault="00AB4546" w:rsidP="00C25835">
      <w:pPr>
        <w:pStyle w:val="a0"/>
      </w:pPr>
      <w:r>
        <w:rPr>
          <w:noProof/>
        </w:rPr>
        <w:lastRenderedPageBreak/>
        <w:drawing>
          <wp:inline distT="0" distB="0" distL="0" distR="0" wp14:anchorId="2677D339" wp14:editId="5617FC1E">
            <wp:extent cx="5278120" cy="1781810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46" w:rsidRDefault="00AB4546" w:rsidP="00C25835">
      <w:pPr>
        <w:pStyle w:val="a0"/>
      </w:pPr>
      <w:r>
        <w:rPr>
          <w:noProof/>
        </w:rPr>
        <w:drawing>
          <wp:inline distT="0" distB="0" distL="0" distR="0" wp14:anchorId="33874743" wp14:editId="47D3599B">
            <wp:extent cx="5278120" cy="226758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0A4" w:rsidRDefault="000700A4" w:rsidP="00C25835">
      <w:pPr>
        <w:pStyle w:val="a0"/>
      </w:pPr>
    </w:p>
    <w:p w:rsidR="000700A4" w:rsidRDefault="000700A4" w:rsidP="00C25835">
      <w:pPr>
        <w:pStyle w:val="a0"/>
      </w:pPr>
    </w:p>
    <w:p w:rsidR="000700A4" w:rsidRDefault="000700A4" w:rsidP="000700A4">
      <w:pPr>
        <w:pStyle w:val="4"/>
      </w:pPr>
      <w:r>
        <w:rPr>
          <w:rFonts w:hint="eastAsia"/>
        </w:rPr>
        <w:t>*</w:t>
      </w:r>
      <w:r>
        <w:rPr>
          <w:rFonts w:hint="eastAsia"/>
        </w:rPr>
        <w:t>，匹配任意</w:t>
      </w:r>
    </w:p>
    <w:p w:rsidR="004E52DE" w:rsidRDefault="004E52DE" w:rsidP="004E52DE">
      <w:pPr>
        <w:pStyle w:val="a0"/>
      </w:pPr>
    </w:p>
    <w:p w:rsidR="004E52DE" w:rsidRPr="004E52DE" w:rsidRDefault="004E52DE" w:rsidP="004E52DE">
      <w:pPr>
        <w:pStyle w:val="a0"/>
      </w:pPr>
      <w:r>
        <w:rPr>
          <w:rFonts w:hint="eastAsia"/>
        </w:rPr>
        <w:t>/</w:t>
      </w:r>
      <w:r>
        <w:t>test/*/</w:t>
      </w:r>
    </w:p>
    <w:p w:rsidR="004E52DE" w:rsidRDefault="004E52DE" w:rsidP="004E52DE">
      <w:pPr>
        <w:pStyle w:val="a0"/>
      </w:pPr>
      <w:r>
        <w:rPr>
          <w:noProof/>
        </w:rPr>
        <w:drawing>
          <wp:inline distT="0" distB="0" distL="0" distR="0" wp14:anchorId="32C8B784" wp14:editId="484CAB9F">
            <wp:extent cx="5278120" cy="551815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DE" w:rsidRDefault="004E52DE" w:rsidP="004E52DE">
      <w:pPr>
        <w:pStyle w:val="a0"/>
      </w:pPr>
      <w:r>
        <w:rPr>
          <w:rFonts w:hint="eastAsia"/>
        </w:rPr>
        <w:t>使用参数：</w:t>
      </w:r>
      <w:r>
        <w:rPr>
          <w:rFonts w:hint="eastAsia"/>
        </w:rPr>
        <w:t>:</w:t>
      </w:r>
      <w:r>
        <w:t xml:space="preserve">splat </w:t>
      </w:r>
      <w:r>
        <w:rPr>
          <w:rFonts w:hint="eastAsia"/>
        </w:rPr>
        <w:t>匹配</w:t>
      </w:r>
      <w:r>
        <w:rPr>
          <w:rFonts w:hint="eastAsia"/>
        </w:rPr>
        <w:t>*</w:t>
      </w:r>
      <w:r>
        <w:rPr>
          <w:rFonts w:hint="eastAsia"/>
        </w:rPr>
        <w:t>匹配的内容</w:t>
      </w:r>
    </w:p>
    <w:p w:rsidR="004E52DE" w:rsidRDefault="004E52DE" w:rsidP="004E52DE">
      <w:pPr>
        <w:pStyle w:val="a0"/>
      </w:pPr>
      <w:r>
        <w:rPr>
          <w:noProof/>
        </w:rPr>
        <w:drawing>
          <wp:inline distT="0" distB="0" distL="0" distR="0" wp14:anchorId="35FA9224" wp14:editId="4F7CDB16">
            <wp:extent cx="5278120" cy="1651000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1C2" w:rsidRDefault="005E01C2" w:rsidP="004E52DE">
      <w:pPr>
        <w:pStyle w:val="a0"/>
      </w:pPr>
    </w:p>
    <w:p w:rsidR="005E01C2" w:rsidRDefault="005E01C2" w:rsidP="004E52DE">
      <w:pPr>
        <w:pStyle w:val="a0"/>
      </w:pP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星号，支持匹配</w:t>
      </w:r>
      <w:r>
        <w:rPr>
          <w:rFonts w:hint="eastAsia"/>
        </w:rPr>
        <w:t xml:space="preserve"> </w:t>
      </w:r>
      <w:r>
        <w:rPr>
          <w:rFonts w:hint="eastAsia"/>
        </w:rPr>
        <w:t>任意匹配：</w:t>
      </w:r>
    </w:p>
    <w:p w:rsidR="007F6E40" w:rsidRDefault="007F6E40" w:rsidP="004E52DE">
      <w:pPr>
        <w:pStyle w:val="a0"/>
      </w:pPr>
      <w:r>
        <w:rPr>
          <w:rFonts w:hint="eastAsia"/>
        </w:rPr>
        <w:t>存在</w:t>
      </w:r>
      <w:r>
        <w:rPr>
          <w:rFonts w:hint="eastAsia"/>
        </w:rPr>
        <w:t xml:space="preserve"> </w:t>
      </w:r>
      <w:r>
        <w:t>/</w:t>
      </w:r>
    </w:p>
    <w:p w:rsidR="005E01C2" w:rsidRDefault="005E01C2" w:rsidP="004E52DE">
      <w:pPr>
        <w:pStyle w:val="a0"/>
      </w:pPr>
      <w:r>
        <w:rPr>
          <w:noProof/>
        </w:rPr>
        <w:drawing>
          <wp:inline distT="0" distB="0" distL="0" distR="0" wp14:anchorId="1708E4EE" wp14:editId="11B2D1E2">
            <wp:extent cx="5278120" cy="125349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40" w:rsidRDefault="007F6E40" w:rsidP="004E52DE">
      <w:pPr>
        <w:pStyle w:val="a0"/>
      </w:pPr>
      <w:r>
        <w:rPr>
          <w:rFonts w:hint="eastAsia"/>
        </w:rPr>
        <w:t>常规</w:t>
      </w:r>
    </w:p>
    <w:p w:rsidR="005E01C2" w:rsidRDefault="005E01C2" w:rsidP="004E52DE">
      <w:pPr>
        <w:pStyle w:val="a0"/>
      </w:pPr>
      <w:r>
        <w:rPr>
          <w:noProof/>
        </w:rPr>
        <w:drawing>
          <wp:inline distT="0" distB="0" distL="0" distR="0" wp14:anchorId="746E14D4" wp14:editId="49BF7A82">
            <wp:extent cx="5278120" cy="8915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40" w:rsidRDefault="007F6E40" w:rsidP="004E52DE">
      <w:pPr>
        <w:pStyle w:val="a0"/>
      </w:pPr>
      <w:r>
        <w:rPr>
          <w:rFonts w:hint="eastAsia"/>
        </w:rPr>
        <w:t>可选</w:t>
      </w:r>
    </w:p>
    <w:p w:rsidR="004E52DE" w:rsidRDefault="005E01C2" w:rsidP="004E52DE">
      <w:pPr>
        <w:pStyle w:val="a0"/>
      </w:pPr>
      <w:r>
        <w:rPr>
          <w:noProof/>
        </w:rPr>
        <w:drawing>
          <wp:inline distT="0" distB="0" distL="0" distR="0" wp14:anchorId="21BDD667" wp14:editId="553BE145">
            <wp:extent cx="5278120" cy="14503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12" w:rsidRDefault="008C2812" w:rsidP="004E52DE">
      <w:pPr>
        <w:pStyle w:val="a0"/>
      </w:pPr>
    </w:p>
    <w:p w:rsidR="008C2812" w:rsidRDefault="008C2812" w:rsidP="008C2812">
      <w:pPr>
        <w:pStyle w:val="4"/>
      </w:pPr>
      <w:r>
        <w:rPr>
          <w:rFonts w:hint="eastAsia"/>
        </w:rPr>
        <w:t>.</w:t>
      </w:r>
      <w:r>
        <w:t>ext</w:t>
      </w:r>
      <w:r>
        <w:rPr>
          <w:rFonts w:hint="eastAsia"/>
        </w:rPr>
        <w:t>，后缀匹配</w:t>
      </w:r>
    </w:p>
    <w:p w:rsidR="008C2812" w:rsidRDefault="0060042D" w:rsidP="008C2812">
      <w:pPr>
        <w:pStyle w:val="a0"/>
      </w:pPr>
      <w:r>
        <w:rPr>
          <w:noProof/>
        </w:rPr>
        <w:drawing>
          <wp:inline distT="0" distB="0" distL="0" distR="0" wp14:anchorId="0ECA73B6" wp14:editId="28A2CB5F">
            <wp:extent cx="5278120" cy="75184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2D" w:rsidRDefault="0060042D" w:rsidP="008C2812">
      <w:pPr>
        <w:pStyle w:val="a0"/>
      </w:pPr>
    </w:p>
    <w:p w:rsidR="0060042D" w:rsidRDefault="0060042D" w:rsidP="008C2812">
      <w:pPr>
        <w:pStyle w:val="a0"/>
      </w:pPr>
      <w:r>
        <w:rPr>
          <w:rFonts w:hint="eastAsia"/>
        </w:rPr>
        <w:t>第一个</w:t>
      </w:r>
      <w:r>
        <w:rPr>
          <w:rFonts w:hint="eastAsia"/>
        </w:rPr>
        <w:t>*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表示参数</w:t>
      </w:r>
      <w:r>
        <w:rPr>
          <w:rFonts w:hint="eastAsia"/>
        </w:rPr>
        <w:t xml:space="preserve"> </w:t>
      </w:r>
      <w:r>
        <w:t>:path</w:t>
      </w:r>
    </w:p>
    <w:p w:rsidR="0060042D" w:rsidRDefault="0060042D" w:rsidP="008C2812">
      <w:pPr>
        <w:pStyle w:val="a0"/>
      </w:pPr>
      <w:r>
        <w:rPr>
          <w:rFonts w:hint="eastAsia"/>
        </w:rPr>
        <w:t>第二个</w:t>
      </w:r>
      <w:r>
        <w:rPr>
          <w:rFonts w:hint="eastAsia"/>
        </w:rPr>
        <w:t>*</w:t>
      </w:r>
      <w:r>
        <w:rPr>
          <w:rFonts w:hint="eastAsia"/>
        </w:rPr>
        <w:t>，表示扩展名：</w:t>
      </w:r>
      <w:proofErr w:type="gramStart"/>
      <w:r>
        <w:rPr>
          <w:rFonts w:hint="eastAsia"/>
        </w:rPr>
        <w:t>:</w:t>
      </w:r>
      <w:r>
        <w:t>ext</w:t>
      </w:r>
      <w:proofErr w:type="gramEnd"/>
    </w:p>
    <w:p w:rsidR="0060042D" w:rsidRDefault="0060042D" w:rsidP="008C2812">
      <w:pPr>
        <w:pStyle w:val="a0"/>
      </w:pPr>
      <w:r>
        <w:rPr>
          <w:noProof/>
        </w:rPr>
        <w:drawing>
          <wp:inline distT="0" distB="0" distL="0" distR="0" wp14:anchorId="29A66AC2" wp14:editId="47B3C91D">
            <wp:extent cx="5278120" cy="76581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940" w:rsidRDefault="00E64940" w:rsidP="008C2812">
      <w:pPr>
        <w:pStyle w:val="a0"/>
      </w:pPr>
    </w:p>
    <w:p w:rsidR="00E64940" w:rsidRDefault="00E64940" w:rsidP="00E64940">
      <w:pPr>
        <w:pStyle w:val="a0"/>
      </w:pPr>
      <w:r>
        <w:rPr>
          <w:rFonts w:hint="eastAsia"/>
        </w:rPr>
        <w:t>该语句，在使用数据接口编程是很常用。通常胡利用扩展名，响应不同的数据格式：</w:t>
      </w:r>
    </w:p>
    <w:p w:rsidR="00E64940" w:rsidRDefault="00660E08" w:rsidP="00E64940">
      <w:pPr>
        <w:pStyle w:val="a0"/>
      </w:pPr>
      <w:r>
        <w:t xml:space="preserve">.html, </w:t>
      </w:r>
      <w:r>
        <w:rPr>
          <w:rFonts w:hint="eastAsia"/>
        </w:rPr>
        <w:t>响应</w:t>
      </w:r>
      <w:r>
        <w:rPr>
          <w:rFonts w:hint="eastAsia"/>
        </w:rPr>
        <w:t>HTML</w:t>
      </w:r>
    </w:p>
    <w:p w:rsidR="00660E08" w:rsidRDefault="00660E08" w:rsidP="00E64940">
      <w:pPr>
        <w:pStyle w:val="a0"/>
      </w:pPr>
      <w:r w:rsidRPr="00557D11">
        <w:rPr>
          <w:rFonts w:hint="eastAsia"/>
          <w:color w:val="FF0000"/>
        </w:rPr>
        <w:t>.</w:t>
      </w:r>
      <w:r w:rsidRPr="00557D11">
        <w:rPr>
          <w:color w:val="FF0000"/>
        </w:rPr>
        <w:t>json</w:t>
      </w:r>
      <w:r w:rsidRPr="00557D11">
        <w:rPr>
          <w:rFonts w:hint="eastAsia"/>
          <w:color w:val="FF0000"/>
        </w:rPr>
        <w:t>，响应</w:t>
      </w:r>
      <w:r w:rsidRPr="00557D11">
        <w:rPr>
          <w:rFonts w:hint="eastAsia"/>
          <w:color w:val="FF0000"/>
        </w:rPr>
        <w:t>JSON</w:t>
      </w:r>
      <w:r w:rsidRPr="00557D11">
        <w:rPr>
          <w:rFonts w:hint="eastAsia"/>
          <w:color w:val="FF0000"/>
        </w:rPr>
        <w:t>数据</w:t>
      </w:r>
    </w:p>
    <w:p w:rsidR="00660E08" w:rsidRDefault="00660E08" w:rsidP="00E64940">
      <w:pPr>
        <w:pStyle w:val="a0"/>
      </w:pPr>
      <w:r>
        <w:rPr>
          <w:rFonts w:hint="eastAsia"/>
        </w:rPr>
        <w:t>.</w:t>
      </w:r>
      <w:r>
        <w:t>xml</w:t>
      </w:r>
      <w:r>
        <w:rPr>
          <w:rFonts w:hint="eastAsia"/>
        </w:rPr>
        <w:t>，响应</w:t>
      </w:r>
      <w:r>
        <w:rPr>
          <w:rFonts w:hint="eastAsia"/>
        </w:rPr>
        <w:t>XML</w:t>
      </w:r>
      <w:r>
        <w:rPr>
          <w:rFonts w:hint="eastAsia"/>
        </w:rPr>
        <w:t>数据</w:t>
      </w:r>
    </w:p>
    <w:p w:rsidR="00660E08" w:rsidRDefault="00660E08" w:rsidP="00E64940">
      <w:pPr>
        <w:pStyle w:val="a0"/>
      </w:pPr>
      <w:r>
        <w:rPr>
          <w:rFonts w:hint="eastAsia"/>
        </w:rPr>
        <w:t>.</w:t>
      </w:r>
      <w:r>
        <w:t>yaml</w:t>
      </w:r>
      <w:r>
        <w:rPr>
          <w:rFonts w:hint="eastAsia"/>
        </w:rPr>
        <w:t>，响应</w:t>
      </w:r>
      <w:r>
        <w:rPr>
          <w:rFonts w:hint="eastAsia"/>
        </w:rPr>
        <w:t>YAML</w:t>
      </w:r>
      <w:r>
        <w:rPr>
          <w:rFonts w:hint="eastAsia"/>
        </w:rPr>
        <w:t>数据</w:t>
      </w:r>
    </w:p>
    <w:p w:rsidR="00660E08" w:rsidRDefault="00660E08" w:rsidP="00E64940">
      <w:pPr>
        <w:pStyle w:val="a0"/>
      </w:pPr>
    </w:p>
    <w:p w:rsidR="00657059" w:rsidRDefault="00657059" w:rsidP="00657059">
      <w:pPr>
        <w:pStyle w:val="4"/>
      </w:pPr>
      <w:proofErr w:type="gramStart"/>
      <w:r>
        <w:rPr>
          <w:rFonts w:hint="eastAsia"/>
        </w:rPr>
        <w:t>:</w:t>
      </w:r>
      <w:r>
        <w:t>param</w:t>
      </w:r>
      <w:proofErr w:type="gramEnd"/>
      <w:r>
        <w:t>(</w:t>
      </w:r>
      <w:r>
        <w:rPr>
          <w:rFonts w:hint="eastAsia"/>
        </w:rPr>
        <w:t>pattern</w:t>
      </w:r>
      <w:r>
        <w:t>)</w:t>
      </w:r>
    </w:p>
    <w:p w:rsidR="00657059" w:rsidRDefault="00657059" w:rsidP="00657059">
      <w:pPr>
        <w:pStyle w:val="a0"/>
      </w:pPr>
      <w:r>
        <w:rPr>
          <w:rFonts w:hint="eastAsia"/>
        </w:rPr>
        <w:t>使用正则限定参数格式。</w:t>
      </w:r>
    </w:p>
    <w:p w:rsidR="00657059" w:rsidRDefault="00657059" w:rsidP="00657059">
      <w:pPr>
        <w:pStyle w:val="a0"/>
      </w:pPr>
      <w:r>
        <w:rPr>
          <w:noProof/>
        </w:rPr>
        <w:drawing>
          <wp:inline distT="0" distB="0" distL="0" distR="0" wp14:anchorId="17FD0505" wp14:editId="1C54FBB9">
            <wp:extent cx="5278120" cy="354965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91" w:rsidRDefault="00321B91" w:rsidP="00657059">
      <w:pPr>
        <w:pStyle w:val="a0"/>
      </w:pPr>
    </w:p>
    <w:p w:rsidR="00321B91" w:rsidRDefault="00321B91" w:rsidP="00657059">
      <w:pPr>
        <w:pStyle w:val="a0"/>
      </w:pPr>
    </w:p>
    <w:p w:rsidR="00321B91" w:rsidRDefault="00FF7492" w:rsidP="00FF7492">
      <w:pPr>
        <w:pStyle w:val="2"/>
      </w:pPr>
      <w:bookmarkStart w:id="29" w:name="_Toc532977468"/>
      <w:r>
        <w:rPr>
          <w:rFonts w:hint="eastAsia"/>
        </w:rPr>
        <w:t>restful</w:t>
      </w:r>
      <w:r>
        <w:rPr>
          <w:rFonts w:hint="eastAsia"/>
        </w:rPr>
        <w:t>风格方法</w:t>
      </w:r>
      <w:bookmarkEnd w:id="29"/>
    </w:p>
    <w:p w:rsidR="00FF7492" w:rsidRDefault="00FF7492" w:rsidP="00FF7492">
      <w:pPr>
        <w:pStyle w:val="a0"/>
      </w:pPr>
      <w:r>
        <w:rPr>
          <w:rFonts w:hint="eastAsia"/>
        </w:rPr>
        <w:t>restful</w:t>
      </w:r>
      <w:r>
        <w:rPr>
          <w:rFonts w:hint="eastAsia"/>
        </w:rPr>
        <w:t>风格，就是使用请求方法来决定操作。</w:t>
      </w:r>
    </w:p>
    <w:p w:rsidR="00FF7492" w:rsidRDefault="00FF7492" w:rsidP="00FF7492">
      <w:pPr>
        <w:pStyle w:val="a0"/>
      </w:pPr>
      <w:r>
        <w:rPr>
          <w:rFonts w:hint="eastAsia"/>
        </w:rPr>
        <w:t>默认的路由，仅仅需要制定</w:t>
      </w:r>
      <w:r>
        <w:rPr>
          <w:rFonts w:hint="eastAsia"/>
        </w:rPr>
        <w:t>URI</w:t>
      </w:r>
      <w:r>
        <w:rPr>
          <w:rFonts w:hint="eastAsia"/>
        </w:rPr>
        <w:t>对应的控制器对象即可。而不需要指定具体动作。由请求的</w:t>
      </w:r>
      <w:r>
        <w:rPr>
          <w:rFonts w:hint="eastAsia"/>
        </w:rPr>
        <w:t>Method</w:t>
      </w:r>
      <w:r>
        <w:rPr>
          <w:rFonts w:hint="eastAsia"/>
        </w:rPr>
        <w:t>，决定控制器处理的</w:t>
      </w:r>
      <w:r>
        <w:rPr>
          <w:rFonts w:hint="eastAsia"/>
        </w:rPr>
        <w:t>Method</w:t>
      </w:r>
      <w:r>
        <w:rPr>
          <w:rFonts w:hint="eastAsia"/>
        </w:rPr>
        <w:t>。</w:t>
      </w:r>
    </w:p>
    <w:p w:rsidR="00FF7492" w:rsidRDefault="00FF7492" w:rsidP="00FF7492">
      <w:pPr>
        <w:pStyle w:val="a0"/>
      </w:pPr>
      <w:r>
        <w:t>GET /test/ HTTP/1.1</w:t>
      </w:r>
    </w:p>
    <w:p w:rsidR="00D2564F" w:rsidRDefault="00FF7492" w:rsidP="006D6F67">
      <w:pPr>
        <w:pStyle w:val="a0"/>
      </w:pPr>
      <w:r>
        <w:rPr>
          <w:rFonts w:hint="eastAsia"/>
        </w:rPr>
        <w:t>由</w:t>
      </w:r>
      <w:r>
        <w:rPr>
          <w:rFonts w:hint="eastAsia"/>
        </w:rPr>
        <w:t xml:space="preserve"> TestController</w:t>
      </w:r>
      <w:r>
        <w:t>.</w:t>
      </w:r>
      <w:proofErr w:type="gramStart"/>
      <w:r>
        <w:rPr>
          <w:rFonts w:hint="eastAsia"/>
        </w:rPr>
        <w:t>Get(</w:t>
      </w:r>
      <w:proofErr w:type="gramEnd"/>
      <w:r>
        <w:t>)</w:t>
      </w:r>
    </w:p>
    <w:p w:rsidR="00D2564F" w:rsidRDefault="00D2564F" w:rsidP="00FF7492">
      <w:pPr>
        <w:pStyle w:val="a0"/>
      </w:pPr>
      <w:proofErr w:type="gramStart"/>
      <w:r>
        <w:rPr>
          <w:rFonts w:hint="eastAsia"/>
        </w:rPr>
        <w:t>该风格</w:t>
      </w:r>
      <w:proofErr w:type="gramEnd"/>
      <w:r>
        <w:rPr>
          <w:rFonts w:hint="eastAsia"/>
        </w:rPr>
        <w:t>主要应用于数据接口开发。</w:t>
      </w:r>
      <w:r w:rsidR="006D6F67">
        <w:rPr>
          <w:rFonts w:hint="eastAsia"/>
        </w:rPr>
        <w:t>典型的对应关系：</w:t>
      </w:r>
    </w:p>
    <w:p w:rsidR="006D6F67" w:rsidRDefault="006D6F67" w:rsidP="00FF7492">
      <w:pPr>
        <w:pStyle w:val="a0"/>
      </w:pPr>
      <w:r>
        <w:rPr>
          <w:rFonts w:hint="eastAsia"/>
        </w:rPr>
        <w:t>G</w:t>
      </w:r>
      <w:r>
        <w:t xml:space="preserve">ET /class </w:t>
      </w:r>
      <w:r>
        <w:rPr>
          <w:rFonts w:hint="eastAsia"/>
        </w:rPr>
        <w:t>班级列表</w:t>
      </w:r>
    </w:p>
    <w:p w:rsidR="006D6F67" w:rsidRDefault="006D6F67" w:rsidP="00FF7492">
      <w:pPr>
        <w:pStyle w:val="a0"/>
      </w:pP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/</w:t>
      </w:r>
      <w:r>
        <w:t xml:space="preserve">class/42 </w:t>
      </w:r>
      <w:r>
        <w:rPr>
          <w:rFonts w:hint="eastAsia"/>
        </w:rPr>
        <w:t>具体的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号班级信息</w:t>
      </w:r>
    </w:p>
    <w:p w:rsidR="006D6F67" w:rsidRDefault="006D6F67" w:rsidP="00FF7492">
      <w:pPr>
        <w:pStyle w:val="a0"/>
      </w:pPr>
      <w:r>
        <w:rPr>
          <w:rFonts w:hint="eastAsia"/>
        </w:rPr>
        <w:t>DELETE</w:t>
      </w:r>
      <w:r>
        <w:t xml:space="preserve"> /class/42 </w:t>
      </w:r>
      <w:r>
        <w:rPr>
          <w:rFonts w:hint="eastAsia"/>
        </w:rPr>
        <w:t>删除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号班级</w:t>
      </w:r>
    </w:p>
    <w:p w:rsidR="006D6F67" w:rsidRDefault="006D6F67" w:rsidP="00FF7492">
      <w:pPr>
        <w:pStyle w:val="a0"/>
      </w:pPr>
      <w:r>
        <w:rPr>
          <w:rFonts w:hint="eastAsia"/>
        </w:rPr>
        <w:t>PUT</w:t>
      </w:r>
      <w:r>
        <w:t xml:space="preserve"> /class/ </w:t>
      </w:r>
      <w:r>
        <w:rPr>
          <w:rFonts w:hint="eastAsia"/>
        </w:rPr>
        <w:t>HTTP</w:t>
      </w:r>
      <w:r>
        <w:t>/1.1</w:t>
      </w:r>
      <w:r w:rsidR="00287A33">
        <w:rPr>
          <w:rFonts w:hint="eastAsia"/>
        </w:rPr>
        <w:t xml:space="preserve"> </w:t>
      </w:r>
      <w:r>
        <w:rPr>
          <w:rFonts w:hint="eastAsia"/>
        </w:rPr>
        <w:t>携带主体数据（</w:t>
      </w:r>
      <w:r>
        <w:rPr>
          <w:rFonts w:hint="eastAsia"/>
        </w:rPr>
        <w:t>title</w:t>
      </w:r>
      <w:r>
        <w:t>,room_id</w:t>
      </w:r>
      <w:r>
        <w:rPr>
          <w:rFonts w:hint="eastAsia"/>
        </w:rPr>
        <w:t>），添加新班级</w:t>
      </w:r>
    </w:p>
    <w:p w:rsidR="006D6F67" w:rsidRDefault="00287A33" w:rsidP="00FF7492">
      <w:pPr>
        <w:pStyle w:val="a0"/>
      </w:pPr>
      <w:r>
        <w:rPr>
          <w:rFonts w:hint="eastAsia"/>
        </w:rPr>
        <w:t>POST</w:t>
      </w:r>
      <w:r>
        <w:t xml:space="preserve"> /class/42 HTTP/1.1 </w:t>
      </w:r>
      <w:r>
        <w:rPr>
          <w:rFonts w:hint="eastAsia"/>
        </w:rPr>
        <w:t>携带主体数据（</w:t>
      </w:r>
      <w:r>
        <w:rPr>
          <w:rFonts w:hint="eastAsia"/>
        </w:rPr>
        <w:t>title</w:t>
      </w:r>
      <w:r>
        <w:rPr>
          <w:rFonts w:hint="eastAsia"/>
        </w:rPr>
        <w:t>，</w:t>
      </w:r>
      <w:r>
        <w:rPr>
          <w:rFonts w:hint="eastAsia"/>
        </w:rPr>
        <w:t>room</w:t>
      </w:r>
      <w:r>
        <w:t>_id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更新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号班级信息</w:t>
      </w:r>
    </w:p>
    <w:p w:rsidR="006D6F67" w:rsidRDefault="006D6F67" w:rsidP="00FF7492">
      <w:pPr>
        <w:pStyle w:val="a0"/>
      </w:pPr>
    </w:p>
    <w:p w:rsidR="002212F8" w:rsidRDefault="002212F8" w:rsidP="00FF7492">
      <w:pPr>
        <w:pStyle w:val="a0"/>
      </w:pPr>
      <w:r>
        <w:rPr>
          <w:rFonts w:hint="eastAsia"/>
        </w:rPr>
        <w:t>以上的设计，适合做数据接口</w:t>
      </w:r>
      <w:r w:rsidR="00672568">
        <w:rPr>
          <w:rFonts w:hint="eastAsia"/>
        </w:rPr>
        <w:t>（前后端分离设计的后端程序）</w:t>
      </w:r>
      <w:r>
        <w:rPr>
          <w:rFonts w:hint="eastAsia"/>
        </w:rPr>
        <w:t>，但不适合做：典型</w:t>
      </w:r>
      <w:r w:rsidR="00672568">
        <w:rPr>
          <w:rFonts w:hint="eastAsia"/>
        </w:rPr>
        <w:t>的带有模板</w:t>
      </w:r>
      <w:r>
        <w:rPr>
          <w:rFonts w:hint="eastAsia"/>
        </w:rPr>
        <w:t>web</w:t>
      </w:r>
      <w:r>
        <w:rPr>
          <w:rFonts w:hint="eastAsia"/>
        </w:rPr>
        <w:t>项目</w:t>
      </w:r>
      <w:r w:rsidR="00672568">
        <w:rPr>
          <w:rFonts w:hint="eastAsia"/>
        </w:rPr>
        <w:t>。</w:t>
      </w:r>
    </w:p>
    <w:p w:rsidR="00672568" w:rsidRDefault="00672568" w:rsidP="00FF7492">
      <w:pPr>
        <w:pStyle w:val="a0"/>
      </w:pPr>
      <w:r>
        <w:rPr>
          <w:rFonts w:hint="eastAsia"/>
        </w:rPr>
        <w:t>（浏览器的请求仅仅支持</w:t>
      </w:r>
      <w:r>
        <w:rPr>
          <w:rFonts w:hint="eastAsia"/>
        </w:rPr>
        <w:t xml:space="preserve"> GET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POST</w:t>
      </w:r>
      <w:r>
        <w:rPr>
          <w:rFonts w:hint="eastAsia"/>
        </w:rPr>
        <w:t>）</w:t>
      </w:r>
    </w:p>
    <w:p w:rsidR="007619F0" w:rsidRDefault="007619F0" w:rsidP="00FF7492">
      <w:pPr>
        <w:pStyle w:val="a0"/>
      </w:pPr>
    </w:p>
    <w:p w:rsidR="007619F0" w:rsidRDefault="007619F0" w:rsidP="00FF7492">
      <w:pPr>
        <w:pStyle w:val="a0"/>
      </w:pPr>
      <w:r>
        <w:rPr>
          <w:rFonts w:hint="eastAsia"/>
        </w:rPr>
        <w:lastRenderedPageBreak/>
        <w:t>做典型的带有模板的项目，还是需要指定对应的方法的。</w:t>
      </w:r>
    </w:p>
    <w:p w:rsidR="007619F0" w:rsidRDefault="007619F0" w:rsidP="00FF7492">
      <w:pPr>
        <w:pStyle w:val="a0"/>
      </w:pPr>
    </w:p>
    <w:p w:rsidR="007619F0" w:rsidRDefault="007619F0" w:rsidP="00FF7492">
      <w:pPr>
        <w:pStyle w:val="a0"/>
      </w:pPr>
    </w:p>
    <w:p w:rsidR="007619F0" w:rsidRDefault="00FE5B5B" w:rsidP="007619F0">
      <w:pPr>
        <w:pStyle w:val="2"/>
      </w:pPr>
      <w:bookmarkStart w:id="30" w:name="_Toc532977469"/>
      <w:r>
        <w:rPr>
          <w:rFonts w:hint="eastAsia"/>
        </w:rPr>
        <w:t>控制器</w:t>
      </w:r>
      <w:r w:rsidR="007619F0">
        <w:rPr>
          <w:rFonts w:hint="eastAsia"/>
        </w:rPr>
        <w:t>方法</w:t>
      </w:r>
      <w:r>
        <w:rPr>
          <w:rFonts w:hint="eastAsia"/>
        </w:rPr>
        <w:t>（动作）</w:t>
      </w:r>
      <w:r w:rsidR="007619F0">
        <w:rPr>
          <w:rFonts w:hint="eastAsia"/>
        </w:rPr>
        <w:t>的指定</w:t>
      </w:r>
      <w:r w:rsidR="00555AEC">
        <w:rPr>
          <w:rFonts w:hint="eastAsia"/>
        </w:rPr>
        <w:t>（重点）</w:t>
      </w:r>
      <w:bookmarkEnd w:id="30"/>
    </w:p>
    <w:p w:rsidR="00EA36F6" w:rsidRDefault="00EA36F6" w:rsidP="00EA36F6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 xml:space="preserve"> </w:t>
      </w:r>
      <w:r>
        <w:t>beego.Router()</w:t>
      </w:r>
      <w:r>
        <w:rPr>
          <w:rFonts w:hint="eastAsia"/>
        </w:rPr>
        <w:t>的第三个参数即可：</w:t>
      </w:r>
    </w:p>
    <w:p w:rsidR="00EA36F6" w:rsidRDefault="00E236B0" w:rsidP="00EA36F6">
      <w:pPr>
        <w:pStyle w:val="a0"/>
      </w:pPr>
      <w:r>
        <w:rPr>
          <w:rFonts w:hint="eastAsia"/>
        </w:rPr>
        <w:t>语法：</w:t>
      </w:r>
    </w:p>
    <w:p w:rsidR="00E236B0" w:rsidRDefault="00E236B0" w:rsidP="00EA36F6">
      <w:pPr>
        <w:pStyle w:val="a0"/>
      </w:pPr>
      <w:r>
        <w:rPr>
          <w:rFonts w:hint="eastAsia"/>
        </w:rPr>
        <w:t>请求方法</w:t>
      </w:r>
      <w:r>
        <w:rPr>
          <w:rFonts w:hint="eastAsia"/>
        </w:rPr>
        <w:t>:</w:t>
      </w:r>
      <w:r w:rsidR="00D979F9">
        <w:rPr>
          <w:rFonts w:hint="eastAsia"/>
        </w:rPr>
        <w:t>动作名称</w:t>
      </w:r>
    </w:p>
    <w:p w:rsidR="00D979F9" w:rsidRDefault="00317CA5" w:rsidP="00EA36F6">
      <w:pPr>
        <w:pStyle w:val="a0"/>
      </w:pPr>
      <w:r>
        <w:rPr>
          <w:noProof/>
        </w:rPr>
        <w:drawing>
          <wp:inline distT="0" distB="0" distL="0" distR="0" wp14:anchorId="139E58F9" wp14:editId="5DA641AC">
            <wp:extent cx="5278120" cy="6477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1CD" w:rsidRDefault="00A271CD" w:rsidP="00A271CD">
      <w:pPr>
        <w:pStyle w:val="a0"/>
      </w:pPr>
      <w:r>
        <w:rPr>
          <w:rFonts w:hint="eastAsia"/>
        </w:rPr>
        <w:t>需要在控制器中定义，</w:t>
      </w:r>
      <w:r>
        <w:rPr>
          <w:rFonts w:hint="eastAsia"/>
        </w:rPr>
        <w:t>List</w:t>
      </w:r>
      <w:r>
        <w:rPr>
          <w:rFonts w:hint="eastAsia"/>
        </w:rPr>
        <w:t>方法：</w:t>
      </w:r>
    </w:p>
    <w:p w:rsidR="00A271CD" w:rsidRDefault="00A271CD" w:rsidP="00A271CD">
      <w:pPr>
        <w:pStyle w:val="a0"/>
      </w:pPr>
      <w:r>
        <w:rPr>
          <w:noProof/>
        </w:rPr>
        <w:drawing>
          <wp:inline distT="0" distB="0" distL="0" distR="0" wp14:anchorId="46DAA162" wp14:editId="430E8289">
            <wp:extent cx="5278120" cy="2036445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EA2" w:rsidRDefault="00C60EA2" w:rsidP="00A271CD">
      <w:pPr>
        <w:pStyle w:val="a0"/>
      </w:pPr>
    </w:p>
    <w:p w:rsidR="00C60EA2" w:rsidRDefault="00C60EA2" w:rsidP="00A271CD">
      <w:pPr>
        <w:pStyle w:val="a0"/>
      </w:pPr>
    </w:p>
    <w:p w:rsidR="00C60EA2" w:rsidRDefault="00C60EA2" w:rsidP="00A271CD">
      <w:pPr>
        <w:pStyle w:val="a0"/>
      </w:pPr>
      <w:r>
        <w:rPr>
          <w:rFonts w:hint="eastAsia"/>
        </w:rPr>
        <w:t>可以定义一组路由：</w:t>
      </w:r>
    </w:p>
    <w:p w:rsidR="00C60EA2" w:rsidRDefault="00C60EA2" w:rsidP="00A271CD">
      <w:pPr>
        <w:pStyle w:val="a0"/>
      </w:pPr>
      <w:r>
        <w:rPr>
          <w:noProof/>
        </w:rPr>
        <w:drawing>
          <wp:inline distT="0" distB="0" distL="0" distR="0" wp14:anchorId="00CF2D1D" wp14:editId="646D8E6B">
            <wp:extent cx="5278120" cy="53594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EA2" w:rsidRDefault="00C60EA2" w:rsidP="00A271CD">
      <w:pPr>
        <w:pStyle w:val="a0"/>
      </w:pPr>
      <w:r>
        <w:rPr>
          <w:rFonts w:hint="eastAsia"/>
        </w:rPr>
        <w:t>全部定义</w:t>
      </w:r>
      <w:proofErr w:type="gramStart"/>
      <w:r>
        <w:rPr>
          <w:rFonts w:hint="eastAsia"/>
        </w:rPr>
        <w:t>对于的</w:t>
      </w:r>
      <w:proofErr w:type="gramEnd"/>
      <w:r>
        <w:rPr>
          <w:rFonts w:hint="eastAsia"/>
        </w:rPr>
        <w:t>动作（控制器的方法）</w:t>
      </w:r>
      <w:r w:rsidR="00236A4C">
        <w:rPr>
          <w:rFonts w:hint="eastAsia"/>
        </w:rPr>
        <w:t>：</w:t>
      </w:r>
    </w:p>
    <w:p w:rsidR="00236A4C" w:rsidRDefault="00236A4C" w:rsidP="00A271CD">
      <w:pPr>
        <w:pStyle w:val="a0"/>
      </w:pPr>
      <w:r>
        <w:rPr>
          <w:noProof/>
        </w:rPr>
        <w:lastRenderedPageBreak/>
        <w:drawing>
          <wp:inline distT="0" distB="0" distL="0" distR="0" wp14:anchorId="725000B5" wp14:editId="1EF1305F">
            <wp:extent cx="5278120" cy="32575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227" w:rsidRDefault="003B7227" w:rsidP="00A271CD">
      <w:pPr>
        <w:pStyle w:val="a0"/>
      </w:pPr>
    </w:p>
    <w:p w:rsidR="003B7227" w:rsidRDefault="003B7227" w:rsidP="00A271CD">
      <w:pPr>
        <w:pStyle w:val="a0"/>
      </w:pPr>
      <w:r w:rsidRPr="00CE719C">
        <w:rPr>
          <w:rFonts w:hint="eastAsia"/>
          <w:highlight w:val="yellow"/>
        </w:rPr>
        <w:t>若多个请求方式，都需要使用同一个动作，将请求方式使用都好分割即可：</w:t>
      </w:r>
    </w:p>
    <w:p w:rsidR="00803F1A" w:rsidRDefault="00803F1A" w:rsidP="00A271CD">
      <w:pPr>
        <w:pStyle w:val="a0"/>
      </w:pPr>
      <w:proofErr w:type="gramStart"/>
      <w:r>
        <w:rPr>
          <w:rFonts w:hint="eastAsia"/>
        </w:rPr>
        <w:t>g</w:t>
      </w:r>
      <w:r>
        <w:t>et,post</w:t>
      </w:r>
      <w:proofErr w:type="gramEnd"/>
      <w:r>
        <w:t>:Set</w:t>
      </w:r>
    </w:p>
    <w:p w:rsidR="003B7227" w:rsidRDefault="003B7227" w:rsidP="00A271CD">
      <w:pPr>
        <w:pStyle w:val="a0"/>
      </w:pPr>
      <w:r>
        <w:rPr>
          <w:noProof/>
        </w:rPr>
        <w:drawing>
          <wp:inline distT="0" distB="0" distL="0" distR="0" wp14:anchorId="44F56D3D" wp14:editId="33D885C4">
            <wp:extent cx="5278120" cy="5727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19C" w:rsidRDefault="00CE719C" w:rsidP="00A271CD">
      <w:pPr>
        <w:pStyle w:val="a0"/>
      </w:pPr>
    </w:p>
    <w:p w:rsidR="00CE719C" w:rsidRDefault="00CE719C" w:rsidP="00E0204D">
      <w:pPr>
        <w:pStyle w:val="a0"/>
        <w:ind w:firstLine="0"/>
      </w:pPr>
    </w:p>
    <w:p w:rsidR="00CE719C" w:rsidRDefault="00CE719C" w:rsidP="00CE719C">
      <w:pPr>
        <w:pStyle w:val="a0"/>
        <w:ind w:firstLine="0"/>
      </w:pPr>
      <w:r>
        <w:rPr>
          <w:rFonts w:hint="eastAsia"/>
        </w:rPr>
        <w:t>若需要同一个</w:t>
      </w:r>
      <w:r>
        <w:rPr>
          <w:rFonts w:hint="eastAsia"/>
        </w:rPr>
        <w:t>URI</w:t>
      </w:r>
      <w:r>
        <w:rPr>
          <w:rFonts w:hint="eastAsia"/>
        </w:rPr>
        <w:t>，通过不同的请求方式，来确定不同的动作：</w:t>
      </w:r>
    </w:p>
    <w:p w:rsidR="00CE719C" w:rsidRDefault="00F256E0" w:rsidP="00CE719C">
      <w:pPr>
        <w:pStyle w:val="a0"/>
        <w:ind w:firstLine="0"/>
      </w:pPr>
      <w:r>
        <w:rPr>
          <w:noProof/>
        </w:rPr>
        <w:drawing>
          <wp:inline distT="0" distB="0" distL="0" distR="0" wp14:anchorId="29A830CD" wp14:editId="6E0FFFD3">
            <wp:extent cx="5278120" cy="260350"/>
            <wp:effectExtent l="0" t="0" r="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09" w:rsidRDefault="00EA4709" w:rsidP="00CE719C">
      <w:pPr>
        <w:pStyle w:val="a0"/>
        <w:ind w:firstLine="0"/>
      </w:pPr>
    </w:p>
    <w:p w:rsidR="00EA4709" w:rsidRDefault="00EA4709" w:rsidP="00CE719C">
      <w:pPr>
        <w:pStyle w:val="a0"/>
        <w:ind w:firstLine="0"/>
      </w:pPr>
      <w:r>
        <w:rPr>
          <w:rFonts w:hint="eastAsia"/>
        </w:rPr>
        <w:t>如果需要大部分的请求方法为某个操作，而个别的使用特殊操作：</w:t>
      </w:r>
    </w:p>
    <w:p w:rsidR="0004013B" w:rsidRDefault="0004013B" w:rsidP="00CE719C">
      <w:pPr>
        <w:pStyle w:val="a0"/>
        <w:ind w:firstLine="0"/>
      </w:pPr>
      <w:r>
        <w:rPr>
          <w:noProof/>
        </w:rPr>
        <w:drawing>
          <wp:inline distT="0" distB="0" distL="0" distR="0" wp14:anchorId="194F8535" wp14:editId="064E7B50">
            <wp:extent cx="5278120" cy="3257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826" w:rsidRDefault="000E7826" w:rsidP="00CE719C">
      <w:pPr>
        <w:pStyle w:val="a0"/>
        <w:ind w:firstLine="0"/>
      </w:pPr>
      <w:r>
        <w:rPr>
          <w:rFonts w:hint="eastAsia"/>
        </w:rPr>
        <w:t>结果：</w:t>
      </w:r>
      <w:r>
        <w:rPr>
          <w:rFonts w:hint="eastAsia"/>
        </w:rPr>
        <w:t xml:space="preserve"> </w:t>
      </w:r>
      <w:r>
        <w:t xml:space="preserve">get, delete, put </w:t>
      </w:r>
      <w:r>
        <w:rPr>
          <w:rFonts w:hint="eastAsia"/>
        </w:rPr>
        <w:t>由</w:t>
      </w:r>
      <w:r>
        <w:rPr>
          <w:rFonts w:hint="eastAsia"/>
        </w:rPr>
        <w:t xml:space="preserve"> Action(</w:t>
      </w:r>
      <w:r>
        <w:t>)</w:t>
      </w:r>
      <w:r>
        <w:rPr>
          <w:rFonts w:hint="eastAsia"/>
        </w:rPr>
        <w:t>处理，而</w:t>
      </w:r>
      <w:r>
        <w:rPr>
          <w:rFonts w:hint="eastAsia"/>
        </w:rPr>
        <w:t>post</w:t>
      </w:r>
      <w:r>
        <w:rPr>
          <w:rFonts w:hint="eastAsia"/>
        </w:rPr>
        <w:t>由</w:t>
      </w:r>
      <w:r>
        <w:rPr>
          <w:rFonts w:hint="eastAsia"/>
        </w:rPr>
        <w:t>Edit</w:t>
      </w:r>
      <w:r>
        <w:t>()</w:t>
      </w:r>
      <w:r>
        <w:rPr>
          <w:rFonts w:hint="eastAsia"/>
        </w:rPr>
        <w:t>处理</w:t>
      </w:r>
    </w:p>
    <w:p w:rsidR="001D06D9" w:rsidRDefault="001D06D9" w:rsidP="00CE719C">
      <w:pPr>
        <w:pStyle w:val="a0"/>
        <w:ind w:firstLine="0"/>
      </w:pPr>
    </w:p>
    <w:p w:rsidR="001D06D9" w:rsidRDefault="00A81EBC" w:rsidP="00A81EBC">
      <w:pPr>
        <w:pStyle w:val="2"/>
      </w:pPr>
      <w:bookmarkStart w:id="31" w:name="_Toc532977470"/>
      <w:r>
        <w:rPr>
          <w:rFonts w:hint="eastAsia"/>
        </w:rPr>
        <w:t>自动确定控制器和方法</w:t>
      </w:r>
      <w:r w:rsidR="000D2998">
        <w:rPr>
          <w:rFonts w:hint="eastAsia"/>
        </w:rPr>
        <w:t>，自动匹配路由</w:t>
      </w:r>
      <w:bookmarkEnd w:id="31"/>
    </w:p>
    <w:p w:rsidR="000D2998" w:rsidRDefault="000D2998" w:rsidP="000D2998">
      <w:pPr>
        <w:pStyle w:val="a0"/>
      </w:pPr>
    </w:p>
    <w:p w:rsidR="00DF6DE6" w:rsidRDefault="00DF6DE6" w:rsidP="000D2998">
      <w:pPr>
        <w:pStyle w:val="a0"/>
      </w:pPr>
      <w:r>
        <w:rPr>
          <w:rFonts w:hint="eastAsia"/>
        </w:rPr>
        <w:lastRenderedPageBreak/>
        <w:t>通过在控制器中，定义对应的方法。</w:t>
      </w:r>
    </w:p>
    <w:p w:rsidR="00DF6DE6" w:rsidRDefault="00DF6DE6" w:rsidP="000D2998">
      <w:pPr>
        <w:pStyle w:val="a0"/>
      </w:pPr>
      <w:r>
        <w:rPr>
          <w:rFonts w:hint="eastAsia"/>
        </w:rPr>
        <w:t>将控制器注册在路由系统中，路由系统可以根据控制器中的动作名，自动识别请求哪个动作。</w:t>
      </w:r>
    </w:p>
    <w:p w:rsidR="00DF6DE6" w:rsidRDefault="00DF6DE6" w:rsidP="000D2998">
      <w:pPr>
        <w:pStyle w:val="a0"/>
      </w:pPr>
      <w:r>
        <w:rPr>
          <w:noProof/>
        </w:rPr>
        <w:drawing>
          <wp:inline distT="0" distB="0" distL="0" distR="0" wp14:anchorId="5BD98226" wp14:editId="39F28C02">
            <wp:extent cx="5278120" cy="2818130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47" w:rsidRDefault="00597547" w:rsidP="000D2998">
      <w:pPr>
        <w:pStyle w:val="a0"/>
      </w:pPr>
    </w:p>
    <w:p w:rsidR="00597547" w:rsidRDefault="00597547" w:rsidP="000D2998">
      <w:pPr>
        <w:pStyle w:val="a0"/>
      </w:pPr>
      <w:r>
        <w:rPr>
          <w:rFonts w:hint="eastAsia"/>
        </w:rPr>
        <w:t>此时</w:t>
      </w:r>
      <w:r>
        <w:rPr>
          <w:rFonts w:hint="eastAsia"/>
        </w:rPr>
        <w:t xml:space="preserve"> </w:t>
      </w:r>
      <w:r>
        <w:rPr>
          <w:rFonts w:hint="eastAsia"/>
        </w:rPr>
        <w:t>路由规则遵循：</w:t>
      </w:r>
    </w:p>
    <w:p w:rsidR="00597547" w:rsidRDefault="00597547" w:rsidP="000D2998">
      <w:pPr>
        <w:pStyle w:val="a0"/>
      </w:pPr>
      <w:proofErr w:type="gramStart"/>
      <w:r>
        <w:rPr>
          <w:rFonts w:hint="eastAsia"/>
        </w:rPr>
        <w:t>:</w:t>
      </w:r>
      <w:r>
        <w:t>controller</w:t>
      </w:r>
      <w:proofErr w:type="gramEnd"/>
      <w:r>
        <w:t xml:space="preserve">/:action </w:t>
      </w:r>
    </w:p>
    <w:p w:rsidR="00597547" w:rsidRDefault="00597547" w:rsidP="000D2998">
      <w:pPr>
        <w:pStyle w:val="a0"/>
      </w:pPr>
      <w:r>
        <w:rPr>
          <w:rFonts w:hint="eastAsia"/>
        </w:rPr>
        <w:t>的原则，匹配控制器动作。</w:t>
      </w:r>
    </w:p>
    <w:p w:rsidR="00597547" w:rsidRDefault="00272DB6" w:rsidP="000D2998">
      <w:pPr>
        <w:pStyle w:val="a0"/>
      </w:pPr>
      <w:r>
        <w:rPr>
          <w:rFonts w:hint="eastAsia"/>
        </w:rPr>
        <w:t>例如：</w:t>
      </w:r>
    </w:p>
    <w:p w:rsidR="00272DB6" w:rsidRDefault="00272DB6" w:rsidP="000D2998">
      <w:pPr>
        <w:pStyle w:val="a0"/>
      </w:pPr>
      <w:r>
        <w:rPr>
          <w:rFonts w:hint="eastAsia"/>
        </w:rPr>
        <w:t>t</w:t>
      </w:r>
      <w:r>
        <w:t xml:space="preserve">est/list </w:t>
      </w:r>
      <w:r>
        <w:rPr>
          <w:rFonts w:hint="eastAsia"/>
        </w:rPr>
        <w:t>映射</w:t>
      </w:r>
      <w:r>
        <w:rPr>
          <w:rFonts w:hint="eastAsia"/>
        </w:rPr>
        <w:t xml:space="preserve"> </w:t>
      </w:r>
      <w:r>
        <w:t>TestController.</w:t>
      </w:r>
      <w:proofErr w:type="gramStart"/>
      <w:r>
        <w:t>List(</w:t>
      </w:r>
      <w:proofErr w:type="gramEnd"/>
      <w:r>
        <w:t>)</w:t>
      </w:r>
    </w:p>
    <w:p w:rsidR="001F0527" w:rsidRDefault="001F0527" w:rsidP="000D2998">
      <w:pPr>
        <w:pStyle w:val="a0"/>
      </w:pPr>
      <w:r>
        <w:rPr>
          <w:noProof/>
        </w:rPr>
        <w:drawing>
          <wp:inline distT="0" distB="0" distL="0" distR="0" wp14:anchorId="05F2A49A" wp14:editId="1EF63AB0">
            <wp:extent cx="5278120" cy="1997075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DB6" w:rsidRDefault="00272DB6" w:rsidP="000D2998">
      <w:pPr>
        <w:pStyle w:val="a0"/>
      </w:pPr>
    </w:p>
    <w:p w:rsidR="00272DB6" w:rsidRDefault="00272DB6" w:rsidP="000D2998">
      <w:pPr>
        <w:pStyle w:val="a0"/>
      </w:pPr>
      <w:r>
        <w:rPr>
          <w:rFonts w:hint="eastAsia"/>
        </w:rPr>
        <w:t>原因：</w:t>
      </w:r>
      <w:r>
        <w:rPr>
          <w:rFonts w:hint="eastAsia"/>
        </w:rPr>
        <w:t>Go</w:t>
      </w:r>
      <w:r>
        <w:rPr>
          <w:rFonts w:hint="eastAsia"/>
        </w:rPr>
        <w:t>语言有能力分析出来一个对象中，存在哪些方法。</w:t>
      </w:r>
      <w:r w:rsidR="00580F35">
        <w:rPr>
          <w:rFonts w:hint="eastAsia"/>
        </w:rPr>
        <w:t>Go</w:t>
      </w:r>
      <w:r w:rsidR="00580F35">
        <w:rPr>
          <w:rFonts w:hint="eastAsia"/>
        </w:rPr>
        <w:t>语言中支持反射（</w:t>
      </w:r>
      <w:r w:rsidR="00580F35">
        <w:rPr>
          <w:rFonts w:hint="eastAsia"/>
        </w:rPr>
        <w:t>reflect</w:t>
      </w:r>
      <w:r w:rsidR="00580F35">
        <w:rPr>
          <w:rFonts w:hint="eastAsia"/>
        </w:rPr>
        <w:t>）的技术，实现该</w:t>
      </w:r>
      <w:r w:rsidR="005505A2">
        <w:rPr>
          <w:rFonts w:hint="eastAsia"/>
        </w:rPr>
        <w:t>目的。</w:t>
      </w:r>
    </w:p>
    <w:p w:rsidR="00CB19A2" w:rsidRDefault="00CB19A2" w:rsidP="000D2998">
      <w:pPr>
        <w:pStyle w:val="a0"/>
      </w:pPr>
    </w:p>
    <w:p w:rsidR="004A241D" w:rsidRDefault="004A241D" w:rsidP="004A241D">
      <w:pPr>
        <w:pStyle w:val="2"/>
      </w:pPr>
      <w:bookmarkStart w:id="32" w:name="_Toc532977471"/>
      <w:r>
        <w:rPr>
          <w:rFonts w:hint="eastAsia"/>
        </w:rPr>
        <w:t>注释路由</w:t>
      </w:r>
      <w:bookmarkEnd w:id="32"/>
    </w:p>
    <w:p w:rsidR="00CB19A2" w:rsidRDefault="00CB19A2" w:rsidP="000D2998">
      <w:pPr>
        <w:pStyle w:val="a0"/>
      </w:pPr>
      <w:r>
        <w:rPr>
          <w:rFonts w:hint="eastAsia"/>
        </w:rPr>
        <w:t>在自动路由中，可以使用控制器动作方法的注释，来对自动化路由做限定（说明）：</w:t>
      </w:r>
    </w:p>
    <w:p w:rsidR="00CB19A2" w:rsidRDefault="00CB19A2" w:rsidP="000D2998">
      <w:pPr>
        <w:pStyle w:val="a0"/>
      </w:pPr>
      <w:r>
        <w:rPr>
          <w:rFonts w:hint="eastAsia"/>
        </w:rPr>
        <w:t>在函数的注释</w:t>
      </w:r>
      <w:r>
        <w:rPr>
          <w:rFonts w:hint="eastAsia"/>
        </w:rPr>
        <w:t xml:space="preserve"> </w:t>
      </w:r>
      <w:r>
        <w:t xml:space="preserve">// </w:t>
      </w:r>
      <w:r>
        <w:rPr>
          <w:rFonts w:hint="eastAsia"/>
        </w:rPr>
        <w:t>内，使用</w:t>
      </w:r>
      <w:r>
        <w:rPr>
          <w:rFonts w:hint="eastAsia"/>
        </w:rPr>
        <w:t xml:space="preserve"> </w:t>
      </w:r>
      <w:r>
        <w:t xml:space="preserve">@router </w:t>
      </w:r>
      <w:r>
        <w:rPr>
          <w:rFonts w:hint="eastAsia"/>
        </w:rPr>
        <w:t>提示语法：</w:t>
      </w:r>
    </w:p>
    <w:p w:rsidR="00CB19A2" w:rsidRDefault="00CB19A2" w:rsidP="000D2998">
      <w:pPr>
        <w:pStyle w:val="a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@router</w:t>
      </w:r>
    </w:p>
    <w:p w:rsidR="004A241D" w:rsidRDefault="00CB19A2" w:rsidP="004A241D">
      <w:pPr>
        <w:pStyle w:val="a0"/>
      </w:pPr>
      <w:r>
        <w:rPr>
          <w:rFonts w:hint="eastAsia"/>
        </w:rPr>
        <w:t>f</w:t>
      </w:r>
      <w:r>
        <w:t xml:space="preserve">unc () </w:t>
      </w:r>
      <w:proofErr w:type="gramStart"/>
      <w:r>
        <w:t>action(</w:t>
      </w:r>
      <w:proofErr w:type="gramEnd"/>
      <w:r>
        <w:t>) {}</w:t>
      </w:r>
    </w:p>
    <w:p w:rsidR="00015A09" w:rsidRDefault="00015A09" w:rsidP="000D2998">
      <w:pPr>
        <w:pStyle w:val="a0"/>
      </w:pPr>
      <w:r>
        <w:rPr>
          <w:noProof/>
        </w:rPr>
        <w:drawing>
          <wp:inline distT="0" distB="0" distL="0" distR="0" wp14:anchorId="053C7DA8" wp14:editId="700950C5">
            <wp:extent cx="5278120" cy="38925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1D" w:rsidRDefault="004A241D" w:rsidP="000D2998">
      <w:pPr>
        <w:pStyle w:val="a0"/>
      </w:pPr>
    </w:p>
    <w:p w:rsidR="004A241D" w:rsidRDefault="004A241D" w:rsidP="000D2998">
      <w:pPr>
        <w:pStyle w:val="a0"/>
      </w:pPr>
      <w:r>
        <w:rPr>
          <w:rFonts w:hint="eastAsia"/>
        </w:rPr>
        <w:t>需要在路由中载入该控制器</w:t>
      </w:r>
    </w:p>
    <w:p w:rsidR="00651850" w:rsidRDefault="00651850" w:rsidP="000D2998">
      <w:pPr>
        <w:pStyle w:val="a0"/>
      </w:pPr>
    </w:p>
    <w:p w:rsidR="00651850" w:rsidRDefault="00651850" w:rsidP="000D2998">
      <w:pPr>
        <w:pStyle w:val="a0"/>
      </w:pPr>
    </w:p>
    <w:p w:rsidR="00CA6D6B" w:rsidRDefault="00CA6D6B" w:rsidP="000D2998">
      <w:pPr>
        <w:pStyle w:val="a0"/>
      </w:pPr>
    </w:p>
    <w:p w:rsidR="00CA6D6B" w:rsidRDefault="00CA6D6B" w:rsidP="000D2998">
      <w:pPr>
        <w:pStyle w:val="a0"/>
      </w:pPr>
    </w:p>
    <w:p w:rsidR="006E0056" w:rsidRDefault="006E0056" w:rsidP="000D2998">
      <w:pPr>
        <w:pStyle w:val="a0"/>
      </w:pPr>
      <w:r>
        <w:rPr>
          <w:noProof/>
        </w:rPr>
        <w:lastRenderedPageBreak/>
        <w:drawing>
          <wp:inline distT="0" distB="0" distL="0" distR="0" wp14:anchorId="76E20A1E" wp14:editId="0FDA0929">
            <wp:extent cx="5278120" cy="2605405"/>
            <wp:effectExtent l="0" t="0" r="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3C0" w:rsidRDefault="00C263C0" w:rsidP="000D2998">
      <w:pPr>
        <w:pStyle w:val="a0"/>
      </w:pPr>
    </w:p>
    <w:p w:rsidR="00C263C0" w:rsidRDefault="00C263C0" w:rsidP="000D2998">
      <w:pPr>
        <w:pStyle w:val="a0"/>
      </w:pPr>
      <w:r>
        <w:rPr>
          <w:rFonts w:hint="eastAsia"/>
        </w:rPr>
        <w:t>完成路由设定</w:t>
      </w:r>
      <w:r w:rsidR="00651850">
        <w:rPr>
          <w:rFonts w:hint="eastAsia"/>
        </w:rPr>
        <w:t>。</w:t>
      </w:r>
    </w:p>
    <w:p w:rsidR="00651850" w:rsidRDefault="00651850" w:rsidP="000D2998">
      <w:pPr>
        <w:pStyle w:val="a0"/>
      </w:pPr>
    </w:p>
    <w:p w:rsidR="00651850" w:rsidRDefault="00651850" w:rsidP="000D2998">
      <w:pPr>
        <w:pStyle w:val="a0"/>
      </w:pPr>
      <w:r>
        <w:rPr>
          <w:rFonts w:hint="eastAsia"/>
        </w:rPr>
        <w:t>没有使用</w:t>
      </w:r>
      <w:r>
        <w:rPr>
          <w:rFonts w:hint="eastAsia"/>
        </w:rPr>
        <w:t xml:space="preserve"> </w:t>
      </w:r>
      <w:r>
        <w:rPr>
          <w:rFonts w:hint="eastAsia"/>
        </w:rPr>
        <w:t>注释的部分，不会被视为路由解析的方法。以上的</w:t>
      </w:r>
      <w:r>
        <w:rPr>
          <w:rFonts w:hint="eastAsia"/>
        </w:rPr>
        <w:t>TestController</w:t>
      </w:r>
      <w:r>
        <w:t>.Delete()</w:t>
      </w:r>
      <w:r>
        <w:rPr>
          <w:rFonts w:hint="eastAsia"/>
        </w:rPr>
        <w:t>方法，不会被请求</w:t>
      </w:r>
      <w:r w:rsidR="002E0305">
        <w:rPr>
          <w:rFonts w:hint="eastAsia"/>
        </w:rPr>
        <w:t>到！</w:t>
      </w:r>
    </w:p>
    <w:p w:rsidR="00C263C0" w:rsidRDefault="00C263C0" w:rsidP="000D2998">
      <w:pPr>
        <w:pStyle w:val="a0"/>
      </w:pPr>
    </w:p>
    <w:p w:rsidR="005351A0" w:rsidRDefault="005351A0" w:rsidP="000D2998">
      <w:pPr>
        <w:pStyle w:val="a0"/>
      </w:pPr>
      <w:r>
        <w:rPr>
          <w:rFonts w:hint="eastAsia"/>
        </w:rPr>
        <w:t>Go</w:t>
      </w:r>
      <w:r>
        <w:rPr>
          <w:rFonts w:hint="eastAsia"/>
        </w:rPr>
        <w:t>的反射功能，可以得到函数的注释。分析注释，找到其中的</w:t>
      </w:r>
      <w:r>
        <w:rPr>
          <w:rFonts w:hint="eastAsia"/>
        </w:rPr>
        <w:t>@</w:t>
      </w:r>
      <w:r>
        <w:t>router</w:t>
      </w:r>
      <w:r>
        <w:rPr>
          <w:rFonts w:hint="eastAsia"/>
        </w:rPr>
        <w:t>部分，完成路由的定义。</w:t>
      </w:r>
    </w:p>
    <w:p w:rsidR="005351A0" w:rsidRDefault="005351A0" w:rsidP="000D2998">
      <w:pPr>
        <w:pStyle w:val="a0"/>
      </w:pPr>
      <w:r>
        <w:rPr>
          <w:rFonts w:hint="eastAsia"/>
        </w:rPr>
        <w:t>函数注释中，可以存在其他的注释。在一些其他的解释器中，也支持</w:t>
      </w:r>
      <w:r>
        <w:rPr>
          <w:rFonts w:hint="eastAsia"/>
        </w:rPr>
        <w:t>@param</w:t>
      </w:r>
      <w:r>
        <w:rPr>
          <w:rFonts w:hint="eastAsia"/>
        </w:rPr>
        <w:t>，</w:t>
      </w:r>
      <w:r>
        <w:rPr>
          <w:rFonts w:hint="eastAsia"/>
        </w:rPr>
        <w:t>@return</w:t>
      </w:r>
      <w:r>
        <w:rPr>
          <w:rFonts w:hint="eastAsia"/>
        </w:rPr>
        <w:t>等其他的</w:t>
      </w:r>
      <w:proofErr w:type="gramStart"/>
      <w:r>
        <w:rPr>
          <w:rFonts w:hint="eastAsia"/>
        </w:rPr>
        <w:t>元信息</w:t>
      </w:r>
      <w:proofErr w:type="gramEnd"/>
      <w:r>
        <w:rPr>
          <w:rFonts w:hint="eastAsia"/>
        </w:rPr>
        <w:t>数据。</w:t>
      </w:r>
    </w:p>
    <w:p w:rsidR="00755D60" w:rsidRDefault="00755D60" w:rsidP="000D2998">
      <w:pPr>
        <w:pStyle w:val="a0"/>
      </w:pPr>
      <w:r>
        <w:rPr>
          <w:noProof/>
        </w:rPr>
        <w:drawing>
          <wp:inline distT="0" distB="0" distL="0" distR="0" wp14:anchorId="4EAE42A2" wp14:editId="476F0AA4">
            <wp:extent cx="5278120" cy="2260600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B58" w:rsidRDefault="005A2B58" w:rsidP="000D2998">
      <w:pPr>
        <w:pStyle w:val="a0"/>
      </w:pPr>
    </w:p>
    <w:p w:rsidR="005A2B58" w:rsidRDefault="005A2B58" w:rsidP="000D2998">
      <w:pPr>
        <w:pStyle w:val="a0"/>
      </w:pPr>
    </w:p>
    <w:p w:rsidR="005A2B58" w:rsidRDefault="005A2B58" w:rsidP="005A2B58">
      <w:pPr>
        <w:pStyle w:val="2"/>
      </w:pPr>
      <w:bookmarkStart w:id="33" w:name="_Toc532977472"/>
      <w:r>
        <w:rPr>
          <w:rFonts w:hint="eastAsia"/>
        </w:rPr>
        <w:lastRenderedPageBreak/>
        <w:t>分组路由，命名空间路由</w:t>
      </w:r>
      <w:r w:rsidR="006412C6">
        <w:rPr>
          <w:rFonts w:hint="eastAsia"/>
        </w:rPr>
        <w:t>（重点）</w:t>
      </w:r>
      <w:bookmarkEnd w:id="33"/>
    </w:p>
    <w:p w:rsidR="00013D1C" w:rsidRDefault="00013D1C" w:rsidP="00013D1C">
      <w:pPr>
        <w:pStyle w:val="a0"/>
      </w:pPr>
      <w:r>
        <w:rPr>
          <w:rFonts w:hint="eastAsia"/>
        </w:rPr>
        <w:t>将具备同样属性的路由定义在一起，定义在一个命名空间中。</w:t>
      </w:r>
    </w:p>
    <w:p w:rsidR="00013D1C" w:rsidRDefault="00013D1C" w:rsidP="00013D1C">
      <w:pPr>
        <w:pStyle w:val="a0"/>
      </w:pPr>
    </w:p>
    <w:p w:rsidR="00013D1C" w:rsidRDefault="00013D1C" w:rsidP="00013D1C">
      <w:pPr>
        <w:pStyle w:val="a0"/>
      </w:pPr>
      <w:r>
        <w:rPr>
          <w:rFonts w:hint="eastAsia"/>
        </w:rPr>
        <w:t>将</w:t>
      </w:r>
      <w:r>
        <w:rPr>
          <w:rFonts w:hint="eastAsia"/>
        </w:rPr>
        <w:t>test</w:t>
      </w:r>
      <w:r>
        <w:rPr>
          <w:rFonts w:hint="eastAsia"/>
        </w:rPr>
        <w:t>中相关的操作，定义在一个空间中。需要指定</w:t>
      </w:r>
      <w:r w:rsidR="007B1179">
        <w:rPr>
          <w:rFonts w:hint="eastAsia"/>
        </w:rPr>
        <w:t>公共的前缀。</w:t>
      </w:r>
    </w:p>
    <w:p w:rsidR="00013D1C" w:rsidRDefault="00013D1C" w:rsidP="00013D1C">
      <w:pPr>
        <w:pStyle w:val="a0"/>
      </w:pPr>
      <w:r>
        <w:rPr>
          <w:noProof/>
        </w:rPr>
        <w:drawing>
          <wp:inline distT="0" distB="0" distL="0" distR="0" wp14:anchorId="5D5A7208" wp14:editId="3C4D49AD">
            <wp:extent cx="5278120" cy="158369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79" w:rsidRDefault="007B1179" w:rsidP="00013D1C">
      <w:pPr>
        <w:pStyle w:val="a0"/>
      </w:pPr>
    </w:p>
    <w:p w:rsidR="007B1179" w:rsidRPr="00BC4864" w:rsidRDefault="007B1179" w:rsidP="00013D1C">
      <w:pPr>
        <w:pStyle w:val="a0"/>
        <w:rPr>
          <w:color w:val="FF0000"/>
        </w:rPr>
      </w:pPr>
      <w:r w:rsidRPr="00BC4864">
        <w:rPr>
          <w:rFonts w:hint="eastAsia"/>
          <w:color w:val="FF0000"/>
          <w:highlight w:val="yellow"/>
        </w:rPr>
        <w:t>目的，将公共的操作，通过路由提取出来。</w:t>
      </w:r>
    </w:p>
    <w:p w:rsidR="007B1179" w:rsidRDefault="007B1179" w:rsidP="00013D1C">
      <w:pPr>
        <w:pStyle w:val="a0"/>
      </w:pPr>
      <w:r>
        <w:rPr>
          <w:rFonts w:hint="eastAsia"/>
        </w:rPr>
        <w:t>例如，前缀，在定义具体的路由时就可以省略。</w:t>
      </w:r>
    </w:p>
    <w:p w:rsidR="007B1179" w:rsidRDefault="007B1179" w:rsidP="00013D1C">
      <w:pPr>
        <w:pStyle w:val="a0"/>
      </w:pPr>
    </w:p>
    <w:p w:rsidR="00525B04" w:rsidRDefault="00525B04" w:rsidP="00013D1C">
      <w:pPr>
        <w:pStyle w:val="a0"/>
      </w:pPr>
      <w:r>
        <w:rPr>
          <w:rFonts w:hint="eastAsia"/>
        </w:rPr>
        <w:t>通过增加中间件（组件）的方式，针对于整组路由统一处理，例如在使用后台时，通用的认证授权操作：使用</w:t>
      </w:r>
      <w:r>
        <w:rPr>
          <w:rFonts w:hint="eastAsia"/>
        </w:rPr>
        <w:t xml:space="preserve"> </w:t>
      </w:r>
      <w:r>
        <w:t>beego.NSBefore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完成前置中间件的处理。</w:t>
      </w:r>
    </w:p>
    <w:p w:rsidR="00525B04" w:rsidRDefault="00525B04" w:rsidP="00013D1C">
      <w:pPr>
        <w:pStyle w:val="a0"/>
      </w:pPr>
      <w:r>
        <w:rPr>
          <w:noProof/>
        </w:rPr>
        <w:drawing>
          <wp:inline distT="0" distB="0" distL="0" distR="0" wp14:anchorId="322BBB7A" wp14:editId="1B49A0A6">
            <wp:extent cx="5278120" cy="1009015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A46" w:rsidRDefault="006A1A46" w:rsidP="006A1A46">
      <w:pPr>
        <w:pStyle w:val="a0"/>
        <w:ind w:firstLine="0"/>
      </w:pPr>
      <w:r>
        <w:rPr>
          <w:rFonts w:hint="eastAsia"/>
        </w:rPr>
        <w:t>也有后置中间件</w:t>
      </w:r>
      <w:r w:rsidR="000B4EBD">
        <w:rPr>
          <w:rFonts w:hint="eastAsia"/>
        </w:rPr>
        <w:t>(</w:t>
      </w:r>
      <w:r w:rsidR="000B4EBD">
        <w:rPr>
          <w:rFonts w:hint="eastAsia"/>
        </w:rPr>
        <w:t>过滤器</w:t>
      </w:r>
      <w:r w:rsidR="000B4EBD">
        <w:rPr>
          <w:rFonts w:hint="eastAsia"/>
        </w:rPr>
        <w:t>)</w:t>
      </w:r>
      <w:r>
        <w:rPr>
          <w:rFonts w:hint="eastAsia"/>
        </w:rPr>
        <w:t>：使用方法：</w:t>
      </w:r>
      <w:proofErr w:type="gramStart"/>
      <w:r>
        <w:rPr>
          <w:rFonts w:hint="eastAsia"/>
        </w:rPr>
        <w:t>beego</w:t>
      </w:r>
      <w:r>
        <w:t>.NSAfter</w:t>
      </w:r>
      <w:proofErr w:type="gramEnd"/>
      <w:r>
        <w:t>()</w:t>
      </w:r>
    </w:p>
    <w:p w:rsidR="00BC4864" w:rsidRDefault="00BC4864" w:rsidP="006A1A46">
      <w:pPr>
        <w:pStyle w:val="a0"/>
        <w:ind w:firstLine="0"/>
      </w:pPr>
      <w:r>
        <w:rPr>
          <w:rFonts w:hint="eastAsia"/>
        </w:rPr>
        <w:t>条件过滤，当条件满足时，路由才有效：</w:t>
      </w:r>
      <w:proofErr w:type="gramStart"/>
      <w:r w:rsidRPr="00BC4864">
        <w:t>beego.NSCond</w:t>
      </w:r>
      <w:proofErr w:type="gramEnd"/>
      <w:r w:rsidRPr="00BC4864">
        <w:t>()</w:t>
      </w:r>
    </w:p>
    <w:p w:rsidR="00101047" w:rsidRDefault="00101047" w:rsidP="006A1A46">
      <w:pPr>
        <w:pStyle w:val="a0"/>
        <w:ind w:firstLine="0"/>
      </w:pPr>
    </w:p>
    <w:p w:rsidR="00101047" w:rsidRDefault="00101047" w:rsidP="006A1A46">
      <w:pPr>
        <w:pStyle w:val="a0"/>
        <w:ind w:firstLine="0"/>
      </w:pPr>
      <w:r>
        <w:rPr>
          <w:rFonts w:hint="eastAsia"/>
        </w:rPr>
        <w:t>分组是可以嵌套的：</w:t>
      </w:r>
    </w:p>
    <w:p w:rsidR="00101047" w:rsidRDefault="004475EB" w:rsidP="006A1A46">
      <w:pPr>
        <w:pStyle w:val="a0"/>
        <w:ind w:firstLine="0"/>
      </w:pPr>
      <w:r>
        <w:rPr>
          <w:noProof/>
        </w:rPr>
        <w:lastRenderedPageBreak/>
        <w:drawing>
          <wp:inline distT="0" distB="0" distL="0" distR="0" wp14:anchorId="0C2C0C47" wp14:editId="058987E5">
            <wp:extent cx="5278120" cy="189039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AAA" w:rsidRDefault="00532AAA" w:rsidP="006A1A46">
      <w:pPr>
        <w:pStyle w:val="a0"/>
        <w:ind w:firstLine="0"/>
      </w:pPr>
    </w:p>
    <w:p w:rsidR="00532AAA" w:rsidRDefault="00532AAA" w:rsidP="006A1A46">
      <w:pPr>
        <w:pStyle w:val="a0"/>
        <w:ind w:firstLine="0"/>
      </w:pPr>
    </w:p>
    <w:p w:rsidR="00532AAA" w:rsidRDefault="00532AAA" w:rsidP="00532AAA">
      <w:pPr>
        <w:pStyle w:val="2"/>
      </w:pPr>
      <w:bookmarkStart w:id="34" w:name="_Toc532977473"/>
      <w:r>
        <w:rPr>
          <w:rFonts w:hint="eastAsia"/>
        </w:rPr>
        <w:t>生成</w:t>
      </w:r>
      <w:r>
        <w:rPr>
          <w:rFonts w:hint="eastAsia"/>
        </w:rPr>
        <w:t>URL</w:t>
      </w:r>
      <w:r w:rsidR="004347BA">
        <w:rPr>
          <w:rFonts w:hint="eastAsia"/>
        </w:rPr>
        <w:t>（重点）</w:t>
      </w:r>
      <w:bookmarkEnd w:id="34"/>
    </w:p>
    <w:p w:rsidR="00532AAA" w:rsidRDefault="00532AAA" w:rsidP="00532AAA">
      <w:pPr>
        <w:pStyle w:val="a0"/>
      </w:pPr>
    </w:p>
    <w:p w:rsidR="00532AAA" w:rsidRDefault="00532AAA" w:rsidP="00532AAA">
      <w:pPr>
        <w:pStyle w:val="a0"/>
      </w:pPr>
      <w:r>
        <w:rPr>
          <w:rFonts w:hint="eastAsia"/>
        </w:rPr>
        <w:t>最简单的方式，利用数据完成字符串的拼凑：</w:t>
      </w:r>
    </w:p>
    <w:p w:rsidR="00324756" w:rsidRDefault="00532AAA" w:rsidP="00532AAA">
      <w:pPr>
        <w:pStyle w:val="a0"/>
      </w:pPr>
      <w:r>
        <w:t>&lt;</w:t>
      </w:r>
      <w:r>
        <w:rPr>
          <w:rFonts w:hint="eastAsia"/>
        </w:rPr>
        <w:t>a</w:t>
      </w:r>
      <w:r>
        <w:t xml:space="preserve"> href=”</w:t>
      </w:r>
      <w:r w:rsidRPr="00532AAA">
        <w:rPr>
          <w:color w:val="FF0000"/>
        </w:rPr>
        <w:t>/class/set/?id={{.id}}</w:t>
      </w:r>
      <w:r>
        <w:t>” &gt;</w:t>
      </w:r>
      <w:r>
        <w:rPr>
          <w:rFonts w:hint="eastAsia"/>
        </w:rPr>
        <w:t>编辑</w:t>
      </w:r>
      <w:r>
        <w:t>&lt;/a&gt;</w:t>
      </w:r>
    </w:p>
    <w:p w:rsidR="00F413BD" w:rsidRDefault="00F413BD" w:rsidP="00F413BD">
      <w:pPr>
        <w:pStyle w:val="a0"/>
      </w:pPr>
      <w:r>
        <w:t>&lt;</w:t>
      </w:r>
      <w:r>
        <w:rPr>
          <w:rFonts w:hint="eastAsia"/>
        </w:rPr>
        <w:t>a</w:t>
      </w:r>
      <w:r>
        <w:t xml:space="preserve"> href=</w:t>
      </w:r>
      <w:proofErr w:type="gramStart"/>
      <w:r>
        <w:t>”</w:t>
      </w:r>
      <w:proofErr w:type="gramEnd"/>
      <w:r w:rsidRPr="00532AAA">
        <w:rPr>
          <w:color w:val="FF0000"/>
        </w:rPr>
        <w:t>/class/set/{{.id}}</w:t>
      </w:r>
      <w:r>
        <w:rPr>
          <w:color w:val="FF0000"/>
        </w:rPr>
        <w:t>/</w:t>
      </w:r>
      <w:proofErr w:type="gramStart"/>
      <w:r>
        <w:t>”</w:t>
      </w:r>
      <w:proofErr w:type="gramEnd"/>
      <w:r>
        <w:t xml:space="preserve"> &gt;</w:t>
      </w:r>
      <w:r>
        <w:rPr>
          <w:rFonts w:hint="eastAsia"/>
        </w:rPr>
        <w:t>编辑</w:t>
      </w:r>
      <w:r>
        <w:t>&lt;/a&gt;</w:t>
      </w:r>
    </w:p>
    <w:p w:rsidR="00BD23CB" w:rsidRDefault="00BD23CB" w:rsidP="00BD23CB">
      <w:pPr>
        <w:pStyle w:val="a0"/>
        <w:ind w:firstLine="0"/>
      </w:pPr>
      <w:r>
        <w:tab/>
      </w:r>
    </w:p>
    <w:p w:rsidR="00BD23CB" w:rsidRDefault="00BD23CB" w:rsidP="00BD23CB">
      <w:pPr>
        <w:pStyle w:val="a0"/>
        <w:ind w:firstLine="0"/>
      </w:pPr>
      <w:r>
        <w:rPr>
          <w:rFonts w:hint="eastAsia"/>
        </w:rPr>
        <w:t>当</w:t>
      </w:r>
      <w:r>
        <w:rPr>
          <w:rFonts w:hint="eastAsia"/>
        </w:rPr>
        <w:t>URL</w:t>
      </w:r>
      <w:r>
        <w:rPr>
          <w:rFonts w:hint="eastAsia"/>
        </w:rPr>
        <w:t>进行维护更新时，此时维护成本很高。</w:t>
      </w:r>
    </w:p>
    <w:p w:rsidR="00BD23CB" w:rsidRDefault="00BD23CB" w:rsidP="006F0B3C">
      <w:pPr>
        <w:pStyle w:val="a0"/>
        <w:ind w:firstLine="420"/>
      </w:pPr>
      <w:r>
        <w:t>&lt;</w:t>
      </w:r>
      <w:r>
        <w:rPr>
          <w:rFonts w:hint="eastAsia"/>
        </w:rPr>
        <w:t>a</w:t>
      </w:r>
      <w:r>
        <w:t xml:space="preserve"> href=</w:t>
      </w:r>
      <w:proofErr w:type="gramStart"/>
      <w:r>
        <w:t>”</w:t>
      </w:r>
      <w:proofErr w:type="gramEnd"/>
      <w:r w:rsidRPr="00532AAA">
        <w:rPr>
          <w:color w:val="FF0000"/>
        </w:rPr>
        <w:t>/class/</w:t>
      </w:r>
      <w:r>
        <w:rPr>
          <w:rFonts w:hint="eastAsia"/>
          <w:color w:val="FF0000"/>
        </w:rPr>
        <w:t>edit</w:t>
      </w:r>
      <w:r w:rsidRPr="00532AAA">
        <w:rPr>
          <w:color w:val="FF0000"/>
        </w:rPr>
        <w:t>/{{.id}}</w:t>
      </w:r>
      <w:r>
        <w:rPr>
          <w:color w:val="FF0000"/>
        </w:rPr>
        <w:t>/</w:t>
      </w:r>
      <w:proofErr w:type="gramStart"/>
      <w:r>
        <w:t>”</w:t>
      </w:r>
      <w:proofErr w:type="gramEnd"/>
      <w:r>
        <w:t xml:space="preserve"> &gt;</w:t>
      </w:r>
      <w:r>
        <w:rPr>
          <w:rFonts w:hint="eastAsia"/>
        </w:rPr>
        <w:t>编辑</w:t>
      </w:r>
      <w:r>
        <w:t>&lt;/a&gt;</w:t>
      </w:r>
    </w:p>
    <w:p w:rsidR="00F413BD" w:rsidRDefault="00F413BD" w:rsidP="00532AAA">
      <w:pPr>
        <w:pStyle w:val="a0"/>
      </w:pPr>
    </w:p>
    <w:p w:rsidR="00E56543" w:rsidRDefault="00E56543" w:rsidP="00532AAA">
      <w:pPr>
        <w:pStyle w:val="a0"/>
      </w:pPr>
      <w:r>
        <w:rPr>
          <w:rFonts w:hint="eastAsia"/>
        </w:rPr>
        <w:t>提供了函数：</w:t>
      </w:r>
    </w:p>
    <w:p w:rsidR="00E56543" w:rsidRDefault="00E56543" w:rsidP="00532AAA">
      <w:pPr>
        <w:pStyle w:val="a0"/>
      </w:pPr>
      <w:r>
        <w:rPr>
          <w:rFonts w:hint="eastAsia"/>
        </w:rPr>
        <w:t>b</w:t>
      </w:r>
      <w:r>
        <w:t>eego.URLFor()</w:t>
      </w:r>
      <w:r>
        <w:rPr>
          <w:rFonts w:hint="eastAsia"/>
        </w:rPr>
        <w:t>通过</w:t>
      </w:r>
      <w:r w:rsidRPr="00953B48">
        <w:rPr>
          <w:rFonts w:hint="eastAsia"/>
          <w:color w:val="FF0000"/>
          <w:highlight w:val="yellow"/>
        </w:rPr>
        <w:t>控制器的动作</w:t>
      </w:r>
      <w:r>
        <w:rPr>
          <w:rFonts w:hint="eastAsia"/>
        </w:rPr>
        <w:t>，确定对应的路由。</w:t>
      </w:r>
    </w:p>
    <w:p w:rsidR="00E56543" w:rsidRDefault="00BD1D00" w:rsidP="00532AAA">
      <w:pPr>
        <w:pStyle w:val="a0"/>
      </w:pPr>
      <w:r>
        <w:rPr>
          <w:noProof/>
        </w:rPr>
        <w:drawing>
          <wp:inline distT="0" distB="0" distL="0" distR="0" wp14:anchorId="008FE53F" wp14:editId="3B521FCE">
            <wp:extent cx="5278120" cy="55435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D00" w:rsidRDefault="00BD1D00" w:rsidP="00532AAA">
      <w:pPr>
        <w:pStyle w:val="a0"/>
      </w:pPr>
      <w:r>
        <w:rPr>
          <w:rFonts w:hint="eastAsia"/>
        </w:rPr>
        <w:t>如果</w:t>
      </w:r>
      <w:r>
        <w:rPr>
          <w:rFonts w:hint="eastAsia"/>
        </w:rPr>
        <w:t>URI</w:t>
      </w:r>
      <w:r>
        <w:rPr>
          <w:rFonts w:hint="eastAsia"/>
        </w:rPr>
        <w:t>中存在参数，使用参数，值</w:t>
      </w:r>
      <w:r>
        <w:rPr>
          <w:rFonts w:hint="eastAsia"/>
        </w:rPr>
        <w:t xml:space="preserve"> </w:t>
      </w:r>
      <w:r>
        <w:rPr>
          <w:rFonts w:hint="eastAsia"/>
        </w:rPr>
        <w:t>对的语法完成设置。</w:t>
      </w:r>
    </w:p>
    <w:p w:rsidR="00E56543" w:rsidRDefault="00E56543" w:rsidP="00532AAA">
      <w:pPr>
        <w:pStyle w:val="a0"/>
      </w:pPr>
    </w:p>
    <w:p w:rsidR="004F61D0" w:rsidRDefault="004F61D0" w:rsidP="00532AAA">
      <w:pPr>
        <w:pStyle w:val="a0"/>
      </w:pPr>
      <w:r>
        <w:rPr>
          <w:rFonts w:hint="eastAsia"/>
        </w:rPr>
        <w:t>以上函数最常用的位置：</w:t>
      </w:r>
      <w:r w:rsidR="00035F52">
        <w:rPr>
          <w:rFonts w:hint="eastAsia"/>
        </w:rPr>
        <w:t>z</w:t>
      </w:r>
      <w:r w:rsidR="00035F52">
        <w:rPr>
          <w:rFonts w:hint="eastAsia"/>
        </w:rPr>
        <w:t>动作中，完成重定向时，经常使用。</w:t>
      </w:r>
    </w:p>
    <w:p w:rsidR="004F61D0" w:rsidRDefault="004F61D0" w:rsidP="00532AAA">
      <w:pPr>
        <w:pStyle w:val="a0"/>
      </w:pPr>
      <w:proofErr w:type="gramStart"/>
      <w:r>
        <w:rPr>
          <w:rFonts w:hint="eastAsia"/>
        </w:rPr>
        <w:t>h</w:t>
      </w:r>
      <w:r>
        <w:t>ttp.Redirect</w:t>
      </w:r>
      <w:proofErr w:type="gramEnd"/>
      <w:r>
        <w:t>(w, r, beego.URLFor())</w:t>
      </w:r>
    </w:p>
    <w:p w:rsidR="00EA1ECC" w:rsidRDefault="00EA1ECC" w:rsidP="00532AAA">
      <w:pPr>
        <w:pStyle w:val="a0"/>
      </w:pPr>
    </w:p>
    <w:p w:rsidR="00EA1ECC" w:rsidRDefault="00EA1ECC" w:rsidP="00532AAA">
      <w:pPr>
        <w:pStyle w:val="a0"/>
      </w:pPr>
    </w:p>
    <w:p w:rsidR="00532AAA" w:rsidRDefault="0094096C" w:rsidP="00532AAA">
      <w:pPr>
        <w:pStyle w:val="a0"/>
      </w:pPr>
      <w:r>
        <w:rPr>
          <w:rFonts w:hint="eastAsia"/>
        </w:rPr>
        <w:t>同时提供在模板中使用的函数</w:t>
      </w:r>
      <w:r>
        <w:rPr>
          <w:rFonts w:hint="eastAsia"/>
        </w:rPr>
        <w:t xml:space="preserve"> </w:t>
      </w:r>
      <w:r>
        <w:t>{{urlfor “</w:t>
      </w:r>
      <w:r>
        <w:rPr>
          <w:rFonts w:hint="eastAsia"/>
        </w:rPr>
        <w:t>控制器</w:t>
      </w:r>
      <w:r>
        <w:rPr>
          <w:rFonts w:hint="eastAsia"/>
        </w:rPr>
        <w:t>.</w:t>
      </w:r>
      <w:r>
        <w:rPr>
          <w:rFonts w:hint="eastAsia"/>
        </w:rPr>
        <w:t>动作</w:t>
      </w:r>
      <w:r>
        <w:t>” }}</w:t>
      </w:r>
    </w:p>
    <w:p w:rsidR="0094096C" w:rsidRDefault="0094096C" w:rsidP="00532AAA">
      <w:pPr>
        <w:pStyle w:val="a0"/>
      </w:pPr>
      <w:r>
        <w:rPr>
          <w:noProof/>
        </w:rPr>
        <w:lastRenderedPageBreak/>
        <w:drawing>
          <wp:inline distT="0" distB="0" distL="0" distR="0" wp14:anchorId="2FE682AC" wp14:editId="1B5D0983">
            <wp:extent cx="5278120" cy="18288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6C" w:rsidRDefault="0094096C" w:rsidP="00532AAA">
      <w:pPr>
        <w:pStyle w:val="a0"/>
      </w:pPr>
    </w:p>
    <w:p w:rsidR="0094096C" w:rsidRDefault="0094096C" w:rsidP="00532AAA">
      <w:pPr>
        <w:pStyle w:val="a0"/>
      </w:pPr>
      <w:r>
        <w:rPr>
          <w:noProof/>
        </w:rPr>
        <w:drawing>
          <wp:inline distT="0" distB="0" distL="0" distR="0" wp14:anchorId="69328C31" wp14:editId="083C68BB">
            <wp:extent cx="5278120" cy="3234690"/>
            <wp:effectExtent l="0" t="0" r="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6AE" w:rsidRDefault="003856AE" w:rsidP="00532AAA">
      <w:pPr>
        <w:pStyle w:val="a0"/>
      </w:pPr>
      <w:r>
        <w:rPr>
          <w:rFonts w:hint="eastAsia"/>
        </w:rPr>
        <w:t>更改后：</w:t>
      </w:r>
    </w:p>
    <w:p w:rsidR="003856AE" w:rsidRDefault="003856AE" w:rsidP="00532AAA">
      <w:pPr>
        <w:pStyle w:val="a0"/>
      </w:pPr>
      <w:r>
        <w:rPr>
          <w:rFonts w:hint="eastAsia"/>
        </w:rPr>
        <w:t>仅仅需要更改路由中的</w:t>
      </w:r>
      <w:r>
        <w:rPr>
          <w:rFonts w:hint="eastAsia"/>
        </w:rPr>
        <w:t>URI</w:t>
      </w:r>
      <w:r>
        <w:rPr>
          <w:rFonts w:hint="eastAsia"/>
        </w:rPr>
        <w:t>的配置，即可完成全部</w:t>
      </w:r>
      <w:r>
        <w:rPr>
          <w:rFonts w:hint="eastAsia"/>
        </w:rPr>
        <w:t>URL</w:t>
      </w:r>
      <w:r>
        <w:rPr>
          <w:rFonts w:hint="eastAsia"/>
        </w:rPr>
        <w:t>的更新维护！</w:t>
      </w:r>
    </w:p>
    <w:p w:rsidR="003856AE" w:rsidRDefault="003856AE" w:rsidP="00532AAA">
      <w:pPr>
        <w:pStyle w:val="a0"/>
      </w:pPr>
      <w:r>
        <w:rPr>
          <w:noProof/>
        </w:rPr>
        <w:lastRenderedPageBreak/>
        <w:drawing>
          <wp:inline distT="0" distB="0" distL="0" distR="0" wp14:anchorId="37B359D2" wp14:editId="5AC00369">
            <wp:extent cx="5278120" cy="358457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56" w:rsidRDefault="00324756" w:rsidP="006A1A46">
      <w:pPr>
        <w:pStyle w:val="a0"/>
        <w:ind w:firstLine="0"/>
      </w:pPr>
    </w:p>
    <w:p w:rsidR="00414560" w:rsidRDefault="00042F52" w:rsidP="00042F52">
      <w:pPr>
        <w:pStyle w:val="2"/>
      </w:pPr>
      <w:bookmarkStart w:id="35" w:name="_Toc532977474"/>
      <w:r>
        <w:rPr>
          <w:rFonts w:hint="eastAsia"/>
        </w:rPr>
        <w:t>闭包</w:t>
      </w:r>
      <w:r w:rsidR="00562FB1">
        <w:rPr>
          <w:rFonts w:hint="eastAsia"/>
        </w:rPr>
        <w:t>（匿名函数）动作</w:t>
      </w:r>
      <w:bookmarkEnd w:id="35"/>
    </w:p>
    <w:p w:rsidR="00132D0F" w:rsidRDefault="00132D0F" w:rsidP="00132D0F">
      <w:pPr>
        <w:pStyle w:val="a0"/>
      </w:pPr>
    </w:p>
    <w:p w:rsidR="00132D0F" w:rsidRPr="00132D0F" w:rsidRDefault="00132D0F" w:rsidP="00132D0F">
      <w:pPr>
        <w:pStyle w:val="a0"/>
      </w:pPr>
      <w:r>
        <w:rPr>
          <w:rFonts w:hint="eastAsia"/>
        </w:rPr>
        <w:t>最简单的处理请求的控制器动作，可以有一个匿名函数（闭包函数）来实现：</w:t>
      </w:r>
    </w:p>
    <w:p w:rsidR="00562FB1" w:rsidRDefault="00132D0F" w:rsidP="00562FB1">
      <w:pPr>
        <w:pStyle w:val="a0"/>
      </w:pPr>
      <w:r>
        <w:rPr>
          <w:noProof/>
        </w:rPr>
        <w:drawing>
          <wp:inline distT="0" distB="0" distL="0" distR="0" wp14:anchorId="0B72962C" wp14:editId="56E681D6">
            <wp:extent cx="5278120" cy="565785"/>
            <wp:effectExtent l="0" t="0" r="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D0F" w:rsidRDefault="00132D0F" w:rsidP="00562FB1">
      <w:pPr>
        <w:pStyle w:val="a0"/>
      </w:pPr>
      <w:r>
        <w:rPr>
          <w:rFonts w:hint="eastAsia"/>
        </w:rPr>
        <w:t>此时，由于不能指定控制器（不能使用控制器提供的默认功能），需要使用</w:t>
      </w:r>
      <w:r>
        <w:rPr>
          <w:rFonts w:hint="eastAsia"/>
        </w:rPr>
        <w:t>Get(</w:t>
      </w:r>
      <w:r>
        <w:t>), Post()</w:t>
      </w:r>
      <w:r>
        <w:rPr>
          <w:rFonts w:hint="eastAsia"/>
        </w:rPr>
        <w:t>这些方法来指定</w:t>
      </w:r>
      <w:r>
        <w:rPr>
          <w:rFonts w:hint="eastAsia"/>
        </w:rPr>
        <w:t>URI</w:t>
      </w:r>
      <w:r>
        <w:rPr>
          <w:rFonts w:hint="eastAsia"/>
        </w:rPr>
        <w:t>与</w:t>
      </w:r>
      <w:r w:rsidR="008E6324">
        <w:rPr>
          <w:rFonts w:hint="eastAsia"/>
        </w:rPr>
        <w:t>与会处理动作的映射关系。</w:t>
      </w:r>
    </w:p>
    <w:p w:rsidR="008E6324" w:rsidRDefault="00401409" w:rsidP="00562FB1">
      <w:pPr>
        <w:pStyle w:val="a0"/>
      </w:pPr>
      <w:r>
        <w:rPr>
          <w:rFonts w:hint="eastAsia"/>
        </w:rPr>
        <w:t>非常类似：</w:t>
      </w:r>
      <w:proofErr w:type="gramStart"/>
      <w:r>
        <w:rPr>
          <w:rFonts w:hint="eastAsia"/>
        </w:rPr>
        <w:t>h</w:t>
      </w:r>
      <w:r>
        <w:t>ttp.HandleFunc</w:t>
      </w:r>
      <w:proofErr w:type="gramEnd"/>
      <w:r>
        <w:t>(“/”, func(w , r) {})</w:t>
      </w:r>
    </w:p>
    <w:p w:rsidR="00EB735A" w:rsidRDefault="00EB735A" w:rsidP="00562FB1">
      <w:pPr>
        <w:pStyle w:val="a0"/>
      </w:pPr>
    </w:p>
    <w:p w:rsidR="00EB735A" w:rsidRDefault="00EB735A" w:rsidP="00562FB1">
      <w:pPr>
        <w:pStyle w:val="a0"/>
      </w:pPr>
      <w:r>
        <w:rPr>
          <w:rFonts w:hint="eastAsia"/>
        </w:rPr>
        <w:t>可以使用的方法：</w:t>
      </w:r>
    </w:p>
    <w:p w:rsidR="00EB735A" w:rsidRDefault="00EB735A" w:rsidP="00562FB1">
      <w:pPr>
        <w:pStyle w:val="a0"/>
      </w:pPr>
      <w:r>
        <w:rPr>
          <w:noProof/>
        </w:rPr>
        <w:lastRenderedPageBreak/>
        <w:drawing>
          <wp:inline distT="0" distB="0" distL="0" distR="0" wp14:anchorId="7217E31C" wp14:editId="2EBC2EE2">
            <wp:extent cx="5278120" cy="2639060"/>
            <wp:effectExtent l="0" t="0" r="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5A" w:rsidRDefault="00EB735A" w:rsidP="00562FB1">
      <w:pPr>
        <w:pStyle w:val="a0"/>
        <w:rPr>
          <w:noProof/>
        </w:rPr>
      </w:pPr>
      <w:r>
        <w:rPr>
          <w:noProof/>
        </w:rPr>
        <w:t xml:space="preserve">.Any() </w:t>
      </w:r>
      <w:r>
        <w:rPr>
          <w:rFonts w:hint="eastAsia"/>
          <w:noProof/>
        </w:rPr>
        <w:t>任意方法的意思！</w:t>
      </w:r>
    </w:p>
    <w:p w:rsidR="00CA6D6B" w:rsidRDefault="00CA6D6B" w:rsidP="00562FB1">
      <w:pPr>
        <w:pStyle w:val="a0"/>
      </w:pPr>
    </w:p>
    <w:p w:rsidR="00CA6D6B" w:rsidRDefault="00CA6D6B" w:rsidP="00562FB1">
      <w:pPr>
        <w:pStyle w:val="a0"/>
      </w:pPr>
    </w:p>
    <w:p w:rsidR="00CA6D6B" w:rsidRDefault="00CA6D6B" w:rsidP="00CA6D6B">
      <w:pPr>
        <w:pStyle w:val="1"/>
      </w:pPr>
      <w:bookmarkStart w:id="36" w:name="_Toc532977475"/>
      <w:r>
        <w:rPr>
          <w:rFonts w:hint="eastAsia"/>
        </w:rPr>
        <w:lastRenderedPageBreak/>
        <w:t>控制器</w:t>
      </w:r>
      <w:r w:rsidR="009F6C47">
        <w:rPr>
          <w:rFonts w:hint="eastAsia"/>
        </w:rPr>
        <w:t>，</w:t>
      </w:r>
      <w:r w:rsidR="009F6C47">
        <w:rPr>
          <w:rFonts w:hint="eastAsia"/>
        </w:rPr>
        <w:t>controller</w:t>
      </w:r>
      <w:bookmarkEnd w:id="36"/>
    </w:p>
    <w:p w:rsidR="000B5E2E" w:rsidRDefault="000B5E2E" w:rsidP="000B5E2E">
      <w:r>
        <w:rPr>
          <w:rFonts w:hint="eastAsia"/>
        </w:rPr>
        <w:t>控制器，</w:t>
      </w:r>
      <w:r>
        <w:rPr>
          <w:rFonts w:hint="eastAsia"/>
        </w:rPr>
        <w:t>controller</w:t>
      </w:r>
    </w:p>
    <w:p w:rsidR="000B5E2E" w:rsidRDefault="000B5E2E" w:rsidP="000B5E2E">
      <w:r>
        <w:rPr>
          <w:rFonts w:hint="eastAsia"/>
        </w:rPr>
        <w:t>控制器结构体（对象），</w:t>
      </w:r>
      <w:r>
        <w:rPr>
          <w:rFonts w:hint="eastAsia"/>
        </w:rPr>
        <w:t>C</w:t>
      </w:r>
      <w:r>
        <w:t>lassController{}</w:t>
      </w:r>
    </w:p>
    <w:p w:rsidR="000B5E2E" w:rsidRDefault="000B5E2E" w:rsidP="000B5E2E">
      <w:r>
        <w:rPr>
          <w:rFonts w:hint="eastAsia"/>
        </w:rPr>
        <w:t>方法，</w:t>
      </w:r>
      <w:r>
        <w:rPr>
          <w:rFonts w:hint="eastAsia"/>
        </w:rPr>
        <w:t>Action</w:t>
      </w:r>
    </w:p>
    <w:p w:rsidR="000B5E2E" w:rsidRDefault="000B5E2E" w:rsidP="000B5E2E"/>
    <w:p w:rsidR="00303619" w:rsidRDefault="00303619" w:rsidP="000B5E2E">
      <w:r>
        <w:rPr>
          <w:rFonts w:hint="eastAsia"/>
        </w:rPr>
        <w:t>语法层面：在实际代码中，具体的某个功能，是由控制器对象的具体的某个方法来实现的。</w:t>
      </w:r>
    </w:p>
    <w:p w:rsidR="005C3164" w:rsidRDefault="005C3164" w:rsidP="000B5E2E">
      <w:r>
        <w:rPr>
          <w:rFonts w:hint="eastAsia"/>
        </w:rPr>
        <w:t>MVC</w:t>
      </w:r>
      <w:r>
        <w:rPr>
          <w:rFonts w:hint="eastAsia"/>
        </w:rPr>
        <w:t>的概念的层面，控制器说的就是具体的实现某个操作的动作</w:t>
      </w:r>
      <w:r>
        <w:rPr>
          <w:rFonts w:hint="eastAsia"/>
        </w:rPr>
        <w:t>Action</w:t>
      </w:r>
      <w:r w:rsidR="004A4C69">
        <w:rPr>
          <w:rFonts w:hint="eastAsia"/>
        </w:rPr>
        <w:t>。将一个具体功能实现，视为一个</w:t>
      </w:r>
      <w:r w:rsidR="004A4C69">
        <w:rPr>
          <w:rFonts w:hint="eastAsia"/>
        </w:rPr>
        <w:t>MVC</w:t>
      </w:r>
      <w:r w:rsidR="004A4C69">
        <w:rPr>
          <w:rFonts w:hint="eastAsia"/>
        </w:rPr>
        <w:t>的整体。</w:t>
      </w:r>
    </w:p>
    <w:p w:rsidR="004A4C69" w:rsidRDefault="004A4C69" w:rsidP="000B5E2E"/>
    <w:p w:rsidR="004A4C69" w:rsidRDefault="004A4C69" w:rsidP="000B5E2E">
      <w:r>
        <w:rPr>
          <w:rFonts w:hint="eastAsia"/>
        </w:rPr>
        <w:t>通过路由确定具体由哪个控制器动作实现某个操作的</w:t>
      </w:r>
      <w:r w:rsidR="00985E15">
        <w:rPr>
          <w:rFonts w:hint="eastAsia"/>
        </w:rPr>
        <w:t>。</w:t>
      </w:r>
    </w:p>
    <w:p w:rsidR="00985E15" w:rsidRDefault="00985E15" w:rsidP="000B5E2E">
      <w:r>
        <w:rPr>
          <w:rFonts w:hint="eastAsia"/>
        </w:rPr>
        <w:t>在</w:t>
      </w:r>
      <w:r>
        <w:rPr>
          <w:rFonts w:hint="eastAsia"/>
        </w:rPr>
        <w:t>restful</w:t>
      </w:r>
      <w:r>
        <w:rPr>
          <w:rFonts w:hint="eastAsia"/>
        </w:rPr>
        <w:t>中，主要由</w:t>
      </w:r>
      <w:r>
        <w:rPr>
          <w:rFonts w:hint="eastAsia"/>
        </w:rPr>
        <w:t xml:space="preserve"> G</w:t>
      </w:r>
      <w:r>
        <w:t>et(), Post(), Delete(), Put()</w:t>
      </w:r>
      <w:r>
        <w:rPr>
          <w:rFonts w:hint="eastAsia"/>
        </w:rPr>
        <w:t>实现。</w:t>
      </w:r>
    </w:p>
    <w:p w:rsidR="00985E15" w:rsidRDefault="00985E15" w:rsidP="000B5E2E">
      <w:r>
        <w:rPr>
          <w:rFonts w:hint="eastAsia"/>
        </w:rPr>
        <w:t>在浏览器的</w:t>
      </w:r>
      <w:r>
        <w:rPr>
          <w:rFonts w:hint="eastAsia"/>
        </w:rPr>
        <w:t>web</w:t>
      </w:r>
      <w:r>
        <w:rPr>
          <w:rFonts w:hint="eastAsia"/>
        </w:rPr>
        <w:t>项目中，通常需要自定义方法动作的名称：</w:t>
      </w:r>
    </w:p>
    <w:p w:rsidR="00985E15" w:rsidRDefault="00985E15" w:rsidP="000B5E2E">
      <w:r>
        <w:rPr>
          <w:noProof/>
        </w:rPr>
        <w:drawing>
          <wp:inline distT="0" distB="0" distL="0" distR="0" wp14:anchorId="5A6816E4" wp14:editId="469CF611">
            <wp:extent cx="5278120" cy="570230"/>
            <wp:effectExtent l="0" t="0" r="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F7" w:rsidRDefault="00F549F7" w:rsidP="000B5E2E"/>
    <w:p w:rsidR="00F549F7" w:rsidRDefault="00F549F7" w:rsidP="00F549F7">
      <w:pPr>
        <w:pStyle w:val="2"/>
      </w:pPr>
      <w:bookmarkStart w:id="37" w:name="_Toc532977476"/>
      <w:r>
        <w:rPr>
          <w:rFonts w:hint="eastAsia"/>
        </w:rPr>
        <w:t>核心控制器（基础控制器）</w:t>
      </w:r>
      <w:bookmarkEnd w:id="37"/>
    </w:p>
    <w:p w:rsidR="00F549F7" w:rsidRDefault="00F549F7" w:rsidP="00F549F7">
      <w:pPr>
        <w:pStyle w:val="a0"/>
      </w:pPr>
      <w:r>
        <w:rPr>
          <w:rFonts w:hint="eastAsia"/>
        </w:rPr>
        <w:t>控制器类，如果需要成为</w:t>
      </w:r>
      <w:r>
        <w:rPr>
          <w:rFonts w:hint="eastAsia"/>
        </w:rPr>
        <w:t>beego</w:t>
      </w:r>
      <w:r>
        <w:rPr>
          <w:rFonts w:hint="eastAsia"/>
        </w:rPr>
        <w:t>的控制器，需要内嵌（继承）</w:t>
      </w:r>
      <w:r>
        <w:rPr>
          <w:rFonts w:hint="eastAsia"/>
        </w:rPr>
        <w:t>beego</w:t>
      </w:r>
      <w:r>
        <w:t xml:space="preserve">.Controller </w:t>
      </w:r>
      <w:r>
        <w:rPr>
          <w:rFonts w:hint="eastAsia"/>
        </w:rPr>
        <w:t>，就是基础控制器。</w:t>
      </w:r>
    </w:p>
    <w:p w:rsidR="00896327" w:rsidRDefault="00896327" w:rsidP="00F549F7">
      <w:pPr>
        <w:pStyle w:val="a0"/>
      </w:pPr>
      <w:r>
        <w:rPr>
          <w:noProof/>
        </w:rPr>
        <w:drawing>
          <wp:inline distT="0" distB="0" distL="0" distR="0" wp14:anchorId="626ED8E7" wp14:editId="254DB0B7">
            <wp:extent cx="5278120" cy="1405890"/>
            <wp:effectExtent l="0" t="0" r="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C01" w:rsidRDefault="00571C01" w:rsidP="00F549F7">
      <w:pPr>
        <w:pStyle w:val="a0"/>
      </w:pPr>
    </w:p>
    <w:p w:rsidR="00571C01" w:rsidRDefault="00571C01" w:rsidP="00F549F7">
      <w:pPr>
        <w:pStyle w:val="a0"/>
      </w:pPr>
      <w:r>
        <w:rPr>
          <w:rFonts w:hint="eastAsia"/>
        </w:rPr>
        <w:t>在</w:t>
      </w:r>
      <w:proofErr w:type="gramStart"/>
      <w:r>
        <w:rPr>
          <w:rFonts w:hint="eastAsia"/>
        </w:rPr>
        <w:t>该核心</w:t>
      </w:r>
      <w:proofErr w:type="gramEnd"/>
      <w:r>
        <w:rPr>
          <w:rFonts w:hint="eastAsia"/>
        </w:rPr>
        <w:t>控制器中，完成了控制器的基本操作，基本结构的定义：</w:t>
      </w:r>
    </w:p>
    <w:p w:rsidR="00571C01" w:rsidRDefault="00571C01" w:rsidP="00F549F7">
      <w:pPr>
        <w:pStyle w:val="a0"/>
      </w:pPr>
      <w:proofErr w:type="gramStart"/>
      <w:r>
        <w:rPr>
          <w:rFonts w:hint="eastAsia"/>
        </w:rPr>
        <w:t>b</w:t>
      </w:r>
      <w:r>
        <w:t>eego.Controller</w:t>
      </w:r>
      <w:proofErr w:type="gramEnd"/>
      <w:r>
        <w:t>:</w:t>
      </w:r>
    </w:p>
    <w:p w:rsidR="00571C01" w:rsidRDefault="00571C01" w:rsidP="00F549F7">
      <w:pPr>
        <w:pStyle w:val="a0"/>
      </w:pPr>
      <w:r>
        <w:rPr>
          <w:noProof/>
        </w:rPr>
        <w:lastRenderedPageBreak/>
        <w:drawing>
          <wp:inline distT="0" distB="0" distL="0" distR="0" wp14:anchorId="02627F3F" wp14:editId="6E2428AD">
            <wp:extent cx="5278120" cy="346900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C01" w:rsidRDefault="00571C01" w:rsidP="00F549F7">
      <w:pPr>
        <w:pStyle w:val="a0"/>
      </w:pPr>
      <w:r>
        <w:rPr>
          <w:noProof/>
        </w:rPr>
        <w:drawing>
          <wp:inline distT="0" distB="0" distL="0" distR="0" wp14:anchorId="3C048080" wp14:editId="4B055049">
            <wp:extent cx="5278120" cy="1877695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6B6" w:rsidRDefault="001D26B6" w:rsidP="00F549F7">
      <w:pPr>
        <w:pStyle w:val="a0"/>
      </w:pPr>
      <w:r>
        <w:rPr>
          <w:noProof/>
        </w:rPr>
        <w:drawing>
          <wp:inline distT="0" distB="0" distL="0" distR="0" wp14:anchorId="1E301E9B" wp14:editId="3703C72D">
            <wp:extent cx="5278120" cy="2966720"/>
            <wp:effectExtent l="0" t="0" r="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BDD" w:rsidRDefault="00F14BDD" w:rsidP="00F549F7">
      <w:pPr>
        <w:pStyle w:val="a0"/>
      </w:pPr>
    </w:p>
    <w:p w:rsidR="00F14BDD" w:rsidRDefault="00F14BDD" w:rsidP="00F549F7">
      <w:pPr>
        <w:pStyle w:val="a0"/>
      </w:pPr>
    </w:p>
    <w:p w:rsidR="00F14BDD" w:rsidRDefault="00F14BDD" w:rsidP="00F14BDD">
      <w:pPr>
        <w:pStyle w:val="2"/>
      </w:pPr>
      <w:bookmarkStart w:id="38" w:name="_Toc532977477"/>
      <w:r>
        <w:rPr>
          <w:rFonts w:hint="eastAsia"/>
        </w:rPr>
        <w:t>动作</w:t>
      </w:r>
      <w:r w:rsidR="00B845CB">
        <w:rPr>
          <w:rFonts w:hint="eastAsia"/>
        </w:rPr>
        <w:t>action</w:t>
      </w:r>
      <w:bookmarkEnd w:id="38"/>
    </w:p>
    <w:p w:rsidR="00B845CB" w:rsidRDefault="00B845CB" w:rsidP="00B845CB">
      <w:pPr>
        <w:pStyle w:val="a0"/>
      </w:pPr>
      <w:r>
        <w:rPr>
          <w:rFonts w:hint="eastAsia"/>
        </w:rPr>
        <w:t>某个控制器的方法。具有某个控制器对象接收器</w:t>
      </w:r>
      <w:r w:rsidR="00B27A05">
        <w:rPr>
          <w:rFonts w:hint="eastAsia"/>
        </w:rPr>
        <w:t>（</w:t>
      </w:r>
      <w:r w:rsidR="00B27A05">
        <w:rPr>
          <w:rFonts w:hint="eastAsia"/>
        </w:rPr>
        <w:t>receiver</w:t>
      </w:r>
      <w:r w:rsidR="00B27A05">
        <w:rPr>
          <w:rFonts w:hint="eastAsia"/>
        </w:rPr>
        <w:t>）</w:t>
      </w:r>
      <w:r>
        <w:rPr>
          <w:rFonts w:hint="eastAsia"/>
        </w:rPr>
        <w:t>的函数：</w:t>
      </w:r>
    </w:p>
    <w:p w:rsidR="00B845CB" w:rsidRDefault="00B845CB" w:rsidP="00B845CB">
      <w:pPr>
        <w:pStyle w:val="a0"/>
      </w:pPr>
      <w:r>
        <w:rPr>
          <w:noProof/>
        </w:rPr>
        <w:drawing>
          <wp:inline distT="0" distB="0" distL="0" distR="0" wp14:anchorId="0C51B30D" wp14:editId="23E04134">
            <wp:extent cx="5278120" cy="435102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96" w:rsidRDefault="00DC3496" w:rsidP="00B845CB">
      <w:pPr>
        <w:pStyle w:val="a0"/>
      </w:pPr>
    </w:p>
    <w:p w:rsidR="00DC3496" w:rsidRDefault="007D159F" w:rsidP="00B845CB">
      <w:pPr>
        <w:pStyle w:val="a0"/>
      </w:pPr>
      <w:r>
        <w:rPr>
          <w:rFonts w:hint="eastAsia"/>
        </w:rPr>
        <w:t>动作中通过，控制器对象的属性，完成操作。</w:t>
      </w:r>
    </w:p>
    <w:p w:rsidR="007D159F" w:rsidRDefault="007D159F" w:rsidP="00B845CB">
      <w:pPr>
        <w:pStyle w:val="a0"/>
      </w:pPr>
      <w:r>
        <w:rPr>
          <w:rFonts w:hint="eastAsia"/>
        </w:rPr>
        <w:t>c</w:t>
      </w:r>
      <w:r>
        <w:t xml:space="preserve">.Data </w:t>
      </w:r>
      <w:r>
        <w:rPr>
          <w:rFonts w:hint="eastAsia"/>
        </w:rPr>
        <w:t>为模板分配数据</w:t>
      </w:r>
    </w:p>
    <w:p w:rsidR="007D159F" w:rsidRDefault="007D159F" w:rsidP="00B845CB">
      <w:pPr>
        <w:pStyle w:val="a0"/>
      </w:pPr>
      <w:r>
        <w:rPr>
          <w:rFonts w:hint="eastAsia"/>
        </w:rPr>
        <w:t>c</w:t>
      </w:r>
      <w:r>
        <w:t xml:space="preserve">.TplName </w:t>
      </w:r>
      <w:r>
        <w:rPr>
          <w:rFonts w:hint="eastAsia"/>
        </w:rPr>
        <w:t>设置需要解析的模板文件</w:t>
      </w:r>
    </w:p>
    <w:p w:rsidR="002D091F" w:rsidRDefault="002D091F" w:rsidP="00B845CB">
      <w:pPr>
        <w:pStyle w:val="a0"/>
      </w:pPr>
    </w:p>
    <w:p w:rsidR="004C52EA" w:rsidRDefault="004C52EA" w:rsidP="004C52EA">
      <w:pPr>
        <w:pStyle w:val="2"/>
      </w:pPr>
      <w:bookmarkStart w:id="39" w:name="_Toc532977478"/>
      <w:r>
        <w:rPr>
          <w:rFonts w:hint="eastAsia"/>
        </w:rPr>
        <w:t>c</w:t>
      </w:r>
      <w:r>
        <w:t>ontroller.Ctx</w:t>
      </w:r>
      <w:r w:rsidR="00DA196E">
        <w:rPr>
          <w:rFonts w:hint="eastAsia"/>
        </w:rPr>
        <w:t>，</w:t>
      </w:r>
      <w:r w:rsidR="00DA196E">
        <w:rPr>
          <w:rFonts w:hint="eastAsia"/>
        </w:rPr>
        <w:t>http</w:t>
      </w:r>
      <w:r w:rsidR="00DA196E">
        <w:rPr>
          <w:rFonts w:hint="eastAsia"/>
        </w:rPr>
        <w:t>上下文环境对象</w:t>
      </w:r>
      <w:bookmarkEnd w:id="39"/>
    </w:p>
    <w:p w:rsidR="002D091F" w:rsidRPr="00B845CB" w:rsidRDefault="002D091F" w:rsidP="00B845CB">
      <w:pPr>
        <w:pStyle w:val="a0"/>
      </w:pPr>
      <w:r>
        <w:rPr>
          <w:rFonts w:hint="eastAsia"/>
        </w:rPr>
        <w:t>c</w:t>
      </w:r>
      <w:r>
        <w:t>.Ctx</w:t>
      </w:r>
      <w:r>
        <w:rPr>
          <w:rFonts w:hint="eastAsia"/>
        </w:rPr>
        <w:t>，</w:t>
      </w:r>
      <w:r>
        <w:rPr>
          <w:rFonts w:hint="eastAsia"/>
        </w:rPr>
        <w:t>http</w:t>
      </w:r>
      <w:r>
        <w:rPr>
          <w:rFonts w:hint="eastAsia"/>
        </w:rPr>
        <w:t>的上下文环境</w:t>
      </w:r>
      <w:r w:rsidR="0061327C">
        <w:rPr>
          <w:rFonts w:hint="eastAsia"/>
        </w:rPr>
        <w:t>（</w:t>
      </w:r>
      <w:r w:rsidR="0061327C">
        <w:rPr>
          <w:rFonts w:hint="eastAsia"/>
        </w:rPr>
        <w:t>context</w:t>
      </w:r>
      <w:r w:rsidR="0061327C">
        <w:rPr>
          <w:rFonts w:hint="eastAsia"/>
        </w:rPr>
        <w:t>）</w:t>
      </w:r>
      <w:r>
        <w:rPr>
          <w:rFonts w:hint="eastAsia"/>
        </w:rPr>
        <w:t>，将</w:t>
      </w:r>
      <w:r>
        <w:rPr>
          <w:rFonts w:hint="eastAsia"/>
        </w:rPr>
        <w:t>http</w:t>
      </w:r>
      <w:r>
        <w:rPr>
          <w:rFonts w:hint="eastAsia"/>
        </w:rPr>
        <w:t>请求和响应封装到一个对象中，便于使用。称之为控制器的上下文。</w:t>
      </w:r>
      <w:r w:rsidR="007B2873">
        <w:rPr>
          <w:rFonts w:hint="eastAsia"/>
        </w:rPr>
        <w:t>例如，利用该上下文环境，写响应主体</w:t>
      </w:r>
    </w:p>
    <w:p w:rsidR="00B845CB" w:rsidRDefault="007B2873" w:rsidP="00B845CB">
      <w:pPr>
        <w:pStyle w:val="a0"/>
      </w:pPr>
      <w:r w:rsidRPr="007B2873">
        <w:t>c.</w:t>
      </w:r>
      <w:proofErr w:type="gramStart"/>
      <w:r w:rsidRPr="007B2873">
        <w:t>Ctx.Input.Param</w:t>
      </w:r>
      <w:proofErr w:type="gramEnd"/>
      <w:r w:rsidRPr="007B2873">
        <w:t>(":path")</w:t>
      </w:r>
    </w:p>
    <w:p w:rsidR="007B2873" w:rsidRPr="002D091F" w:rsidRDefault="007B2873" w:rsidP="00B845CB">
      <w:pPr>
        <w:pStyle w:val="a0"/>
      </w:pPr>
      <w:r w:rsidRPr="007B2873">
        <w:rPr>
          <w:rFonts w:hint="eastAsia"/>
        </w:rPr>
        <w:lastRenderedPageBreak/>
        <w:t>c.Ctx.WriteString("</w:t>
      </w:r>
      <w:r w:rsidRPr="007B2873">
        <w:rPr>
          <w:rFonts w:hint="eastAsia"/>
        </w:rPr>
        <w:t>班级设置动作执行</w:t>
      </w:r>
      <w:r w:rsidRPr="007B2873">
        <w:rPr>
          <w:rFonts w:hint="eastAsia"/>
        </w:rPr>
        <w:t>")</w:t>
      </w:r>
    </w:p>
    <w:p w:rsidR="004A4C69" w:rsidRDefault="004A4C69" w:rsidP="000B5E2E"/>
    <w:p w:rsidR="00A7760E" w:rsidRDefault="00021B31" w:rsidP="00021B31">
      <w:pPr>
        <w:pStyle w:val="2"/>
      </w:pPr>
      <w:bookmarkStart w:id="40" w:name="_Toc532977479"/>
      <w:r>
        <w:rPr>
          <w:rFonts w:hint="eastAsia"/>
        </w:rPr>
        <w:t>重定向</w:t>
      </w:r>
      <w:bookmarkEnd w:id="40"/>
    </w:p>
    <w:p w:rsidR="00681B54" w:rsidRDefault="00681B54" w:rsidP="00681B54">
      <w:pPr>
        <w:pStyle w:val="a0"/>
      </w:pPr>
      <w:r>
        <w:rPr>
          <w:rFonts w:hint="eastAsia"/>
        </w:rPr>
        <w:t>利用控制器对象的</w:t>
      </w:r>
    </w:p>
    <w:p w:rsidR="00681B54" w:rsidRDefault="00681B54" w:rsidP="00681B54">
      <w:pPr>
        <w:pStyle w:val="a0"/>
      </w:pPr>
      <w:r>
        <w:t>c.</w:t>
      </w:r>
      <w:proofErr w:type="gramStart"/>
      <w:r>
        <w:t>Redirect(</w:t>
      </w:r>
      <w:proofErr w:type="gramEnd"/>
      <w:r>
        <w:t>)</w:t>
      </w:r>
    </w:p>
    <w:p w:rsidR="00681B54" w:rsidRDefault="00681B54" w:rsidP="00681B54">
      <w:pPr>
        <w:pStyle w:val="a0"/>
      </w:pPr>
      <w:r>
        <w:rPr>
          <w:rFonts w:hint="eastAsia"/>
        </w:rPr>
        <w:t>完成重定向</w:t>
      </w:r>
    </w:p>
    <w:p w:rsidR="00681B54" w:rsidRDefault="00681B54" w:rsidP="00681B54">
      <w:pPr>
        <w:pStyle w:val="a0"/>
      </w:pPr>
      <w:r>
        <w:rPr>
          <w:noProof/>
        </w:rPr>
        <w:drawing>
          <wp:inline distT="0" distB="0" distL="0" distR="0" wp14:anchorId="225633CC" wp14:editId="12694FE6">
            <wp:extent cx="5278120" cy="812165"/>
            <wp:effectExtent l="0" t="0" r="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30E" w:rsidRDefault="0088630E" w:rsidP="00681B54">
      <w:pPr>
        <w:pStyle w:val="a0"/>
      </w:pPr>
    </w:p>
    <w:p w:rsidR="0088630E" w:rsidRDefault="0088630E" w:rsidP="00681B54">
      <w:pPr>
        <w:pStyle w:val="a0"/>
      </w:pPr>
    </w:p>
    <w:p w:rsidR="0088630E" w:rsidRDefault="0088630E" w:rsidP="0088630E">
      <w:pPr>
        <w:pStyle w:val="2"/>
      </w:pPr>
      <w:bookmarkStart w:id="41" w:name="_Toc532977480"/>
      <w:r>
        <w:rPr>
          <w:rFonts w:hint="eastAsia"/>
        </w:rPr>
        <w:t>动作终止</w:t>
      </w:r>
      <w:bookmarkEnd w:id="41"/>
    </w:p>
    <w:p w:rsidR="00EA2912" w:rsidRDefault="00EA2912" w:rsidP="00EA2912">
      <w:pPr>
        <w:pStyle w:val="a0"/>
      </w:pPr>
      <w:r>
        <w:rPr>
          <w:rFonts w:hint="eastAsia"/>
        </w:rPr>
        <w:t>若在发生错误时，需要动作不再执行。可以使用：</w:t>
      </w:r>
    </w:p>
    <w:p w:rsidR="00EA2912" w:rsidRDefault="00EA2912" w:rsidP="00EA2912">
      <w:pPr>
        <w:pStyle w:val="a0"/>
      </w:pPr>
      <w:r>
        <w:rPr>
          <w:noProof/>
        </w:rPr>
        <w:drawing>
          <wp:inline distT="0" distB="0" distL="0" distR="0" wp14:anchorId="6154893B" wp14:editId="4ECCD8FE">
            <wp:extent cx="5278120" cy="74803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B34" w:rsidRDefault="00652B34" w:rsidP="004856F5">
      <w:pPr>
        <w:pStyle w:val="a0"/>
        <w:ind w:firstLine="0"/>
      </w:pPr>
    </w:p>
    <w:p w:rsidR="007B00F2" w:rsidRDefault="00A941EB" w:rsidP="00B47883">
      <w:pPr>
        <w:pStyle w:val="2"/>
      </w:pPr>
      <w:bookmarkStart w:id="42" w:name="_Toc532977481"/>
      <w:r>
        <w:rPr>
          <w:rFonts w:hint="eastAsia"/>
        </w:rPr>
        <w:t>接收请求参数</w:t>
      </w:r>
      <w:bookmarkEnd w:id="42"/>
    </w:p>
    <w:p w:rsidR="00876917" w:rsidRDefault="00876917" w:rsidP="00876917">
      <w:pPr>
        <w:pStyle w:val="3"/>
      </w:pPr>
      <w:bookmarkStart w:id="43" w:name="_Toc532977482"/>
      <w:r>
        <w:rPr>
          <w:rFonts w:hint="eastAsia"/>
        </w:rPr>
        <w:t>路由参数</w:t>
      </w:r>
      <w:bookmarkEnd w:id="43"/>
    </w:p>
    <w:p w:rsidR="007B00F2" w:rsidRDefault="007B00F2" w:rsidP="007B00F2">
      <w:pPr>
        <w:pStyle w:val="a0"/>
      </w:pPr>
      <w:r>
        <w:rPr>
          <w:rFonts w:hint="eastAsia"/>
        </w:rPr>
        <w:t>控制器使用</w:t>
      </w:r>
      <w:r>
        <w:rPr>
          <w:rFonts w:hint="eastAsia"/>
        </w:rPr>
        <w:t xml:space="preserve"> </w:t>
      </w:r>
      <w:r>
        <w:t>Ctx</w:t>
      </w:r>
      <w:r>
        <w:rPr>
          <w:rFonts w:hint="eastAsia"/>
        </w:rPr>
        <w:t>来获取</w:t>
      </w:r>
      <w:r w:rsidR="00FF0EF5">
        <w:rPr>
          <w:rFonts w:hint="eastAsia"/>
        </w:rPr>
        <w:t>路由参数</w:t>
      </w:r>
      <w:r w:rsidR="004869EB">
        <w:rPr>
          <w:rFonts w:hint="eastAsia"/>
        </w:rPr>
        <w:t>:</w:t>
      </w:r>
    </w:p>
    <w:p w:rsidR="00835747" w:rsidRDefault="00835747" w:rsidP="007B00F2">
      <w:pPr>
        <w:pStyle w:val="a0"/>
      </w:pPr>
      <w:r>
        <w:rPr>
          <w:noProof/>
        </w:rPr>
        <w:drawing>
          <wp:inline distT="0" distB="0" distL="0" distR="0" wp14:anchorId="28EF3569" wp14:editId="4511DEFE">
            <wp:extent cx="5278120" cy="168910"/>
            <wp:effectExtent l="0" t="0" r="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EF5" w:rsidRDefault="0080754D" w:rsidP="007B00F2">
      <w:pPr>
        <w:pStyle w:val="a0"/>
      </w:pPr>
      <w:r w:rsidRPr="0080754D">
        <w:t>c.</w:t>
      </w:r>
      <w:proofErr w:type="gramStart"/>
      <w:r w:rsidRPr="0080754D">
        <w:t>Ctx.Input.Param</w:t>
      </w:r>
      <w:proofErr w:type="gramEnd"/>
      <w:r w:rsidRPr="0080754D">
        <w:t>(":id")</w:t>
      </w:r>
    </w:p>
    <w:p w:rsidR="0080754D" w:rsidRPr="0080754D" w:rsidRDefault="0080754D" w:rsidP="00F9667A">
      <w:pPr>
        <w:pStyle w:val="a0"/>
        <w:ind w:firstLine="420"/>
      </w:pPr>
      <w:r>
        <w:rPr>
          <w:rFonts w:hint="eastAsia"/>
        </w:rPr>
        <w:t>/</w:t>
      </w:r>
      <w:r>
        <w:t>set/42</w:t>
      </w:r>
      <w:r>
        <w:rPr>
          <w:rFonts w:hint="eastAsia"/>
        </w:rPr>
        <w:t>路由才可以获取</w:t>
      </w:r>
    </w:p>
    <w:p w:rsidR="0080754D" w:rsidRDefault="0080754D" w:rsidP="007B00F2">
      <w:pPr>
        <w:pStyle w:val="a0"/>
      </w:pPr>
    </w:p>
    <w:p w:rsidR="003C1930" w:rsidRDefault="003C1930" w:rsidP="007B00F2">
      <w:pPr>
        <w:pStyle w:val="a0"/>
      </w:pPr>
    </w:p>
    <w:p w:rsidR="003C1930" w:rsidRDefault="003C1930" w:rsidP="003C1930">
      <w:pPr>
        <w:pStyle w:val="3"/>
      </w:pPr>
      <w:bookmarkStart w:id="44" w:name="_Toc532977483"/>
      <w:r>
        <w:rPr>
          <w:rFonts w:hint="eastAsia"/>
        </w:rPr>
        <w:lastRenderedPageBreak/>
        <w:t>请求参数</w:t>
      </w:r>
      <w:bookmarkEnd w:id="44"/>
    </w:p>
    <w:p w:rsidR="0060561E" w:rsidRPr="0060561E" w:rsidRDefault="008B0C98" w:rsidP="008B0C98">
      <w:pPr>
        <w:pStyle w:val="4"/>
      </w:pPr>
      <w:r>
        <w:rPr>
          <w:rFonts w:hint="eastAsia"/>
        </w:rPr>
        <w:t>c</w:t>
      </w:r>
      <w:r>
        <w:t>.Input(</w:t>
      </w:r>
      <w:proofErr w:type="gramStart"/>
      <w:r>
        <w:t>).Get</w:t>
      </w:r>
      <w:proofErr w:type="gramEnd"/>
      <w:r>
        <w:t>()</w:t>
      </w:r>
    </w:p>
    <w:p w:rsidR="00E935F6" w:rsidRPr="00E935F6" w:rsidRDefault="00E935F6" w:rsidP="00E935F6">
      <w:pPr>
        <w:pStyle w:val="a0"/>
        <w:ind w:firstLine="420"/>
      </w:pPr>
      <w:r>
        <w:rPr>
          <w:rFonts w:hint="eastAsia"/>
        </w:rPr>
        <w:t>由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post</w:t>
      </w:r>
      <w:r>
        <w:rPr>
          <w:rFonts w:hint="eastAsia"/>
        </w:rPr>
        <w:t>两种：</w:t>
      </w:r>
      <w:r w:rsidR="00DA3AB5">
        <w:rPr>
          <w:rFonts w:hint="eastAsia"/>
        </w:rPr>
        <w:t>查询字符串，请求主体参数。</w:t>
      </w:r>
    </w:p>
    <w:p w:rsidR="00FF0EF5" w:rsidRPr="00FF0EF5" w:rsidRDefault="00E935F6" w:rsidP="00E935F6">
      <w:pPr>
        <w:pStyle w:val="a0"/>
      </w:pPr>
      <w:r>
        <w:rPr>
          <w:rFonts w:hint="eastAsia"/>
        </w:rPr>
        <w:t>通过</w:t>
      </w:r>
      <w:r w:rsidR="00FF0EF5">
        <w:rPr>
          <w:rFonts w:hint="eastAsia"/>
        </w:rPr>
        <w:t>下面的语法获取请求参数：</w:t>
      </w:r>
    </w:p>
    <w:p w:rsidR="007B00F2" w:rsidRDefault="008C4C40" w:rsidP="007B00F2">
      <w:pPr>
        <w:pStyle w:val="a0"/>
      </w:pPr>
      <w:r>
        <w:t>c</w:t>
      </w:r>
      <w:r w:rsidR="009E2500">
        <w:t>.Input(</w:t>
      </w:r>
      <w:proofErr w:type="gramStart"/>
      <w:r w:rsidR="009E2500">
        <w:t>)</w:t>
      </w:r>
      <w:r w:rsidR="004869EB">
        <w:t>.Get</w:t>
      </w:r>
      <w:proofErr w:type="gramEnd"/>
      <w:r w:rsidR="004869EB">
        <w:t>(</w:t>
      </w:r>
      <w:r w:rsidR="0076078C">
        <w:t>key</w:t>
      </w:r>
      <w:r w:rsidR="004869EB">
        <w:t>)</w:t>
      </w:r>
    </w:p>
    <w:p w:rsidR="00E935F6" w:rsidRDefault="008C4C40" w:rsidP="007B00F2">
      <w:pPr>
        <w:pStyle w:val="a0"/>
      </w:pPr>
      <w:r>
        <w:rPr>
          <w:rFonts w:hint="eastAsia"/>
        </w:rPr>
        <w:t>c</w:t>
      </w:r>
      <w:r w:rsidR="00E935F6">
        <w:t>.Input()</w:t>
      </w:r>
      <w:r w:rsidR="00E935F6">
        <w:rPr>
          <w:rFonts w:hint="eastAsia"/>
        </w:rPr>
        <w:t>得到</w:t>
      </w:r>
      <w:r w:rsidR="00E935F6">
        <w:rPr>
          <w:rFonts w:hint="eastAsia"/>
        </w:rPr>
        <w:t xml:space="preserve"> </w:t>
      </w:r>
      <w:r w:rsidR="00E935F6">
        <w:t xml:space="preserve">Values </w:t>
      </w:r>
      <w:r w:rsidR="00E935F6">
        <w:rPr>
          <w:rFonts w:hint="eastAsia"/>
        </w:rPr>
        <w:t>对象</w:t>
      </w:r>
    </w:p>
    <w:p w:rsidR="00E935F6" w:rsidRDefault="00EC1003" w:rsidP="007B00F2">
      <w:pPr>
        <w:pStyle w:val="a0"/>
      </w:pPr>
      <w:r>
        <w:rPr>
          <w:noProof/>
        </w:rPr>
        <w:drawing>
          <wp:inline distT="0" distB="0" distL="0" distR="0" wp14:anchorId="61BC26F3" wp14:editId="4E3867AA">
            <wp:extent cx="5278120" cy="97472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EF5" w:rsidRDefault="00FF0EF5" w:rsidP="007B00F2">
      <w:pPr>
        <w:pStyle w:val="a0"/>
      </w:pPr>
    </w:p>
    <w:p w:rsidR="002D3F94" w:rsidRDefault="002D3F94" w:rsidP="007B00F2">
      <w:pPr>
        <w:pStyle w:val="a0"/>
      </w:pPr>
      <w:r>
        <w:rPr>
          <w:rFonts w:hint="eastAsia"/>
        </w:rPr>
        <w:t>区分好请求参数和路由参数：</w:t>
      </w:r>
    </w:p>
    <w:p w:rsidR="002D3F94" w:rsidRDefault="002D3F94" w:rsidP="007B00F2">
      <w:pPr>
        <w:pStyle w:val="a0"/>
      </w:pPr>
      <w:r>
        <w:rPr>
          <w:noProof/>
        </w:rPr>
        <w:drawing>
          <wp:inline distT="0" distB="0" distL="0" distR="0" wp14:anchorId="096CF081" wp14:editId="3CEAF35D">
            <wp:extent cx="5278120" cy="1845945"/>
            <wp:effectExtent l="0" t="0" r="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61E" w:rsidRDefault="0060561E" w:rsidP="007B00F2">
      <w:pPr>
        <w:pStyle w:val="a0"/>
      </w:pPr>
    </w:p>
    <w:p w:rsidR="0060561E" w:rsidRDefault="008B0C98" w:rsidP="008B0C98">
      <w:pPr>
        <w:pStyle w:val="4"/>
      </w:pPr>
      <w:r>
        <w:rPr>
          <w:rFonts w:hint="eastAsia"/>
        </w:rPr>
        <w:t>特定类型参数</w:t>
      </w:r>
    </w:p>
    <w:p w:rsidR="00B3186B" w:rsidRDefault="00B3186B" w:rsidP="00B3186B">
      <w:pPr>
        <w:pStyle w:val="a0"/>
      </w:pPr>
      <w:r>
        <w:rPr>
          <w:rFonts w:hint="eastAsia"/>
        </w:rPr>
        <w:t>常规的，得到的请求参数都为</w:t>
      </w:r>
      <w:r>
        <w:rPr>
          <w:rFonts w:hint="eastAsia"/>
        </w:rPr>
        <w:t xml:space="preserve"> </w:t>
      </w:r>
      <w:r>
        <w:rPr>
          <w:rFonts w:hint="eastAsia"/>
        </w:rPr>
        <w:t>字符串</w:t>
      </w:r>
      <w:r>
        <w:rPr>
          <w:rFonts w:hint="eastAsia"/>
        </w:rPr>
        <w:t xml:space="preserve"> </w:t>
      </w:r>
      <w:r>
        <w:rPr>
          <w:rFonts w:hint="eastAsia"/>
        </w:rPr>
        <w:t>类型。</w:t>
      </w:r>
    </w:p>
    <w:p w:rsidR="0061395B" w:rsidRDefault="0061395B" w:rsidP="00B3186B">
      <w:pPr>
        <w:pStyle w:val="a0"/>
      </w:pPr>
      <w:r>
        <w:rPr>
          <w:rFonts w:hint="eastAsia"/>
        </w:rPr>
        <w:t>数据在传输时，没有做编码，仅仅可以传输字符串（字节数据）。</w:t>
      </w:r>
    </w:p>
    <w:p w:rsidR="0061395B" w:rsidRDefault="0061395B" w:rsidP="00B3186B">
      <w:pPr>
        <w:pStyle w:val="a0"/>
      </w:pPr>
    </w:p>
    <w:p w:rsidR="0061395B" w:rsidRDefault="0061395B" w:rsidP="00B3186B">
      <w:pPr>
        <w:pStyle w:val="a0"/>
      </w:pPr>
      <w:r>
        <w:rPr>
          <w:rFonts w:hint="eastAsia"/>
        </w:rPr>
        <w:t>如果需要特定的数据类型使用控制器的方法：</w:t>
      </w:r>
    </w:p>
    <w:p w:rsidR="0061395B" w:rsidRDefault="0061395B" w:rsidP="0061395B">
      <w:pPr>
        <w:pStyle w:val="a0"/>
      </w:pPr>
      <w:proofErr w:type="gramStart"/>
      <w:r>
        <w:t>GetString(</w:t>
      </w:r>
      <w:proofErr w:type="gramEnd"/>
      <w:r>
        <w:t>key string) string</w:t>
      </w:r>
    </w:p>
    <w:p w:rsidR="0061395B" w:rsidRDefault="0061395B" w:rsidP="0061395B">
      <w:pPr>
        <w:pStyle w:val="a0"/>
      </w:pPr>
      <w:proofErr w:type="gramStart"/>
      <w:r>
        <w:t>GetStrings(</w:t>
      </w:r>
      <w:proofErr w:type="gramEnd"/>
      <w:r>
        <w:t>key string) []string</w:t>
      </w:r>
    </w:p>
    <w:p w:rsidR="0061395B" w:rsidRDefault="0061395B" w:rsidP="0061395B">
      <w:pPr>
        <w:pStyle w:val="a0"/>
      </w:pPr>
      <w:proofErr w:type="gramStart"/>
      <w:r>
        <w:t>GetInt(</w:t>
      </w:r>
      <w:proofErr w:type="gramEnd"/>
      <w:r>
        <w:t>key string) (int64, error)</w:t>
      </w:r>
    </w:p>
    <w:p w:rsidR="0061395B" w:rsidRDefault="0061395B" w:rsidP="0061395B">
      <w:pPr>
        <w:pStyle w:val="a0"/>
      </w:pPr>
      <w:proofErr w:type="gramStart"/>
      <w:r>
        <w:t>GetBool(</w:t>
      </w:r>
      <w:proofErr w:type="gramEnd"/>
      <w:r>
        <w:t>key string) (bool, error)</w:t>
      </w:r>
    </w:p>
    <w:p w:rsidR="0061395B" w:rsidRDefault="0061395B" w:rsidP="0061395B">
      <w:pPr>
        <w:pStyle w:val="a0"/>
      </w:pPr>
      <w:proofErr w:type="gramStart"/>
      <w:r>
        <w:lastRenderedPageBreak/>
        <w:t>GetFloat(</w:t>
      </w:r>
      <w:proofErr w:type="gramEnd"/>
      <w:r>
        <w:t>key string) (float64, error)</w:t>
      </w:r>
    </w:p>
    <w:p w:rsidR="0061395B" w:rsidRDefault="0061395B" w:rsidP="0061395B">
      <w:pPr>
        <w:pStyle w:val="a0"/>
      </w:pPr>
    </w:p>
    <w:p w:rsidR="0061395B" w:rsidRDefault="0061395B" w:rsidP="0061395B">
      <w:pPr>
        <w:pStyle w:val="a0"/>
      </w:pPr>
      <w:r>
        <w:rPr>
          <w:rFonts w:hint="eastAsia"/>
        </w:rPr>
        <w:t>演示</w:t>
      </w:r>
      <w:r>
        <w:rPr>
          <w:rFonts w:hint="eastAsia"/>
        </w:rPr>
        <w:t xml:space="preserve"> </w:t>
      </w:r>
      <w:r>
        <w:rPr>
          <w:rFonts w:hint="eastAsia"/>
        </w:rPr>
        <w:t>得到整型</w:t>
      </w:r>
      <w:r>
        <w:rPr>
          <w:rFonts w:hint="eastAsia"/>
        </w:rPr>
        <w:t>id</w:t>
      </w:r>
      <w:r>
        <w:rPr>
          <w:rFonts w:hint="eastAsia"/>
        </w:rPr>
        <w:t>：</w:t>
      </w:r>
    </w:p>
    <w:p w:rsidR="0061395B" w:rsidRDefault="0061395B" w:rsidP="0061395B">
      <w:pPr>
        <w:pStyle w:val="a0"/>
      </w:pPr>
      <w:r>
        <w:rPr>
          <w:noProof/>
        </w:rPr>
        <w:drawing>
          <wp:inline distT="0" distB="0" distL="0" distR="0" wp14:anchorId="29524DF2" wp14:editId="7A763D8E">
            <wp:extent cx="5278120" cy="234378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45" w:rsidRDefault="00235045" w:rsidP="0061395B">
      <w:pPr>
        <w:pStyle w:val="a0"/>
      </w:pPr>
    </w:p>
    <w:p w:rsidR="00235045" w:rsidRDefault="00235045" w:rsidP="0061395B">
      <w:pPr>
        <w:pStyle w:val="a0"/>
      </w:pPr>
      <w:r>
        <w:rPr>
          <w:rFonts w:hint="eastAsia"/>
        </w:rPr>
        <w:t>如果完成不了，需要自己利用</w:t>
      </w:r>
      <w:r>
        <w:rPr>
          <w:rFonts w:hint="eastAsia"/>
        </w:rPr>
        <w:t xml:space="preserve"> str</w:t>
      </w:r>
      <w:r>
        <w:t>conv</w:t>
      </w:r>
      <w:r>
        <w:rPr>
          <w:rFonts w:hint="eastAsia"/>
        </w:rPr>
        <w:t>包完成字符串与其他类型的转换。</w:t>
      </w:r>
    </w:p>
    <w:p w:rsidR="00CF6365" w:rsidRDefault="00CF6365" w:rsidP="0061395B">
      <w:pPr>
        <w:pStyle w:val="a0"/>
      </w:pPr>
    </w:p>
    <w:p w:rsidR="00CF6365" w:rsidRDefault="00131D2C" w:rsidP="00131D2C">
      <w:pPr>
        <w:pStyle w:val="4"/>
      </w:pPr>
      <w:r>
        <w:rPr>
          <w:rFonts w:hint="eastAsia"/>
        </w:rPr>
        <w:t>集合型参数</w:t>
      </w:r>
    </w:p>
    <w:p w:rsidR="00F11FE4" w:rsidRDefault="00810812" w:rsidP="00F11FE4">
      <w:pPr>
        <w:pStyle w:val="a0"/>
      </w:pPr>
      <w:r w:rsidRPr="00810812">
        <w:t>test/set/42?ids=41&amp;ids=42&amp;ids=43</w:t>
      </w:r>
    </w:p>
    <w:p w:rsidR="00F11FE4" w:rsidRDefault="00F11FE4" w:rsidP="00F11FE4">
      <w:pPr>
        <w:pStyle w:val="a0"/>
      </w:pPr>
      <w:r>
        <w:rPr>
          <w:noProof/>
        </w:rPr>
        <w:drawing>
          <wp:inline distT="0" distB="0" distL="0" distR="0" wp14:anchorId="4AF75A85" wp14:editId="418E65D4">
            <wp:extent cx="5278120" cy="202057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FF" w:rsidRDefault="009A67FF" w:rsidP="00F11FE4">
      <w:pPr>
        <w:pStyle w:val="a0"/>
      </w:pPr>
    </w:p>
    <w:p w:rsidR="009A67FF" w:rsidRDefault="00C53334" w:rsidP="00C53334">
      <w:pPr>
        <w:pStyle w:val="4"/>
      </w:pPr>
      <w:r>
        <w:rPr>
          <w:rFonts w:hint="eastAsia"/>
        </w:rPr>
        <w:t>post</w:t>
      </w:r>
      <w:r>
        <w:rPr>
          <w:rFonts w:hint="eastAsia"/>
        </w:rPr>
        <w:t>参数</w:t>
      </w:r>
    </w:p>
    <w:p w:rsidR="005B7A49" w:rsidRDefault="005B7A49" w:rsidP="005B7A49">
      <w:pPr>
        <w:pStyle w:val="a0"/>
      </w:pPr>
      <w:r>
        <w:rPr>
          <w:rFonts w:hint="eastAsia"/>
        </w:rPr>
        <w:t>同样使用</w:t>
      </w:r>
      <w:r>
        <w:rPr>
          <w:rFonts w:hint="eastAsia"/>
        </w:rPr>
        <w:t xml:space="preserve"> </w:t>
      </w:r>
      <w:r>
        <w:t>c.Input()</w:t>
      </w:r>
      <w:r>
        <w:rPr>
          <w:rFonts w:hint="eastAsia"/>
        </w:rPr>
        <w:t>语法即可</w:t>
      </w:r>
    </w:p>
    <w:p w:rsidR="005B7A49" w:rsidRDefault="00015906" w:rsidP="005B7A49">
      <w:pPr>
        <w:pStyle w:val="a0"/>
      </w:pPr>
      <w:r>
        <w:rPr>
          <w:noProof/>
        </w:rPr>
        <w:lastRenderedPageBreak/>
        <w:drawing>
          <wp:inline distT="0" distB="0" distL="0" distR="0" wp14:anchorId="7C338620" wp14:editId="471E2872">
            <wp:extent cx="5278120" cy="2053590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585" w:rsidRDefault="007B6585" w:rsidP="005B7A49">
      <w:pPr>
        <w:pStyle w:val="a0"/>
      </w:pPr>
    </w:p>
    <w:p w:rsidR="007B6585" w:rsidRDefault="007B6585" w:rsidP="005B7A49">
      <w:pPr>
        <w:pStyle w:val="a0"/>
      </w:pPr>
    </w:p>
    <w:p w:rsidR="007B6585" w:rsidRDefault="007B6585" w:rsidP="007B6585">
      <w:pPr>
        <w:pStyle w:val="3"/>
      </w:pPr>
      <w:bookmarkStart w:id="45" w:name="_Toc532977484"/>
      <w:r>
        <w:rPr>
          <w:rFonts w:hint="eastAsia"/>
        </w:rPr>
        <w:t>与模型对象的映射</w:t>
      </w:r>
      <w:bookmarkEnd w:id="45"/>
    </w:p>
    <w:p w:rsidR="008E2B7B" w:rsidRDefault="008E2B7B" w:rsidP="008E2B7B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ORM</w:t>
      </w:r>
      <w:r>
        <w:rPr>
          <w:rFonts w:hint="eastAsia"/>
        </w:rPr>
        <w:t>操作数据库时</w:t>
      </w:r>
      <w:r w:rsidR="00482A17">
        <w:rPr>
          <w:rFonts w:hint="eastAsia"/>
        </w:rPr>
        <w:t>再去</w:t>
      </w:r>
      <w:r>
        <w:rPr>
          <w:rFonts w:hint="eastAsia"/>
        </w:rPr>
        <w:t>扩展！</w:t>
      </w:r>
    </w:p>
    <w:p w:rsidR="00DA252A" w:rsidRDefault="00DA252A" w:rsidP="008E2B7B">
      <w:pPr>
        <w:pStyle w:val="a0"/>
      </w:pPr>
      <w:r>
        <w:rPr>
          <w:rFonts w:hint="eastAsia"/>
        </w:rPr>
        <w:t>表单与模型结构体对象，直接产生</w:t>
      </w:r>
      <w:r w:rsidR="00467106">
        <w:rPr>
          <w:rFonts w:hint="eastAsia"/>
        </w:rPr>
        <w:t>关联</w:t>
      </w:r>
      <w:r>
        <w:rPr>
          <w:rFonts w:hint="eastAsia"/>
        </w:rPr>
        <w:t>！</w:t>
      </w:r>
    </w:p>
    <w:p w:rsidR="008E2B7B" w:rsidRDefault="00DA252A" w:rsidP="008E2B7B">
      <w:pPr>
        <w:pStyle w:val="a0"/>
      </w:pPr>
      <w:r>
        <w:rPr>
          <w:noProof/>
        </w:rPr>
        <w:drawing>
          <wp:inline distT="0" distB="0" distL="0" distR="0" wp14:anchorId="165EF225" wp14:editId="11E3153B">
            <wp:extent cx="5278120" cy="4640580"/>
            <wp:effectExtent l="0" t="0" r="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E57" w:rsidRDefault="00147E57" w:rsidP="008E2B7B">
      <w:pPr>
        <w:pStyle w:val="a0"/>
      </w:pPr>
    </w:p>
    <w:p w:rsidR="00147E57" w:rsidRDefault="00147E57" w:rsidP="008E2B7B">
      <w:pPr>
        <w:pStyle w:val="a0"/>
      </w:pPr>
    </w:p>
    <w:p w:rsidR="00147E57" w:rsidRDefault="00147E57" w:rsidP="00147E57">
      <w:pPr>
        <w:pStyle w:val="1"/>
      </w:pPr>
      <w:bookmarkStart w:id="46" w:name="_Toc532977485"/>
      <w:r>
        <w:rPr>
          <w:rFonts w:hint="eastAsia"/>
        </w:rPr>
        <w:lastRenderedPageBreak/>
        <w:t>视图</w:t>
      </w:r>
      <w:r w:rsidR="009F6C47">
        <w:rPr>
          <w:rFonts w:hint="eastAsia"/>
        </w:rPr>
        <w:t>，</w:t>
      </w:r>
      <w:r w:rsidR="009F6C47">
        <w:rPr>
          <w:rFonts w:hint="eastAsia"/>
        </w:rPr>
        <w:t>view</w:t>
      </w:r>
      <w:bookmarkEnd w:id="46"/>
    </w:p>
    <w:p w:rsidR="009F6C47" w:rsidRDefault="002B3FBE" w:rsidP="009F6C47">
      <w:r>
        <w:rPr>
          <w:rFonts w:hint="eastAsia"/>
        </w:rPr>
        <w:t>核心功能由</w:t>
      </w:r>
      <w:r>
        <w:rPr>
          <w:rFonts w:hint="eastAsia"/>
        </w:rPr>
        <w:t xml:space="preserve"> </w:t>
      </w:r>
      <w:r>
        <w:t xml:space="preserve"> html/template </w:t>
      </w:r>
      <w:r w:rsidR="00163E30">
        <w:rPr>
          <w:rFonts w:hint="eastAsia"/>
        </w:rPr>
        <w:t>模板引擎（</w:t>
      </w:r>
      <w:r w:rsidR="00163E30">
        <w:rPr>
          <w:rFonts w:hint="eastAsia"/>
        </w:rPr>
        <w:t>template</w:t>
      </w:r>
      <w:r w:rsidR="00163E30">
        <w:t xml:space="preserve"> engine</w:t>
      </w:r>
      <w:r w:rsidR="00163E30">
        <w:rPr>
          <w:rFonts w:hint="eastAsia"/>
        </w:rPr>
        <w:t>）</w:t>
      </w:r>
      <w:r>
        <w:rPr>
          <w:rFonts w:hint="eastAsia"/>
        </w:rPr>
        <w:t>包实现。</w:t>
      </w:r>
    </w:p>
    <w:p w:rsidR="00436246" w:rsidRDefault="00436246" w:rsidP="009F6C47"/>
    <w:p w:rsidR="00436246" w:rsidRDefault="00436246" w:rsidP="00436246">
      <w:pPr>
        <w:pStyle w:val="2"/>
      </w:pPr>
      <w:bookmarkStart w:id="47" w:name="_Toc532977486"/>
      <w:r>
        <w:rPr>
          <w:rFonts w:hint="eastAsia"/>
        </w:rPr>
        <w:t>模板语法概述</w:t>
      </w:r>
      <w:bookmarkEnd w:id="47"/>
    </w:p>
    <w:p w:rsidR="00054CF5" w:rsidRDefault="00054CF5" w:rsidP="00054CF5">
      <w:r>
        <w:rPr>
          <w:rFonts w:hint="eastAsia"/>
        </w:rPr>
        <w:t>具体语法，参考</w:t>
      </w:r>
      <w:r>
        <w:rPr>
          <w:rFonts w:hint="eastAsia"/>
        </w:rPr>
        <w:t xml:space="preserve"> go</w:t>
      </w:r>
      <w:r>
        <w:rPr>
          <w:rFonts w:hint="eastAsia"/>
        </w:rPr>
        <w:t>的文档的</w:t>
      </w:r>
      <w:r>
        <w:rPr>
          <w:rFonts w:hint="eastAsia"/>
        </w:rPr>
        <w:t>h</w:t>
      </w:r>
      <w:r>
        <w:t>tml/</w:t>
      </w:r>
      <w:r>
        <w:rPr>
          <w:rFonts w:hint="eastAsia"/>
        </w:rPr>
        <w:t>template</w:t>
      </w:r>
      <w:r>
        <w:t xml:space="preserve"> text/template </w:t>
      </w:r>
      <w:r>
        <w:rPr>
          <w:rFonts w:hint="eastAsia"/>
        </w:rPr>
        <w:t>包部分。</w:t>
      </w:r>
    </w:p>
    <w:p w:rsidR="00093026" w:rsidRDefault="00093026" w:rsidP="00EA3C29">
      <w:pPr>
        <w:pStyle w:val="3"/>
      </w:pPr>
      <w:bookmarkStart w:id="48" w:name="_Toc532977487"/>
      <w:r w:rsidRPr="00093026">
        <w:rPr>
          <w:rFonts w:hint="eastAsia"/>
        </w:rPr>
        <w:t>使用了</w:t>
      </w:r>
      <w:r w:rsidRPr="00093026">
        <w:rPr>
          <w:rFonts w:hint="eastAsia"/>
        </w:rPr>
        <w:t xml:space="preserve"> {{ </w:t>
      </w:r>
      <w:r w:rsidRPr="00093026">
        <w:rPr>
          <w:rFonts w:hint="eastAsia"/>
        </w:rPr>
        <w:t>和</w:t>
      </w:r>
      <w:r w:rsidRPr="00093026">
        <w:rPr>
          <w:rFonts w:hint="eastAsia"/>
        </w:rPr>
        <w:t xml:space="preserve"> }} </w:t>
      </w:r>
      <w:r w:rsidRPr="00093026">
        <w:rPr>
          <w:rFonts w:hint="eastAsia"/>
        </w:rPr>
        <w:t>作为左右标签</w:t>
      </w:r>
      <w:bookmarkEnd w:id="48"/>
    </w:p>
    <w:p w:rsidR="00093026" w:rsidRDefault="00093026" w:rsidP="00093026">
      <w:pPr>
        <w:pStyle w:val="a0"/>
      </w:pPr>
    </w:p>
    <w:p w:rsidR="00093026" w:rsidRDefault="00093026" w:rsidP="00093026">
      <w:pPr>
        <w:pStyle w:val="a0"/>
      </w:pPr>
      <w:r>
        <w:rPr>
          <w:rFonts w:hint="eastAsia"/>
        </w:rPr>
        <w:t>如果需要更改，使用</w:t>
      </w:r>
      <w:r>
        <w:rPr>
          <w:rFonts w:hint="eastAsia"/>
        </w:rPr>
        <w:t>beego</w:t>
      </w:r>
      <w:r>
        <w:rPr>
          <w:rFonts w:hint="eastAsia"/>
        </w:rPr>
        <w:t>属性：</w:t>
      </w:r>
    </w:p>
    <w:p w:rsidR="00093026" w:rsidRDefault="00093026" w:rsidP="00093026">
      <w:pPr>
        <w:pStyle w:val="a0"/>
      </w:pPr>
      <w:proofErr w:type="gramStart"/>
      <w:r>
        <w:t>beego.TemplateLeft</w:t>
      </w:r>
      <w:proofErr w:type="gramEnd"/>
      <w:r>
        <w:t xml:space="preserve"> = "&lt;&lt;&lt;"</w:t>
      </w:r>
    </w:p>
    <w:p w:rsidR="00093026" w:rsidRDefault="00093026" w:rsidP="00093026">
      <w:pPr>
        <w:pStyle w:val="a0"/>
      </w:pPr>
      <w:proofErr w:type="gramStart"/>
      <w:r>
        <w:t>beego.TemplateRight</w:t>
      </w:r>
      <w:proofErr w:type="gramEnd"/>
      <w:r>
        <w:t xml:space="preserve"> = "&gt;&gt;&gt;"</w:t>
      </w:r>
    </w:p>
    <w:p w:rsidR="00E75CE2" w:rsidRDefault="00E75CE2" w:rsidP="00093026">
      <w:pPr>
        <w:pStyle w:val="a0"/>
      </w:pPr>
    </w:p>
    <w:p w:rsidR="00E75CE2" w:rsidRDefault="00E75CE2" w:rsidP="00E75CE2">
      <w:pPr>
        <w:pStyle w:val="3"/>
      </w:pPr>
      <w:bookmarkStart w:id="49" w:name="_Toc532977488"/>
      <w:r w:rsidRPr="00E75CE2">
        <w:rPr>
          <w:rFonts w:hint="eastAsia"/>
        </w:rPr>
        <w:t>使用</w:t>
      </w:r>
      <w:r w:rsidRPr="00E75CE2">
        <w:rPr>
          <w:rFonts w:hint="eastAsia"/>
        </w:rPr>
        <w:t xml:space="preserve"> . </w:t>
      </w:r>
      <w:r w:rsidRPr="00E75CE2">
        <w:rPr>
          <w:rFonts w:hint="eastAsia"/>
        </w:rPr>
        <w:t>来访问当前位置的上下文</w:t>
      </w:r>
      <w:bookmarkEnd w:id="49"/>
    </w:p>
    <w:p w:rsidR="0053378A" w:rsidRDefault="0053378A" w:rsidP="0053378A">
      <w:pPr>
        <w:pStyle w:val="a0"/>
      </w:pPr>
      <w:r>
        <w:t>{{</w:t>
      </w:r>
      <w:r>
        <w:rPr>
          <w:rFonts w:hint="eastAsia"/>
        </w:rPr>
        <w:t>.</w:t>
      </w:r>
      <w:r>
        <w:t xml:space="preserve">}} </w:t>
      </w:r>
      <w:r>
        <w:rPr>
          <w:rFonts w:hint="eastAsia"/>
        </w:rPr>
        <w:t>标识分配到模板中的数据，也就是</w:t>
      </w:r>
      <w:proofErr w:type="gramStart"/>
      <w:r>
        <w:rPr>
          <w:rFonts w:hint="eastAsia"/>
        </w:rPr>
        <w:t>c</w:t>
      </w:r>
      <w:r>
        <w:t>.Data</w:t>
      </w:r>
      <w:proofErr w:type="gramEnd"/>
      <w:r>
        <w:t xml:space="preserve"> </w:t>
      </w:r>
      <w:r>
        <w:rPr>
          <w:rFonts w:hint="eastAsia"/>
        </w:rPr>
        <w:t>中的数据。</w:t>
      </w:r>
    </w:p>
    <w:p w:rsidR="0053378A" w:rsidRDefault="0053378A" w:rsidP="0053378A">
      <w:pPr>
        <w:pStyle w:val="a0"/>
      </w:pPr>
    </w:p>
    <w:p w:rsidR="006A0F2C" w:rsidRDefault="006A0F2C" w:rsidP="006A0F2C">
      <w:pPr>
        <w:pStyle w:val="a0"/>
        <w:ind w:firstLine="0"/>
      </w:pPr>
      <w:r>
        <w:tab/>
      </w:r>
      <w:r>
        <w:rPr>
          <w:rFonts w:hint="eastAsia"/>
        </w:rPr>
        <w:t>c</w:t>
      </w:r>
      <w:r>
        <w:t xml:space="preserve">.Data[“rows”] </w:t>
      </w:r>
      <w:r>
        <w:rPr>
          <w:rFonts w:hint="eastAsia"/>
        </w:rPr>
        <w:t>在模板中：</w:t>
      </w:r>
      <w:r>
        <w:rPr>
          <w:rFonts w:hint="eastAsia"/>
        </w:rPr>
        <w:t>{</w:t>
      </w:r>
      <w:proofErr w:type="gramStart"/>
      <w:r>
        <w:t>{</w:t>
      </w:r>
      <w:r>
        <w:rPr>
          <w:rFonts w:hint="eastAsia"/>
        </w:rPr>
        <w:t>.</w:t>
      </w:r>
      <w:r>
        <w:t>rows</w:t>
      </w:r>
      <w:proofErr w:type="gramEnd"/>
      <w:r>
        <w:t>}}</w:t>
      </w:r>
    </w:p>
    <w:p w:rsidR="00401B86" w:rsidRDefault="00401B86" w:rsidP="006A0F2C">
      <w:pPr>
        <w:pStyle w:val="a0"/>
        <w:ind w:firstLine="0"/>
      </w:pPr>
    </w:p>
    <w:p w:rsidR="00401B86" w:rsidRDefault="00401B86" w:rsidP="00401B86">
      <w:pPr>
        <w:pStyle w:val="3"/>
      </w:pPr>
      <w:bookmarkStart w:id="50" w:name="_Toc532977489"/>
      <w:r w:rsidRPr="00401B86">
        <w:rPr>
          <w:rFonts w:hint="eastAsia"/>
        </w:rPr>
        <w:t>使用</w:t>
      </w:r>
      <w:r w:rsidRPr="00401B86">
        <w:rPr>
          <w:rFonts w:hint="eastAsia"/>
        </w:rPr>
        <w:t xml:space="preserve"> $</w:t>
      </w:r>
      <w:r w:rsidR="00754366">
        <w:t>.</w:t>
      </w:r>
      <w:r w:rsidRPr="00401B86">
        <w:rPr>
          <w:rFonts w:hint="eastAsia"/>
        </w:rPr>
        <w:t xml:space="preserve"> </w:t>
      </w:r>
      <w:r w:rsidRPr="00401B86">
        <w:rPr>
          <w:rFonts w:hint="eastAsia"/>
        </w:rPr>
        <w:t>来引用当前</w:t>
      </w:r>
      <w:proofErr w:type="gramStart"/>
      <w:r w:rsidRPr="00401B86">
        <w:rPr>
          <w:rFonts w:hint="eastAsia"/>
        </w:rPr>
        <w:t>模板根级的</w:t>
      </w:r>
      <w:proofErr w:type="gramEnd"/>
      <w:r w:rsidRPr="00401B86">
        <w:rPr>
          <w:rFonts w:hint="eastAsia"/>
        </w:rPr>
        <w:t>上下文</w:t>
      </w:r>
      <w:bookmarkEnd w:id="50"/>
    </w:p>
    <w:p w:rsidR="00B72F75" w:rsidRDefault="00B72F75" w:rsidP="00B72F75">
      <w:pPr>
        <w:pStyle w:val="a0"/>
      </w:pPr>
    </w:p>
    <w:p w:rsidR="00B72F75" w:rsidRDefault="00B72F75" w:rsidP="00B72F75">
      <w:pPr>
        <w:pStyle w:val="a0"/>
      </w:pPr>
      <w:r>
        <w:rPr>
          <w:rFonts w:hint="eastAsia"/>
        </w:rPr>
        <w:t>当使用</w:t>
      </w:r>
      <w:r>
        <w:rPr>
          <w:rFonts w:hint="eastAsia"/>
        </w:rPr>
        <w:t xml:space="preserve"> range </w:t>
      </w:r>
      <w:r>
        <w:rPr>
          <w:rFonts w:hint="eastAsia"/>
        </w:rPr>
        <w:t>或者其他模块结构时，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的含义会变化。</w:t>
      </w:r>
    </w:p>
    <w:p w:rsidR="00B35DC8" w:rsidRDefault="00B35DC8" w:rsidP="00B72F75">
      <w:pPr>
        <w:pStyle w:val="a0"/>
      </w:pPr>
      <w:r>
        <w:rPr>
          <w:rFonts w:hint="eastAsia"/>
        </w:rPr>
        <w:t>{</w:t>
      </w:r>
      <w:r>
        <w:t>{$. .}}</w:t>
      </w:r>
    </w:p>
    <w:p w:rsidR="00B72F75" w:rsidRDefault="00B72F75" w:rsidP="00B72F75">
      <w:pPr>
        <w:pStyle w:val="a0"/>
      </w:pPr>
      <w:r>
        <w:rPr>
          <w:rFonts w:hint="eastAsia"/>
        </w:rPr>
        <w:t>c</w:t>
      </w:r>
      <w:r>
        <w:t>.Data[“rows”]</w:t>
      </w:r>
    </w:p>
    <w:p w:rsidR="007633F1" w:rsidRDefault="00B72F75" w:rsidP="00B72F75">
      <w:pPr>
        <w:pStyle w:val="a0"/>
      </w:pPr>
      <w:r>
        <w:rPr>
          <w:rFonts w:hint="eastAsia"/>
        </w:rPr>
        <w:t>c</w:t>
      </w:r>
      <w:r>
        <w:t>.Data[“title”]</w:t>
      </w:r>
      <w:r w:rsidR="00C91A47">
        <w:t xml:space="preserve"> </w:t>
      </w:r>
    </w:p>
    <w:p w:rsidR="00B72F75" w:rsidRDefault="00B72F75" w:rsidP="00B72F75">
      <w:pPr>
        <w:pStyle w:val="a0"/>
      </w:pPr>
      <w:r>
        <w:rPr>
          <w:rFonts w:hint="eastAsia"/>
        </w:rPr>
        <w:t>{</w:t>
      </w:r>
      <w:r>
        <w:t>{</w:t>
      </w:r>
      <w:proofErr w:type="gramStart"/>
      <w:r>
        <w:t>range .</w:t>
      </w:r>
      <w:r>
        <w:rPr>
          <w:rFonts w:hint="eastAsia"/>
        </w:rPr>
        <w:t>rows</w:t>
      </w:r>
      <w:proofErr w:type="gramEnd"/>
      <w:r>
        <w:t>}}</w:t>
      </w:r>
    </w:p>
    <w:p w:rsidR="00B72F75" w:rsidRDefault="00B72F75" w:rsidP="00B72F75">
      <w:pPr>
        <w:pStyle w:val="a0"/>
      </w:pPr>
      <w:r>
        <w:tab/>
      </w:r>
      <w:r>
        <w:rPr>
          <w:rFonts w:hint="eastAsia"/>
        </w:rPr>
        <w:t>此时，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就表示，每个遍历的对象</w:t>
      </w:r>
    </w:p>
    <w:p w:rsidR="00B72F75" w:rsidRDefault="00B72F75" w:rsidP="00B72F75">
      <w:pPr>
        <w:pStyle w:val="a0"/>
      </w:pPr>
      <w:r>
        <w:tab/>
      </w:r>
      <w:r>
        <w:rPr>
          <w:rFonts w:hint="eastAsia"/>
        </w:rPr>
        <w:t>如果需要访问外层的数据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title</w:t>
      </w:r>
      <w:r>
        <w:rPr>
          <w:rFonts w:hint="eastAsia"/>
        </w:rPr>
        <w:t>。可以使用</w:t>
      </w:r>
      <w:r>
        <w:rPr>
          <w:rFonts w:hint="eastAsia"/>
        </w:rPr>
        <w:t xml:space="preserve"> {</w:t>
      </w:r>
      <w:r>
        <w:t>{$.title}}</w:t>
      </w:r>
    </w:p>
    <w:p w:rsidR="00B72F75" w:rsidRDefault="00B72F75" w:rsidP="00B72F75">
      <w:pPr>
        <w:pStyle w:val="a0"/>
      </w:pPr>
      <w:r>
        <w:rPr>
          <w:rFonts w:hint="eastAsia"/>
        </w:rPr>
        <w:lastRenderedPageBreak/>
        <w:t>{</w:t>
      </w:r>
      <w:r>
        <w:t>{end}}</w:t>
      </w:r>
    </w:p>
    <w:p w:rsidR="00B72F75" w:rsidRDefault="00B72F75" w:rsidP="00B72F75">
      <w:pPr>
        <w:pStyle w:val="a0"/>
      </w:pPr>
    </w:p>
    <w:p w:rsidR="00B72F75" w:rsidRDefault="00082345" w:rsidP="00082345">
      <w:pPr>
        <w:pStyle w:val="3"/>
      </w:pPr>
      <w:bookmarkStart w:id="51" w:name="_Toc532977490"/>
      <w:r w:rsidRPr="00082345">
        <w:rPr>
          <w:rFonts w:hint="eastAsia"/>
        </w:rPr>
        <w:t>使用</w:t>
      </w:r>
      <w:r w:rsidRPr="00082345">
        <w:rPr>
          <w:rFonts w:hint="eastAsia"/>
        </w:rPr>
        <w:t xml:space="preserve"> $var </w:t>
      </w:r>
      <w:r w:rsidRPr="00082345">
        <w:rPr>
          <w:rFonts w:hint="eastAsia"/>
        </w:rPr>
        <w:t>来访问创建的变量</w:t>
      </w:r>
      <w:bookmarkEnd w:id="51"/>
    </w:p>
    <w:p w:rsidR="00B31066" w:rsidRDefault="00B31066" w:rsidP="00B31066">
      <w:pPr>
        <w:pStyle w:val="a0"/>
      </w:pPr>
      <w:r>
        <w:rPr>
          <w:rFonts w:hint="eastAsia"/>
        </w:rPr>
        <w:t>{</w:t>
      </w:r>
      <w:r>
        <w:t>{$var .value}}</w:t>
      </w:r>
    </w:p>
    <w:p w:rsidR="002D21A3" w:rsidRDefault="002D21A3" w:rsidP="00B31066">
      <w:pPr>
        <w:pStyle w:val="a0"/>
      </w:pPr>
    </w:p>
    <w:p w:rsidR="002D21A3" w:rsidRDefault="002D21A3" w:rsidP="002D21A3">
      <w:pPr>
        <w:pStyle w:val="3"/>
      </w:pPr>
      <w:bookmarkStart w:id="52" w:name="_Toc532977491"/>
      <w:r>
        <w:rPr>
          <w:rFonts w:hint="eastAsia"/>
        </w:rPr>
        <w:t>原生数据</w:t>
      </w:r>
      <w:bookmarkEnd w:id="52"/>
    </w:p>
    <w:p w:rsidR="007E50E6" w:rsidRDefault="007E50E6" w:rsidP="007E50E6">
      <w:pPr>
        <w:pStyle w:val="a0"/>
      </w:pPr>
      <w:r>
        <w:rPr>
          <w:rFonts w:hint="eastAsia"/>
        </w:rPr>
        <w:t xml:space="preserve">{{"string"}} // </w:t>
      </w:r>
      <w:r>
        <w:rPr>
          <w:rFonts w:hint="eastAsia"/>
        </w:rPr>
        <w:t>一般</w:t>
      </w:r>
      <w:r>
        <w:rPr>
          <w:rFonts w:hint="eastAsia"/>
        </w:rPr>
        <w:t xml:space="preserve"> string</w:t>
      </w:r>
    </w:p>
    <w:p w:rsidR="007E50E6" w:rsidRDefault="007E50E6" w:rsidP="007E50E6">
      <w:pPr>
        <w:pStyle w:val="a0"/>
      </w:pPr>
      <w:r>
        <w:rPr>
          <w:rFonts w:hint="eastAsia"/>
        </w:rPr>
        <w:t xml:space="preserve">{{`raw string`}} // </w:t>
      </w:r>
      <w:r w:rsidR="00F4160E">
        <w:rPr>
          <w:rFonts w:hint="eastAsia"/>
        </w:rPr>
        <w:t>r</w:t>
      </w:r>
      <w:r w:rsidR="00F4160E">
        <w:t>aw</w:t>
      </w:r>
      <w:r>
        <w:rPr>
          <w:rFonts w:hint="eastAsia"/>
        </w:rPr>
        <w:t xml:space="preserve"> string</w:t>
      </w:r>
    </w:p>
    <w:p w:rsidR="007E50E6" w:rsidRDefault="007E50E6" w:rsidP="007E50E6">
      <w:pPr>
        <w:pStyle w:val="a0"/>
      </w:pPr>
      <w:r>
        <w:t>{{'c'}} // byte</w:t>
      </w:r>
    </w:p>
    <w:p w:rsidR="007E50E6" w:rsidRDefault="007E50E6" w:rsidP="007E50E6">
      <w:pPr>
        <w:pStyle w:val="a0"/>
      </w:pPr>
      <w:r>
        <w:rPr>
          <w:rFonts w:hint="eastAsia"/>
        </w:rPr>
        <w:t xml:space="preserve">{{nil}} // nil </w:t>
      </w:r>
      <w:r>
        <w:rPr>
          <w:rFonts w:hint="eastAsia"/>
        </w:rPr>
        <w:t>也被支持</w:t>
      </w:r>
    </w:p>
    <w:p w:rsidR="00D45DD8" w:rsidRDefault="00D45DD8" w:rsidP="007E50E6">
      <w:pPr>
        <w:pStyle w:val="a0"/>
      </w:pPr>
    </w:p>
    <w:p w:rsidR="00D45DD8" w:rsidRDefault="00D45DD8" w:rsidP="00D45DD8">
      <w:pPr>
        <w:pStyle w:val="3"/>
      </w:pPr>
      <w:bookmarkStart w:id="53" w:name="_Toc532977492"/>
      <w:r>
        <w:rPr>
          <w:rFonts w:hint="eastAsia"/>
        </w:rPr>
        <w:t>支持管道函数调用</w:t>
      </w:r>
      <w:bookmarkEnd w:id="53"/>
    </w:p>
    <w:p w:rsidR="004B6FAC" w:rsidRDefault="004B6FAC" w:rsidP="004B6FAC">
      <w:pPr>
        <w:pStyle w:val="a0"/>
      </w:pPr>
      <w:r>
        <w:rPr>
          <w:rFonts w:hint="eastAsia"/>
        </w:rPr>
        <w:t>在变量后，使用</w:t>
      </w:r>
      <w:r>
        <w:rPr>
          <w:rFonts w:hint="eastAsia"/>
        </w:rPr>
        <w:t xml:space="preserve"> |</w:t>
      </w:r>
      <w:r>
        <w:t xml:space="preserve"> 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语法，来对变量调用函数后输出</w:t>
      </w:r>
    </w:p>
    <w:p w:rsidR="004B6FAC" w:rsidRDefault="004B6FAC" w:rsidP="004B6FAC">
      <w:pPr>
        <w:pStyle w:val="a0"/>
      </w:pPr>
      <w:r w:rsidRPr="004B6FAC">
        <w:t>{{. | FuncA | FuncB | FuncC}}</w:t>
      </w:r>
    </w:p>
    <w:p w:rsidR="004B6FAC" w:rsidRDefault="004B6FAC" w:rsidP="004B6FAC">
      <w:pPr>
        <w:pStyle w:val="a0"/>
      </w:pPr>
      <w:r>
        <w:rPr>
          <w:rFonts w:hint="eastAsia"/>
        </w:rPr>
        <w:t>的输出结果</w:t>
      </w:r>
    </w:p>
    <w:p w:rsidR="004B6FAC" w:rsidRDefault="004B6FAC" w:rsidP="004B6FAC">
      <w:pPr>
        <w:pStyle w:val="a0"/>
      </w:pPr>
      <w:proofErr w:type="gramStart"/>
      <w:r>
        <w:t>FuncC(</w:t>
      </w:r>
      <w:proofErr w:type="gramEnd"/>
      <w:r>
        <w:t>FuncB(</w:t>
      </w:r>
      <w:r>
        <w:rPr>
          <w:rFonts w:hint="eastAsia"/>
        </w:rPr>
        <w:t>F</w:t>
      </w:r>
      <w:r>
        <w:t>uncA(.)))</w:t>
      </w:r>
    </w:p>
    <w:p w:rsidR="00016C40" w:rsidRDefault="00016C40" w:rsidP="004B6FAC">
      <w:pPr>
        <w:pStyle w:val="a0"/>
      </w:pPr>
    </w:p>
    <w:p w:rsidR="00016C40" w:rsidRDefault="00016C40" w:rsidP="004B6FAC">
      <w:pPr>
        <w:pStyle w:val="a0"/>
      </w:pPr>
      <w:r>
        <w:rPr>
          <w:rFonts w:hint="eastAsia"/>
        </w:rPr>
        <w:t>{</w:t>
      </w:r>
      <w:r>
        <w:t>{“1234” | md5}}</w:t>
      </w:r>
    </w:p>
    <w:p w:rsidR="00016C40" w:rsidRDefault="00016C40" w:rsidP="004B6FAC">
      <w:pPr>
        <w:pStyle w:val="a0"/>
      </w:pPr>
      <w:r>
        <w:rPr>
          <w:rFonts w:hint="eastAsia"/>
        </w:rPr>
        <w:t>m</w:t>
      </w:r>
      <w:r>
        <w:t>d5(“1234”)</w:t>
      </w:r>
    </w:p>
    <w:p w:rsidR="00016C40" w:rsidRPr="004B6FAC" w:rsidRDefault="00016C40" w:rsidP="00016C40">
      <w:pPr>
        <w:pStyle w:val="a0"/>
      </w:pPr>
      <w:r>
        <w:rPr>
          <w:rFonts w:hint="eastAsia"/>
        </w:rPr>
        <w:t>1</w:t>
      </w:r>
      <w:r>
        <w:t>234567890abcdef</w:t>
      </w:r>
      <w:r>
        <w:rPr>
          <w:rFonts w:hint="eastAsia"/>
        </w:rPr>
        <w:t>1</w:t>
      </w:r>
      <w:r>
        <w:t>234567890abcdef</w:t>
      </w:r>
    </w:p>
    <w:p w:rsidR="00BC27B1" w:rsidRDefault="00BC27B1" w:rsidP="004B6FAC">
      <w:pPr>
        <w:pStyle w:val="a0"/>
      </w:pPr>
    </w:p>
    <w:p w:rsidR="00BC27B1" w:rsidRDefault="00BC27B1" w:rsidP="00BC27B1">
      <w:pPr>
        <w:pStyle w:val="3"/>
      </w:pPr>
      <w:bookmarkStart w:id="54" w:name="_Toc532977493"/>
      <w:r>
        <w:rPr>
          <w:rFonts w:hint="eastAsia"/>
        </w:rPr>
        <w:t>空值判断</w:t>
      </w:r>
      <w:bookmarkEnd w:id="54"/>
    </w:p>
    <w:p w:rsidR="00F856EA" w:rsidRDefault="00F856EA" w:rsidP="00F856EA">
      <w:pPr>
        <w:pStyle w:val="a0"/>
      </w:pPr>
      <w:r>
        <w:rPr>
          <w:rFonts w:hint="eastAsia"/>
        </w:rPr>
        <w:t xml:space="preserve">false </w:t>
      </w:r>
      <w:r>
        <w:rPr>
          <w:rFonts w:hint="eastAsia"/>
        </w:rPr>
        <w:t>或</w:t>
      </w:r>
      <w:r>
        <w:rPr>
          <w:rFonts w:hint="eastAsia"/>
        </w:rPr>
        <w:t xml:space="preserve"> 0</w:t>
      </w:r>
    </w:p>
    <w:p w:rsidR="00F856EA" w:rsidRDefault="00F856EA" w:rsidP="00F856EA">
      <w:pPr>
        <w:pStyle w:val="a0"/>
      </w:pPr>
      <w:r>
        <w:rPr>
          <w:rFonts w:hint="eastAsia"/>
        </w:rPr>
        <w:t xml:space="preserve">nil </w:t>
      </w:r>
      <w:r>
        <w:rPr>
          <w:rFonts w:hint="eastAsia"/>
        </w:rPr>
        <w:t>的指针或</w:t>
      </w:r>
      <w:r>
        <w:rPr>
          <w:rFonts w:hint="eastAsia"/>
        </w:rPr>
        <w:t xml:space="preserve"> interface{</w:t>
      </w:r>
      <w:r>
        <w:t>}</w:t>
      </w:r>
    </w:p>
    <w:p w:rsidR="00F856EA" w:rsidRDefault="00F856EA" w:rsidP="00F856EA">
      <w:pPr>
        <w:pStyle w:val="a0"/>
      </w:pPr>
      <w:r>
        <w:rPr>
          <w:rFonts w:hint="eastAsia"/>
        </w:rPr>
        <w:t>长度为</w:t>
      </w:r>
      <w:r>
        <w:rPr>
          <w:rFonts w:hint="eastAsia"/>
        </w:rPr>
        <w:t xml:space="preserve"> 0 </w:t>
      </w:r>
      <w:r>
        <w:rPr>
          <w:rFonts w:hint="eastAsia"/>
        </w:rPr>
        <w:t>的</w:t>
      </w:r>
      <w:r>
        <w:rPr>
          <w:rFonts w:hint="eastAsia"/>
        </w:rPr>
        <w:t xml:space="preserve"> array, slice, map, string</w:t>
      </w:r>
    </w:p>
    <w:p w:rsidR="00F856EA" w:rsidRDefault="00F856EA" w:rsidP="00F856EA">
      <w:pPr>
        <w:pStyle w:val="a0"/>
      </w:pPr>
      <w:r>
        <w:rPr>
          <w:rFonts w:hint="eastAsia"/>
        </w:rPr>
        <w:t>都被视为空值</w:t>
      </w:r>
      <w:r>
        <w:rPr>
          <w:rFonts w:hint="eastAsia"/>
        </w:rPr>
        <w:t>empty</w:t>
      </w:r>
      <w:r>
        <w:rPr>
          <w:rFonts w:hint="eastAsia"/>
        </w:rPr>
        <w:t>，在模板中执行的条件判断，都为假！</w:t>
      </w:r>
    </w:p>
    <w:p w:rsidR="00976315" w:rsidRDefault="00976315" w:rsidP="00F856EA">
      <w:pPr>
        <w:pStyle w:val="a0"/>
      </w:pPr>
    </w:p>
    <w:p w:rsidR="00976315" w:rsidRDefault="00976315" w:rsidP="00976315">
      <w:pPr>
        <w:pStyle w:val="3"/>
      </w:pPr>
      <w:bookmarkStart w:id="55" w:name="_Toc532977494"/>
      <w:r w:rsidRPr="00976315">
        <w:t>{{if pipeline</w:t>
      </w:r>
      <w:r w:rsidR="00DA6831">
        <w:t>1</w:t>
      </w:r>
      <w:proofErr w:type="gramStart"/>
      <w:r w:rsidRPr="00976315">
        <w:t>}}</w:t>
      </w:r>
      <w:r w:rsidR="0035614C">
        <w:t>T</w:t>
      </w:r>
      <w:proofErr w:type="gramEnd"/>
      <w:r w:rsidR="0035614C">
        <w:t>1</w:t>
      </w:r>
      <w:r w:rsidR="00F94208">
        <w:rPr>
          <w:rFonts w:hint="eastAsia"/>
        </w:rPr>
        <w:t>{</w:t>
      </w:r>
      <w:r w:rsidR="00F94208">
        <w:t>{else if pipeline</w:t>
      </w:r>
      <w:r w:rsidR="00DA6831">
        <w:t>2</w:t>
      </w:r>
      <w:r w:rsidR="00F94208">
        <w:t>}}</w:t>
      </w:r>
      <w:r w:rsidR="0035614C">
        <w:t>T2</w:t>
      </w:r>
      <w:r w:rsidR="00F94208">
        <w:t>{{else}}</w:t>
      </w:r>
      <w:r w:rsidR="0035614C">
        <w:t>T3</w:t>
      </w:r>
      <w:r w:rsidRPr="00976315">
        <w:t>{{end}}</w:t>
      </w:r>
      <w:bookmarkEnd w:id="55"/>
    </w:p>
    <w:p w:rsidR="00976315" w:rsidRDefault="00976315" w:rsidP="00976315">
      <w:pPr>
        <w:pStyle w:val="a0"/>
      </w:pPr>
      <w:r>
        <w:rPr>
          <w:rFonts w:hint="eastAsia"/>
        </w:rPr>
        <w:t>如果</w:t>
      </w:r>
      <w:r>
        <w:rPr>
          <w:rFonts w:hint="eastAsia"/>
        </w:rPr>
        <w:t xml:space="preserve"> </w:t>
      </w:r>
      <w:r>
        <w:t>pipeline</w:t>
      </w:r>
      <w:r>
        <w:rPr>
          <w:rFonts w:hint="eastAsia"/>
        </w:rPr>
        <w:t>，不为空值，则满足条件</w:t>
      </w:r>
    </w:p>
    <w:p w:rsidR="00976315" w:rsidRDefault="00976315" w:rsidP="00976315">
      <w:pPr>
        <w:pStyle w:val="a0"/>
      </w:pPr>
      <w:r>
        <w:rPr>
          <w:rFonts w:hint="eastAsia"/>
        </w:rPr>
        <w:t>{</w:t>
      </w:r>
      <w:r>
        <w:t>{if “”}}content{{end}}</w:t>
      </w:r>
      <w:r w:rsidR="00AC65CF">
        <w:t xml:space="preserve"> </w:t>
      </w:r>
      <w:r w:rsidR="00AC65CF">
        <w:rPr>
          <w:rFonts w:hint="eastAsia"/>
        </w:rPr>
        <w:t>条件假</w:t>
      </w:r>
    </w:p>
    <w:p w:rsidR="00976315" w:rsidRDefault="00976315" w:rsidP="00976315">
      <w:pPr>
        <w:pStyle w:val="a0"/>
      </w:pPr>
    </w:p>
    <w:p w:rsidR="00976315" w:rsidRDefault="00976315" w:rsidP="00976315">
      <w:pPr>
        <w:pStyle w:val="a0"/>
      </w:pPr>
      <w:r>
        <w:rPr>
          <w:rFonts w:hint="eastAsia"/>
        </w:rPr>
        <w:t>{</w:t>
      </w:r>
      <w:r>
        <w:t>{if “kang”}}content{{end}}</w:t>
      </w:r>
      <w:r w:rsidR="00AC65CF">
        <w:t xml:space="preserve"> </w:t>
      </w:r>
      <w:r w:rsidR="00AC65CF">
        <w:rPr>
          <w:rFonts w:hint="eastAsia"/>
        </w:rPr>
        <w:t>条件真</w:t>
      </w:r>
    </w:p>
    <w:p w:rsidR="00804C57" w:rsidRDefault="00804C57" w:rsidP="00976315">
      <w:pPr>
        <w:pStyle w:val="a0"/>
      </w:pPr>
    </w:p>
    <w:p w:rsidR="00804C57" w:rsidRDefault="00804C57" w:rsidP="00804C57">
      <w:pPr>
        <w:pStyle w:val="3"/>
      </w:pPr>
      <w:bookmarkStart w:id="56" w:name="_Toc532977495"/>
      <w:r w:rsidRPr="00804C57">
        <w:t>{{range pipeline</w:t>
      </w:r>
      <w:proofErr w:type="gramStart"/>
      <w:r w:rsidRPr="00804C57">
        <w:t>}}{</w:t>
      </w:r>
      <w:proofErr w:type="gramEnd"/>
      <w:r w:rsidRPr="00804C57">
        <w:t>{.}}</w:t>
      </w:r>
      <w:r>
        <w:t>{{else}}</w:t>
      </w:r>
      <w:r w:rsidRPr="00804C57">
        <w:t>{{end}}</w:t>
      </w:r>
      <w:bookmarkEnd w:id="56"/>
    </w:p>
    <w:p w:rsidR="00862C2F" w:rsidRDefault="00862C2F" w:rsidP="00862C2F">
      <w:pPr>
        <w:pStyle w:val="a0"/>
      </w:pPr>
    </w:p>
    <w:p w:rsidR="00862C2F" w:rsidRDefault="00862C2F" w:rsidP="00862C2F">
      <w:pPr>
        <w:pStyle w:val="a0"/>
      </w:pPr>
      <w:r>
        <w:rPr>
          <w:rFonts w:hint="eastAsia"/>
        </w:rPr>
        <w:t>遍历。</w:t>
      </w:r>
    </w:p>
    <w:p w:rsidR="00862C2F" w:rsidRDefault="00862C2F" w:rsidP="00862C2F">
      <w:pPr>
        <w:pStyle w:val="a0"/>
      </w:pPr>
      <w:r>
        <w:rPr>
          <w:rFonts w:hint="eastAsia"/>
        </w:rPr>
        <w:t>遍历内会改变</w:t>
      </w:r>
      <w:r>
        <w:rPr>
          <w:rFonts w:hint="eastAsia"/>
        </w:rPr>
        <w:t xml:space="preserve"> .</w:t>
      </w:r>
      <w:r>
        <w:t xml:space="preserve"> </w:t>
      </w:r>
      <w:r>
        <w:rPr>
          <w:rFonts w:hint="eastAsia"/>
        </w:rPr>
        <w:t>的值，为所遍历的对象。</w:t>
      </w:r>
    </w:p>
    <w:p w:rsidR="00862C2F" w:rsidRDefault="00862C2F" w:rsidP="00862C2F">
      <w:pPr>
        <w:pStyle w:val="a0"/>
      </w:pPr>
    </w:p>
    <w:p w:rsidR="00862C2F" w:rsidRDefault="00862C2F" w:rsidP="00862C2F">
      <w:pPr>
        <w:pStyle w:val="a0"/>
      </w:pPr>
      <w:r>
        <w:rPr>
          <w:rFonts w:hint="eastAsia"/>
        </w:rPr>
        <w:t xml:space="preserve">else </w:t>
      </w:r>
      <w:r>
        <w:rPr>
          <w:rFonts w:hint="eastAsia"/>
        </w:rPr>
        <w:t>分支，在所遍历的</w:t>
      </w:r>
      <w:r>
        <w:rPr>
          <w:rFonts w:hint="eastAsia"/>
        </w:rPr>
        <w:t>pipeline</w:t>
      </w:r>
      <w:r>
        <w:rPr>
          <w:rFonts w:hint="eastAsia"/>
        </w:rPr>
        <w:t>数据为空时执行。</w:t>
      </w:r>
    </w:p>
    <w:p w:rsidR="002F0B1D" w:rsidRDefault="002F0B1D" w:rsidP="00862C2F">
      <w:pPr>
        <w:pStyle w:val="a0"/>
      </w:pPr>
      <w:r>
        <w:rPr>
          <w:rFonts w:hint="eastAsia"/>
        </w:rPr>
        <w:t>{</w:t>
      </w:r>
      <w:r>
        <w:t>{</w:t>
      </w:r>
      <w:proofErr w:type="gramStart"/>
      <w:r>
        <w:t>range .rows</w:t>
      </w:r>
      <w:proofErr w:type="gramEnd"/>
      <w:r>
        <w:t>}}</w:t>
      </w:r>
    </w:p>
    <w:p w:rsidR="002F0B1D" w:rsidRDefault="002F0B1D" w:rsidP="00862C2F">
      <w:pPr>
        <w:pStyle w:val="a0"/>
      </w:pPr>
      <w:r>
        <w:tab/>
        <w:t>{</w:t>
      </w:r>
      <w:proofErr w:type="gramStart"/>
      <w:r>
        <w:t>{.title</w:t>
      </w:r>
      <w:proofErr w:type="gramEnd"/>
      <w:r>
        <w:t>}}</w:t>
      </w:r>
    </w:p>
    <w:p w:rsidR="002F0B1D" w:rsidRDefault="002F0B1D" w:rsidP="00862C2F">
      <w:pPr>
        <w:pStyle w:val="a0"/>
      </w:pPr>
      <w:r>
        <w:rPr>
          <w:rFonts w:hint="eastAsia"/>
        </w:rPr>
        <w:t>{</w:t>
      </w:r>
      <w:r>
        <w:t>{else}}</w:t>
      </w:r>
    </w:p>
    <w:p w:rsidR="002F0B1D" w:rsidRDefault="002F0B1D" w:rsidP="00862C2F">
      <w:pPr>
        <w:pStyle w:val="a0"/>
      </w:pPr>
      <w:r>
        <w:tab/>
        <w:t xml:space="preserve">no </w:t>
      </w:r>
      <w:r>
        <w:rPr>
          <w:rFonts w:hint="eastAsia"/>
        </w:rPr>
        <w:t>result</w:t>
      </w:r>
    </w:p>
    <w:p w:rsidR="002F0B1D" w:rsidRDefault="002F0B1D" w:rsidP="00862C2F">
      <w:pPr>
        <w:pStyle w:val="a0"/>
      </w:pPr>
      <w:r>
        <w:rPr>
          <w:rFonts w:hint="eastAsia"/>
        </w:rPr>
        <w:t>{</w:t>
      </w:r>
      <w:r>
        <w:t>{end}}</w:t>
      </w:r>
    </w:p>
    <w:p w:rsidR="002C17EC" w:rsidRDefault="002C17EC" w:rsidP="002C17EC">
      <w:pPr>
        <w:pStyle w:val="3"/>
      </w:pPr>
      <w:bookmarkStart w:id="57" w:name="_Toc532977496"/>
      <w:r w:rsidRPr="002C17EC">
        <w:t>{{with pipeline</w:t>
      </w:r>
      <w:proofErr w:type="gramStart"/>
      <w:r w:rsidRPr="002C17EC">
        <w:t>}}</w:t>
      </w:r>
      <w:r w:rsidR="004A0816">
        <w:t>{</w:t>
      </w:r>
      <w:proofErr w:type="gramEnd"/>
      <w:r w:rsidR="004A0816">
        <w:t>{else}}</w:t>
      </w:r>
      <w:r w:rsidRPr="002C17EC">
        <w:t>{{end}}</w:t>
      </w:r>
      <w:bookmarkEnd w:id="57"/>
    </w:p>
    <w:p w:rsidR="002C17EC" w:rsidRDefault="00E445F9" w:rsidP="00862C2F">
      <w:pPr>
        <w:pStyle w:val="a0"/>
      </w:pPr>
      <w:r>
        <w:rPr>
          <w:rFonts w:hint="eastAsia"/>
        </w:rPr>
        <w:t>改变</w:t>
      </w:r>
      <w:r>
        <w:rPr>
          <w:rFonts w:hint="eastAsia"/>
        </w:rPr>
        <w:t xml:space="preserve"> </w:t>
      </w:r>
      <w:r>
        <w:t xml:space="preserve">. </w:t>
      </w:r>
      <w:r>
        <w:rPr>
          <w:rFonts w:hint="eastAsia"/>
        </w:rPr>
        <w:t>的上下文，含义。</w:t>
      </w:r>
    </w:p>
    <w:p w:rsidR="00E445F9" w:rsidRDefault="002063E2" w:rsidP="00862C2F">
      <w:pPr>
        <w:pStyle w:val="a0"/>
      </w:pPr>
      <w:r>
        <w:rPr>
          <w:rFonts w:hint="eastAsia"/>
        </w:rPr>
        <w:t>c</w:t>
      </w:r>
      <w:r>
        <w:t>.Data[“user”] = map[string]</w:t>
      </w:r>
      <w:proofErr w:type="gramStart"/>
      <w:r w:rsidR="007434C8">
        <w:t>interface{</w:t>
      </w:r>
      <w:proofErr w:type="gramEnd"/>
      <w:r w:rsidR="007434C8">
        <w:t>}</w:t>
      </w:r>
      <w:r>
        <w:t>{</w:t>
      </w:r>
    </w:p>
    <w:p w:rsidR="002063E2" w:rsidRDefault="002063E2" w:rsidP="00862C2F">
      <w:pPr>
        <w:pStyle w:val="a0"/>
      </w:pPr>
      <w:r>
        <w:tab/>
        <w:t>“name”: “Kang”,</w:t>
      </w:r>
    </w:p>
    <w:p w:rsidR="002063E2" w:rsidRDefault="002063E2" w:rsidP="00862C2F">
      <w:pPr>
        <w:pStyle w:val="a0"/>
      </w:pPr>
      <w:r>
        <w:tab/>
        <w:t>“height”:172,</w:t>
      </w:r>
    </w:p>
    <w:p w:rsidR="007434C8" w:rsidRDefault="007434C8" w:rsidP="00862C2F">
      <w:pPr>
        <w:pStyle w:val="a0"/>
      </w:pPr>
      <w:r>
        <w:tab/>
        <w:t>“hobb</w:t>
      </w:r>
      <w:r w:rsidR="00CF52F1">
        <w:t>y</w:t>
      </w:r>
      <w:r>
        <w:t>”: map[string]</w:t>
      </w:r>
      <w:proofErr w:type="gramStart"/>
      <w:r>
        <w:t>string{</w:t>
      </w:r>
      <w:proofErr w:type="gramEnd"/>
    </w:p>
    <w:p w:rsidR="007434C8" w:rsidRDefault="007434C8" w:rsidP="00862C2F">
      <w:pPr>
        <w:pStyle w:val="a0"/>
      </w:pPr>
      <w:r>
        <w:tab/>
      </w:r>
      <w:r>
        <w:tab/>
        <w:t>“title”</w:t>
      </w:r>
      <w:proofErr w:type="gramStart"/>
      <w:r>
        <w:t>:”basketball</w:t>
      </w:r>
      <w:proofErr w:type="gramEnd"/>
      <w:r>
        <w:t>”</w:t>
      </w:r>
    </w:p>
    <w:p w:rsidR="007434C8" w:rsidRDefault="007434C8" w:rsidP="007434C8">
      <w:pPr>
        <w:pStyle w:val="a0"/>
        <w:ind w:left="415"/>
      </w:pPr>
      <w:r>
        <w:rPr>
          <w:rFonts w:hint="eastAsia"/>
        </w:rPr>
        <w:t>}</w:t>
      </w:r>
      <w:r>
        <w:t>,</w:t>
      </w:r>
    </w:p>
    <w:p w:rsidR="002063E2" w:rsidRDefault="002063E2" w:rsidP="00862C2F">
      <w:pPr>
        <w:pStyle w:val="a0"/>
      </w:pPr>
      <w:r>
        <w:rPr>
          <w:rFonts w:hint="eastAsia"/>
        </w:rPr>
        <w:t>}</w:t>
      </w:r>
    </w:p>
    <w:p w:rsidR="0047797D" w:rsidRDefault="0047797D" w:rsidP="00862C2F">
      <w:pPr>
        <w:pStyle w:val="a0"/>
      </w:pPr>
    </w:p>
    <w:p w:rsidR="00E445F9" w:rsidRDefault="002063E2" w:rsidP="00862C2F">
      <w:pPr>
        <w:pStyle w:val="a0"/>
      </w:pPr>
      <w:r>
        <w:rPr>
          <w:rFonts w:hint="eastAsia"/>
        </w:rPr>
        <w:t>{</w:t>
      </w:r>
      <w:r>
        <w:t>{with .user}}</w:t>
      </w:r>
    </w:p>
    <w:p w:rsidR="0047797D" w:rsidRDefault="0047797D" w:rsidP="00862C2F">
      <w:pPr>
        <w:pStyle w:val="a0"/>
      </w:pPr>
      <w:r>
        <w:tab/>
        <w:t>{{.name}}</w:t>
      </w:r>
    </w:p>
    <w:p w:rsidR="008A7CF0" w:rsidRDefault="008A7CF0" w:rsidP="00862C2F">
      <w:pPr>
        <w:pStyle w:val="a0"/>
      </w:pPr>
      <w:r>
        <w:tab/>
        <w:t>{</w:t>
      </w:r>
      <w:proofErr w:type="gramStart"/>
      <w:r>
        <w:t>{.hobby</w:t>
      </w:r>
      <w:proofErr w:type="gramEnd"/>
      <w:r>
        <w:t>.title}}</w:t>
      </w:r>
    </w:p>
    <w:p w:rsidR="0047797D" w:rsidRDefault="0047797D" w:rsidP="00862C2F">
      <w:pPr>
        <w:pStyle w:val="a0"/>
      </w:pPr>
      <w:r>
        <w:rPr>
          <w:rFonts w:hint="eastAsia"/>
        </w:rPr>
        <w:t>{</w:t>
      </w:r>
      <w:r>
        <w:t>{end}}</w:t>
      </w:r>
    </w:p>
    <w:p w:rsidR="002C17EC" w:rsidRDefault="00A14BE7" w:rsidP="00862C2F">
      <w:pPr>
        <w:pStyle w:val="a0"/>
      </w:pPr>
      <w:proofErr w:type="gramStart"/>
      <w:r w:rsidRPr="00A14BE7">
        <w:t>.Field.NestField</w:t>
      </w:r>
      <w:proofErr w:type="gramEnd"/>
      <w:r w:rsidRPr="00A14BE7">
        <w:t>.SubFiel</w:t>
      </w:r>
      <w:r>
        <w:t>d.Var</w:t>
      </w:r>
    </w:p>
    <w:p w:rsidR="00A14BE7" w:rsidRDefault="00A14BE7" w:rsidP="00A14BE7">
      <w:pPr>
        <w:pStyle w:val="a0"/>
      </w:pPr>
      <w:proofErr w:type="gramStart"/>
      <w:r w:rsidRPr="00A14BE7">
        <w:t>.Field.NestField</w:t>
      </w:r>
      <w:proofErr w:type="gramEnd"/>
      <w:r w:rsidRPr="00A14BE7">
        <w:t>.SubFiel</w:t>
      </w:r>
      <w:r>
        <w:t>d.Key</w:t>
      </w:r>
    </w:p>
    <w:p w:rsidR="00A14BE7" w:rsidRDefault="00A14BE7" w:rsidP="00A14BE7">
      <w:pPr>
        <w:pStyle w:val="a0"/>
      </w:pPr>
      <w:proofErr w:type="gramStart"/>
      <w:r w:rsidRPr="00A14BE7">
        <w:t>.Field.NestField</w:t>
      </w:r>
      <w:proofErr w:type="gramEnd"/>
      <w:r w:rsidRPr="00A14BE7">
        <w:t>.SubFiel</w:t>
      </w:r>
      <w:r>
        <w:t>d.Tittle</w:t>
      </w:r>
    </w:p>
    <w:p w:rsidR="0072549E" w:rsidRDefault="0072549E" w:rsidP="00A14BE7">
      <w:pPr>
        <w:pStyle w:val="a0"/>
      </w:pPr>
    </w:p>
    <w:p w:rsidR="00A14BE7" w:rsidRDefault="00A14BE7" w:rsidP="00A14BE7">
      <w:pPr>
        <w:pStyle w:val="a0"/>
      </w:pPr>
      <w:r>
        <w:rPr>
          <w:rFonts w:hint="eastAsia"/>
        </w:rPr>
        <w:t>{</w:t>
      </w:r>
      <w:r>
        <w:t>{</w:t>
      </w:r>
      <w:proofErr w:type="gramStart"/>
      <w:r>
        <w:t>with .</w:t>
      </w:r>
      <w:proofErr w:type="gramEnd"/>
      <w:r w:rsidRPr="00A14BE7">
        <w:t xml:space="preserve"> </w:t>
      </w:r>
      <w:proofErr w:type="gramStart"/>
      <w:r w:rsidRPr="00A14BE7">
        <w:t>Field.NestField.SubFiel</w:t>
      </w:r>
      <w:r>
        <w:t>d</w:t>
      </w:r>
      <w:proofErr w:type="gramEnd"/>
      <w:r>
        <w:t xml:space="preserve"> }}</w:t>
      </w:r>
    </w:p>
    <w:p w:rsidR="00F351D4" w:rsidRDefault="00A14BE7" w:rsidP="00A14BE7">
      <w:pPr>
        <w:pStyle w:val="a0"/>
      </w:pPr>
      <w:r>
        <w:tab/>
        <w:t>{</w:t>
      </w:r>
      <w:proofErr w:type="gramStart"/>
      <w:r>
        <w:t>{.Var</w:t>
      </w:r>
      <w:proofErr w:type="gramEnd"/>
      <w:r>
        <w:t>}}</w:t>
      </w:r>
    </w:p>
    <w:p w:rsidR="00F351D4" w:rsidRDefault="00A14BE7" w:rsidP="00F351D4">
      <w:pPr>
        <w:pStyle w:val="a0"/>
        <w:ind w:left="415"/>
      </w:pPr>
      <w:r>
        <w:t>{</w:t>
      </w:r>
      <w:proofErr w:type="gramStart"/>
      <w:r>
        <w:t>{.Key</w:t>
      </w:r>
      <w:proofErr w:type="gramEnd"/>
      <w:r>
        <w:t>}}</w:t>
      </w:r>
    </w:p>
    <w:p w:rsidR="00A14BE7" w:rsidRDefault="00A14BE7" w:rsidP="00F351D4">
      <w:pPr>
        <w:pStyle w:val="a0"/>
        <w:ind w:left="835" w:firstLine="5"/>
      </w:pPr>
      <w:r>
        <w:t>{</w:t>
      </w:r>
      <w:proofErr w:type="gramStart"/>
      <w:r>
        <w:t>{.Title</w:t>
      </w:r>
      <w:proofErr w:type="gramEnd"/>
      <w:r>
        <w:t>}}</w:t>
      </w:r>
    </w:p>
    <w:p w:rsidR="00A14BE7" w:rsidRDefault="00A14BE7" w:rsidP="00A14BE7">
      <w:pPr>
        <w:pStyle w:val="a0"/>
      </w:pPr>
      <w:r>
        <w:t>{{end}}</w:t>
      </w:r>
    </w:p>
    <w:p w:rsidR="004A0816" w:rsidRDefault="004A0816" w:rsidP="00862C2F">
      <w:pPr>
        <w:pStyle w:val="a0"/>
      </w:pPr>
    </w:p>
    <w:p w:rsidR="004A0816" w:rsidRDefault="004A0816" w:rsidP="00862C2F">
      <w:pPr>
        <w:pStyle w:val="a0"/>
      </w:pPr>
      <w:r>
        <w:rPr>
          <w:rFonts w:hint="eastAsia"/>
        </w:rPr>
        <w:t>e</w:t>
      </w:r>
      <w:r>
        <w:t xml:space="preserve">lse </w:t>
      </w:r>
      <w:r>
        <w:rPr>
          <w:rFonts w:hint="eastAsia"/>
        </w:rPr>
        <w:t>标签，当数据为空时执行。</w:t>
      </w:r>
    </w:p>
    <w:p w:rsidR="00BF5E2D" w:rsidRDefault="00BF5E2D" w:rsidP="00862C2F">
      <w:pPr>
        <w:pStyle w:val="a0"/>
      </w:pPr>
    </w:p>
    <w:p w:rsidR="00BF5E2D" w:rsidRDefault="00BF5E2D" w:rsidP="00BF5E2D">
      <w:pPr>
        <w:pStyle w:val="3"/>
      </w:pPr>
      <w:bookmarkStart w:id="58" w:name="_Toc532977497"/>
      <w:r>
        <w:t>{{</w:t>
      </w:r>
      <w:r>
        <w:rPr>
          <w:rFonts w:hint="eastAsia"/>
        </w:rPr>
        <w:t>d</w:t>
      </w:r>
      <w:r>
        <w:t>efine “name”}}</w:t>
      </w:r>
      <w:bookmarkEnd w:id="58"/>
    </w:p>
    <w:p w:rsidR="00BF5E2D" w:rsidRDefault="00BF5E2D" w:rsidP="00BF5E2D">
      <w:pPr>
        <w:pStyle w:val="a0"/>
      </w:pPr>
      <w:r>
        <w:rPr>
          <w:rFonts w:hint="eastAsia"/>
        </w:rPr>
        <w:t>定义模板名称</w:t>
      </w:r>
    </w:p>
    <w:p w:rsidR="003A3689" w:rsidRDefault="003A3689" w:rsidP="00BF5E2D">
      <w:pPr>
        <w:pStyle w:val="a0"/>
      </w:pPr>
      <w:r>
        <w:rPr>
          <w:rFonts w:hint="eastAsia"/>
        </w:rPr>
        <w:t>通常用于子模板！</w:t>
      </w:r>
    </w:p>
    <w:p w:rsidR="00BF5E2D" w:rsidRDefault="00BF5E2D" w:rsidP="00BF5E2D">
      <w:pPr>
        <w:pStyle w:val="3"/>
      </w:pPr>
      <w:bookmarkStart w:id="59" w:name="_Toc532977498"/>
      <w:r w:rsidRPr="00BF5E2D">
        <w:rPr>
          <w:rFonts w:hint="eastAsia"/>
        </w:rPr>
        <w:t>{{template "</w:t>
      </w:r>
      <w:r w:rsidRPr="00BF5E2D">
        <w:rPr>
          <w:rFonts w:hint="eastAsia"/>
        </w:rPr>
        <w:t>模板名</w:t>
      </w:r>
      <w:r w:rsidRPr="00BF5E2D">
        <w:rPr>
          <w:rFonts w:hint="eastAsia"/>
        </w:rPr>
        <w:t>" pipeline}}</w:t>
      </w:r>
      <w:bookmarkEnd w:id="59"/>
    </w:p>
    <w:p w:rsidR="00BF5E2D" w:rsidRDefault="00BF5E2D" w:rsidP="00BF5E2D">
      <w:pPr>
        <w:pStyle w:val="a0"/>
      </w:pPr>
      <w:r>
        <w:rPr>
          <w:rFonts w:hint="eastAsia"/>
        </w:rPr>
        <w:t>载入子模板</w:t>
      </w:r>
    </w:p>
    <w:p w:rsidR="00BF5E2D" w:rsidRDefault="00BF5E2D" w:rsidP="00BF5E2D">
      <w:pPr>
        <w:pStyle w:val="a0"/>
      </w:pPr>
    </w:p>
    <w:p w:rsidR="00BF5E2D" w:rsidRDefault="00BF5E2D" w:rsidP="00BF5E2D">
      <w:pPr>
        <w:pStyle w:val="a0"/>
      </w:pPr>
      <w:r>
        <w:rPr>
          <w:rFonts w:hint="eastAsia"/>
        </w:rPr>
        <w:t>不需要在动作中，全部将模板解析，</w:t>
      </w:r>
      <w:r>
        <w:rPr>
          <w:rFonts w:hint="eastAsia"/>
        </w:rPr>
        <w:t>template</w:t>
      </w:r>
      <w:r>
        <w:t>.</w:t>
      </w:r>
      <w:proofErr w:type="gramStart"/>
      <w:r>
        <w:t>ParseFiles(</w:t>
      </w:r>
      <w:proofErr w:type="gramEnd"/>
      <w:r>
        <w:t>“list.html”, “top.html”…)</w:t>
      </w:r>
    </w:p>
    <w:p w:rsidR="00BF5E2D" w:rsidRDefault="00BF5E2D" w:rsidP="00BF5E2D">
      <w:pPr>
        <w:pStyle w:val="a0"/>
      </w:pPr>
      <w:r>
        <w:rPr>
          <w:rFonts w:hint="eastAsia"/>
        </w:rPr>
        <w:t>因为，在启动</w:t>
      </w:r>
      <w:r>
        <w:rPr>
          <w:rFonts w:hint="eastAsia"/>
        </w:rPr>
        <w:t>beego</w:t>
      </w:r>
      <w:r>
        <w:rPr>
          <w:rFonts w:hint="eastAsia"/>
        </w:rPr>
        <w:t>项目时，将全部的模板解析完毕！</w:t>
      </w:r>
    </w:p>
    <w:p w:rsidR="00BF5E2D" w:rsidRDefault="00BF5E2D" w:rsidP="00BF5E2D">
      <w:pPr>
        <w:pStyle w:val="a0"/>
      </w:pPr>
    </w:p>
    <w:p w:rsidR="00BF5E2D" w:rsidRDefault="00BF5E2D" w:rsidP="00BF5E2D">
      <w:pPr>
        <w:pStyle w:val="a0"/>
      </w:pPr>
      <w:r>
        <w:rPr>
          <w:rFonts w:hint="eastAsia"/>
        </w:rPr>
        <w:t>只需要在模板中载入子模板即可。</w:t>
      </w:r>
    </w:p>
    <w:p w:rsidR="00A21910" w:rsidRDefault="00A21910" w:rsidP="00BF5E2D">
      <w:pPr>
        <w:pStyle w:val="a0"/>
      </w:pPr>
    </w:p>
    <w:p w:rsidR="00A21910" w:rsidRDefault="00A21910" w:rsidP="00BF5E2D">
      <w:pPr>
        <w:pStyle w:val="a0"/>
      </w:pPr>
      <w:r>
        <w:rPr>
          <w:rFonts w:hint="eastAsia"/>
        </w:rPr>
        <w:lastRenderedPageBreak/>
        <w:t>如果子模板需要数据，通过</w:t>
      </w:r>
      <w:r>
        <w:rPr>
          <w:rFonts w:hint="eastAsia"/>
        </w:rPr>
        <w:t xml:space="preserve"> pipeline</w:t>
      </w:r>
      <w:r>
        <w:t xml:space="preserve"> </w:t>
      </w:r>
      <w:r>
        <w:rPr>
          <w:rFonts w:hint="eastAsia"/>
        </w:rPr>
        <w:t>传递到子模板中。</w:t>
      </w:r>
    </w:p>
    <w:p w:rsidR="00A21910" w:rsidRDefault="00A21910" w:rsidP="00BF5E2D">
      <w:pPr>
        <w:pStyle w:val="a0"/>
      </w:pPr>
      <w:r>
        <w:rPr>
          <w:rFonts w:hint="eastAsia"/>
        </w:rPr>
        <w:t>{</w:t>
      </w:r>
      <w:r>
        <w:t>{template “header</w:t>
      </w:r>
      <w:r w:rsidR="00AC50E3">
        <w:rPr>
          <w:rFonts w:hint="eastAsia"/>
        </w:rPr>
        <w:t>.</w:t>
      </w:r>
      <w:r w:rsidR="00AC50E3">
        <w:t>html</w:t>
      </w:r>
      <w:proofErr w:type="gramStart"/>
      <w:r>
        <w:t>” .</w:t>
      </w:r>
      <w:proofErr w:type="gramEnd"/>
      <w:r>
        <w:t>}}</w:t>
      </w:r>
    </w:p>
    <w:p w:rsidR="00BF0EDB" w:rsidRDefault="00BF0EDB" w:rsidP="00BF0EDB">
      <w:pPr>
        <w:pStyle w:val="3"/>
      </w:pPr>
      <w:bookmarkStart w:id="60" w:name="_Toc532977499"/>
      <w:r>
        <w:t>{{/* comment content */}}</w:t>
      </w:r>
      <w:bookmarkEnd w:id="60"/>
    </w:p>
    <w:p w:rsidR="00BF0EDB" w:rsidRDefault="0096146D" w:rsidP="00BF0EDB">
      <w:pPr>
        <w:pStyle w:val="a0"/>
      </w:pPr>
      <w:r>
        <w:rPr>
          <w:rFonts w:hint="eastAsia"/>
        </w:rPr>
        <w:t>注释！</w:t>
      </w:r>
    </w:p>
    <w:p w:rsidR="0096146D" w:rsidRDefault="0096146D" w:rsidP="00BF0EDB">
      <w:pPr>
        <w:pStyle w:val="a0"/>
      </w:pPr>
    </w:p>
    <w:p w:rsidR="0096146D" w:rsidRDefault="00CD205E" w:rsidP="00CD205E">
      <w:pPr>
        <w:pStyle w:val="3"/>
      </w:pPr>
      <w:bookmarkStart w:id="61" w:name="_Toc532977500"/>
      <w:r>
        <w:rPr>
          <w:rFonts w:hint="eastAsia"/>
        </w:rPr>
        <w:t>模板支持函数列表</w:t>
      </w:r>
      <w:bookmarkEnd w:id="61"/>
    </w:p>
    <w:p w:rsidR="00BF0EDB" w:rsidRDefault="00883139" w:rsidP="00795CC6">
      <w:pPr>
        <w:pStyle w:val="4"/>
      </w:pPr>
      <w:r w:rsidRPr="00883139">
        <w:t>and</w:t>
      </w:r>
    </w:p>
    <w:p w:rsidR="00E404D7" w:rsidRPr="00E404D7" w:rsidRDefault="00E404D7" w:rsidP="00E404D7">
      <w:pPr>
        <w:pStyle w:val="a0"/>
      </w:pPr>
      <w:r w:rsidRPr="00E404D7">
        <w:rPr>
          <w:rFonts w:hint="eastAsia"/>
        </w:rPr>
        <w:t>将返回第一个为空的参数，否则就返回最后一个非空参数</w:t>
      </w:r>
    </w:p>
    <w:p w:rsidR="00883139" w:rsidRDefault="00883139" w:rsidP="00795CC6">
      <w:pPr>
        <w:pStyle w:val="4"/>
      </w:pPr>
      <w:r w:rsidRPr="00883139">
        <w:t>call</w:t>
      </w:r>
    </w:p>
    <w:p w:rsidR="00883139" w:rsidRDefault="00883139" w:rsidP="00795CC6">
      <w:pPr>
        <w:pStyle w:val="4"/>
      </w:pPr>
      <w:r w:rsidRPr="00883139">
        <w:t>index</w:t>
      </w:r>
      <w:r w:rsidR="005C30CE">
        <w:rPr>
          <w:rFonts w:hint="eastAsia"/>
        </w:rPr>
        <w:t>，通过索引访问元素</w:t>
      </w:r>
    </w:p>
    <w:p w:rsidR="005C30CE" w:rsidRDefault="005C30CE" w:rsidP="005C30CE">
      <w:pPr>
        <w:pStyle w:val="a0"/>
      </w:pPr>
      <w:proofErr w:type="gramStart"/>
      <w:r>
        <w:t>this.Data</w:t>
      </w:r>
      <w:proofErr w:type="gramEnd"/>
      <w:r>
        <w:t>["Maps"] = map[string]string{"name": "Beego"}</w:t>
      </w:r>
    </w:p>
    <w:p w:rsidR="005C30CE" w:rsidRDefault="005C30CE" w:rsidP="005C30CE">
      <w:pPr>
        <w:pStyle w:val="a0"/>
      </w:pPr>
      <w:r>
        <w:t>{{</w:t>
      </w:r>
      <w:proofErr w:type="gramStart"/>
      <w:r>
        <w:t>index .Maps</w:t>
      </w:r>
      <w:proofErr w:type="gramEnd"/>
      <w:r>
        <w:t xml:space="preserve"> "name"}}</w:t>
      </w:r>
    </w:p>
    <w:p w:rsidR="00883139" w:rsidRDefault="00883139" w:rsidP="00795CC6">
      <w:pPr>
        <w:pStyle w:val="4"/>
      </w:pPr>
      <w:r w:rsidRPr="00883139">
        <w:t>len</w:t>
      </w:r>
      <w:r w:rsidR="005C30CE">
        <w:rPr>
          <w:rFonts w:hint="eastAsia"/>
        </w:rPr>
        <w:t>，计算长度</w:t>
      </w:r>
    </w:p>
    <w:p w:rsidR="00883139" w:rsidRDefault="00883139" w:rsidP="00795CC6">
      <w:pPr>
        <w:pStyle w:val="4"/>
      </w:pPr>
      <w:r w:rsidRPr="00883139">
        <w:t>not</w:t>
      </w:r>
      <w:r w:rsidR="00022879">
        <w:rPr>
          <w:rFonts w:hint="eastAsia"/>
        </w:rPr>
        <w:t>，去翻逻辑</w:t>
      </w:r>
    </w:p>
    <w:p w:rsidR="00C2137D" w:rsidRDefault="00C2137D" w:rsidP="00C2137D">
      <w:pPr>
        <w:pStyle w:val="a0"/>
      </w:pPr>
      <w:r>
        <w:rPr>
          <w:rFonts w:hint="eastAsia"/>
        </w:rPr>
        <w:t>{</w:t>
      </w:r>
      <w:r>
        <w:t>{if not pipeline}}</w:t>
      </w:r>
    </w:p>
    <w:p w:rsidR="00C2137D" w:rsidRDefault="00C2137D" w:rsidP="00C2137D">
      <w:pPr>
        <w:pStyle w:val="a0"/>
      </w:pPr>
      <w:r>
        <w:t xml:space="preserve">{{if </w:t>
      </w:r>
      <w:proofErr w:type="gramStart"/>
      <w:r>
        <w:t>not .val</w:t>
      </w:r>
      <w:proofErr w:type="gramEnd"/>
      <w:r>
        <w:t>}}</w:t>
      </w:r>
    </w:p>
    <w:p w:rsidR="00C2137D" w:rsidRDefault="00C2137D" w:rsidP="00C2137D">
      <w:pPr>
        <w:pStyle w:val="a0"/>
      </w:pPr>
      <w:r>
        <w:tab/>
      </w:r>
      <w:r>
        <w:rPr>
          <w:rFonts w:hint="eastAsia"/>
        </w:rPr>
        <w:t>在</w:t>
      </w:r>
      <w:r>
        <w:rPr>
          <w:rFonts w:hint="eastAsia"/>
        </w:rPr>
        <w:t xml:space="preserve"> val</w:t>
      </w:r>
      <w:r>
        <w:t xml:space="preserve"> </w:t>
      </w:r>
      <w:r>
        <w:rPr>
          <w:rFonts w:hint="eastAsia"/>
        </w:rPr>
        <w:t>为空时执行</w:t>
      </w:r>
    </w:p>
    <w:p w:rsidR="00C2137D" w:rsidRPr="00C2137D" w:rsidRDefault="00C2137D" w:rsidP="00C2137D">
      <w:pPr>
        <w:pStyle w:val="a0"/>
      </w:pPr>
      <w:r>
        <w:t>{{end}}</w:t>
      </w:r>
    </w:p>
    <w:p w:rsidR="00883139" w:rsidRDefault="00883139" w:rsidP="00795CC6">
      <w:pPr>
        <w:pStyle w:val="4"/>
      </w:pPr>
      <w:r w:rsidRPr="00883139">
        <w:t>or</w:t>
      </w:r>
      <w:r w:rsidR="003D17A7">
        <w:rPr>
          <w:rFonts w:hint="eastAsia"/>
        </w:rPr>
        <w:t>，返回第一个非空数据</w:t>
      </w:r>
    </w:p>
    <w:p w:rsidR="003D17A7" w:rsidRDefault="003D17A7" w:rsidP="003D17A7">
      <w:pPr>
        <w:pStyle w:val="a0"/>
      </w:pPr>
      <w:r>
        <w:t>{{</w:t>
      </w:r>
      <w:proofErr w:type="gramStart"/>
      <w:r>
        <w:t>or .var</w:t>
      </w:r>
      <w:proofErr w:type="gramEnd"/>
      <w:r>
        <w:t xml:space="preserve"> “default</w:t>
      </w:r>
      <w:r>
        <w:rPr>
          <w:rFonts w:hint="eastAsia"/>
        </w:rPr>
        <w:t>value</w:t>
      </w:r>
      <w:r>
        <w:t>”}}</w:t>
      </w:r>
    </w:p>
    <w:p w:rsidR="003D17A7" w:rsidRPr="003D17A7" w:rsidRDefault="003D17A7" w:rsidP="00273070">
      <w:pPr>
        <w:pStyle w:val="a0"/>
      </w:pPr>
      <w:r>
        <w:rPr>
          <w:rFonts w:hint="eastAsia"/>
        </w:rPr>
        <w:t>默认</w:t>
      </w:r>
      <w:proofErr w:type="gramStart"/>
      <w:r>
        <w:rPr>
          <w:rFonts w:hint="eastAsia"/>
        </w:rPr>
        <w:t>值经常</w:t>
      </w:r>
      <w:proofErr w:type="gramEnd"/>
      <w:r>
        <w:rPr>
          <w:rFonts w:hint="eastAsia"/>
        </w:rPr>
        <w:t>使用</w:t>
      </w:r>
    </w:p>
    <w:p w:rsidR="00883139" w:rsidRDefault="00883139" w:rsidP="00795CC6">
      <w:pPr>
        <w:pStyle w:val="4"/>
      </w:pPr>
      <w:r w:rsidRPr="00883139">
        <w:t>print</w:t>
      </w:r>
    </w:p>
    <w:p w:rsidR="003D17A7" w:rsidRPr="003D17A7" w:rsidRDefault="003D17A7" w:rsidP="003D17A7">
      <w:pPr>
        <w:pStyle w:val="a0"/>
      </w:pPr>
      <w:proofErr w:type="gramStart"/>
      <w:r>
        <w:t>fmt.Sprint</w:t>
      </w:r>
      <w:proofErr w:type="gramEnd"/>
    </w:p>
    <w:p w:rsidR="00883139" w:rsidRDefault="00883139" w:rsidP="00795CC6">
      <w:pPr>
        <w:pStyle w:val="4"/>
      </w:pPr>
      <w:r w:rsidRPr="00883139">
        <w:t>printf</w:t>
      </w:r>
    </w:p>
    <w:p w:rsidR="003D17A7" w:rsidRPr="003D17A7" w:rsidRDefault="003D17A7" w:rsidP="003D17A7">
      <w:pPr>
        <w:pStyle w:val="a0"/>
      </w:pPr>
      <w:proofErr w:type="gramStart"/>
      <w:r>
        <w:rPr>
          <w:rFonts w:hint="eastAsia"/>
        </w:rPr>
        <w:t>f</w:t>
      </w:r>
      <w:r>
        <w:t>mt.Sprintf</w:t>
      </w:r>
      <w:proofErr w:type="gramEnd"/>
    </w:p>
    <w:p w:rsidR="00883139" w:rsidRDefault="00883139" w:rsidP="00795CC6">
      <w:pPr>
        <w:pStyle w:val="4"/>
      </w:pPr>
      <w:r w:rsidRPr="00883139">
        <w:lastRenderedPageBreak/>
        <w:t>println</w:t>
      </w:r>
    </w:p>
    <w:p w:rsidR="003D17A7" w:rsidRPr="003D17A7" w:rsidRDefault="003D17A7" w:rsidP="003D17A7">
      <w:pPr>
        <w:pStyle w:val="a0"/>
      </w:pPr>
      <w:proofErr w:type="gramStart"/>
      <w:r>
        <w:rPr>
          <w:rFonts w:hint="eastAsia"/>
        </w:rPr>
        <w:t>f</w:t>
      </w:r>
      <w:r>
        <w:t>mt.Sprintln</w:t>
      </w:r>
      <w:proofErr w:type="gramEnd"/>
    </w:p>
    <w:p w:rsidR="00883139" w:rsidRDefault="00883139" w:rsidP="00795CC6">
      <w:pPr>
        <w:pStyle w:val="4"/>
      </w:pPr>
      <w:r w:rsidRPr="00883139">
        <w:t>urlquery</w:t>
      </w:r>
    </w:p>
    <w:p w:rsidR="008B013A" w:rsidRDefault="008B013A" w:rsidP="008B013A">
      <w:pPr>
        <w:pStyle w:val="a0"/>
      </w:pPr>
      <w:r>
        <w:rPr>
          <w:rFonts w:hint="eastAsia"/>
        </w:rPr>
        <w:t>将字符串编码为</w:t>
      </w:r>
      <w:r>
        <w:rPr>
          <w:rFonts w:hint="eastAsia"/>
        </w:rPr>
        <w:t>URL</w:t>
      </w:r>
      <w:r>
        <w:rPr>
          <w:rFonts w:hint="eastAsia"/>
        </w:rPr>
        <w:t>编码。</w:t>
      </w:r>
    </w:p>
    <w:p w:rsidR="008B013A" w:rsidRDefault="008B013A" w:rsidP="008B013A">
      <w:pPr>
        <w:pStyle w:val="a0"/>
      </w:pPr>
      <w:r>
        <w:rPr>
          <w:rFonts w:hint="eastAsia"/>
        </w:rPr>
        <w:t>%</w:t>
      </w:r>
      <w:r>
        <w:t>2D%3E%4F</w:t>
      </w:r>
    </w:p>
    <w:p w:rsidR="008B013A" w:rsidRPr="008B013A" w:rsidRDefault="008B013A" w:rsidP="008B013A">
      <w:pPr>
        <w:pStyle w:val="a0"/>
      </w:pPr>
      <w:r>
        <w:rPr>
          <w:rFonts w:hint="eastAsia"/>
        </w:rPr>
        <w:t>url</w:t>
      </w:r>
      <w:r>
        <w:rPr>
          <w:rFonts w:hint="eastAsia"/>
        </w:rPr>
        <w:t>上不能有中文或其他字符。需要将其编码。使用该函数</w:t>
      </w:r>
    </w:p>
    <w:p w:rsidR="00883139" w:rsidRDefault="00883139" w:rsidP="00795CC6">
      <w:pPr>
        <w:pStyle w:val="4"/>
      </w:pPr>
      <w:r w:rsidRPr="00883139">
        <w:t>eq / ne / lt / le / gt / ge</w:t>
      </w:r>
    </w:p>
    <w:p w:rsidR="0029418A" w:rsidRDefault="0029418A" w:rsidP="0029418A">
      <w:pPr>
        <w:pStyle w:val="a0"/>
      </w:pPr>
      <w:r>
        <w:rPr>
          <w:rFonts w:hint="eastAsia"/>
        </w:rPr>
        <w:t>关系判断函数</w:t>
      </w:r>
    </w:p>
    <w:p w:rsidR="0029418A" w:rsidRDefault="0029418A" w:rsidP="0029418A">
      <w:pPr>
        <w:pStyle w:val="a0"/>
      </w:pPr>
      <w:r>
        <w:t xml:space="preserve">{{if </w:t>
      </w:r>
      <w:proofErr w:type="gramStart"/>
      <w:r>
        <w:t>eq .v</w:t>
      </w:r>
      <w:proofErr w:type="gramEnd"/>
      <w:r>
        <w:t>1 .v2}}</w:t>
      </w:r>
    </w:p>
    <w:p w:rsidR="0029418A" w:rsidRDefault="0029418A" w:rsidP="0029418A">
      <w:pPr>
        <w:pStyle w:val="a0"/>
      </w:pPr>
      <w:r>
        <w:tab/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v1 </w:t>
      </w:r>
      <w:r>
        <w:rPr>
          <w:rFonts w:hint="eastAsia"/>
        </w:rPr>
        <w:t>和</w:t>
      </w:r>
      <w:r>
        <w:rPr>
          <w:rFonts w:hint="eastAsia"/>
        </w:rPr>
        <w:t xml:space="preserve"> v</w:t>
      </w:r>
      <w:r>
        <w:t xml:space="preserve">2 </w:t>
      </w:r>
      <w:r>
        <w:rPr>
          <w:rFonts w:hint="eastAsia"/>
        </w:rPr>
        <w:t>相等的情况下，执行</w:t>
      </w:r>
    </w:p>
    <w:p w:rsidR="0029418A" w:rsidRDefault="0029418A" w:rsidP="0029418A">
      <w:pPr>
        <w:pStyle w:val="a0"/>
      </w:pPr>
      <w:r>
        <w:rPr>
          <w:rFonts w:hint="eastAsia"/>
        </w:rPr>
        <w:t>{</w:t>
      </w:r>
      <w:r>
        <w:t>{end}}</w:t>
      </w:r>
    </w:p>
    <w:p w:rsidR="003565ED" w:rsidRDefault="003565ED" w:rsidP="003565ED">
      <w:pPr>
        <w:pStyle w:val="a0"/>
        <w:ind w:firstLine="0"/>
      </w:pPr>
    </w:p>
    <w:p w:rsidR="003565ED" w:rsidRDefault="003565ED" w:rsidP="003565ED">
      <w:pPr>
        <w:pStyle w:val="a0"/>
        <w:ind w:firstLine="0"/>
      </w:pPr>
    </w:p>
    <w:p w:rsidR="003565ED" w:rsidRDefault="00B50DD8" w:rsidP="00B50DD8">
      <w:pPr>
        <w:pStyle w:val="2"/>
      </w:pPr>
      <w:bookmarkStart w:id="62" w:name="_Toc532977501"/>
      <w:r>
        <w:rPr>
          <w:rFonts w:hint="eastAsia"/>
        </w:rPr>
        <w:t>模板函数</w:t>
      </w:r>
      <w:bookmarkEnd w:id="62"/>
    </w:p>
    <w:p w:rsidR="002C3460" w:rsidRDefault="002C3460" w:rsidP="002C3460">
      <w:pPr>
        <w:pStyle w:val="a0"/>
      </w:pPr>
      <w:r>
        <w:rPr>
          <w:rFonts w:hint="eastAsia"/>
        </w:rPr>
        <w:t>beego</w:t>
      </w:r>
      <w:r>
        <w:rPr>
          <w:rFonts w:hint="eastAsia"/>
        </w:rPr>
        <w:t>定义的一组模板函数。</w:t>
      </w:r>
    </w:p>
    <w:p w:rsidR="002C3460" w:rsidRDefault="002C3460" w:rsidP="00770780">
      <w:pPr>
        <w:pStyle w:val="3"/>
      </w:pPr>
      <w:bookmarkStart w:id="63" w:name="_Toc532977502"/>
      <w:r>
        <w:rPr>
          <w:rFonts w:hint="eastAsia"/>
        </w:rPr>
        <w:t>u</w:t>
      </w:r>
      <w:r>
        <w:t>rlfor</w:t>
      </w:r>
      <w:r w:rsidR="008D75E6">
        <w:rPr>
          <w:rFonts w:hint="eastAsia"/>
        </w:rPr>
        <w:t>，生成</w:t>
      </w:r>
      <w:r w:rsidR="008D75E6">
        <w:rPr>
          <w:rFonts w:hint="eastAsia"/>
        </w:rPr>
        <w:t>URL</w:t>
      </w:r>
      <w:bookmarkEnd w:id="63"/>
    </w:p>
    <w:p w:rsidR="002C3460" w:rsidRDefault="002C3460" w:rsidP="002C3460">
      <w:pPr>
        <w:pStyle w:val="a0"/>
      </w:pPr>
      <w:r>
        <w:rPr>
          <w:rFonts w:hint="eastAsia"/>
        </w:rPr>
        <w:t>构建</w:t>
      </w:r>
      <w:r>
        <w:rPr>
          <w:rFonts w:hint="eastAsia"/>
        </w:rPr>
        <w:t>URL</w:t>
      </w:r>
      <w:r>
        <w:rPr>
          <w:rFonts w:hint="eastAsia"/>
        </w:rPr>
        <w:t>。通过控制器和动作，支持查询参数！</w:t>
      </w:r>
    </w:p>
    <w:p w:rsidR="002C3460" w:rsidRDefault="00D94F34" w:rsidP="00770780">
      <w:pPr>
        <w:pStyle w:val="3"/>
      </w:pPr>
      <w:bookmarkStart w:id="64" w:name="_Toc532977503"/>
      <w:r w:rsidRPr="00D94F34">
        <w:t>dateformat</w:t>
      </w:r>
      <w:r w:rsidR="00B7132B">
        <w:rPr>
          <w:rFonts w:hint="eastAsia"/>
        </w:rPr>
        <w:t>，格式化日期</w:t>
      </w:r>
      <w:bookmarkEnd w:id="64"/>
    </w:p>
    <w:p w:rsidR="00B7132B" w:rsidRDefault="00B7132B" w:rsidP="00B7132B">
      <w:pPr>
        <w:pStyle w:val="a0"/>
      </w:pPr>
      <w:r w:rsidRPr="00B7132B">
        <w:rPr>
          <w:rFonts w:hint="eastAsia"/>
        </w:rPr>
        <w:t xml:space="preserve">{{dateformat .Time </w:t>
      </w:r>
      <w:r w:rsidRPr="00B7132B">
        <w:rPr>
          <w:rFonts w:hint="eastAsia"/>
        </w:rPr>
        <w:t>“</w:t>
      </w:r>
      <w:r w:rsidRPr="00B7132B">
        <w:rPr>
          <w:rFonts w:hint="eastAsia"/>
        </w:rPr>
        <w:t>2006-01-02T15:04:05Z07:00</w:t>
      </w:r>
      <w:r w:rsidRPr="00B7132B">
        <w:rPr>
          <w:rFonts w:hint="eastAsia"/>
        </w:rPr>
        <w:t>”</w:t>
      </w:r>
      <w:r w:rsidRPr="00B7132B">
        <w:rPr>
          <w:rFonts w:hint="eastAsia"/>
        </w:rPr>
        <w:t>}}</w:t>
      </w:r>
    </w:p>
    <w:p w:rsidR="00637C3C" w:rsidRDefault="00637C3C" w:rsidP="00B7132B">
      <w:pPr>
        <w:pStyle w:val="a0"/>
      </w:pPr>
    </w:p>
    <w:p w:rsidR="00637C3C" w:rsidRDefault="00637C3C" w:rsidP="00770780">
      <w:pPr>
        <w:pStyle w:val="3"/>
      </w:pPr>
      <w:bookmarkStart w:id="65" w:name="_Toc532977504"/>
      <w:r w:rsidRPr="00637C3C">
        <w:lastRenderedPageBreak/>
        <w:t>date</w:t>
      </w:r>
      <w:r>
        <w:rPr>
          <w:rFonts w:hint="eastAsia"/>
        </w:rPr>
        <w:t>，格式化</w:t>
      </w:r>
      <w:r w:rsidR="00E32115">
        <w:rPr>
          <w:rFonts w:hint="eastAsia"/>
        </w:rPr>
        <w:t>日期</w:t>
      </w:r>
      <w:bookmarkEnd w:id="65"/>
    </w:p>
    <w:p w:rsidR="00873419" w:rsidRDefault="00873419" w:rsidP="00770780">
      <w:pPr>
        <w:pStyle w:val="3"/>
      </w:pPr>
      <w:bookmarkStart w:id="66" w:name="_Toc532977505"/>
      <w:r w:rsidRPr="00873419">
        <w:t>compare</w:t>
      </w:r>
      <w:r>
        <w:rPr>
          <w:rFonts w:hint="eastAsia"/>
        </w:rPr>
        <w:t>，比较</w:t>
      </w:r>
      <w:bookmarkEnd w:id="66"/>
    </w:p>
    <w:p w:rsidR="00FF0C0E" w:rsidRDefault="00FF0C0E" w:rsidP="00770780">
      <w:pPr>
        <w:pStyle w:val="3"/>
      </w:pPr>
      <w:bookmarkStart w:id="67" w:name="_Toc532977506"/>
      <w:r w:rsidRPr="00FF0C0E">
        <w:t>substr</w:t>
      </w:r>
      <w:r w:rsidR="009A4A24">
        <w:rPr>
          <w:rFonts w:hint="eastAsia"/>
        </w:rPr>
        <w:t>，截取字符串</w:t>
      </w:r>
      <w:bookmarkEnd w:id="67"/>
    </w:p>
    <w:p w:rsidR="00C55532" w:rsidRDefault="00C55532" w:rsidP="00C55532">
      <w:pPr>
        <w:pStyle w:val="3"/>
      </w:pPr>
      <w:bookmarkStart w:id="68" w:name="_Toc532977507"/>
      <w:r w:rsidRPr="00C55532">
        <w:t>html2str</w:t>
      </w:r>
      <w:r w:rsidR="0087235D">
        <w:rPr>
          <w:rFonts w:hint="eastAsia"/>
        </w:rPr>
        <w:t>，剔除</w:t>
      </w:r>
      <w:r w:rsidR="0087235D">
        <w:rPr>
          <w:rFonts w:hint="eastAsia"/>
        </w:rPr>
        <w:t>html</w:t>
      </w:r>
      <w:r w:rsidR="0087235D">
        <w:rPr>
          <w:rFonts w:hint="eastAsia"/>
        </w:rPr>
        <w:t>中的特殊标签</w:t>
      </w:r>
      <w:bookmarkEnd w:id="68"/>
    </w:p>
    <w:p w:rsidR="00111C9A" w:rsidRDefault="00111C9A" w:rsidP="00111C9A">
      <w:pPr>
        <w:pStyle w:val="3"/>
      </w:pPr>
      <w:bookmarkStart w:id="69" w:name="_Toc532977508"/>
      <w:r w:rsidRPr="00111C9A">
        <w:t>htmlquote</w:t>
      </w:r>
      <w:r>
        <w:rPr>
          <w:rFonts w:hint="eastAsia"/>
        </w:rPr>
        <w:t>，</w:t>
      </w:r>
      <w:r>
        <w:rPr>
          <w:rFonts w:hint="eastAsia"/>
        </w:rPr>
        <w:t>html</w:t>
      </w:r>
      <w:r>
        <w:rPr>
          <w:rFonts w:hint="eastAsia"/>
        </w:rPr>
        <w:t>字符转义实体编码</w:t>
      </w:r>
      <w:bookmarkEnd w:id="69"/>
    </w:p>
    <w:p w:rsidR="001170A8" w:rsidRPr="001170A8" w:rsidRDefault="001170A8" w:rsidP="001170A8">
      <w:pPr>
        <w:pStyle w:val="a0"/>
      </w:pPr>
      <w:r>
        <w:t>&amp;</w:t>
      </w:r>
      <w:proofErr w:type="gramStart"/>
      <w:r>
        <w:t>lt;,</w:t>
      </w:r>
      <w:proofErr w:type="gramEnd"/>
      <w:r>
        <w:t xml:space="preserve"> &amp;gt;</w:t>
      </w:r>
    </w:p>
    <w:p w:rsidR="0032742B" w:rsidRDefault="0032742B" w:rsidP="0032742B">
      <w:pPr>
        <w:pStyle w:val="3"/>
      </w:pPr>
      <w:bookmarkStart w:id="70" w:name="_Toc532977509"/>
      <w:r w:rsidRPr="0032742B">
        <w:t>htmlunquote</w:t>
      </w:r>
      <w:r>
        <w:rPr>
          <w:rFonts w:hint="eastAsia"/>
        </w:rPr>
        <w:t>，解码</w:t>
      </w:r>
      <w:r>
        <w:rPr>
          <w:rFonts w:hint="eastAsia"/>
        </w:rPr>
        <w:t>HTML</w:t>
      </w:r>
      <w:r>
        <w:rPr>
          <w:rFonts w:hint="eastAsia"/>
        </w:rPr>
        <w:t>实体编码</w:t>
      </w:r>
      <w:bookmarkEnd w:id="70"/>
    </w:p>
    <w:p w:rsidR="001170A8" w:rsidRDefault="001170A8" w:rsidP="001170A8">
      <w:pPr>
        <w:pStyle w:val="a0"/>
      </w:pPr>
      <w:r>
        <w:rPr>
          <w:rFonts w:hint="eastAsia"/>
        </w:rPr>
        <w:t>&lt;</w:t>
      </w:r>
      <w:r>
        <w:t>, &gt;</w:t>
      </w:r>
    </w:p>
    <w:p w:rsidR="00AD31F3" w:rsidRDefault="00AD31F3" w:rsidP="00AD31F3">
      <w:pPr>
        <w:pStyle w:val="3"/>
      </w:pPr>
      <w:bookmarkStart w:id="71" w:name="_Toc532977510"/>
      <w:r w:rsidRPr="00AD31F3">
        <w:t>renderform</w:t>
      </w:r>
      <w:r w:rsidR="00BA218D">
        <w:t xml:space="preserve">, </w:t>
      </w:r>
      <w:r w:rsidR="00BA218D">
        <w:rPr>
          <w:rFonts w:hint="eastAsia"/>
        </w:rPr>
        <w:t>利用模型生成表单</w:t>
      </w:r>
      <w:bookmarkEnd w:id="71"/>
    </w:p>
    <w:p w:rsidR="00946FFB" w:rsidRDefault="00946FFB" w:rsidP="00946FFB">
      <w:pPr>
        <w:pStyle w:val="a0"/>
      </w:pPr>
    </w:p>
    <w:p w:rsidR="00946FFB" w:rsidRDefault="00946FFB" w:rsidP="00946FFB">
      <w:pPr>
        <w:pStyle w:val="3"/>
      </w:pPr>
      <w:bookmarkStart w:id="72" w:name="_Toc532977511"/>
      <w:r w:rsidRPr="00946FFB">
        <w:t>assets_js</w:t>
      </w:r>
      <w:r w:rsidR="00A55842">
        <w:rPr>
          <w:rFonts w:hint="eastAsia"/>
        </w:rPr>
        <w:t>，生成</w:t>
      </w:r>
      <w:r w:rsidR="00A55842">
        <w:rPr>
          <w:rFonts w:hint="eastAsia"/>
        </w:rPr>
        <w:t>script</w:t>
      </w:r>
      <w:r w:rsidR="00A55842">
        <w:rPr>
          <w:rFonts w:hint="eastAsia"/>
        </w:rPr>
        <w:t>标签</w:t>
      </w:r>
      <w:bookmarkEnd w:id="72"/>
    </w:p>
    <w:p w:rsidR="001B6FE0" w:rsidRDefault="001B6FE0" w:rsidP="001B6FE0">
      <w:pPr>
        <w:pStyle w:val="a0"/>
      </w:pPr>
      <w:r w:rsidRPr="001B6FE0">
        <w:t>{{assets_js src}}</w:t>
      </w:r>
    </w:p>
    <w:p w:rsidR="00933EEF" w:rsidRDefault="00933EEF" w:rsidP="001B6FE0">
      <w:pPr>
        <w:pStyle w:val="a0"/>
      </w:pPr>
    </w:p>
    <w:p w:rsidR="00933EEF" w:rsidRDefault="00933EEF" w:rsidP="00933EEF">
      <w:pPr>
        <w:pStyle w:val="3"/>
      </w:pPr>
      <w:bookmarkStart w:id="73" w:name="_Toc532977512"/>
      <w:r w:rsidRPr="00933EEF">
        <w:t>assets_css</w:t>
      </w:r>
      <w:r>
        <w:rPr>
          <w:rFonts w:hint="eastAsia"/>
        </w:rPr>
        <w:t>，生成</w:t>
      </w:r>
      <w:r>
        <w:rPr>
          <w:rFonts w:hint="eastAsia"/>
        </w:rPr>
        <w:t>css</w:t>
      </w:r>
      <w:r>
        <w:rPr>
          <w:rFonts w:hint="eastAsia"/>
        </w:rPr>
        <w:t>标签</w:t>
      </w:r>
      <w:bookmarkEnd w:id="73"/>
    </w:p>
    <w:p w:rsidR="00933EEF" w:rsidRDefault="00933EEF" w:rsidP="00933EEF">
      <w:pPr>
        <w:pStyle w:val="a0"/>
      </w:pPr>
      <w:r w:rsidRPr="00933EEF">
        <w:t>{{assets_css src}}</w:t>
      </w:r>
    </w:p>
    <w:p w:rsidR="00382721" w:rsidRDefault="00382721" w:rsidP="00933EEF">
      <w:pPr>
        <w:pStyle w:val="a0"/>
      </w:pPr>
    </w:p>
    <w:p w:rsidR="00382721" w:rsidRDefault="00382721" w:rsidP="00382721">
      <w:pPr>
        <w:pStyle w:val="3"/>
      </w:pPr>
      <w:bookmarkStart w:id="74" w:name="_Toc532977513"/>
      <w:r w:rsidRPr="00382721">
        <w:t>config</w:t>
      </w:r>
      <w:r>
        <w:rPr>
          <w:rFonts w:hint="eastAsia"/>
        </w:rPr>
        <w:t>，获取配置值</w:t>
      </w:r>
      <w:bookmarkEnd w:id="74"/>
    </w:p>
    <w:p w:rsidR="00274B65" w:rsidRDefault="00274B65" w:rsidP="00274B65">
      <w:pPr>
        <w:pStyle w:val="a0"/>
      </w:pPr>
      <w:r w:rsidRPr="00274B65">
        <w:rPr>
          <w:rFonts w:hint="eastAsia"/>
        </w:rPr>
        <w:t>使用方法</w:t>
      </w:r>
      <w:r w:rsidRPr="00274B65">
        <w:rPr>
          <w:rFonts w:hint="eastAsia"/>
        </w:rPr>
        <w:t xml:space="preserve"> {{config configType configKey defaultValue}}. </w:t>
      </w:r>
      <w:r w:rsidRPr="00274B65">
        <w:rPr>
          <w:rFonts w:hint="eastAsia"/>
        </w:rPr>
        <w:t>可选的</w:t>
      </w:r>
      <w:r w:rsidRPr="00274B65">
        <w:rPr>
          <w:rFonts w:hint="eastAsia"/>
        </w:rPr>
        <w:t xml:space="preserve"> configType </w:t>
      </w:r>
      <w:r w:rsidRPr="00274B65">
        <w:rPr>
          <w:rFonts w:hint="eastAsia"/>
        </w:rPr>
        <w:t>有</w:t>
      </w:r>
      <w:r w:rsidRPr="00274B65">
        <w:rPr>
          <w:rFonts w:hint="eastAsia"/>
        </w:rPr>
        <w:t xml:space="preserve"> String, Bool, Int, Int64, Float, DIY</w:t>
      </w:r>
    </w:p>
    <w:p w:rsidR="003B3EBC" w:rsidRDefault="003B3EBC" w:rsidP="003B3EBC">
      <w:pPr>
        <w:pStyle w:val="3"/>
      </w:pPr>
      <w:bookmarkStart w:id="75" w:name="_Toc532977514"/>
      <w:r w:rsidRPr="003B3EBC">
        <w:t>map_get</w:t>
      </w:r>
      <w:r w:rsidR="003606EF">
        <w:rPr>
          <w:rFonts w:hint="eastAsia"/>
        </w:rPr>
        <w:t>，获取</w:t>
      </w:r>
      <w:r w:rsidR="003606EF">
        <w:rPr>
          <w:rFonts w:hint="eastAsia"/>
        </w:rPr>
        <w:t>map</w:t>
      </w:r>
      <w:r w:rsidR="003606EF">
        <w:rPr>
          <w:rFonts w:hint="eastAsia"/>
        </w:rPr>
        <w:t>的元素</w:t>
      </w:r>
      <w:bookmarkEnd w:id="75"/>
    </w:p>
    <w:p w:rsidR="003B3EBC" w:rsidRDefault="00FE2CE1" w:rsidP="00274B65">
      <w:pPr>
        <w:pStyle w:val="a0"/>
      </w:pPr>
      <w:proofErr w:type="gramStart"/>
      <w:r w:rsidRPr="00FE2CE1">
        <w:t>{{ map</w:t>
      </w:r>
      <w:proofErr w:type="gramEnd"/>
      <w:r w:rsidRPr="00FE2CE1">
        <w:t>_get m "a" }}</w:t>
      </w:r>
    </w:p>
    <w:p w:rsidR="002C5777" w:rsidRDefault="002C5777" w:rsidP="00274B65">
      <w:pPr>
        <w:pStyle w:val="a0"/>
      </w:pPr>
    </w:p>
    <w:p w:rsidR="002C5777" w:rsidRDefault="002C5777" w:rsidP="002C5777">
      <w:pPr>
        <w:pStyle w:val="3"/>
      </w:pPr>
      <w:bookmarkStart w:id="76" w:name="_Toc532977515"/>
      <w:r>
        <w:rPr>
          <w:rFonts w:hint="eastAsia"/>
        </w:rPr>
        <w:t>自定义函数</w:t>
      </w:r>
      <w:bookmarkEnd w:id="76"/>
    </w:p>
    <w:p w:rsidR="002C5777" w:rsidRDefault="002C5777" w:rsidP="002C5777">
      <w:pPr>
        <w:pStyle w:val="a0"/>
      </w:pPr>
      <w:r>
        <w:rPr>
          <w:rFonts w:hint="eastAsia"/>
        </w:rPr>
        <w:t>当以上的函数，不能满足需求时。</w:t>
      </w:r>
    </w:p>
    <w:p w:rsidR="000B27AE" w:rsidRDefault="000B27AE" w:rsidP="002C5777">
      <w:pPr>
        <w:pStyle w:val="a0"/>
      </w:pPr>
      <w:r>
        <w:rPr>
          <w:rFonts w:hint="eastAsia"/>
        </w:rPr>
        <w:t>可以将自定义的函数，注册模板中使用。</w:t>
      </w:r>
    </w:p>
    <w:p w:rsidR="000B27AE" w:rsidRDefault="00712415" w:rsidP="002C5777">
      <w:pPr>
        <w:pStyle w:val="a0"/>
      </w:pPr>
      <w:r>
        <w:rPr>
          <w:rFonts w:hint="eastAsia"/>
        </w:rPr>
        <w:t>定义函数：</w:t>
      </w:r>
    </w:p>
    <w:p w:rsidR="00712415" w:rsidRDefault="00712415" w:rsidP="002C5777">
      <w:pPr>
        <w:pStyle w:val="a0"/>
      </w:pPr>
      <w:r>
        <w:rPr>
          <w:noProof/>
        </w:rPr>
        <w:drawing>
          <wp:inline distT="0" distB="0" distL="0" distR="0" wp14:anchorId="4F192583" wp14:editId="312E5997">
            <wp:extent cx="5278120" cy="23304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E80" w:rsidRDefault="00022E80" w:rsidP="002C5777">
      <w:pPr>
        <w:pStyle w:val="a0"/>
      </w:pPr>
    </w:p>
    <w:p w:rsidR="00022E80" w:rsidRDefault="00022E80" w:rsidP="002C5777">
      <w:pPr>
        <w:pStyle w:val="a0"/>
      </w:pPr>
      <w:r>
        <w:rPr>
          <w:rFonts w:hint="eastAsia"/>
        </w:rPr>
        <w:t>注册函数，在</w:t>
      </w:r>
      <w:r>
        <w:rPr>
          <w:rFonts w:hint="eastAsia"/>
        </w:rPr>
        <w:t>Beego</w:t>
      </w:r>
      <w:r>
        <w:t>.Run()</w:t>
      </w:r>
      <w:r>
        <w:rPr>
          <w:rFonts w:hint="eastAsia"/>
        </w:rPr>
        <w:t>前完成注册：</w:t>
      </w:r>
    </w:p>
    <w:p w:rsidR="00022E80" w:rsidRDefault="00022E80" w:rsidP="002C5777">
      <w:pPr>
        <w:pStyle w:val="a0"/>
      </w:pPr>
      <w:proofErr w:type="gramStart"/>
      <w:r>
        <w:rPr>
          <w:rFonts w:hint="eastAsia"/>
        </w:rPr>
        <w:t>ma</w:t>
      </w:r>
      <w:r>
        <w:t>in.go</w:t>
      </w:r>
      <w:proofErr w:type="gramEnd"/>
      <w:r>
        <w:t xml:space="preserve"> main()</w:t>
      </w:r>
    </w:p>
    <w:p w:rsidR="00022E80" w:rsidRDefault="00022E80" w:rsidP="002C5777">
      <w:pPr>
        <w:pStyle w:val="a0"/>
      </w:pPr>
      <w:r>
        <w:rPr>
          <w:noProof/>
        </w:rPr>
        <w:lastRenderedPageBreak/>
        <w:drawing>
          <wp:inline distT="0" distB="0" distL="0" distR="0" wp14:anchorId="07C23BE3" wp14:editId="1E98B370">
            <wp:extent cx="5278120" cy="389318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E2" w:rsidRDefault="00B71DE2" w:rsidP="002C5777">
      <w:pPr>
        <w:pStyle w:val="a0"/>
      </w:pPr>
    </w:p>
    <w:p w:rsidR="00B71DE2" w:rsidRDefault="00B71DE2" w:rsidP="002C5777">
      <w:pPr>
        <w:pStyle w:val="a0"/>
      </w:pPr>
      <w:r>
        <w:rPr>
          <w:rFonts w:hint="eastAsia"/>
        </w:rPr>
        <w:t>模板使用：</w:t>
      </w:r>
    </w:p>
    <w:p w:rsidR="00B71DE2" w:rsidRDefault="00762954" w:rsidP="002C5777">
      <w:pPr>
        <w:pStyle w:val="a0"/>
      </w:pPr>
      <w:r>
        <w:rPr>
          <w:noProof/>
        </w:rPr>
        <w:drawing>
          <wp:inline distT="0" distB="0" distL="0" distR="0" wp14:anchorId="293D3A58" wp14:editId="2B24CA73">
            <wp:extent cx="5278120" cy="174117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54" w:rsidRDefault="00762954" w:rsidP="002C5777">
      <w:pPr>
        <w:pStyle w:val="a0"/>
      </w:pPr>
      <w:r>
        <w:rPr>
          <w:rFonts w:hint="eastAsia"/>
        </w:rPr>
        <w:t>结果：</w:t>
      </w:r>
    </w:p>
    <w:p w:rsidR="000B27AE" w:rsidRDefault="00762954" w:rsidP="002C5777">
      <w:pPr>
        <w:pStyle w:val="a0"/>
      </w:pPr>
      <w:r>
        <w:rPr>
          <w:noProof/>
        </w:rPr>
        <w:drawing>
          <wp:inline distT="0" distB="0" distL="0" distR="0" wp14:anchorId="686CF135" wp14:editId="60A72BC9">
            <wp:extent cx="4010025" cy="112395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C13" w:rsidRDefault="00B57C13" w:rsidP="002C5777">
      <w:pPr>
        <w:pStyle w:val="a0"/>
      </w:pPr>
    </w:p>
    <w:p w:rsidR="004555C0" w:rsidRDefault="004555C0" w:rsidP="002C5777">
      <w:pPr>
        <w:pStyle w:val="a0"/>
      </w:pPr>
    </w:p>
    <w:p w:rsidR="004555C0" w:rsidRDefault="004555C0" w:rsidP="004555C0">
      <w:pPr>
        <w:pStyle w:val="2"/>
      </w:pPr>
      <w:bookmarkStart w:id="77" w:name="_Toc532977516"/>
      <w:r>
        <w:rPr>
          <w:rFonts w:hint="eastAsia"/>
        </w:rPr>
        <w:lastRenderedPageBreak/>
        <w:t>子模板</w:t>
      </w:r>
      <w:bookmarkEnd w:id="77"/>
    </w:p>
    <w:p w:rsidR="004555C0" w:rsidRDefault="00DD3502" w:rsidP="004555C0">
      <w:pPr>
        <w:pStyle w:val="a0"/>
      </w:pPr>
      <w:r>
        <w:rPr>
          <w:rFonts w:hint="eastAsia"/>
        </w:rPr>
        <w:t>beego</w:t>
      </w:r>
      <w:r>
        <w:rPr>
          <w:rFonts w:hint="eastAsia"/>
        </w:rPr>
        <w:t>支持直接通过文件的方式导入子模板</w:t>
      </w:r>
    </w:p>
    <w:p w:rsidR="004555C0" w:rsidRDefault="004555C0" w:rsidP="004555C0">
      <w:pPr>
        <w:pStyle w:val="3"/>
      </w:pPr>
      <w:bookmarkStart w:id="78" w:name="_Toc532977517"/>
      <w:r>
        <w:rPr>
          <w:rFonts w:hint="eastAsia"/>
        </w:rPr>
        <w:t>定义子模板</w:t>
      </w:r>
      <w:bookmarkEnd w:id="78"/>
    </w:p>
    <w:p w:rsidR="004555C0" w:rsidRDefault="004555C0" w:rsidP="004555C0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beego</w:t>
      </w:r>
      <w:r>
        <w:rPr>
          <w:rFonts w:hint="eastAsia"/>
        </w:rPr>
        <w:t>中，不需要为子模板命名。</w:t>
      </w:r>
    </w:p>
    <w:p w:rsidR="00DD3502" w:rsidRDefault="00DD3502" w:rsidP="004555C0">
      <w:pPr>
        <w:pStyle w:val="a0"/>
      </w:pPr>
      <w:r>
        <w:rPr>
          <w:rFonts w:hint="eastAsia"/>
        </w:rPr>
        <w:t>将公共的模板子部分，定义在独立的文件中。</w:t>
      </w:r>
    </w:p>
    <w:p w:rsidR="00DD3502" w:rsidRDefault="00DD3502" w:rsidP="004555C0">
      <w:pPr>
        <w:pStyle w:val="a0"/>
      </w:pPr>
      <w:r>
        <w:rPr>
          <w:rFonts w:hint="eastAsia"/>
        </w:rPr>
        <w:t>c</w:t>
      </w:r>
      <w:r>
        <w:t>ommon/top.html</w:t>
      </w:r>
    </w:p>
    <w:p w:rsidR="00DD3502" w:rsidRDefault="00DD3502" w:rsidP="004555C0">
      <w:pPr>
        <w:pStyle w:val="a0"/>
      </w:pPr>
      <w:r>
        <w:rPr>
          <w:noProof/>
        </w:rPr>
        <w:drawing>
          <wp:inline distT="0" distB="0" distL="0" distR="0" wp14:anchorId="0B1681E2" wp14:editId="3700164D">
            <wp:extent cx="5278120" cy="190881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502" w:rsidRDefault="00DD3502" w:rsidP="004555C0">
      <w:pPr>
        <w:pStyle w:val="a0"/>
      </w:pPr>
    </w:p>
    <w:p w:rsidR="00DD3502" w:rsidRDefault="00DD3502" w:rsidP="00DD3502">
      <w:pPr>
        <w:pStyle w:val="3"/>
      </w:pPr>
      <w:bookmarkStart w:id="79" w:name="_Toc532977518"/>
      <w:r>
        <w:rPr>
          <w:rFonts w:hint="eastAsia"/>
        </w:rPr>
        <w:t>导入子模板</w:t>
      </w:r>
      <w:bookmarkEnd w:id="79"/>
    </w:p>
    <w:p w:rsidR="00DD3502" w:rsidRDefault="00DD3502" w:rsidP="00DD3502">
      <w:pPr>
        <w:pStyle w:val="a0"/>
      </w:pPr>
      <w:r>
        <w:rPr>
          <w:rFonts w:hint="eastAsia"/>
        </w:rPr>
        <w:t>在父模板中，使用</w:t>
      </w:r>
      <w:r>
        <w:rPr>
          <w:rFonts w:hint="eastAsia"/>
        </w:rPr>
        <w:t>template</w:t>
      </w:r>
      <w:r>
        <w:rPr>
          <w:rFonts w:hint="eastAsia"/>
        </w:rPr>
        <w:t>函数，通过制定模板文件位置即可：</w:t>
      </w:r>
    </w:p>
    <w:p w:rsidR="00DD3502" w:rsidRDefault="00DD3502" w:rsidP="00DD3502">
      <w:pPr>
        <w:pStyle w:val="a0"/>
      </w:pPr>
      <w:r>
        <w:rPr>
          <w:rFonts w:hint="eastAsia"/>
        </w:rPr>
        <w:t>l</w:t>
      </w:r>
      <w:r>
        <w:t>ist.html</w:t>
      </w:r>
    </w:p>
    <w:p w:rsidR="00DD3502" w:rsidRDefault="00DD3502" w:rsidP="00DD3502">
      <w:pPr>
        <w:pStyle w:val="a0"/>
      </w:pPr>
      <w:r>
        <w:rPr>
          <w:noProof/>
        </w:rPr>
        <w:lastRenderedPageBreak/>
        <w:drawing>
          <wp:inline distT="0" distB="0" distL="0" distR="0" wp14:anchorId="1284CE50" wp14:editId="73CDA438">
            <wp:extent cx="5278120" cy="3308350"/>
            <wp:effectExtent l="0" t="0" r="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02B" w:rsidRDefault="0007602B" w:rsidP="00DD3502">
      <w:pPr>
        <w:pStyle w:val="a0"/>
      </w:pPr>
    </w:p>
    <w:p w:rsidR="0007602B" w:rsidRDefault="0007602B" w:rsidP="00DD3502">
      <w:pPr>
        <w:pStyle w:val="a0"/>
      </w:pPr>
      <w:r>
        <w:rPr>
          <w:rFonts w:hint="eastAsia"/>
        </w:rPr>
        <w:t>载入成功！</w:t>
      </w:r>
    </w:p>
    <w:p w:rsidR="0007602B" w:rsidRPr="00DD3502" w:rsidRDefault="0007602B" w:rsidP="00DD3502">
      <w:pPr>
        <w:pStyle w:val="a0"/>
      </w:pPr>
    </w:p>
    <w:p w:rsidR="004555C0" w:rsidRDefault="004555C0" w:rsidP="004555C0">
      <w:pPr>
        <w:pStyle w:val="a0"/>
      </w:pPr>
    </w:p>
    <w:p w:rsidR="00D52E18" w:rsidRDefault="00D52E18" w:rsidP="004555C0">
      <w:pPr>
        <w:pStyle w:val="a0"/>
      </w:pPr>
      <w:r>
        <w:rPr>
          <w:rFonts w:hint="eastAsia"/>
        </w:rPr>
        <w:t>不需要做多余的解析了，在控制器动作中，指定需要哪些子模板！</w:t>
      </w:r>
    </w:p>
    <w:p w:rsidR="005C40FD" w:rsidRDefault="005C40FD" w:rsidP="004555C0">
      <w:pPr>
        <w:pStyle w:val="a0"/>
      </w:pPr>
    </w:p>
    <w:p w:rsidR="005C40FD" w:rsidRDefault="005C40FD" w:rsidP="004555C0">
      <w:pPr>
        <w:pStyle w:val="a0"/>
      </w:pPr>
    </w:p>
    <w:p w:rsidR="005C40FD" w:rsidRDefault="005C40FD" w:rsidP="00CA6FE3">
      <w:pPr>
        <w:pStyle w:val="2"/>
      </w:pPr>
      <w:bookmarkStart w:id="80" w:name="_Toc532977519"/>
      <w:r>
        <w:rPr>
          <w:rFonts w:hint="eastAsia"/>
        </w:rPr>
        <w:t>布局</w:t>
      </w:r>
      <w:r>
        <w:rPr>
          <w:rFonts w:hint="eastAsia"/>
        </w:rPr>
        <w:t>layout</w:t>
      </w:r>
      <w:bookmarkEnd w:id="80"/>
    </w:p>
    <w:p w:rsidR="005E758D" w:rsidRPr="005E758D" w:rsidRDefault="005E758D" w:rsidP="005E758D">
      <w:pPr>
        <w:pStyle w:val="3"/>
      </w:pPr>
      <w:bookmarkStart w:id="81" w:name="_Toc532977520"/>
      <w:r>
        <w:rPr>
          <w:rFonts w:hint="eastAsia"/>
        </w:rPr>
        <w:t>基本使用</w:t>
      </w:r>
      <w:bookmarkEnd w:id="81"/>
    </w:p>
    <w:p w:rsidR="00A82AEA" w:rsidRDefault="00A82AEA" w:rsidP="00A82AEA">
      <w:pPr>
        <w:pStyle w:val="a0"/>
      </w:pPr>
      <w:r>
        <w:rPr>
          <w:rFonts w:hint="eastAsia"/>
        </w:rPr>
        <w:t>也是一种模板重用的设计。</w:t>
      </w:r>
    </w:p>
    <w:p w:rsidR="00A82AEA" w:rsidRDefault="00A82AEA" w:rsidP="00A82AEA">
      <w:pPr>
        <w:pStyle w:val="a0"/>
      </w:pPr>
      <w:r>
        <w:rPr>
          <w:rFonts w:hint="eastAsia"/>
        </w:rPr>
        <w:t>思路：</w:t>
      </w:r>
    </w:p>
    <w:p w:rsidR="000E35CC" w:rsidRDefault="00A82AEA" w:rsidP="00A82AEA">
      <w:pPr>
        <w:pStyle w:val="a0"/>
      </w:pPr>
      <w:r>
        <w:rPr>
          <w:rFonts w:hint="eastAsia"/>
        </w:rPr>
        <w:t>子模板：当前模板为整体，载入需要的独立模块称之为子模板。</w:t>
      </w:r>
    </w:p>
    <w:p w:rsidR="000E35CC" w:rsidRDefault="000E35CC" w:rsidP="00A82AEA">
      <w:pPr>
        <w:pStyle w:val="a0"/>
      </w:pPr>
      <w:r>
        <w:rPr>
          <w:noProof/>
        </w:rPr>
        <w:lastRenderedPageBreak/>
        <w:drawing>
          <wp:inline distT="0" distB="0" distL="0" distR="0" wp14:anchorId="59DA3028" wp14:editId="2B50BEBF">
            <wp:extent cx="5278120" cy="2200275"/>
            <wp:effectExtent l="0" t="0" r="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CC" w:rsidRDefault="000E35CC" w:rsidP="00A82AEA">
      <w:pPr>
        <w:pStyle w:val="a0"/>
      </w:pPr>
    </w:p>
    <w:p w:rsidR="000E35CC" w:rsidRDefault="000E35CC" w:rsidP="00A82AEA">
      <w:pPr>
        <w:pStyle w:val="a0"/>
      </w:pPr>
      <w:r>
        <w:rPr>
          <w:rFonts w:hint="eastAsia"/>
        </w:rPr>
        <w:t>布局：当前模板为局部，嵌入到一个整体模板中，称之为布局模板。</w:t>
      </w:r>
    </w:p>
    <w:p w:rsidR="005E6515" w:rsidRDefault="005E6515" w:rsidP="00A82AEA">
      <w:pPr>
        <w:pStyle w:val="a0"/>
      </w:pPr>
      <w:r>
        <w:rPr>
          <w:rFonts w:hint="eastAsia"/>
        </w:rPr>
        <w:t>演示：</w:t>
      </w:r>
    </w:p>
    <w:p w:rsidR="005E6515" w:rsidRDefault="005E6515" w:rsidP="00A82AEA">
      <w:pPr>
        <w:pStyle w:val="a0"/>
      </w:pPr>
      <w:r>
        <w:rPr>
          <w:rFonts w:hint="eastAsia"/>
        </w:rPr>
        <w:t>设计布局模板：使用</w:t>
      </w:r>
      <w:r>
        <w:rPr>
          <w:rFonts w:hint="eastAsia"/>
        </w:rPr>
        <w:t xml:space="preserve"> </w:t>
      </w:r>
      <w:r>
        <w:t xml:space="preserve">.LayoutContent </w:t>
      </w:r>
      <w:r>
        <w:rPr>
          <w:rFonts w:hint="eastAsia"/>
        </w:rPr>
        <w:t>标识被嵌入的局部：</w:t>
      </w:r>
    </w:p>
    <w:p w:rsidR="00FC0762" w:rsidRDefault="00FC0762" w:rsidP="00A82AEA">
      <w:pPr>
        <w:pStyle w:val="a0"/>
      </w:pPr>
      <w:r>
        <w:t>layout/admin.html</w:t>
      </w:r>
    </w:p>
    <w:p w:rsidR="005E6515" w:rsidRDefault="005E6515" w:rsidP="00A82AEA">
      <w:pPr>
        <w:pStyle w:val="a0"/>
      </w:pPr>
      <w:r>
        <w:rPr>
          <w:noProof/>
        </w:rPr>
        <w:drawing>
          <wp:inline distT="0" distB="0" distL="0" distR="0" wp14:anchorId="7A117A56" wp14:editId="60C4EAD1">
            <wp:extent cx="5278120" cy="2564765"/>
            <wp:effectExtent l="0" t="0" r="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1D0" w:rsidRDefault="00E041D0" w:rsidP="00A82AEA">
      <w:pPr>
        <w:pStyle w:val="a0"/>
      </w:pPr>
    </w:p>
    <w:p w:rsidR="00E041D0" w:rsidRDefault="00B11FF5" w:rsidP="00A82AEA">
      <w:pPr>
        <w:pStyle w:val="a0"/>
      </w:pPr>
      <w:r>
        <w:rPr>
          <w:rFonts w:hint="eastAsia"/>
        </w:rPr>
        <w:t>当前的动作模板：</w:t>
      </w:r>
    </w:p>
    <w:p w:rsidR="00B11FF5" w:rsidRDefault="00B11FF5" w:rsidP="00A82AEA">
      <w:pPr>
        <w:pStyle w:val="a0"/>
      </w:pPr>
      <w:r>
        <w:rPr>
          <w:rFonts w:hint="eastAsia"/>
        </w:rPr>
        <w:t>c</w:t>
      </w:r>
      <w:r>
        <w:t>lass/list.html</w:t>
      </w:r>
      <w:r>
        <w:rPr>
          <w:rFonts w:hint="eastAsia"/>
        </w:rPr>
        <w:t>，只有列表部分！</w:t>
      </w:r>
    </w:p>
    <w:p w:rsidR="00B11FF5" w:rsidRDefault="00B11FF5" w:rsidP="00A82AEA">
      <w:pPr>
        <w:pStyle w:val="a0"/>
      </w:pPr>
      <w:r>
        <w:rPr>
          <w:noProof/>
        </w:rPr>
        <w:lastRenderedPageBreak/>
        <w:drawing>
          <wp:inline distT="0" distB="0" distL="0" distR="0" wp14:anchorId="162D1238" wp14:editId="3C974CAD">
            <wp:extent cx="5278120" cy="295719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F5" w:rsidRDefault="00B11FF5" w:rsidP="00A82AEA">
      <w:pPr>
        <w:pStyle w:val="a0"/>
      </w:pPr>
    </w:p>
    <w:p w:rsidR="00B11FF5" w:rsidRDefault="00B11FF5" w:rsidP="00A82AEA">
      <w:pPr>
        <w:pStyle w:val="a0"/>
      </w:pPr>
      <w:r>
        <w:rPr>
          <w:rFonts w:hint="eastAsia"/>
        </w:rPr>
        <w:t>动作中，确定当前使用的布局模板：</w:t>
      </w:r>
    </w:p>
    <w:p w:rsidR="00B11FF5" w:rsidRDefault="00B11FF5" w:rsidP="00A82AEA">
      <w:pPr>
        <w:pStyle w:val="a0"/>
      </w:pPr>
      <w:r>
        <w:rPr>
          <w:noProof/>
        </w:rPr>
        <w:drawing>
          <wp:inline distT="0" distB="0" distL="0" distR="0" wp14:anchorId="40472C13" wp14:editId="7512485A">
            <wp:extent cx="5278120" cy="31115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90" w:rsidRDefault="001E1990" w:rsidP="00A82AEA">
      <w:pPr>
        <w:pStyle w:val="a0"/>
      </w:pPr>
    </w:p>
    <w:p w:rsidR="001E1990" w:rsidRDefault="001E1990" w:rsidP="00A82AEA">
      <w:pPr>
        <w:pStyle w:val="a0"/>
      </w:pPr>
      <w:r>
        <w:rPr>
          <w:rFonts w:hint="eastAsia"/>
        </w:rPr>
        <w:t>效果：</w:t>
      </w:r>
    </w:p>
    <w:p w:rsidR="001E1990" w:rsidRDefault="001E1990" w:rsidP="00A82AEA">
      <w:pPr>
        <w:pStyle w:val="a0"/>
      </w:pPr>
      <w:r>
        <w:rPr>
          <w:noProof/>
        </w:rPr>
        <w:lastRenderedPageBreak/>
        <w:drawing>
          <wp:inline distT="0" distB="0" distL="0" distR="0" wp14:anchorId="77B9F3AB" wp14:editId="706235AD">
            <wp:extent cx="5278120" cy="1744345"/>
            <wp:effectExtent l="0" t="0" r="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90" w:rsidRDefault="001E1990" w:rsidP="00A82AEA">
      <w:pPr>
        <w:pStyle w:val="a0"/>
      </w:pPr>
    </w:p>
    <w:p w:rsidR="001E1990" w:rsidRDefault="001E1990" w:rsidP="00A82AEA">
      <w:pPr>
        <w:pStyle w:val="a0"/>
      </w:pPr>
      <w:r>
        <w:rPr>
          <w:rFonts w:hint="eastAsia"/>
        </w:rPr>
        <w:t>实操时，多个布局在不同的功能中使用。例如登录注册就需要特殊的布局方案！</w:t>
      </w:r>
    </w:p>
    <w:p w:rsidR="001E1990" w:rsidRDefault="001E1990" w:rsidP="00A82AEA">
      <w:pPr>
        <w:pStyle w:val="a0"/>
      </w:pPr>
      <w:r>
        <w:rPr>
          <w:rFonts w:hint="eastAsia"/>
        </w:rPr>
        <w:t>可以在模板中无论是布局还是局部模板，都可以载入子模板</w:t>
      </w:r>
    </w:p>
    <w:p w:rsidR="001E1990" w:rsidRDefault="00854906" w:rsidP="00A82AEA">
      <w:pPr>
        <w:pStyle w:val="a0"/>
      </w:pPr>
      <w:r>
        <w:rPr>
          <w:rFonts w:hint="eastAsia"/>
        </w:rPr>
        <w:t>布局模板：</w:t>
      </w:r>
      <w:r>
        <w:rPr>
          <w:rFonts w:hint="eastAsia"/>
        </w:rPr>
        <w:t>l</w:t>
      </w:r>
      <w:r>
        <w:t>ayout/</w:t>
      </w:r>
      <w:r>
        <w:rPr>
          <w:rFonts w:hint="eastAsia"/>
        </w:rPr>
        <w:t>a</w:t>
      </w:r>
      <w:r>
        <w:t>dmin</w:t>
      </w:r>
      <w:r>
        <w:rPr>
          <w:rFonts w:hint="eastAsia"/>
        </w:rPr>
        <w:t>.</w:t>
      </w:r>
      <w:r>
        <w:t>html</w:t>
      </w:r>
    </w:p>
    <w:p w:rsidR="001E1990" w:rsidRPr="00854906" w:rsidRDefault="00854906" w:rsidP="00A82AEA">
      <w:pPr>
        <w:pStyle w:val="a0"/>
      </w:pPr>
      <w:r>
        <w:rPr>
          <w:noProof/>
        </w:rPr>
        <w:drawing>
          <wp:inline distT="0" distB="0" distL="0" distR="0" wp14:anchorId="02F547D3" wp14:editId="5A1C247B">
            <wp:extent cx="5278120" cy="410337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515" w:rsidRDefault="005E6515" w:rsidP="00A82AEA">
      <w:pPr>
        <w:pStyle w:val="a0"/>
      </w:pPr>
    </w:p>
    <w:p w:rsidR="00AF70EE" w:rsidRDefault="00AF70EE" w:rsidP="00A82AEA">
      <w:pPr>
        <w:pStyle w:val="a0"/>
      </w:pPr>
    </w:p>
    <w:p w:rsidR="00AF70EE" w:rsidRDefault="009B12FF" w:rsidP="009B12FF">
      <w:pPr>
        <w:pStyle w:val="3"/>
      </w:pPr>
      <w:bookmarkStart w:id="82" w:name="_Toc532977521"/>
      <w:r>
        <w:rPr>
          <w:rFonts w:hint="eastAsia"/>
        </w:rPr>
        <w:t>内容节（单元）</w:t>
      </w:r>
      <w:bookmarkEnd w:id="82"/>
    </w:p>
    <w:p w:rsidR="00AF70EE" w:rsidRDefault="00AF70EE" w:rsidP="00A82AEA">
      <w:pPr>
        <w:pStyle w:val="a0"/>
      </w:pPr>
      <w:r>
        <w:rPr>
          <w:rFonts w:hint="eastAsia"/>
        </w:rPr>
        <w:t>问题，被嵌入的部分唯一（单一）</w:t>
      </w:r>
      <w:r w:rsidR="009B12FF">
        <w:rPr>
          <w:rFonts w:hint="eastAsia"/>
        </w:rPr>
        <w:t>。</w:t>
      </w:r>
    </w:p>
    <w:p w:rsidR="009B12FF" w:rsidRDefault="009B12FF" w:rsidP="00A82AEA">
      <w:pPr>
        <w:pStyle w:val="a0"/>
      </w:pPr>
      <w:r>
        <w:rPr>
          <w:rFonts w:hint="eastAsia"/>
        </w:rPr>
        <w:lastRenderedPageBreak/>
        <w:t>例如，当局部动作模板（</w:t>
      </w:r>
      <w:r>
        <w:rPr>
          <w:rFonts w:hint="eastAsia"/>
        </w:rPr>
        <w:t>list.html</w:t>
      </w:r>
      <w:r>
        <w:rPr>
          <w:rFonts w:hint="eastAsia"/>
        </w:rPr>
        <w:t>）若需要额外的</w:t>
      </w:r>
      <w:r>
        <w:rPr>
          <w:rFonts w:hint="eastAsia"/>
        </w:rPr>
        <w:t>css</w:t>
      </w:r>
      <w:r>
        <w:rPr>
          <w:rFonts w:hint="eastAsia"/>
        </w:rPr>
        <w:t>，或</w:t>
      </w:r>
      <w:r>
        <w:rPr>
          <w:rFonts w:hint="eastAsia"/>
        </w:rPr>
        <w:t>js</w:t>
      </w:r>
      <w:r>
        <w:t xml:space="preserve"> </w:t>
      </w:r>
      <w:r>
        <w:rPr>
          <w:rFonts w:hint="eastAsia"/>
        </w:rPr>
        <w:t>如何处理呢？</w:t>
      </w:r>
    </w:p>
    <w:p w:rsidR="00470C81" w:rsidRDefault="00470C81" w:rsidP="00F62C8D">
      <w:pPr>
        <w:pStyle w:val="a0"/>
      </w:pPr>
      <w:r>
        <w:rPr>
          <w:rFonts w:hint="eastAsia"/>
        </w:rPr>
        <w:t>应该使用</w:t>
      </w:r>
      <w:r>
        <w:rPr>
          <w:rFonts w:hint="eastAsia"/>
        </w:rPr>
        <w:t xml:space="preserve"> layoutSection</w:t>
      </w:r>
      <w:r>
        <w:t xml:space="preserve"> </w:t>
      </w:r>
      <w:r>
        <w:rPr>
          <w:rFonts w:hint="eastAsia"/>
        </w:rPr>
        <w:t>实现。</w:t>
      </w:r>
    </w:p>
    <w:p w:rsidR="00470C81" w:rsidRDefault="00470C81" w:rsidP="00A82AEA">
      <w:pPr>
        <w:pStyle w:val="a0"/>
      </w:pPr>
      <w:r>
        <w:rPr>
          <w:rFonts w:hint="eastAsia"/>
        </w:rPr>
        <w:t>演示：</w:t>
      </w:r>
    </w:p>
    <w:p w:rsidR="00EA3C29" w:rsidRDefault="00EA3C29" w:rsidP="00A82AEA">
      <w:pPr>
        <w:pStyle w:val="a0"/>
      </w:pPr>
      <w:r>
        <w:rPr>
          <w:rFonts w:hint="eastAsia"/>
        </w:rPr>
        <w:t>在布局模板中，定义</w:t>
      </w:r>
      <w:r>
        <w:rPr>
          <w:rFonts w:hint="eastAsia"/>
        </w:rPr>
        <w:t>section</w:t>
      </w:r>
      <w:r>
        <w:rPr>
          <w:rFonts w:hint="eastAsia"/>
        </w:rPr>
        <w:t>：</w:t>
      </w:r>
    </w:p>
    <w:p w:rsidR="00E30AB7" w:rsidRDefault="00E30AB7" w:rsidP="00A82AEA">
      <w:pPr>
        <w:pStyle w:val="a0"/>
      </w:pPr>
      <w:r>
        <w:rPr>
          <w:rFonts w:hint="eastAsia"/>
        </w:rPr>
        <w:t>l</w:t>
      </w:r>
      <w:r>
        <w:t>ayout/admin.html</w:t>
      </w:r>
    </w:p>
    <w:p w:rsidR="00EA3C29" w:rsidRDefault="00E30AB7" w:rsidP="00A82AEA">
      <w:pPr>
        <w:pStyle w:val="a0"/>
      </w:pPr>
      <w:r>
        <w:rPr>
          <w:noProof/>
        </w:rPr>
        <w:drawing>
          <wp:inline distT="0" distB="0" distL="0" distR="0" wp14:anchorId="769BD14D" wp14:editId="05B9F0B6">
            <wp:extent cx="5278120" cy="3999230"/>
            <wp:effectExtent l="0" t="0" r="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16C" w:rsidRDefault="00D9316C" w:rsidP="00A82AEA">
      <w:pPr>
        <w:pStyle w:val="a0"/>
      </w:pPr>
    </w:p>
    <w:p w:rsidR="00D9316C" w:rsidRDefault="00D9316C" w:rsidP="00A82AEA">
      <w:pPr>
        <w:pStyle w:val="a0"/>
      </w:pPr>
      <w:r>
        <w:rPr>
          <w:rFonts w:hint="eastAsia"/>
        </w:rPr>
        <w:t>定义被载入的子模板</w:t>
      </w:r>
    </w:p>
    <w:p w:rsidR="00D9316C" w:rsidRDefault="00D9316C" w:rsidP="00A82AEA">
      <w:pPr>
        <w:pStyle w:val="a0"/>
      </w:pPr>
      <w:r>
        <w:rPr>
          <w:rFonts w:hint="eastAsia"/>
        </w:rPr>
        <w:t>class</w:t>
      </w:r>
      <w:r>
        <w:t>/listJS.html</w:t>
      </w:r>
    </w:p>
    <w:p w:rsidR="00D9316C" w:rsidRDefault="00032C3C" w:rsidP="00A82AEA">
      <w:pPr>
        <w:pStyle w:val="a0"/>
      </w:pPr>
      <w:r>
        <w:rPr>
          <w:noProof/>
        </w:rPr>
        <w:lastRenderedPageBreak/>
        <w:drawing>
          <wp:inline distT="0" distB="0" distL="0" distR="0" wp14:anchorId="7C47D255" wp14:editId="32F0D411">
            <wp:extent cx="5278120" cy="299974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C3C" w:rsidRDefault="00032C3C" w:rsidP="00A82AEA">
      <w:pPr>
        <w:pStyle w:val="a0"/>
      </w:pPr>
    </w:p>
    <w:p w:rsidR="00032C3C" w:rsidRDefault="00032C3C" w:rsidP="00A82AEA">
      <w:pPr>
        <w:pStyle w:val="a0"/>
      </w:pPr>
      <w:r>
        <w:rPr>
          <w:rFonts w:hint="eastAsia"/>
        </w:rPr>
        <w:t>在</w:t>
      </w:r>
      <w:proofErr w:type="gramStart"/>
      <w:r>
        <w:rPr>
          <w:rFonts w:hint="eastAsia"/>
        </w:rPr>
        <w:t>动作动作</w:t>
      </w:r>
      <w:proofErr w:type="gramEnd"/>
      <w:r>
        <w:rPr>
          <w:rFonts w:hint="eastAsia"/>
        </w:rPr>
        <w:t>中，定义</w:t>
      </w:r>
      <w:r>
        <w:rPr>
          <w:rFonts w:hint="eastAsia"/>
        </w:rPr>
        <w:t>layoutSections</w:t>
      </w:r>
      <w:r>
        <w:rPr>
          <w:rFonts w:hint="eastAsia"/>
        </w:rPr>
        <w:t>属性：</w:t>
      </w:r>
    </w:p>
    <w:p w:rsidR="00032C3C" w:rsidRDefault="004B1165" w:rsidP="00A82AEA">
      <w:pPr>
        <w:pStyle w:val="a0"/>
      </w:pPr>
      <w:r>
        <w:rPr>
          <w:noProof/>
        </w:rPr>
        <w:drawing>
          <wp:inline distT="0" distB="0" distL="0" distR="0" wp14:anchorId="5CB6F0CD" wp14:editId="11FF96DF">
            <wp:extent cx="5278120" cy="3022600"/>
            <wp:effectExtent l="0" t="0" r="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37B" w:rsidRDefault="00FE337B" w:rsidP="00FE337B">
      <w:pPr>
        <w:pStyle w:val="a0"/>
        <w:ind w:firstLine="0"/>
      </w:pPr>
    </w:p>
    <w:p w:rsidR="00FE337B" w:rsidRDefault="009723F3" w:rsidP="00FE337B">
      <w:pPr>
        <w:pStyle w:val="1"/>
      </w:pPr>
      <w:bookmarkStart w:id="83" w:name="_Toc532977522"/>
      <w:r>
        <w:rPr>
          <w:rFonts w:hint="eastAsia"/>
        </w:rPr>
        <w:lastRenderedPageBreak/>
        <w:t>模型，</w:t>
      </w:r>
      <w:r w:rsidR="00FE337B">
        <w:rPr>
          <w:rFonts w:hint="eastAsia"/>
        </w:rPr>
        <w:t>Model</w:t>
      </w:r>
      <w:bookmarkEnd w:id="83"/>
    </w:p>
    <w:p w:rsidR="007B04FD" w:rsidRDefault="007B04FD" w:rsidP="007B04FD">
      <w:r>
        <w:rPr>
          <w:rFonts w:hint="eastAsia"/>
        </w:rPr>
        <w:t>模板，</w:t>
      </w:r>
      <w:r>
        <w:rPr>
          <w:rFonts w:hint="eastAsia"/>
        </w:rPr>
        <w:t>template</w:t>
      </w:r>
      <w:r w:rsidR="00A036CB">
        <w:rPr>
          <w:rFonts w:hint="eastAsia"/>
        </w:rPr>
        <w:t>（</w:t>
      </w:r>
      <w:r w:rsidR="00A036CB">
        <w:rPr>
          <w:rFonts w:hint="eastAsia"/>
        </w:rPr>
        <w:t>HTML</w:t>
      </w:r>
      <w:r w:rsidR="00A036CB">
        <w:rPr>
          <w:rFonts w:hint="eastAsia"/>
        </w:rPr>
        <w:t>）</w:t>
      </w:r>
      <w:r w:rsidR="00A660B1">
        <w:rPr>
          <w:rFonts w:hint="eastAsia"/>
        </w:rPr>
        <w:t>。</w:t>
      </w:r>
    </w:p>
    <w:p w:rsidR="007B04FD" w:rsidRDefault="007B04FD" w:rsidP="007B04FD">
      <w:r>
        <w:rPr>
          <w:rFonts w:hint="eastAsia"/>
        </w:rPr>
        <w:t>模型</w:t>
      </w:r>
      <w:r w:rsidR="00A036CB">
        <w:rPr>
          <w:rFonts w:hint="eastAsia"/>
        </w:rPr>
        <w:t>，</w:t>
      </w:r>
      <w:r w:rsidR="00A036CB">
        <w:rPr>
          <w:rFonts w:hint="eastAsia"/>
        </w:rPr>
        <w:t>Model</w:t>
      </w:r>
      <w:r w:rsidR="00A036CB">
        <w:rPr>
          <w:rFonts w:hint="eastAsia"/>
        </w:rPr>
        <w:t>（数据库的操作）</w:t>
      </w:r>
      <w:r>
        <w:rPr>
          <w:rFonts w:hint="eastAsia"/>
        </w:rPr>
        <w:t>。</w:t>
      </w:r>
    </w:p>
    <w:p w:rsidR="002E0E22" w:rsidRDefault="002E0E22" w:rsidP="007B04FD"/>
    <w:p w:rsidR="002E0E22" w:rsidRDefault="002E0E22" w:rsidP="007B04FD">
      <w:r>
        <w:rPr>
          <w:rFonts w:hint="eastAsia"/>
        </w:rPr>
        <w:t>用于完成业务逻辑处理代码，数据的操作。</w:t>
      </w:r>
    </w:p>
    <w:p w:rsidR="002E0E22" w:rsidRDefault="002E0E22" w:rsidP="007B04FD">
      <w:r>
        <w:rPr>
          <w:rFonts w:hint="eastAsia"/>
        </w:rPr>
        <w:t>数据程序的核心。</w:t>
      </w:r>
    </w:p>
    <w:p w:rsidR="002E0E22" w:rsidRDefault="002E0E22" w:rsidP="007B04FD">
      <w:r>
        <w:rPr>
          <w:rFonts w:hint="eastAsia"/>
        </w:rPr>
        <w:t>程序两部分构成：数据，管理数据。</w:t>
      </w:r>
    </w:p>
    <w:p w:rsidR="002E0E22" w:rsidRDefault="002E0E22" w:rsidP="007B04FD">
      <w:r>
        <w:rPr>
          <w:rFonts w:hint="eastAsia"/>
        </w:rPr>
        <w:t>模型最直观的体现，就是数据库的操作。</w:t>
      </w:r>
    </w:p>
    <w:p w:rsidR="002E0E22" w:rsidRDefault="002E0E22" w:rsidP="007B04FD"/>
    <w:p w:rsidR="006927B5" w:rsidRDefault="002E0E22" w:rsidP="006927B5">
      <w:pPr>
        <w:pStyle w:val="2"/>
      </w:pPr>
      <w:bookmarkStart w:id="84" w:name="_Toc532977523"/>
      <w:r>
        <w:rPr>
          <w:rFonts w:hint="eastAsia"/>
        </w:rPr>
        <w:t>ORM</w:t>
      </w:r>
      <w:r w:rsidR="006927B5">
        <w:rPr>
          <w:rFonts w:hint="eastAsia"/>
        </w:rPr>
        <w:t>，对象关系映射</w:t>
      </w:r>
      <w:bookmarkEnd w:id="84"/>
    </w:p>
    <w:p w:rsidR="006927B5" w:rsidRDefault="0098696A" w:rsidP="006927B5">
      <w:pPr>
        <w:pStyle w:val="a0"/>
      </w:pPr>
      <w:r>
        <w:rPr>
          <w:rFonts w:hint="eastAsia"/>
        </w:rPr>
        <w:t>ORM</w:t>
      </w:r>
      <w:r>
        <w:rPr>
          <w:rFonts w:hint="eastAsia"/>
        </w:rPr>
        <w:t>：</w:t>
      </w:r>
      <w:r>
        <w:rPr>
          <w:rFonts w:hint="eastAsia"/>
        </w:rPr>
        <w:t>Object</w:t>
      </w:r>
      <w:r>
        <w:t xml:space="preserve"> </w:t>
      </w:r>
      <w:r>
        <w:rPr>
          <w:rFonts w:hint="eastAsia"/>
        </w:rPr>
        <w:t>Relation</w:t>
      </w:r>
      <w:r>
        <w:t xml:space="preserve"> </w:t>
      </w:r>
      <w:r>
        <w:rPr>
          <w:rFonts w:hint="eastAsia"/>
        </w:rPr>
        <w:t>Mapping</w:t>
      </w:r>
      <w:r>
        <w:rPr>
          <w:rFonts w:hint="eastAsia"/>
        </w:rPr>
        <w:t>，对象关系映射！</w:t>
      </w:r>
    </w:p>
    <w:p w:rsidR="0098696A" w:rsidRDefault="0098696A" w:rsidP="006927B5">
      <w:pPr>
        <w:pStyle w:val="a0"/>
      </w:pPr>
    </w:p>
    <w:p w:rsidR="006927B5" w:rsidRDefault="006927B5" w:rsidP="006927B5">
      <w:pPr>
        <w:pStyle w:val="a0"/>
      </w:pPr>
      <w:r>
        <w:rPr>
          <w:rFonts w:hint="eastAsia"/>
        </w:rPr>
        <w:t>数据库，</w:t>
      </w:r>
      <w:r>
        <w:rPr>
          <w:rFonts w:hint="eastAsia"/>
        </w:rPr>
        <w:t>MySQL</w:t>
      </w:r>
      <w:r>
        <w:rPr>
          <w:rFonts w:hint="eastAsia"/>
        </w:rPr>
        <w:t>，关系型数据库，使用关系管理数据。</w:t>
      </w:r>
    </w:p>
    <w:p w:rsidR="006927B5" w:rsidRDefault="006927B5" w:rsidP="006927B5">
      <w:pPr>
        <w:pStyle w:val="a0"/>
      </w:pPr>
      <w:r>
        <w:rPr>
          <w:rFonts w:hint="eastAsia"/>
        </w:rPr>
        <w:t>语言，</w:t>
      </w:r>
      <w:r>
        <w:rPr>
          <w:rFonts w:hint="eastAsia"/>
        </w:rPr>
        <w:t>Go</w:t>
      </w:r>
      <w:r>
        <w:rPr>
          <w:rFonts w:hint="eastAsia"/>
        </w:rPr>
        <w:t>（</w:t>
      </w:r>
      <w:r>
        <w:rPr>
          <w:rFonts w:hint="eastAsia"/>
        </w:rPr>
        <w:t>Python</w:t>
      </w:r>
      <w:r>
        <w:t>,Java,C++,PHP</w:t>
      </w:r>
      <w:r>
        <w:rPr>
          <w:rFonts w:hint="eastAsia"/>
        </w:rPr>
        <w:t>），面向对象程序设计，操作对象。</w:t>
      </w:r>
    </w:p>
    <w:p w:rsidR="006927B5" w:rsidRDefault="006927B5" w:rsidP="006927B5">
      <w:pPr>
        <w:pStyle w:val="a0"/>
      </w:pPr>
    </w:p>
    <w:p w:rsidR="006927B5" w:rsidRDefault="006927B5" w:rsidP="006927B5">
      <w:pPr>
        <w:pStyle w:val="a0"/>
      </w:pPr>
      <w:r>
        <w:rPr>
          <w:rFonts w:hint="eastAsia"/>
        </w:rPr>
        <w:t>工作：使用</w:t>
      </w:r>
      <w:r>
        <w:rPr>
          <w:rFonts w:hint="eastAsia"/>
        </w:rPr>
        <w:t xml:space="preserve"> </w:t>
      </w:r>
      <w:r>
        <w:rPr>
          <w:rFonts w:hint="eastAsia"/>
        </w:rPr>
        <w:t>面向对象的语言，去操作</w:t>
      </w:r>
      <w:r>
        <w:rPr>
          <w:rFonts w:hint="eastAsia"/>
        </w:rPr>
        <w:t xml:space="preserve"> </w:t>
      </w:r>
      <w:r>
        <w:rPr>
          <w:rFonts w:hint="eastAsia"/>
        </w:rPr>
        <w:t>关系型数据库。那就意味着将所管理的关系型数据，以对象型数据，在程序中做操作。该操作，就是对象关系映射。</w:t>
      </w:r>
    </w:p>
    <w:p w:rsidR="006927B5" w:rsidRPr="006927B5" w:rsidRDefault="00CD3874" w:rsidP="006927B5">
      <w:pPr>
        <w:pStyle w:val="a0"/>
      </w:pPr>
      <w:r>
        <w:object w:dxaOrig="11791" w:dyaOrig="5521">
          <v:shape id="_x0000_i1026" type="#_x0000_t75" style="width:415.2pt;height:194.35pt" o:ole="">
            <v:imagedata r:id="rId114" o:title=""/>
          </v:shape>
          <o:OLEObject Type="Embed" ProgID="Visio.Drawing.15" ShapeID="_x0000_i1026" DrawAspect="Content" ObjectID="_1606901121" r:id="rId115"/>
        </w:object>
      </w:r>
    </w:p>
    <w:p w:rsidR="00A660B1" w:rsidRDefault="00E81DE5" w:rsidP="007B04FD">
      <w:r>
        <w:rPr>
          <w:rFonts w:hint="eastAsia"/>
        </w:rPr>
        <w:t>语法层面：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151"/>
        <w:gridCol w:w="4151"/>
      </w:tblGrid>
      <w:tr w:rsidR="00E81DE5" w:rsidTr="00E81DE5">
        <w:tc>
          <w:tcPr>
            <w:tcW w:w="4151" w:type="dxa"/>
          </w:tcPr>
          <w:p w:rsidR="00E81DE5" w:rsidRDefault="00E81DE5" w:rsidP="007B04FD">
            <w:r>
              <w:rPr>
                <w:rFonts w:hint="eastAsia"/>
              </w:rPr>
              <w:t>对象</w:t>
            </w:r>
          </w:p>
        </w:tc>
        <w:tc>
          <w:tcPr>
            <w:tcW w:w="4151" w:type="dxa"/>
          </w:tcPr>
          <w:p w:rsidR="00E81DE5" w:rsidRDefault="00E81DE5" w:rsidP="007B04FD">
            <w:r>
              <w:rPr>
                <w:rFonts w:hint="eastAsia"/>
              </w:rPr>
              <w:t>关系</w:t>
            </w:r>
          </w:p>
        </w:tc>
      </w:tr>
      <w:tr w:rsidR="00E81DE5" w:rsidTr="00E81DE5">
        <w:tc>
          <w:tcPr>
            <w:tcW w:w="4151" w:type="dxa"/>
          </w:tcPr>
          <w:p w:rsidR="00E81DE5" w:rsidRDefault="00E81DE5" w:rsidP="007B04FD">
            <w:r>
              <w:rPr>
                <w:rFonts w:hint="eastAsia"/>
              </w:rPr>
              <w:lastRenderedPageBreak/>
              <w:t>对象，结构体实例</w:t>
            </w:r>
          </w:p>
        </w:tc>
        <w:tc>
          <w:tcPr>
            <w:tcW w:w="4151" w:type="dxa"/>
          </w:tcPr>
          <w:p w:rsidR="00E81DE5" w:rsidRDefault="00E81DE5" w:rsidP="007B04FD">
            <w:r>
              <w:rPr>
                <w:rFonts w:hint="eastAsia"/>
              </w:rPr>
              <w:t>记录</w:t>
            </w:r>
          </w:p>
        </w:tc>
      </w:tr>
      <w:tr w:rsidR="00E81DE5" w:rsidTr="00E81DE5">
        <w:tc>
          <w:tcPr>
            <w:tcW w:w="4151" w:type="dxa"/>
          </w:tcPr>
          <w:p w:rsidR="00E81DE5" w:rsidRDefault="00E81DE5" w:rsidP="007B04FD">
            <w:r>
              <w:rPr>
                <w:rFonts w:hint="eastAsia"/>
              </w:rPr>
              <w:t>属性</w:t>
            </w:r>
          </w:p>
        </w:tc>
        <w:tc>
          <w:tcPr>
            <w:tcW w:w="4151" w:type="dxa"/>
          </w:tcPr>
          <w:p w:rsidR="00E81DE5" w:rsidRDefault="00E81DE5" w:rsidP="007B04FD">
            <w:r>
              <w:rPr>
                <w:rFonts w:hint="eastAsia"/>
              </w:rPr>
              <w:t>字段</w:t>
            </w:r>
          </w:p>
        </w:tc>
      </w:tr>
      <w:tr w:rsidR="00A21E37" w:rsidTr="00E81DE5">
        <w:tc>
          <w:tcPr>
            <w:tcW w:w="4151" w:type="dxa"/>
          </w:tcPr>
          <w:p w:rsidR="00A21E37" w:rsidRDefault="00A21E37" w:rsidP="007B04FD">
            <w:r>
              <w:rPr>
                <w:rFonts w:hint="eastAsia"/>
              </w:rPr>
              <w:t>关联模型</w:t>
            </w:r>
          </w:p>
        </w:tc>
        <w:tc>
          <w:tcPr>
            <w:tcW w:w="4151" w:type="dxa"/>
          </w:tcPr>
          <w:p w:rsidR="00A21E37" w:rsidRDefault="00A21E37" w:rsidP="007B04FD">
            <w:r>
              <w:rPr>
                <w:rFonts w:hint="eastAsia"/>
              </w:rPr>
              <w:t>记录的关联</w:t>
            </w:r>
          </w:p>
        </w:tc>
      </w:tr>
    </w:tbl>
    <w:p w:rsidR="00E81DE5" w:rsidRDefault="00E81DE5" w:rsidP="007B04FD"/>
    <w:p w:rsidR="00E81DE5" w:rsidRDefault="00E81DE5" w:rsidP="007B04FD"/>
    <w:p w:rsidR="00764911" w:rsidRPr="00764911" w:rsidRDefault="00E81DE5" w:rsidP="00764911">
      <w:pPr>
        <w:pStyle w:val="2"/>
      </w:pPr>
      <w:bookmarkStart w:id="85" w:name="_Toc532977524"/>
      <w:r>
        <w:rPr>
          <w:rFonts w:hint="eastAsia"/>
        </w:rPr>
        <w:t>模型的定义</w:t>
      </w:r>
      <w:bookmarkEnd w:id="85"/>
    </w:p>
    <w:p w:rsidR="00345513" w:rsidRDefault="00345513" w:rsidP="001E12E6">
      <w:pPr>
        <w:pStyle w:val="a0"/>
      </w:pPr>
      <w:r>
        <w:rPr>
          <w:rFonts w:hint="eastAsia"/>
        </w:rPr>
        <w:t>模型就是一个结构体</w:t>
      </w:r>
    </w:p>
    <w:p w:rsidR="00345513" w:rsidRDefault="001E12E6" w:rsidP="00345513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>models/</w:t>
      </w:r>
      <w:r>
        <w:rPr>
          <w:rFonts w:hint="eastAsia"/>
        </w:rPr>
        <w:t>目录中，完成模型的定义。</w:t>
      </w:r>
    </w:p>
    <w:p w:rsidR="001E12E6" w:rsidRDefault="001E12E6" w:rsidP="00345513">
      <w:pPr>
        <w:pStyle w:val="a0"/>
      </w:pPr>
      <w:r>
        <w:rPr>
          <w:rFonts w:hint="eastAsia"/>
        </w:rPr>
        <w:t>每个模型，一个结构体，具体的字段，</w:t>
      </w:r>
      <w:r w:rsidRPr="00A95CEB">
        <w:rPr>
          <w:rFonts w:hint="eastAsia"/>
          <w:color w:val="FF0000"/>
        </w:rPr>
        <w:t>应该与表保持一致</w:t>
      </w:r>
      <w:r>
        <w:rPr>
          <w:rFonts w:hint="eastAsia"/>
        </w:rPr>
        <w:t>。属性的类型，</w:t>
      </w:r>
      <w:r w:rsidRPr="00A95CEB">
        <w:rPr>
          <w:rFonts w:hint="eastAsia"/>
          <w:color w:val="FF0000"/>
        </w:rPr>
        <w:t>尽可能使用常规</w:t>
      </w:r>
      <w:r w:rsidR="004A2773" w:rsidRPr="00A95CEB">
        <w:rPr>
          <w:rFonts w:hint="eastAsia"/>
          <w:color w:val="FF0000"/>
        </w:rPr>
        <w:t>类型</w:t>
      </w:r>
      <w:r>
        <w:rPr>
          <w:rFonts w:hint="eastAsia"/>
        </w:rPr>
        <w:t>。</w:t>
      </w:r>
    </w:p>
    <w:p w:rsidR="00A95CEB" w:rsidRDefault="00A95CEB" w:rsidP="00345513">
      <w:pPr>
        <w:pStyle w:val="a0"/>
      </w:pPr>
    </w:p>
    <w:p w:rsidR="00764911" w:rsidRDefault="00764911" w:rsidP="00764911">
      <w:pPr>
        <w:pStyle w:val="3"/>
      </w:pPr>
      <w:bookmarkStart w:id="86" w:name="_Toc532977525"/>
      <w:r>
        <w:rPr>
          <w:rFonts w:hint="eastAsia"/>
        </w:rPr>
        <w:t>字段定义</w:t>
      </w:r>
      <w:bookmarkEnd w:id="86"/>
    </w:p>
    <w:p w:rsidR="00A95CEB" w:rsidRDefault="00A95CEB" w:rsidP="00345513">
      <w:pPr>
        <w:pStyle w:val="a0"/>
      </w:pPr>
      <w:r>
        <w:rPr>
          <w:rFonts w:hint="eastAsia"/>
        </w:rPr>
        <w:t>依据班级表，创建的模型结构为：</w:t>
      </w:r>
    </w:p>
    <w:p w:rsidR="00A95CEB" w:rsidRDefault="00A95CEB" w:rsidP="00345513">
      <w:pPr>
        <w:pStyle w:val="a0"/>
      </w:pPr>
      <w:r>
        <w:rPr>
          <w:noProof/>
        </w:rPr>
        <w:drawing>
          <wp:inline distT="0" distB="0" distL="0" distR="0" wp14:anchorId="3362C293" wp14:editId="1BA2338E">
            <wp:extent cx="5278120" cy="1729105"/>
            <wp:effectExtent l="0" t="0" r="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CEB" w:rsidRDefault="00A95CEB" w:rsidP="00345513">
      <w:pPr>
        <w:pStyle w:val="a0"/>
      </w:pPr>
    </w:p>
    <w:p w:rsidR="00A95CEB" w:rsidRDefault="008318CE" w:rsidP="00345513">
      <w:pPr>
        <w:pStyle w:val="a0"/>
        <w:rPr>
          <w:noProof/>
        </w:rPr>
      </w:pPr>
      <w:r>
        <w:rPr>
          <w:rFonts w:hint="eastAsia"/>
          <w:noProof/>
        </w:rPr>
        <w:t>models</w:t>
      </w:r>
      <w:r>
        <w:rPr>
          <w:noProof/>
        </w:rPr>
        <w:t>/class.go</w:t>
      </w:r>
    </w:p>
    <w:p w:rsidR="008318CE" w:rsidRDefault="008318CE" w:rsidP="00345513">
      <w:pPr>
        <w:pStyle w:val="a0"/>
      </w:pPr>
      <w:r>
        <w:rPr>
          <w:noProof/>
        </w:rPr>
        <w:lastRenderedPageBreak/>
        <w:drawing>
          <wp:inline distT="0" distB="0" distL="0" distR="0" wp14:anchorId="30D1EFE4" wp14:editId="7BF9D6BF">
            <wp:extent cx="3667125" cy="258127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8" w:rsidRDefault="00723838" w:rsidP="00345513">
      <w:pPr>
        <w:pStyle w:val="a0"/>
      </w:pPr>
    </w:p>
    <w:p w:rsidR="00723838" w:rsidRDefault="00437C59" w:rsidP="00345513">
      <w:pPr>
        <w:pStyle w:val="a0"/>
      </w:pPr>
      <w:r>
        <w:rPr>
          <w:rFonts w:hint="eastAsia"/>
        </w:rPr>
        <w:t>习惯上，表的命名方法为</w:t>
      </w:r>
      <w:r>
        <w:rPr>
          <w:rFonts w:hint="eastAsia"/>
        </w:rPr>
        <w:t xml:space="preserve"> </w:t>
      </w:r>
      <w:r>
        <w:t xml:space="preserve">_ </w:t>
      </w:r>
      <w:r>
        <w:rPr>
          <w:rFonts w:hint="eastAsia"/>
        </w:rPr>
        <w:t>方式。</w:t>
      </w:r>
    </w:p>
    <w:p w:rsidR="00437C59" w:rsidRDefault="0056011A" w:rsidP="00345513">
      <w:pPr>
        <w:pStyle w:val="a0"/>
      </w:pPr>
      <w:r>
        <w:rPr>
          <w:rFonts w:hint="eastAsia"/>
        </w:rPr>
        <w:t>结构体名和</w:t>
      </w:r>
      <w:r w:rsidR="00437C59">
        <w:rPr>
          <w:rFonts w:hint="eastAsia"/>
        </w:rPr>
        <w:t>属性的命名方式为，</w:t>
      </w:r>
      <w:r w:rsidR="00437C59">
        <w:rPr>
          <w:rFonts w:hint="eastAsia"/>
        </w:rPr>
        <w:t>Title</w:t>
      </w:r>
      <w:r w:rsidR="00437C59">
        <w:t>-Case</w:t>
      </w:r>
      <w:r w:rsidR="00437C59">
        <w:rPr>
          <w:rFonts w:hint="eastAsia"/>
        </w:rPr>
        <w:t>方法（首字母大写的驼峰法）。</w:t>
      </w:r>
    </w:p>
    <w:p w:rsidR="00437C59" w:rsidRDefault="00437C59" w:rsidP="00345513">
      <w:pPr>
        <w:pStyle w:val="a0"/>
      </w:pPr>
      <w:r>
        <w:t xml:space="preserve">name =&gt; </w:t>
      </w:r>
      <w:r>
        <w:rPr>
          <w:rFonts w:hint="eastAsia"/>
        </w:rPr>
        <w:t>Name</w:t>
      </w:r>
    </w:p>
    <w:p w:rsidR="00437C59" w:rsidRDefault="00437C59" w:rsidP="00345513">
      <w:pPr>
        <w:pStyle w:val="a0"/>
      </w:pPr>
      <w:r>
        <w:rPr>
          <w:rFonts w:hint="eastAsia"/>
        </w:rPr>
        <w:t>room</w:t>
      </w:r>
      <w:r>
        <w:t>_id =&gt; RoomId</w:t>
      </w:r>
    </w:p>
    <w:p w:rsidR="00437C59" w:rsidRDefault="00437C59" w:rsidP="00345513">
      <w:pPr>
        <w:pStyle w:val="a0"/>
      </w:pPr>
      <w:r>
        <w:rPr>
          <w:rFonts w:hint="eastAsia"/>
        </w:rPr>
        <w:t>c</w:t>
      </w:r>
      <w:r>
        <w:t>lass_teacher_id =&gt; Class</w:t>
      </w:r>
      <w:r>
        <w:rPr>
          <w:rFonts w:hint="eastAsia"/>
        </w:rPr>
        <w:t>Teacher</w:t>
      </w:r>
      <w:r>
        <w:t>Id</w:t>
      </w:r>
    </w:p>
    <w:p w:rsidR="007E2B47" w:rsidRDefault="007E2B47" w:rsidP="00345513">
      <w:pPr>
        <w:pStyle w:val="a0"/>
      </w:pPr>
    </w:p>
    <w:p w:rsidR="007E2B47" w:rsidRDefault="007E2B47" w:rsidP="00345513">
      <w:pPr>
        <w:pStyle w:val="a0"/>
      </w:pPr>
      <w:r>
        <w:rPr>
          <w:rFonts w:hint="eastAsia"/>
        </w:rPr>
        <w:t>反解析时，通过属性确定字段时，</w:t>
      </w:r>
      <w:proofErr w:type="gramStart"/>
      <w:r>
        <w:rPr>
          <w:rFonts w:hint="eastAsia"/>
        </w:rPr>
        <w:t>碰到非首字母</w:t>
      </w:r>
      <w:proofErr w:type="gramEnd"/>
      <w:r>
        <w:rPr>
          <w:rFonts w:hint="eastAsia"/>
        </w:rPr>
        <w:t>的大写字母，会转换为</w:t>
      </w:r>
      <w:r>
        <w:rPr>
          <w:rFonts w:hint="eastAsia"/>
        </w:rPr>
        <w:t>_</w:t>
      </w:r>
      <w:r>
        <w:rPr>
          <w:rFonts w:hint="eastAsia"/>
        </w:rPr>
        <w:t>小写字母的方式。</w:t>
      </w:r>
    </w:p>
    <w:p w:rsidR="0056011A" w:rsidRDefault="00220075" w:rsidP="00220075">
      <w:pPr>
        <w:pStyle w:val="3"/>
      </w:pPr>
      <w:bookmarkStart w:id="87" w:name="_Toc532977526"/>
      <w:r>
        <w:rPr>
          <w:rFonts w:hint="eastAsia"/>
        </w:rPr>
        <w:t>注册模型</w:t>
      </w:r>
      <w:bookmarkEnd w:id="87"/>
    </w:p>
    <w:p w:rsidR="0056011A" w:rsidRDefault="001D384E" w:rsidP="00345513">
      <w:pPr>
        <w:pStyle w:val="a0"/>
      </w:pPr>
      <w:r>
        <w:rPr>
          <w:rFonts w:hint="eastAsia"/>
        </w:rPr>
        <w:t>将模型实例，注册到</w:t>
      </w:r>
      <w:r>
        <w:rPr>
          <w:rFonts w:hint="eastAsia"/>
        </w:rPr>
        <w:t>ORM</w:t>
      </w:r>
      <w:r>
        <w:rPr>
          <w:rFonts w:hint="eastAsia"/>
        </w:rPr>
        <w:t>中，告知</w:t>
      </w:r>
      <w:r>
        <w:rPr>
          <w:rFonts w:hint="eastAsia"/>
        </w:rPr>
        <w:t>ORM</w:t>
      </w:r>
      <w:r>
        <w:rPr>
          <w:rFonts w:hint="eastAsia"/>
        </w:rPr>
        <w:t>，系统中存在该模型。</w:t>
      </w:r>
    </w:p>
    <w:p w:rsidR="001D384E" w:rsidRDefault="001D384E" w:rsidP="00345513">
      <w:pPr>
        <w:pStyle w:val="a0"/>
      </w:pPr>
      <w:r>
        <w:rPr>
          <w:rFonts w:hint="eastAsia"/>
        </w:rPr>
        <w:t>使用</w:t>
      </w:r>
    </w:p>
    <w:p w:rsidR="001D384E" w:rsidRDefault="001D384E" w:rsidP="00345513">
      <w:pPr>
        <w:pStyle w:val="a0"/>
      </w:pPr>
      <w:r>
        <w:rPr>
          <w:rFonts w:hint="eastAsia"/>
        </w:rPr>
        <w:t>o</w:t>
      </w:r>
      <w:r>
        <w:t>rm.RegisterModel(</w:t>
      </w:r>
      <w:r>
        <w:rPr>
          <w:rFonts w:hint="eastAsia"/>
        </w:rPr>
        <w:t>模型对象</w:t>
      </w:r>
      <w:r>
        <w:rPr>
          <w:rFonts w:hint="eastAsia"/>
        </w:rPr>
        <w:t>)</w:t>
      </w:r>
    </w:p>
    <w:p w:rsidR="001D384E" w:rsidRDefault="001D384E" w:rsidP="00345513">
      <w:pPr>
        <w:pStyle w:val="a0"/>
      </w:pPr>
      <w:r>
        <w:rPr>
          <w:rFonts w:hint="eastAsia"/>
        </w:rPr>
        <w:t>建议在定义模型结构体的源代码文件中完成。</w:t>
      </w:r>
    </w:p>
    <w:p w:rsidR="001D384E" w:rsidRDefault="001D384E" w:rsidP="00345513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包的</w:t>
      </w:r>
      <w:r>
        <w:rPr>
          <w:rFonts w:hint="eastAsia"/>
        </w:rPr>
        <w:t xml:space="preserve"> init</w:t>
      </w:r>
      <w:r>
        <w:rPr>
          <w:rFonts w:hint="eastAsia"/>
        </w:rPr>
        <w:t>方法完成自动执行注册。（</w:t>
      </w:r>
      <w:r>
        <w:rPr>
          <w:rFonts w:hint="eastAsia"/>
        </w:rPr>
        <w:t>i</w:t>
      </w:r>
      <w:r>
        <w:t xml:space="preserve">mport “models” </w:t>
      </w:r>
      <w:r>
        <w:rPr>
          <w:rFonts w:hint="eastAsia"/>
        </w:rPr>
        <w:t>的载入是自动的）</w:t>
      </w:r>
    </w:p>
    <w:p w:rsidR="001D384E" w:rsidRDefault="001D384E" w:rsidP="00345513">
      <w:pPr>
        <w:pStyle w:val="a0"/>
      </w:pPr>
      <w:r>
        <w:rPr>
          <w:noProof/>
        </w:rPr>
        <w:lastRenderedPageBreak/>
        <w:drawing>
          <wp:inline distT="0" distB="0" distL="0" distR="0" wp14:anchorId="43A4B10A" wp14:editId="5BA310DD">
            <wp:extent cx="5278120" cy="3692525"/>
            <wp:effectExtent l="0" t="0" r="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B64" w:rsidRDefault="00AF2B64" w:rsidP="00345513">
      <w:pPr>
        <w:pStyle w:val="a0"/>
      </w:pPr>
    </w:p>
    <w:p w:rsidR="00AF2B64" w:rsidRDefault="00AF2B64" w:rsidP="00345513">
      <w:pPr>
        <w:pStyle w:val="a0"/>
      </w:pPr>
    </w:p>
    <w:p w:rsidR="00AF2B64" w:rsidRDefault="00596D7D" w:rsidP="00AF2B64">
      <w:pPr>
        <w:pStyle w:val="3"/>
      </w:pPr>
      <w:bookmarkStart w:id="88" w:name="_Toc532977527"/>
      <w:r>
        <w:rPr>
          <w:rFonts w:hint="eastAsia"/>
        </w:rPr>
        <w:t>表名前缀</w:t>
      </w:r>
      <w:r w:rsidR="00AF2B64">
        <w:rPr>
          <w:rFonts w:hint="eastAsia"/>
        </w:rPr>
        <w:t>处理</w:t>
      </w:r>
      <w:bookmarkEnd w:id="88"/>
    </w:p>
    <w:p w:rsidR="00596D7D" w:rsidRDefault="001B3C16" w:rsidP="00596D7D">
      <w:pPr>
        <w:pStyle w:val="a0"/>
      </w:pPr>
      <w:r>
        <w:rPr>
          <w:rFonts w:hint="eastAsia"/>
        </w:rPr>
        <w:t>在实际项目中，表通常会具有前缀。</w:t>
      </w:r>
    </w:p>
    <w:p w:rsidR="001B3C16" w:rsidRDefault="002F52D5" w:rsidP="00596D7D">
      <w:pPr>
        <w:pStyle w:val="a0"/>
      </w:pPr>
      <w:r>
        <w:rPr>
          <w:noProof/>
        </w:rPr>
        <w:drawing>
          <wp:inline distT="0" distB="0" distL="0" distR="0" wp14:anchorId="6F3F27BD" wp14:editId="329884E7">
            <wp:extent cx="5278120" cy="982345"/>
            <wp:effectExtent l="0" t="0" r="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2D5" w:rsidRDefault="002F52D5" w:rsidP="00596D7D">
      <w:pPr>
        <w:pStyle w:val="a0"/>
      </w:pPr>
      <w:r>
        <w:rPr>
          <w:rFonts w:hint="eastAsia"/>
        </w:rPr>
        <w:t>是一个逻辑划分，通常用来区分项目的功能模块，</w:t>
      </w:r>
      <w:r w:rsidR="008D4F36">
        <w:rPr>
          <w:rFonts w:hint="eastAsia"/>
        </w:rPr>
        <w:t>或者在一个数据库中区分多个项目。</w:t>
      </w:r>
    </w:p>
    <w:p w:rsidR="008D4F36" w:rsidRDefault="008D4F36" w:rsidP="00596D7D">
      <w:pPr>
        <w:pStyle w:val="a0"/>
      </w:pPr>
      <w:r>
        <w:rPr>
          <w:rFonts w:hint="eastAsia"/>
        </w:rPr>
        <w:t>（例如授权控制，没有办法创建新库，只能使用一个库，管理多个项目的数据表）</w:t>
      </w:r>
    </w:p>
    <w:p w:rsidR="008D4F36" w:rsidRDefault="008D4F36" w:rsidP="00596D7D">
      <w:pPr>
        <w:pStyle w:val="a0"/>
      </w:pPr>
      <w:r>
        <w:rPr>
          <w:rFonts w:hint="eastAsia"/>
        </w:rPr>
        <w:t>test</w:t>
      </w:r>
      <w:r>
        <w:t>3</w:t>
      </w:r>
      <w:r>
        <w:rPr>
          <w:rFonts w:hint="eastAsia"/>
        </w:rPr>
        <w:t>数据库中，管理了</w:t>
      </w:r>
      <w:r>
        <w:t>3</w:t>
      </w:r>
      <w:r>
        <w:rPr>
          <w:rFonts w:hint="eastAsia"/>
        </w:rPr>
        <w:t>个（多个）项目</w:t>
      </w:r>
    </w:p>
    <w:p w:rsidR="008D4F36" w:rsidRDefault="008D4F36" w:rsidP="00596D7D">
      <w:pPr>
        <w:pStyle w:val="a0"/>
      </w:pPr>
      <w:r>
        <w:tab/>
        <w:t>blog_user</w:t>
      </w:r>
    </w:p>
    <w:p w:rsidR="008D4F36" w:rsidRDefault="008D4F36" w:rsidP="00596D7D">
      <w:pPr>
        <w:pStyle w:val="a0"/>
      </w:pPr>
      <w:r>
        <w:tab/>
        <w:t>blog_article</w:t>
      </w:r>
    </w:p>
    <w:p w:rsidR="008D4F36" w:rsidRDefault="008D4F36" w:rsidP="00596D7D">
      <w:pPr>
        <w:pStyle w:val="a0"/>
      </w:pPr>
    </w:p>
    <w:p w:rsidR="008D4F36" w:rsidRDefault="008D4F36" w:rsidP="00596D7D">
      <w:pPr>
        <w:pStyle w:val="a0"/>
      </w:pPr>
      <w:r>
        <w:tab/>
        <w:t>admin_user</w:t>
      </w:r>
    </w:p>
    <w:p w:rsidR="008D4F36" w:rsidRDefault="008D4F36" w:rsidP="00596D7D">
      <w:pPr>
        <w:pStyle w:val="a0"/>
      </w:pPr>
      <w:r>
        <w:tab/>
        <w:t>admin_teacher</w:t>
      </w:r>
    </w:p>
    <w:p w:rsidR="008D4F36" w:rsidRDefault="008D4F36" w:rsidP="00596D7D">
      <w:pPr>
        <w:pStyle w:val="a0"/>
      </w:pPr>
    </w:p>
    <w:p w:rsidR="008D4F36" w:rsidRDefault="008D4F36" w:rsidP="00596D7D">
      <w:pPr>
        <w:pStyle w:val="a0"/>
      </w:pPr>
      <w:r>
        <w:tab/>
        <w:t>shop_user</w:t>
      </w:r>
    </w:p>
    <w:p w:rsidR="008D4F36" w:rsidRDefault="008D4F36" w:rsidP="00596D7D">
      <w:pPr>
        <w:pStyle w:val="a0"/>
      </w:pPr>
      <w:r>
        <w:tab/>
        <w:t>shop_product</w:t>
      </w:r>
    </w:p>
    <w:p w:rsidR="00570B1A" w:rsidRDefault="00570B1A" w:rsidP="00570B1A">
      <w:pPr>
        <w:pStyle w:val="a0"/>
        <w:ind w:firstLine="0"/>
      </w:pPr>
    </w:p>
    <w:p w:rsidR="00570B1A" w:rsidRDefault="00570B1A" w:rsidP="00570B1A">
      <w:pPr>
        <w:pStyle w:val="a0"/>
        <w:ind w:firstLine="0"/>
      </w:pPr>
      <w:r>
        <w:rPr>
          <w:noProof/>
        </w:rPr>
        <w:drawing>
          <wp:inline distT="0" distB="0" distL="0" distR="0" wp14:anchorId="5F96DF74" wp14:editId="6C35A88E">
            <wp:extent cx="2724150" cy="1857375"/>
            <wp:effectExtent l="0" t="0" r="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1A" w:rsidRDefault="00570B1A" w:rsidP="00570B1A">
      <w:pPr>
        <w:pStyle w:val="a0"/>
        <w:ind w:firstLine="0"/>
      </w:pPr>
    </w:p>
    <w:p w:rsidR="00570B1A" w:rsidRDefault="00570B1A" w:rsidP="00570B1A">
      <w:pPr>
        <w:pStyle w:val="a0"/>
        <w:ind w:firstLine="0"/>
      </w:pPr>
      <w:r>
        <w:rPr>
          <w:rFonts w:hint="eastAsia"/>
        </w:rPr>
        <w:t>前缀，不应该是模型名称的一部分。</w:t>
      </w:r>
    </w:p>
    <w:p w:rsidR="00570B1A" w:rsidRDefault="00570B1A" w:rsidP="00570B1A">
      <w:pPr>
        <w:pStyle w:val="a0"/>
        <w:ind w:firstLine="0"/>
      </w:pPr>
      <w:r>
        <w:rPr>
          <w:rFonts w:hint="eastAsia"/>
        </w:rPr>
        <w:t>1</w:t>
      </w:r>
      <w:r>
        <w:rPr>
          <w:rFonts w:hint="eastAsia"/>
        </w:rPr>
        <w:t>前缀不代表业务逻辑</w:t>
      </w:r>
    </w:p>
    <w:p w:rsidR="00570B1A" w:rsidRDefault="00570B1A" w:rsidP="00570B1A">
      <w:pPr>
        <w:pStyle w:val="a0"/>
        <w:ind w:firstLine="0"/>
      </w:pPr>
      <w:r>
        <w:t>2</w:t>
      </w:r>
      <w:r>
        <w:rPr>
          <w:rFonts w:hint="eastAsia"/>
        </w:rPr>
        <w:t>前缀重复</w:t>
      </w:r>
    </w:p>
    <w:p w:rsidR="00570B1A" w:rsidRDefault="00570B1A" w:rsidP="00570B1A">
      <w:pPr>
        <w:pStyle w:val="a0"/>
        <w:ind w:firstLine="0"/>
      </w:pPr>
    </w:p>
    <w:p w:rsidR="00570B1A" w:rsidRDefault="00570B1A" w:rsidP="00570B1A">
      <w:pPr>
        <w:pStyle w:val="a0"/>
        <w:ind w:firstLine="0"/>
      </w:pPr>
      <w:r>
        <w:rPr>
          <w:rFonts w:hint="eastAsia"/>
        </w:rPr>
        <w:t>若是用了前缀，则需要在定义模型时，告知</w:t>
      </w:r>
      <w:r>
        <w:rPr>
          <w:rFonts w:hint="eastAsia"/>
        </w:rPr>
        <w:t>ORM</w:t>
      </w:r>
      <w:r>
        <w:rPr>
          <w:rFonts w:hint="eastAsia"/>
        </w:rPr>
        <w:t>：</w:t>
      </w:r>
    </w:p>
    <w:p w:rsidR="00570B1A" w:rsidRDefault="00570B1A" w:rsidP="00570B1A">
      <w:pPr>
        <w:pStyle w:val="a0"/>
        <w:ind w:firstLine="0"/>
      </w:pPr>
      <w:r>
        <w:rPr>
          <w:rFonts w:hint="eastAsia"/>
        </w:rPr>
        <w:t>m</w:t>
      </w:r>
      <w:r>
        <w:t>odels/</w:t>
      </w:r>
      <w:proofErr w:type="gramStart"/>
      <w:r>
        <w:t>class.go</w:t>
      </w:r>
      <w:proofErr w:type="gramEnd"/>
    </w:p>
    <w:p w:rsidR="00570B1A" w:rsidRDefault="00232816" w:rsidP="00570B1A">
      <w:pPr>
        <w:pStyle w:val="a0"/>
        <w:ind w:firstLine="0"/>
      </w:pPr>
      <w:r>
        <w:rPr>
          <w:rFonts w:hint="eastAsia"/>
        </w:rPr>
        <w:t>在注册模型时，将前缀告知：</w:t>
      </w:r>
      <w:r w:rsidR="00B140D5">
        <w:rPr>
          <w:rFonts w:hint="eastAsia"/>
        </w:rPr>
        <w:t>使用</w:t>
      </w:r>
      <w:r w:rsidR="00B140D5">
        <w:rPr>
          <w:rFonts w:hint="eastAsia"/>
        </w:rPr>
        <w:t>orm</w:t>
      </w:r>
      <w:r w:rsidR="00B140D5">
        <w:t>.</w:t>
      </w:r>
      <w:proofErr w:type="gramStart"/>
      <w:r w:rsidR="00B140D5">
        <w:t>RegisterModelWithPrefix(</w:t>
      </w:r>
      <w:proofErr w:type="gramEnd"/>
      <w:r w:rsidR="00B140D5">
        <w:t>)</w:t>
      </w:r>
    </w:p>
    <w:p w:rsidR="00B140D5" w:rsidRDefault="0061606F" w:rsidP="00570B1A">
      <w:pPr>
        <w:pStyle w:val="a0"/>
        <w:ind w:firstLine="0"/>
      </w:pPr>
      <w:r>
        <w:rPr>
          <w:noProof/>
        </w:rPr>
        <w:drawing>
          <wp:inline distT="0" distB="0" distL="0" distR="0" wp14:anchorId="4505878A" wp14:editId="0440634B">
            <wp:extent cx="5278120" cy="278892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D24" w:rsidRDefault="008D4D24" w:rsidP="00570B1A">
      <w:pPr>
        <w:pStyle w:val="a0"/>
        <w:ind w:firstLine="0"/>
      </w:pPr>
    </w:p>
    <w:p w:rsidR="008D4D24" w:rsidRDefault="007E1577" w:rsidP="00570B1A">
      <w:pPr>
        <w:pStyle w:val="a0"/>
        <w:ind w:firstLine="0"/>
      </w:pPr>
      <w:r>
        <w:rPr>
          <w:rFonts w:hint="eastAsia"/>
        </w:rPr>
        <w:lastRenderedPageBreak/>
        <w:t>额外的：也支持表名后缀。实操前缀更通用！</w:t>
      </w:r>
    </w:p>
    <w:p w:rsidR="007E1577" w:rsidRDefault="007E1577" w:rsidP="00570B1A">
      <w:pPr>
        <w:pStyle w:val="a0"/>
        <w:ind w:firstLine="0"/>
      </w:pPr>
      <w:r>
        <w:rPr>
          <w:noProof/>
        </w:rPr>
        <w:drawing>
          <wp:inline distT="0" distB="0" distL="0" distR="0" wp14:anchorId="61F2C9F4" wp14:editId="50AF719C">
            <wp:extent cx="5278120" cy="1020445"/>
            <wp:effectExtent l="0" t="0" r="0" b="825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E39" w:rsidRDefault="00515E39" w:rsidP="00570B1A">
      <w:pPr>
        <w:pStyle w:val="a0"/>
        <w:ind w:firstLine="0"/>
      </w:pPr>
    </w:p>
    <w:p w:rsidR="00515E39" w:rsidRDefault="00515E39" w:rsidP="00570B1A">
      <w:pPr>
        <w:pStyle w:val="a0"/>
        <w:ind w:firstLine="0"/>
      </w:pPr>
    </w:p>
    <w:p w:rsidR="007E1577" w:rsidRDefault="007E1577" w:rsidP="00570B1A">
      <w:pPr>
        <w:pStyle w:val="a0"/>
        <w:ind w:firstLine="0"/>
      </w:pPr>
      <w:r>
        <w:rPr>
          <w:rFonts w:hint="eastAsia"/>
        </w:rPr>
        <w:t>可见：</w:t>
      </w:r>
    </w:p>
    <w:p w:rsidR="007E1577" w:rsidRDefault="007E1577" w:rsidP="00570B1A">
      <w:pPr>
        <w:pStyle w:val="a0"/>
        <w:ind w:firstLine="0"/>
      </w:pPr>
      <w:proofErr w:type="gramStart"/>
      <w:r>
        <w:rPr>
          <w:rFonts w:hint="eastAsia"/>
        </w:rPr>
        <w:t>实际表名</w:t>
      </w:r>
      <w:proofErr w:type="gramEnd"/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前缀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>逻辑表名</w:t>
      </w:r>
      <w:r>
        <w:rPr>
          <w:rFonts w:hint="eastAsia"/>
        </w:rPr>
        <w:t>[ +</w:t>
      </w:r>
      <w:r>
        <w:rPr>
          <w:rFonts w:hint="eastAsia"/>
        </w:rPr>
        <w:t>后缀</w:t>
      </w:r>
      <w:r>
        <w:rPr>
          <w:rFonts w:hint="eastAsia"/>
        </w:rPr>
        <w:t>]</w:t>
      </w:r>
    </w:p>
    <w:p w:rsidR="00FA0740" w:rsidRDefault="00FA0740" w:rsidP="00570B1A">
      <w:pPr>
        <w:pStyle w:val="a0"/>
        <w:ind w:firstLine="0"/>
      </w:pPr>
    </w:p>
    <w:p w:rsidR="00FA0740" w:rsidRDefault="00FA0740" w:rsidP="00FA0740">
      <w:pPr>
        <w:pStyle w:val="3"/>
      </w:pPr>
      <w:bookmarkStart w:id="89" w:name="_Toc532977528"/>
      <w:r>
        <w:rPr>
          <w:rFonts w:hint="eastAsia"/>
        </w:rPr>
        <w:t>模型与表名不一致时</w:t>
      </w:r>
      <w:bookmarkEnd w:id="89"/>
    </w:p>
    <w:p w:rsidR="00472E75" w:rsidRDefault="00472E75" w:rsidP="00472E75">
      <w:pPr>
        <w:pStyle w:val="a0"/>
      </w:pPr>
      <w:r>
        <w:rPr>
          <w:rFonts w:hint="eastAsia"/>
        </w:rPr>
        <w:t>Class</w:t>
      </w:r>
      <w:r>
        <w:rPr>
          <w:rFonts w:hint="eastAsia"/>
        </w:rPr>
        <w:t>模型，对应</w:t>
      </w:r>
      <w:r>
        <w:rPr>
          <w:rFonts w:hint="eastAsia"/>
        </w:rPr>
        <w:t xml:space="preserve"> class</w:t>
      </w:r>
      <w:r>
        <w:rPr>
          <w:rFonts w:hint="eastAsia"/>
        </w:rPr>
        <w:t>表。</w:t>
      </w:r>
    </w:p>
    <w:p w:rsidR="00472E75" w:rsidRDefault="00472E75" w:rsidP="00472E75">
      <w:pPr>
        <w:pStyle w:val="a0"/>
      </w:pPr>
      <w:r>
        <w:rPr>
          <w:rFonts w:hint="eastAsia"/>
        </w:rPr>
        <w:t>希望</w:t>
      </w:r>
    </w:p>
    <w:p w:rsidR="00472E75" w:rsidRDefault="00472E75" w:rsidP="00472E75">
      <w:pPr>
        <w:pStyle w:val="a0"/>
      </w:pPr>
      <w:r>
        <w:rPr>
          <w:rFonts w:hint="eastAsia"/>
        </w:rPr>
        <w:t>Class</w:t>
      </w:r>
      <w:r>
        <w:rPr>
          <w:rFonts w:hint="eastAsia"/>
        </w:rPr>
        <w:t>模型，对应非</w:t>
      </w:r>
      <w:r>
        <w:rPr>
          <w:rFonts w:hint="eastAsia"/>
        </w:rPr>
        <w:t>class</w:t>
      </w:r>
      <w:r>
        <w:rPr>
          <w:rFonts w:hint="eastAsia"/>
        </w:rPr>
        <w:t>表，例如</w:t>
      </w:r>
      <w:r>
        <w:rPr>
          <w:rFonts w:hint="eastAsia"/>
        </w:rPr>
        <w:t xml:space="preserve"> banji</w:t>
      </w:r>
      <w:r>
        <w:t xml:space="preserve"> </w:t>
      </w:r>
      <w:r>
        <w:rPr>
          <w:rFonts w:hint="eastAsia"/>
        </w:rPr>
        <w:t>表。</w:t>
      </w:r>
    </w:p>
    <w:p w:rsidR="00F04036" w:rsidRDefault="00F04036" w:rsidP="00472E75">
      <w:pPr>
        <w:pStyle w:val="a0"/>
      </w:pPr>
      <w:r>
        <w:rPr>
          <w:rFonts w:hint="eastAsia"/>
        </w:rPr>
        <w:t>可以通过定义特殊的方法</w:t>
      </w:r>
      <w:r>
        <w:rPr>
          <w:rFonts w:hint="eastAsia"/>
        </w:rPr>
        <w:t>TableName(</w:t>
      </w:r>
      <w:r>
        <w:t>)</w:t>
      </w:r>
      <w:r>
        <w:rPr>
          <w:rFonts w:hint="eastAsia"/>
        </w:rPr>
        <w:t>，来指定特殊的表名：</w:t>
      </w:r>
    </w:p>
    <w:p w:rsidR="00F04036" w:rsidRDefault="00F04036" w:rsidP="00472E75">
      <w:pPr>
        <w:pStyle w:val="a0"/>
      </w:pPr>
      <w:r>
        <w:rPr>
          <w:noProof/>
        </w:rPr>
        <w:drawing>
          <wp:inline distT="0" distB="0" distL="0" distR="0" wp14:anchorId="17D5727F" wp14:editId="6A2C464C">
            <wp:extent cx="5278120" cy="351028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6FF" w:rsidRDefault="000826FF" w:rsidP="00472E75">
      <w:pPr>
        <w:pStyle w:val="a0"/>
      </w:pPr>
    </w:p>
    <w:p w:rsidR="000826FF" w:rsidRDefault="000826FF" w:rsidP="00E5299E">
      <w:pPr>
        <w:pStyle w:val="2"/>
      </w:pPr>
      <w:bookmarkStart w:id="90" w:name="_Toc532977529"/>
      <w:r>
        <w:rPr>
          <w:rFonts w:hint="eastAsia"/>
        </w:rPr>
        <w:lastRenderedPageBreak/>
        <w:t>C</w:t>
      </w:r>
      <w:r>
        <w:t>RUD</w:t>
      </w:r>
      <w:r>
        <w:rPr>
          <w:rFonts w:hint="eastAsia"/>
        </w:rPr>
        <w:t>操作</w:t>
      </w:r>
      <w:bookmarkEnd w:id="90"/>
    </w:p>
    <w:p w:rsidR="007216E2" w:rsidRDefault="007216E2" w:rsidP="007216E2">
      <w:pPr>
        <w:pStyle w:val="a0"/>
      </w:pPr>
    </w:p>
    <w:p w:rsidR="00BD62AF" w:rsidRDefault="00BD62AF" w:rsidP="00BD62AF">
      <w:pPr>
        <w:pStyle w:val="3"/>
      </w:pPr>
      <w:bookmarkStart w:id="91" w:name="_Toc532977530"/>
      <w:r>
        <w:rPr>
          <w:rFonts w:hint="eastAsia"/>
        </w:rPr>
        <w:t>insert</w:t>
      </w:r>
      <w:r>
        <w:rPr>
          <w:rFonts w:hint="eastAsia"/>
        </w:rPr>
        <w:t>，插入</w:t>
      </w:r>
      <w:bookmarkEnd w:id="91"/>
    </w:p>
    <w:p w:rsidR="007216E2" w:rsidRDefault="007216E2" w:rsidP="007216E2">
      <w:pPr>
        <w:pStyle w:val="a0"/>
      </w:pPr>
      <w:r>
        <w:rPr>
          <w:rFonts w:hint="eastAsia"/>
        </w:rPr>
        <w:t>思路：先创建一个模型对象，再利用</w:t>
      </w:r>
      <w:r>
        <w:rPr>
          <w:rFonts w:hint="eastAsia"/>
        </w:rPr>
        <w:t>ORM</w:t>
      </w:r>
      <w:r>
        <w:rPr>
          <w:rFonts w:hint="eastAsia"/>
        </w:rPr>
        <w:t>对象，将其插入到数据表中，形成记录。</w:t>
      </w:r>
    </w:p>
    <w:p w:rsidR="00C11271" w:rsidRDefault="00C11271" w:rsidP="007216E2">
      <w:pPr>
        <w:pStyle w:val="a0"/>
      </w:pPr>
      <w:r>
        <w:rPr>
          <w:rFonts w:hint="eastAsia"/>
        </w:rPr>
        <w:t>演示如下：</w:t>
      </w:r>
    </w:p>
    <w:p w:rsidR="00C11271" w:rsidRDefault="000F68E5" w:rsidP="007216E2">
      <w:pPr>
        <w:pStyle w:val="a0"/>
      </w:pPr>
      <w:r>
        <w:rPr>
          <w:noProof/>
        </w:rPr>
        <w:drawing>
          <wp:inline distT="0" distB="0" distL="0" distR="0" wp14:anchorId="57F46BAE" wp14:editId="3CCCF6D2">
            <wp:extent cx="5278120" cy="269494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E5" w:rsidRDefault="000F68E5" w:rsidP="007216E2">
      <w:pPr>
        <w:pStyle w:val="a0"/>
      </w:pPr>
    </w:p>
    <w:p w:rsidR="000F68E5" w:rsidRDefault="00160E4E" w:rsidP="007216E2">
      <w:pPr>
        <w:pStyle w:val="a0"/>
      </w:pPr>
      <w:r>
        <w:rPr>
          <w:rFonts w:hint="eastAsia"/>
        </w:rPr>
        <w:t>插入成功，返回新</w:t>
      </w:r>
      <w:r>
        <w:rPr>
          <w:rFonts w:hint="eastAsia"/>
        </w:rPr>
        <w:t>id</w:t>
      </w:r>
      <w:r>
        <w:rPr>
          <w:rFonts w:hint="eastAsia"/>
        </w:rPr>
        <w:t>：</w:t>
      </w:r>
    </w:p>
    <w:p w:rsidR="00160E4E" w:rsidRDefault="00160E4E" w:rsidP="007216E2">
      <w:pPr>
        <w:pStyle w:val="a0"/>
      </w:pPr>
      <w:r>
        <w:rPr>
          <w:noProof/>
        </w:rPr>
        <w:drawing>
          <wp:inline distT="0" distB="0" distL="0" distR="0" wp14:anchorId="7FC28486" wp14:editId="20AB8160">
            <wp:extent cx="5278120" cy="137223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6E2" w:rsidRDefault="007216E2" w:rsidP="007216E2">
      <w:pPr>
        <w:pStyle w:val="a0"/>
      </w:pPr>
    </w:p>
    <w:p w:rsidR="006F70D2" w:rsidRDefault="006F70D2" w:rsidP="007216E2">
      <w:pPr>
        <w:pStyle w:val="a0"/>
      </w:pPr>
    </w:p>
    <w:p w:rsidR="006F70D2" w:rsidRDefault="006F70D2" w:rsidP="006F70D2">
      <w:pPr>
        <w:pStyle w:val="3"/>
      </w:pPr>
      <w:bookmarkStart w:id="92" w:name="_Toc532977531"/>
      <w:r>
        <w:rPr>
          <w:rFonts w:hint="eastAsia"/>
        </w:rPr>
        <w:t>插入多条</w:t>
      </w:r>
      <w:bookmarkEnd w:id="92"/>
    </w:p>
    <w:p w:rsidR="00D14D47" w:rsidRDefault="00D14D47" w:rsidP="00D14D47">
      <w:pPr>
        <w:pStyle w:val="a0"/>
      </w:pPr>
      <w:r>
        <w:rPr>
          <w:rFonts w:hint="eastAsia"/>
        </w:rPr>
        <w:t>需要先有多个模型对象的集合，去插入。</w:t>
      </w:r>
    </w:p>
    <w:p w:rsidR="00D14D47" w:rsidRPr="00D14D47" w:rsidRDefault="005570A4" w:rsidP="00D14D47">
      <w:pPr>
        <w:pStyle w:val="a0"/>
      </w:pPr>
      <w:r>
        <w:rPr>
          <w:noProof/>
        </w:rPr>
        <w:lastRenderedPageBreak/>
        <w:drawing>
          <wp:inline distT="0" distB="0" distL="0" distR="0" wp14:anchorId="6EE5E7F3" wp14:editId="09CD5582">
            <wp:extent cx="5278120" cy="3731895"/>
            <wp:effectExtent l="0" t="0" r="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6FF" w:rsidRDefault="00BD62AF" w:rsidP="00BD62AF">
      <w:pPr>
        <w:pStyle w:val="3"/>
      </w:pPr>
      <w:bookmarkStart w:id="93" w:name="_Toc532977532"/>
      <w:r>
        <w:rPr>
          <w:rFonts w:hint="eastAsia"/>
        </w:rPr>
        <w:t>删除，</w:t>
      </w:r>
      <w:r>
        <w:rPr>
          <w:rFonts w:hint="eastAsia"/>
        </w:rPr>
        <w:t>delete</w:t>
      </w:r>
      <w:bookmarkEnd w:id="93"/>
    </w:p>
    <w:p w:rsidR="000826FF" w:rsidRDefault="00AA022D" w:rsidP="00472E75">
      <w:pPr>
        <w:pStyle w:val="a0"/>
      </w:pPr>
      <w:r>
        <w:rPr>
          <w:rFonts w:hint="eastAsia"/>
        </w:rPr>
        <w:t>先有模型对象，删除该模型对象对应的记录。</w:t>
      </w:r>
    </w:p>
    <w:p w:rsidR="00AA022D" w:rsidRDefault="00AA022D" w:rsidP="00472E75">
      <w:pPr>
        <w:pStyle w:val="a0"/>
      </w:pPr>
      <w:r>
        <w:rPr>
          <w:rFonts w:hint="eastAsia"/>
        </w:rPr>
        <w:t>主要是通过，模型对象上的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主键值进行匹配。</w:t>
      </w:r>
    </w:p>
    <w:p w:rsidR="00AA022D" w:rsidRDefault="00444AED" w:rsidP="00472E75">
      <w:pPr>
        <w:pStyle w:val="a0"/>
      </w:pPr>
      <w:r>
        <w:rPr>
          <w:noProof/>
        </w:rPr>
        <w:drawing>
          <wp:inline distT="0" distB="0" distL="0" distR="0" wp14:anchorId="739EB7BF" wp14:editId="5E1D835A">
            <wp:extent cx="5278120" cy="2012315"/>
            <wp:effectExtent l="0" t="0" r="0" b="698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B79" w:rsidRDefault="005E7B79" w:rsidP="00472E75">
      <w:pPr>
        <w:pStyle w:val="a0"/>
      </w:pPr>
    </w:p>
    <w:p w:rsidR="005E7B79" w:rsidRDefault="005E7B79" w:rsidP="00472E75">
      <w:pPr>
        <w:pStyle w:val="a0"/>
      </w:pPr>
    </w:p>
    <w:p w:rsidR="00DE75D1" w:rsidRDefault="00DE75D1" w:rsidP="00DE75D1">
      <w:pPr>
        <w:pStyle w:val="3"/>
      </w:pPr>
      <w:bookmarkStart w:id="94" w:name="_Toc532977533"/>
      <w:r>
        <w:rPr>
          <w:rFonts w:hint="eastAsia"/>
        </w:rPr>
        <w:t>获取</w:t>
      </w:r>
      <w:r w:rsidR="0064411A">
        <w:rPr>
          <w:rFonts w:hint="eastAsia"/>
        </w:rPr>
        <w:t>，</w:t>
      </w:r>
      <w:r w:rsidR="0064411A">
        <w:rPr>
          <w:rFonts w:hint="eastAsia"/>
        </w:rPr>
        <w:t>read</w:t>
      </w:r>
      <w:bookmarkEnd w:id="94"/>
    </w:p>
    <w:p w:rsidR="00DE75D1" w:rsidRDefault="00DE75D1" w:rsidP="0064411A">
      <w:pPr>
        <w:pStyle w:val="a0"/>
      </w:pPr>
      <w:r>
        <w:rPr>
          <w:rFonts w:hint="eastAsia"/>
        </w:rPr>
        <w:t>利用记录获取模型对象</w:t>
      </w:r>
    </w:p>
    <w:p w:rsidR="0064411A" w:rsidRDefault="0064411A" w:rsidP="00DE75D1">
      <w:pPr>
        <w:pStyle w:val="a0"/>
      </w:pPr>
      <w:r>
        <w:rPr>
          <w:rFonts w:hint="eastAsia"/>
        </w:rPr>
        <w:lastRenderedPageBreak/>
        <w:t>主要是利用</w:t>
      </w:r>
      <w:r>
        <w:rPr>
          <w:rFonts w:hint="eastAsia"/>
        </w:rPr>
        <w:t>id</w:t>
      </w:r>
      <w:r>
        <w:rPr>
          <w:rFonts w:hint="eastAsia"/>
        </w:rPr>
        <w:t>，获取模型应该具有的其他属性</w:t>
      </w:r>
    </w:p>
    <w:p w:rsidR="0064411A" w:rsidRDefault="0064411A" w:rsidP="00DE75D1">
      <w:pPr>
        <w:pStyle w:val="a0"/>
      </w:pPr>
    </w:p>
    <w:p w:rsidR="0064411A" w:rsidRDefault="0064411A" w:rsidP="00DE75D1">
      <w:pPr>
        <w:pStyle w:val="a0"/>
      </w:pPr>
      <w:r>
        <w:rPr>
          <w:rFonts w:hint="eastAsia"/>
        </w:rPr>
        <w:t>先有一个</w:t>
      </w:r>
      <w:r>
        <w:rPr>
          <w:rFonts w:hint="eastAsia"/>
        </w:rPr>
        <w:t>id</w:t>
      </w:r>
      <w:r>
        <w:rPr>
          <w:rFonts w:hint="eastAsia"/>
        </w:rPr>
        <w:t>确定的模型对象，再去数据表中，获取</w:t>
      </w:r>
      <w:proofErr w:type="gramStart"/>
      <w:r>
        <w:rPr>
          <w:rFonts w:hint="eastAsia"/>
        </w:rPr>
        <w:t>对于的</w:t>
      </w:r>
      <w:proofErr w:type="gramEnd"/>
      <w:r>
        <w:rPr>
          <w:rFonts w:hint="eastAsia"/>
        </w:rPr>
        <w:t>其他字段：</w:t>
      </w:r>
    </w:p>
    <w:p w:rsidR="0064411A" w:rsidRDefault="0064411A" w:rsidP="00DE75D1">
      <w:pPr>
        <w:pStyle w:val="a0"/>
      </w:pPr>
      <w:r>
        <w:rPr>
          <w:rFonts w:hint="eastAsia"/>
        </w:rPr>
        <w:t>o</w:t>
      </w:r>
      <w:r>
        <w:t>.Read()</w:t>
      </w:r>
      <w:r>
        <w:rPr>
          <w:rFonts w:hint="eastAsia"/>
        </w:rPr>
        <w:t>方法完成查询</w:t>
      </w:r>
    </w:p>
    <w:p w:rsidR="0064411A" w:rsidRDefault="0064411A" w:rsidP="00DE75D1">
      <w:pPr>
        <w:pStyle w:val="a0"/>
      </w:pPr>
      <w:r>
        <w:rPr>
          <w:noProof/>
        </w:rPr>
        <w:drawing>
          <wp:inline distT="0" distB="0" distL="0" distR="0" wp14:anchorId="4A2C20C9" wp14:editId="1CC4881F">
            <wp:extent cx="5278120" cy="202628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46" w:rsidRDefault="00C35A46" w:rsidP="00DE75D1">
      <w:pPr>
        <w:pStyle w:val="a0"/>
      </w:pPr>
    </w:p>
    <w:p w:rsidR="00C35A46" w:rsidRDefault="00C35A46" w:rsidP="00C35A46">
      <w:pPr>
        <w:pStyle w:val="3"/>
      </w:pPr>
      <w:bookmarkStart w:id="95" w:name="_Toc532977534"/>
      <w:r>
        <w:rPr>
          <w:rFonts w:hint="eastAsia"/>
        </w:rPr>
        <w:t>read</w:t>
      </w:r>
      <w:r>
        <w:t>OrCreate</w:t>
      </w:r>
      <w:bookmarkEnd w:id="95"/>
    </w:p>
    <w:p w:rsidR="0064411A" w:rsidRDefault="00E83D5D" w:rsidP="00DE75D1">
      <w:pPr>
        <w:pStyle w:val="a0"/>
      </w:pPr>
      <w:r>
        <w:rPr>
          <w:rFonts w:hint="eastAsia"/>
        </w:rPr>
        <w:t>先尝试获取，若获取不到，则自动创建。</w:t>
      </w:r>
    </w:p>
    <w:p w:rsidR="00767622" w:rsidRDefault="00767622" w:rsidP="00DE75D1">
      <w:pPr>
        <w:pStyle w:val="a0"/>
      </w:pPr>
      <w:r>
        <w:rPr>
          <w:rFonts w:hint="eastAsia"/>
        </w:rPr>
        <w:t>创建，指的是，在数据表中，插入了一条记录。</w:t>
      </w:r>
    </w:p>
    <w:p w:rsidR="00BC08C8" w:rsidRDefault="00BC08C8" w:rsidP="00DE75D1">
      <w:pPr>
        <w:pStyle w:val="a0"/>
      </w:pPr>
      <w:r>
        <w:rPr>
          <w:noProof/>
        </w:rPr>
        <w:drawing>
          <wp:inline distT="0" distB="0" distL="0" distR="0" wp14:anchorId="1393CB18" wp14:editId="50153DAC">
            <wp:extent cx="5278120" cy="248221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F64" w:rsidRDefault="00DF5F64" w:rsidP="00DE75D1">
      <w:pPr>
        <w:pStyle w:val="a0"/>
      </w:pPr>
    </w:p>
    <w:p w:rsidR="00DF5F64" w:rsidRDefault="00DF5F64" w:rsidP="00DE75D1">
      <w:pPr>
        <w:pStyle w:val="a0"/>
      </w:pPr>
      <w:r>
        <w:rPr>
          <w:rFonts w:hint="eastAsia"/>
        </w:rPr>
        <w:t>典型的例子，通常使用类似于名字，学号这种字段判断记录是否存在，再去插入。</w:t>
      </w:r>
    </w:p>
    <w:p w:rsidR="00DF5F64" w:rsidRDefault="00DF5F64" w:rsidP="00DE75D1">
      <w:pPr>
        <w:pStyle w:val="a0"/>
      </w:pPr>
      <w:r>
        <w:rPr>
          <w:noProof/>
        </w:rPr>
        <w:lastRenderedPageBreak/>
        <w:drawing>
          <wp:inline distT="0" distB="0" distL="0" distR="0" wp14:anchorId="48C0DB30" wp14:editId="772C2E95">
            <wp:extent cx="5278120" cy="187134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22" w:rsidRDefault="00767622" w:rsidP="00DE75D1">
      <w:pPr>
        <w:pStyle w:val="a0"/>
      </w:pPr>
    </w:p>
    <w:p w:rsidR="007A57D7" w:rsidRDefault="007A57D7" w:rsidP="00DE75D1">
      <w:pPr>
        <w:pStyle w:val="a0"/>
      </w:pPr>
    </w:p>
    <w:p w:rsidR="007A57D7" w:rsidRDefault="007A57D7" w:rsidP="00DE75D1">
      <w:pPr>
        <w:pStyle w:val="a0"/>
      </w:pPr>
      <w:r>
        <w:rPr>
          <w:rFonts w:hint="eastAsia"/>
        </w:rPr>
        <w:t>若记录存在：</w:t>
      </w:r>
    </w:p>
    <w:p w:rsidR="007A57D7" w:rsidRDefault="007A57D7" w:rsidP="00DE75D1">
      <w:pPr>
        <w:pStyle w:val="a0"/>
      </w:pPr>
      <w:r>
        <w:rPr>
          <w:noProof/>
        </w:rPr>
        <w:drawing>
          <wp:inline distT="0" distB="0" distL="0" distR="0" wp14:anchorId="6B89D2DE" wp14:editId="525B5B84">
            <wp:extent cx="5278120" cy="2608580"/>
            <wp:effectExtent l="0" t="0" r="0" b="127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888" w:rsidRDefault="007E0888" w:rsidP="00DE75D1">
      <w:pPr>
        <w:pStyle w:val="a0"/>
      </w:pPr>
    </w:p>
    <w:p w:rsidR="007E0888" w:rsidRDefault="007E0888" w:rsidP="007E0888">
      <w:pPr>
        <w:pStyle w:val="3"/>
      </w:pPr>
      <w:bookmarkStart w:id="96" w:name="_Toc532977535"/>
      <w:r>
        <w:rPr>
          <w:rFonts w:hint="eastAsia"/>
        </w:rPr>
        <w:t>修改，</w:t>
      </w:r>
      <w:r>
        <w:rPr>
          <w:rFonts w:hint="eastAsia"/>
        </w:rPr>
        <w:t>Update</w:t>
      </w:r>
      <w:bookmarkEnd w:id="96"/>
    </w:p>
    <w:p w:rsidR="00B6602B" w:rsidRDefault="00B6602B" w:rsidP="00B6602B">
      <w:pPr>
        <w:pStyle w:val="a0"/>
      </w:pPr>
      <w:r>
        <w:rPr>
          <w:rFonts w:hint="eastAsia"/>
        </w:rPr>
        <w:t>先有模型对象，</w:t>
      </w:r>
      <w:r w:rsidR="005C5264">
        <w:rPr>
          <w:rFonts w:hint="eastAsia"/>
        </w:rPr>
        <w:t>修改模型对象属性后，再将其更新到数据表中。</w:t>
      </w:r>
    </w:p>
    <w:p w:rsidR="005C5264" w:rsidRDefault="005C5264" w:rsidP="00B6602B">
      <w:pPr>
        <w:pStyle w:val="a0"/>
      </w:pPr>
      <w:r>
        <w:rPr>
          <w:noProof/>
        </w:rPr>
        <w:lastRenderedPageBreak/>
        <w:drawing>
          <wp:inline distT="0" distB="0" distL="0" distR="0" wp14:anchorId="678881EF" wp14:editId="603D48F3">
            <wp:extent cx="5278120" cy="230632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E64" w:rsidRDefault="00490E64" w:rsidP="00B6602B">
      <w:pPr>
        <w:pStyle w:val="a0"/>
      </w:pPr>
    </w:p>
    <w:p w:rsidR="00E67F7C" w:rsidRDefault="00E67F7C" w:rsidP="00B6602B">
      <w:pPr>
        <w:pStyle w:val="a0"/>
      </w:pPr>
    </w:p>
    <w:p w:rsidR="00E67F7C" w:rsidRDefault="00E67F7C" w:rsidP="00E67F7C">
      <w:pPr>
        <w:pStyle w:val="2"/>
      </w:pPr>
      <w:bookmarkStart w:id="97" w:name="_Toc532977536"/>
      <w:r>
        <w:rPr>
          <w:rFonts w:hint="eastAsia"/>
        </w:rPr>
        <w:t>查询数据</w:t>
      </w:r>
      <w:r w:rsidR="00BE4E4F">
        <w:rPr>
          <w:rFonts w:hint="eastAsia"/>
        </w:rPr>
        <w:t>，基于</w:t>
      </w:r>
      <w:r w:rsidR="00BE4E4F">
        <w:rPr>
          <w:rFonts w:hint="eastAsia"/>
        </w:rPr>
        <w:t>ORM</w:t>
      </w:r>
      <w:r w:rsidR="00BE4E4F">
        <w:rPr>
          <w:rFonts w:hint="eastAsia"/>
        </w:rPr>
        <w:t>，模型</w:t>
      </w:r>
      <w:bookmarkEnd w:id="97"/>
    </w:p>
    <w:p w:rsidR="00041521" w:rsidRDefault="00757D41" w:rsidP="00E45FBE">
      <w:pPr>
        <w:pStyle w:val="3"/>
      </w:pPr>
      <w:bookmarkStart w:id="98" w:name="_Toc532977537"/>
      <w:r>
        <w:rPr>
          <w:rFonts w:hint="eastAsia"/>
        </w:rPr>
        <w:t>QuerySetter</w:t>
      </w:r>
      <w:bookmarkEnd w:id="98"/>
    </w:p>
    <w:p w:rsidR="00E45FBE" w:rsidRDefault="00E45FBE" w:rsidP="00E45FBE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Beego</w:t>
      </w:r>
      <w:r>
        <w:rPr>
          <w:rFonts w:hint="eastAsia"/>
        </w:rPr>
        <w:t>框架中，</w:t>
      </w:r>
      <w:r w:rsidR="00353FF7">
        <w:rPr>
          <w:rFonts w:hint="eastAsia"/>
        </w:rPr>
        <w:t>提供了一个查询设置器（</w:t>
      </w:r>
      <w:r w:rsidR="00353FF7">
        <w:rPr>
          <w:rFonts w:hint="eastAsia"/>
        </w:rPr>
        <w:t>query</w:t>
      </w:r>
      <w:r w:rsidR="00353FF7">
        <w:t xml:space="preserve"> </w:t>
      </w:r>
      <w:r w:rsidR="00353FF7">
        <w:rPr>
          <w:rFonts w:hint="eastAsia"/>
        </w:rPr>
        <w:t>setter</w:t>
      </w:r>
      <w:r w:rsidR="00353FF7">
        <w:rPr>
          <w:rFonts w:hint="eastAsia"/>
        </w:rPr>
        <w:t>），用于管理查询</w:t>
      </w:r>
      <w:r w:rsidR="00353FF7">
        <w:rPr>
          <w:rFonts w:hint="eastAsia"/>
        </w:rPr>
        <w:t>SQL</w:t>
      </w:r>
      <w:r w:rsidR="00353FF7">
        <w:rPr>
          <w:rFonts w:hint="eastAsia"/>
        </w:rPr>
        <w:t>的工具。</w:t>
      </w:r>
    </w:p>
    <w:p w:rsidR="00C642D7" w:rsidRDefault="00C642D7" w:rsidP="00E45FBE">
      <w:pPr>
        <w:pStyle w:val="a0"/>
      </w:pPr>
    </w:p>
    <w:p w:rsidR="00C642D7" w:rsidRDefault="00C642D7" w:rsidP="00E45FBE">
      <w:pPr>
        <w:pStyle w:val="a0"/>
      </w:pPr>
      <w:r>
        <w:rPr>
          <w:rFonts w:hint="eastAsia"/>
        </w:rPr>
        <w:t>思路：通过</w:t>
      </w:r>
      <w:proofErr w:type="gramStart"/>
      <w:r w:rsidRPr="00C642D7">
        <w:rPr>
          <w:rFonts w:hint="eastAsia"/>
          <w:color w:val="FF0000"/>
        </w:rPr>
        <w:t>表</w:t>
      </w:r>
      <w:r>
        <w:rPr>
          <w:rFonts w:hint="eastAsia"/>
        </w:rPr>
        <w:t>完成</w:t>
      </w:r>
      <w:proofErr w:type="gramEnd"/>
      <w:r>
        <w:rPr>
          <w:rFonts w:hint="eastAsia"/>
        </w:rPr>
        <w:t>数据的查询。</w:t>
      </w:r>
    </w:p>
    <w:p w:rsidR="00C642D7" w:rsidRDefault="00C642D7" w:rsidP="00E45FBE">
      <w:pPr>
        <w:pStyle w:val="a0"/>
      </w:pPr>
      <w:r>
        <w:rPr>
          <w:rFonts w:hint="eastAsia"/>
        </w:rPr>
        <w:t>（注意对比，通过模型实现的查询操作。）</w:t>
      </w:r>
    </w:p>
    <w:p w:rsidR="00C642D7" w:rsidRDefault="00C642D7" w:rsidP="00C642D7">
      <w:pPr>
        <w:pStyle w:val="a0"/>
        <w:ind w:firstLine="0"/>
      </w:pPr>
    </w:p>
    <w:p w:rsidR="00C642D7" w:rsidRPr="00E45FBE" w:rsidRDefault="00C642D7" w:rsidP="00E45FBE">
      <w:pPr>
        <w:pStyle w:val="a0"/>
      </w:pPr>
      <w:r>
        <w:rPr>
          <w:rFonts w:hint="eastAsia"/>
        </w:rPr>
        <w:t>在典型的</w:t>
      </w:r>
      <w:r>
        <w:rPr>
          <w:rFonts w:hint="eastAsia"/>
        </w:rPr>
        <w:t>ORM</w:t>
      </w:r>
      <w:r>
        <w:rPr>
          <w:rFonts w:hint="eastAsia"/>
        </w:rPr>
        <w:t>中，没有提供表的映射。需要</w:t>
      </w:r>
      <w:r>
        <w:rPr>
          <w:rFonts w:hint="eastAsia"/>
        </w:rPr>
        <w:t>orm</w:t>
      </w:r>
      <w:r>
        <w:rPr>
          <w:rFonts w:hint="eastAsia"/>
        </w:rPr>
        <w:t>对象，通过类似于查询构造器的方案完成基于表的查询。</w:t>
      </w:r>
    </w:p>
    <w:p w:rsidR="00E45FBE" w:rsidRDefault="00E45FBE" w:rsidP="00041521">
      <w:pPr>
        <w:pStyle w:val="a0"/>
      </w:pPr>
    </w:p>
    <w:p w:rsidR="00C642D7" w:rsidRDefault="00C62617" w:rsidP="00C642D7">
      <w:pPr>
        <w:pStyle w:val="3"/>
      </w:pPr>
      <w:bookmarkStart w:id="99" w:name="_Toc532977538"/>
      <w:proofErr w:type="gramStart"/>
      <w:r>
        <w:t>o.</w:t>
      </w:r>
      <w:r w:rsidR="00C642D7">
        <w:rPr>
          <w:rFonts w:hint="eastAsia"/>
        </w:rPr>
        <w:t>QueryTable</w:t>
      </w:r>
      <w:proofErr w:type="gramEnd"/>
      <w:r>
        <w:t>()</w:t>
      </w:r>
      <w:bookmarkEnd w:id="99"/>
    </w:p>
    <w:p w:rsidR="00C62617" w:rsidRDefault="00C62617" w:rsidP="00C62617">
      <w:pPr>
        <w:pStyle w:val="a0"/>
      </w:pPr>
      <w:r>
        <w:rPr>
          <w:rFonts w:hint="eastAsia"/>
        </w:rPr>
        <w:t>设置查询表</w:t>
      </w:r>
    </w:p>
    <w:p w:rsidR="003809FA" w:rsidRDefault="00680239" w:rsidP="00C62617">
      <w:pPr>
        <w:pStyle w:val="a0"/>
      </w:pPr>
      <w:r>
        <w:rPr>
          <w:noProof/>
        </w:rPr>
        <w:drawing>
          <wp:inline distT="0" distB="0" distL="0" distR="0" wp14:anchorId="2A11C382" wp14:editId="48A38F9E">
            <wp:extent cx="5278120" cy="243840"/>
            <wp:effectExtent l="0" t="0" r="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B89" w:rsidRDefault="00FE1B89" w:rsidP="00C62617">
      <w:pPr>
        <w:pStyle w:val="a0"/>
      </w:pPr>
      <w:r>
        <w:rPr>
          <w:rFonts w:hint="eastAsia"/>
        </w:rPr>
        <w:t>该方法会返还查询对象，后续的查询语法，都基于该对象完成</w:t>
      </w:r>
    </w:p>
    <w:p w:rsidR="003809FA" w:rsidRDefault="003809FA" w:rsidP="003809FA">
      <w:pPr>
        <w:pStyle w:val="3"/>
      </w:pPr>
      <w:bookmarkStart w:id="100" w:name="_Toc532977539"/>
      <w:r>
        <w:rPr>
          <w:rFonts w:hint="eastAsia"/>
        </w:rPr>
        <w:t>不需要设置字段</w:t>
      </w:r>
      <w:bookmarkEnd w:id="100"/>
    </w:p>
    <w:p w:rsidR="00680239" w:rsidRDefault="00680239" w:rsidP="00680239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ORM</w:t>
      </w:r>
      <w:r>
        <w:rPr>
          <w:rFonts w:hint="eastAsia"/>
        </w:rPr>
        <w:t>中，保证记录与模型对象的完整映射，因此应该获取全部字段。</w:t>
      </w:r>
    </w:p>
    <w:p w:rsidR="00680239" w:rsidRPr="00680239" w:rsidRDefault="00680239" w:rsidP="00680239">
      <w:pPr>
        <w:pStyle w:val="a0"/>
      </w:pPr>
      <w:r>
        <w:rPr>
          <w:rFonts w:hint="eastAsia"/>
        </w:rPr>
        <w:lastRenderedPageBreak/>
        <w:t>s</w:t>
      </w:r>
      <w:r>
        <w:t>elect *</w:t>
      </w:r>
    </w:p>
    <w:p w:rsidR="00490E64" w:rsidRDefault="00490E64" w:rsidP="00B6602B">
      <w:pPr>
        <w:pStyle w:val="a0"/>
      </w:pPr>
    </w:p>
    <w:p w:rsidR="00243972" w:rsidRDefault="00243972" w:rsidP="00243972">
      <w:pPr>
        <w:pStyle w:val="3"/>
      </w:pPr>
      <w:bookmarkStart w:id="101" w:name="_Toc532977540"/>
      <w:r>
        <w:rPr>
          <w:rFonts w:hint="eastAsia"/>
        </w:rPr>
        <w:t>连接查询是利用模型间的关联完成</w:t>
      </w:r>
      <w:bookmarkEnd w:id="101"/>
    </w:p>
    <w:p w:rsidR="00243972" w:rsidRDefault="00243972" w:rsidP="00243972">
      <w:pPr>
        <w:pStyle w:val="a0"/>
      </w:pPr>
      <w:r>
        <w:rPr>
          <w:rFonts w:hint="eastAsia"/>
        </w:rPr>
        <w:t>请参考：关联模型</w:t>
      </w:r>
    </w:p>
    <w:p w:rsidR="00015858" w:rsidRDefault="00015858" w:rsidP="00243972">
      <w:pPr>
        <w:pStyle w:val="a0"/>
      </w:pPr>
    </w:p>
    <w:p w:rsidR="00015858" w:rsidRDefault="008C7358" w:rsidP="00015858">
      <w:pPr>
        <w:pStyle w:val="3"/>
      </w:pPr>
      <w:bookmarkStart w:id="102" w:name="_Toc532977541"/>
      <w:r>
        <w:t>o.F</w:t>
      </w:r>
      <w:r>
        <w:rPr>
          <w:rFonts w:hint="eastAsia"/>
        </w:rPr>
        <w:t>ilter</w:t>
      </w:r>
      <w:r>
        <w:t>, o</w:t>
      </w:r>
      <w:r>
        <w:rPr>
          <w:rFonts w:hint="eastAsia"/>
        </w:rPr>
        <w:t>.</w:t>
      </w:r>
      <w:r w:rsidRPr="008C7358">
        <w:t>Exclude</w:t>
      </w:r>
      <w:r w:rsidR="00015858">
        <w:rPr>
          <w:rFonts w:hint="eastAsia"/>
        </w:rPr>
        <w:t>条件</w:t>
      </w:r>
      <w:bookmarkEnd w:id="102"/>
    </w:p>
    <w:p w:rsidR="002D54E8" w:rsidRDefault="002D54E8" w:rsidP="009845B9">
      <w:pPr>
        <w:pStyle w:val="a0"/>
      </w:pPr>
      <w:r>
        <w:rPr>
          <w:rFonts w:hint="eastAsia"/>
        </w:rPr>
        <w:t>条件的写法，使用</w:t>
      </w:r>
      <w:r>
        <w:rPr>
          <w:rFonts w:hint="eastAsia"/>
        </w:rPr>
        <w:t>Filter</w:t>
      </w:r>
      <w:r>
        <w:rPr>
          <w:rFonts w:hint="eastAsia"/>
        </w:rPr>
        <w:t>，等值条件。</w:t>
      </w:r>
      <w:r>
        <w:rPr>
          <w:rFonts w:hint="eastAsia"/>
        </w:rPr>
        <w:t>Exclude</w:t>
      </w:r>
      <w:r>
        <w:rPr>
          <w:rFonts w:hint="eastAsia"/>
        </w:rPr>
        <w:t>，非等条件来匹配。</w:t>
      </w:r>
    </w:p>
    <w:p w:rsidR="002D54E8" w:rsidRDefault="00605320" w:rsidP="002D54E8">
      <w:pPr>
        <w:pStyle w:val="a0"/>
      </w:pPr>
      <w:r>
        <w:rPr>
          <w:rFonts w:hint="eastAsia"/>
        </w:rPr>
        <w:t>Filter</w:t>
      </w:r>
      <w:r>
        <w:t>(</w:t>
      </w:r>
      <w:r w:rsidR="00D7169A">
        <w:rPr>
          <w:rFonts w:hint="eastAsia"/>
        </w:rPr>
        <w:t>字段</w:t>
      </w:r>
      <w:r w:rsidR="00D7169A">
        <w:rPr>
          <w:rFonts w:hint="eastAsia"/>
        </w:rPr>
        <w:t>_</w:t>
      </w:r>
      <w:r w:rsidR="00D7169A">
        <w:t>_</w:t>
      </w:r>
      <w:r w:rsidR="00D7169A">
        <w:rPr>
          <w:rFonts w:hint="eastAsia"/>
        </w:rPr>
        <w:t>运算符</w:t>
      </w:r>
      <w:r w:rsidR="00D7169A">
        <w:rPr>
          <w:rFonts w:hint="eastAsia"/>
        </w:rPr>
        <w:t>,</w:t>
      </w:r>
      <w:r w:rsidR="00D7169A">
        <w:t xml:space="preserve"> </w:t>
      </w:r>
      <w:r w:rsidR="00D7169A">
        <w:rPr>
          <w:rFonts w:hint="eastAsia"/>
        </w:rPr>
        <w:t>运算数</w:t>
      </w:r>
      <w:r w:rsidR="00D7169A">
        <w:rPr>
          <w:rFonts w:hint="eastAsia"/>
        </w:rPr>
        <w:t>)</w:t>
      </w:r>
      <w:r w:rsidR="001F414E">
        <w:rPr>
          <w:rFonts w:hint="eastAsia"/>
        </w:rPr>
        <w:t>，</w:t>
      </w:r>
    </w:p>
    <w:p w:rsidR="001F414E" w:rsidRDefault="001F414E" w:rsidP="002D54E8">
      <w:pPr>
        <w:pStyle w:val="a0"/>
      </w:pPr>
      <w:r>
        <w:t>Exculude(</w:t>
      </w:r>
      <w:r>
        <w:rPr>
          <w:rFonts w:hint="eastAsia"/>
        </w:rPr>
        <w:t>字段</w:t>
      </w:r>
      <w:r>
        <w:rPr>
          <w:rFonts w:hint="eastAsia"/>
        </w:rPr>
        <w:t>_</w:t>
      </w:r>
      <w:r>
        <w:t>_</w:t>
      </w:r>
      <w:r>
        <w:rPr>
          <w:rFonts w:hint="eastAsia"/>
        </w:rPr>
        <w:t>运算符，运算数</w:t>
      </w:r>
      <w:r>
        <w:rPr>
          <w:rFonts w:hint="eastAsia"/>
        </w:rPr>
        <w:t>)</w:t>
      </w:r>
      <w:r>
        <w:rPr>
          <w:rFonts w:hint="eastAsia"/>
        </w:rPr>
        <w:t>，</w:t>
      </w:r>
    </w:p>
    <w:p w:rsidR="001F414E" w:rsidRDefault="001F414E" w:rsidP="002D54E8">
      <w:pPr>
        <w:pStyle w:val="a0"/>
      </w:pPr>
      <w:r>
        <w:rPr>
          <w:rFonts w:hint="eastAsia"/>
        </w:rPr>
        <w:t>一次调用，设置一个字段过滤条件，可以多次调用，多个条件间为</w:t>
      </w:r>
      <w:r>
        <w:rPr>
          <w:rFonts w:hint="eastAsia"/>
        </w:rPr>
        <w:t>AND</w:t>
      </w:r>
      <w:r>
        <w:rPr>
          <w:rFonts w:hint="eastAsia"/>
        </w:rPr>
        <w:t>的逻辑关系。</w:t>
      </w:r>
    </w:p>
    <w:p w:rsidR="001F414E" w:rsidRDefault="001F414E" w:rsidP="002D54E8">
      <w:pPr>
        <w:pStyle w:val="a0"/>
      </w:pPr>
      <w:r>
        <w:rPr>
          <w:noProof/>
        </w:rPr>
        <w:drawing>
          <wp:inline distT="0" distB="0" distL="0" distR="0" wp14:anchorId="04C4973E" wp14:editId="51C9A109">
            <wp:extent cx="5278120" cy="196913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F4" w:rsidRDefault="00E052F4" w:rsidP="002D54E8">
      <w:pPr>
        <w:pStyle w:val="a0"/>
      </w:pPr>
    </w:p>
    <w:p w:rsidR="00E052F4" w:rsidRDefault="00E052F4" w:rsidP="002D54E8">
      <w:pPr>
        <w:pStyle w:val="a0"/>
      </w:pPr>
      <w:r>
        <w:rPr>
          <w:rFonts w:hint="eastAsia"/>
        </w:rPr>
        <w:t>双下划线</w:t>
      </w:r>
      <w:r>
        <w:rPr>
          <w:rFonts w:hint="eastAsia"/>
        </w:rPr>
        <w:t>_</w:t>
      </w:r>
      <w:r>
        <w:t>_</w:t>
      </w:r>
      <w:r>
        <w:rPr>
          <w:rFonts w:hint="eastAsia"/>
        </w:rPr>
        <w:t>用来区分属性（字段）和运算符。</w:t>
      </w:r>
    </w:p>
    <w:p w:rsidR="00E052F4" w:rsidRDefault="00E052F4" w:rsidP="002D54E8">
      <w:pPr>
        <w:pStyle w:val="a0"/>
      </w:pPr>
      <w:r>
        <w:rPr>
          <w:rFonts w:hint="eastAsia"/>
        </w:rPr>
        <w:t>支持的运算符：</w:t>
      </w:r>
    </w:p>
    <w:p w:rsidR="00576BCB" w:rsidRDefault="00576BCB" w:rsidP="00C535CC">
      <w:pPr>
        <w:pStyle w:val="a0"/>
        <w:numPr>
          <w:ilvl w:val="0"/>
          <w:numId w:val="18"/>
        </w:numPr>
      </w:pPr>
      <w:r>
        <w:rPr>
          <w:rFonts w:hint="eastAsia"/>
        </w:rPr>
        <w:t xml:space="preserve">exact / iexact </w:t>
      </w:r>
      <w:r>
        <w:rPr>
          <w:rFonts w:hint="eastAsia"/>
        </w:rPr>
        <w:t>等于</w:t>
      </w:r>
    </w:p>
    <w:p w:rsidR="00C535CC" w:rsidRDefault="00C535CC" w:rsidP="00C535CC">
      <w:pPr>
        <w:pStyle w:val="a0"/>
        <w:numPr>
          <w:ilvl w:val="0"/>
          <w:numId w:val="18"/>
        </w:numPr>
      </w:pPr>
      <w:r>
        <w:rPr>
          <w:rFonts w:hint="eastAsia"/>
        </w:rPr>
        <w:t>eq</w:t>
      </w:r>
      <w:r>
        <w:t xml:space="preserve"> </w:t>
      </w:r>
      <w:r>
        <w:rPr>
          <w:rFonts w:hint="eastAsia"/>
        </w:rPr>
        <w:t>等于</w:t>
      </w:r>
    </w:p>
    <w:p w:rsidR="00576BCB" w:rsidRDefault="00576BCB" w:rsidP="00C535CC">
      <w:pPr>
        <w:pStyle w:val="a0"/>
        <w:numPr>
          <w:ilvl w:val="0"/>
          <w:numId w:val="18"/>
        </w:numPr>
      </w:pPr>
      <w:r>
        <w:rPr>
          <w:rFonts w:hint="eastAsia"/>
        </w:rPr>
        <w:t xml:space="preserve">gt / gte </w:t>
      </w:r>
      <w:r>
        <w:rPr>
          <w:rFonts w:hint="eastAsia"/>
        </w:rPr>
        <w:t>大于</w:t>
      </w:r>
      <w:r>
        <w:rPr>
          <w:rFonts w:hint="eastAsia"/>
        </w:rPr>
        <w:t xml:space="preserve"> / </w:t>
      </w:r>
      <w:r>
        <w:rPr>
          <w:rFonts w:hint="eastAsia"/>
        </w:rPr>
        <w:t>大于等于</w:t>
      </w:r>
    </w:p>
    <w:p w:rsidR="00D70E60" w:rsidRDefault="00576BCB" w:rsidP="00D70E60">
      <w:pPr>
        <w:pStyle w:val="a0"/>
        <w:numPr>
          <w:ilvl w:val="0"/>
          <w:numId w:val="18"/>
        </w:numPr>
      </w:pPr>
      <w:r>
        <w:rPr>
          <w:rFonts w:hint="eastAsia"/>
        </w:rPr>
        <w:t xml:space="preserve">lt / lte </w:t>
      </w:r>
      <w:r>
        <w:rPr>
          <w:rFonts w:hint="eastAsia"/>
        </w:rPr>
        <w:t>小于</w:t>
      </w:r>
      <w:r>
        <w:rPr>
          <w:rFonts w:hint="eastAsia"/>
        </w:rPr>
        <w:t xml:space="preserve"> / </w:t>
      </w:r>
      <w:r>
        <w:rPr>
          <w:rFonts w:hint="eastAsia"/>
        </w:rPr>
        <w:t>小于等于</w:t>
      </w:r>
    </w:p>
    <w:p w:rsidR="00D70E60" w:rsidRDefault="00D70E60" w:rsidP="00D70E60">
      <w:pPr>
        <w:pStyle w:val="a0"/>
        <w:numPr>
          <w:ilvl w:val="0"/>
          <w:numId w:val="18"/>
        </w:numPr>
      </w:pPr>
      <w:r>
        <w:rPr>
          <w:rFonts w:hint="eastAsia"/>
        </w:rPr>
        <w:t xml:space="preserve">contains / icontains </w:t>
      </w:r>
      <w:r>
        <w:rPr>
          <w:rFonts w:hint="eastAsia"/>
        </w:rPr>
        <w:t>包含，</w:t>
      </w:r>
      <w:r>
        <w:rPr>
          <w:rFonts w:hint="eastAsia"/>
        </w:rPr>
        <w:t>like</w:t>
      </w:r>
      <w:r>
        <w:t xml:space="preserve"> %keyword%</w:t>
      </w:r>
    </w:p>
    <w:p w:rsidR="007B6828" w:rsidRDefault="00576BCB" w:rsidP="007B6828">
      <w:pPr>
        <w:pStyle w:val="a0"/>
        <w:numPr>
          <w:ilvl w:val="0"/>
          <w:numId w:val="18"/>
        </w:numPr>
      </w:pPr>
      <w:r>
        <w:rPr>
          <w:rFonts w:hint="eastAsia"/>
        </w:rPr>
        <w:t xml:space="preserve">startswith / istartswith </w:t>
      </w:r>
      <w:r>
        <w:rPr>
          <w:rFonts w:hint="eastAsia"/>
        </w:rPr>
        <w:t>以…起始</w:t>
      </w:r>
      <w:r w:rsidR="00D70E60">
        <w:rPr>
          <w:rFonts w:hint="eastAsia"/>
        </w:rPr>
        <w:t>,</w:t>
      </w:r>
      <w:r w:rsidR="00D70E60">
        <w:t xml:space="preserve"> like keyword%</w:t>
      </w:r>
      <w:r w:rsidR="00802A1E">
        <w:rPr>
          <w:rFonts w:hint="eastAsia"/>
        </w:rPr>
        <w:t>，</w:t>
      </w:r>
      <w:r w:rsidR="00802A1E">
        <w:rPr>
          <w:rFonts w:hint="eastAsia"/>
        </w:rPr>
        <w:t>i</w:t>
      </w:r>
      <w:r w:rsidR="00802A1E">
        <w:rPr>
          <w:rFonts w:hint="eastAsia"/>
        </w:rPr>
        <w:t>大小写不敏感！</w:t>
      </w:r>
      <w:r w:rsidR="007B6828">
        <w:rPr>
          <w:rFonts w:hint="eastAsia"/>
        </w:rPr>
        <w:t>不带</w:t>
      </w:r>
      <w:r w:rsidR="007B6828">
        <w:rPr>
          <w:rFonts w:hint="eastAsia"/>
        </w:rPr>
        <w:t>i</w:t>
      </w:r>
      <w:r w:rsidR="007B6828">
        <w:rPr>
          <w:rFonts w:hint="eastAsia"/>
        </w:rPr>
        <w:t>是二进制比较，利用</w:t>
      </w:r>
      <w:r w:rsidR="007B6828">
        <w:t xml:space="preserve"> binary</w:t>
      </w:r>
      <w:r w:rsidR="007B6828">
        <w:rPr>
          <w:rFonts w:hint="eastAsia"/>
        </w:rPr>
        <w:t xml:space="preserve"> </w:t>
      </w:r>
      <w:r w:rsidR="007B6828">
        <w:rPr>
          <w:rFonts w:hint="eastAsia"/>
        </w:rPr>
        <w:t>语法提示实现！</w:t>
      </w:r>
    </w:p>
    <w:p w:rsidR="00576BCB" w:rsidRDefault="00576BCB" w:rsidP="00C535CC">
      <w:pPr>
        <w:pStyle w:val="a0"/>
        <w:numPr>
          <w:ilvl w:val="0"/>
          <w:numId w:val="18"/>
        </w:numPr>
      </w:pPr>
      <w:r>
        <w:rPr>
          <w:rFonts w:hint="eastAsia"/>
        </w:rPr>
        <w:t xml:space="preserve">endswith / iendswith </w:t>
      </w:r>
      <w:r>
        <w:rPr>
          <w:rFonts w:hint="eastAsia"/>
        </w:rPr>
        <w:t>以…结束</w:t>
      </w:r>
      <w:r w:rsidR="00D70E60">
        <w:rPr>
          <w:rFonts w:hint="eastAsia"/>
        </w:rPr>
        <w:t xml:space="preserve"> </w:t>
      </w:r>
      <w:r w:rsidR="00D70E60">
        <w:t>like %keyword</w:t>
      </w:r>
    </w:p>
    <w:p w:rsidR="00576BCB" w:rsidRDefault="00576BCB" w:rsidP="00C535CC">
      <w:pPr>
        <w:pStyle w:val="a0"/>
        <w:numPr>
          <w:ilvl w:val="0"/>
          <w:numId w:val="18"/>
        </w:numPr>
      </w:pPr>
      <w:r>
        <w:lastRenderedPageBreak/>
        <w:t>in</w:t>
      </w:r>
      <w:r w:rsidR="00FB764B">
        <w:rPr>
          <w:rFonts w:hint="eastAsia"/>
        </w:rPr>
        <w:t>，在范围内</w:t>
      </w:r>
    </w:p>
    <w:p w:rsidR="00E052F4" w:rsidRDefault="00576BCB" w:rsidP="00C535CC">
      <w:pPr>
        <w:pStyle w:val="a0"/>
        <w:numPr>
          <w:ilvl w:val="0"/>
          <w:numId w:val="18"/>
        </w:numPr>
      </w:pPr>
      <w:r>
        <w:t>isnull</w:t>
      </w:r>
      <w:r w:rsidR="009F5910">
        <w:rPr>
          <w:rFonts w:hint="eastAsia"/>
        </w:rPr>
        <w:t>，对</w:t>
      </w:r>
      <w:r w:rsidR="009F5910">
        <w:rPr>
          <w:rFonts w:hint="eastAsia"/>
        </w:rPr>
        <w:t>null</w:t>
      </w:r>
      <w:r w:rsidR="009F5910">
        <w:rPr>
          <w:rFonts w:hint="eastAsia"/>
        </w:rPr>
        <w:t>的判断</w:t>
      </w:r>
    </w:p>
    <w:p w:rsidR="00377079" w:rsidRDefault="00377079" w:rsidP="00377079">
      <w:pPr>
        <w:pStyle w:val="a0"/>
      </w:pPr>
      <w:r>
        <w:rPr>
          <w:rFonts w:hint="eastAsia"/>
        </w:rPr>
        <w:t>演示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302"/>
      </w:tblGrid>
      <w:tr w:rsidR="00377079" w:rsidRPr="00377079" w:rsidTr="00377079">
        <w:tc>
          <w:tcPr>
            <w:tcW w:w="8302" w:type="dxa"/>
          </w:tcPr>
          <w:p w:rsidR="00377079" w:rsidRPr="00377079" w:rsidRDefault="00377079" w:rsidP="00377079">
            <w:pPr>
              <w:pStyle w:val="HTML"/>
              <w:shd w:val="clear" w:color="auto" w:fill="FDF6E3"/>
              <w:rPr>
                <w:rFonts w:ascii="YaHei Consolas Hybrid" w:eastAsia="YaHei Consolas Hybrid" w:hAnsi="YaHei Consolas Hybrid"/>
                <w:color w:val="586E75"/>
                <w:sz w:val="18"/>
                <w:szCs w:val="27"/>
              </w:rPr>
            </w:pP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orm.Debug = </w:t>
            </w:r>
            <w:r w:rsidRPr="00377079">
              <w:rPr>
                <w:rFonts w:ascii="YaHei Consolas Hybrid" w:eastAsia="YaHei Consolas Hybrid" w:hAnsi="YaHei Consolas Hybrid" w:hint="eastAsia"/>
                <w:color w:val="D33682"/>
                <w:sz w:val="18"/>
                <w:szCs w:val="27"/>
              </w:rPr>
              <w:t>true</w:t>
            </w:r>
            <w:r w:rsidRPr="00377079">
              <w:rPr>
                <w:rFonts w:ascii="YaHei Consolas Hybrid" w:eastAsia="YaHei Consolas Hybrid" w:hAnsi="YaHei Consolas Hybrid" w:hint="eastAsia"/>
                <w:color w:val="D33682"/>
                <w:sz w:val="18"/>
                <w:szCs w:val="27"/>
              </w:rPr>
              <w:br/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o := orm.NewOrm()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classes := </w:t>
            </w:r>
            <w:r w:rsidRPr="00377079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models.</w:t>
            </w:r>
            <w:r w:rsidRPr="00377079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Class</w:t>
            </w:r>
            <w:r w:rsidRPr="00377079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{}</w:t>
            </w:r>
            <w:r w:rsidRPr="00377079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ids := </w:t>
            </w:r>
            <w:r w:rsidRPr="00377079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</w:t>
            </w:r>
            <w:r w:rsidRPr="00377079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int</w:t>
            </w:r>
            <w:r w:rsidRPr="00377079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377079">
              <w:rPr>
                <w:rFonts w:ascii="YaHei Consolas Hybrid" w:eastAsia="YaHei Consolas Hybrid" w:hAnsi="YaHei Consolas Hybrid" w:hint="eastAsia"/>
                <w:color w:val="CB4B16"/>
                <w:sz w:val="18"/>
                <w:szCs w:val="27"/>
              </w:rPr>
              <w:t>1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377079">
              <w:rPr>
                <w:rFonts w:ascii="YaHei Consolas Hybrid" w:eastAsia="YaHei Consolas Hybrid" w:hAnsi="YaHei Consolas Hybrid" w:hint="eastAsia"/>
                <w:color w:val="CB4B16"/>
                <w:sz w:val="18"/>
                <w:szCs w:val="27"/>
              </w:rPr>
              <w:t>3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377079">
              <w:rPr>
                <w:rFonts w:ascii="YaHei Consolas Hybrid" w:eastAsia="YaHei Consolas Hybrid" w:hAnsi="YaHei Consolas Hybrid" w:hint="eastAsia"/>
                <w:color w:val="CB4B16"/>
                <w:sz w:val="18"/>
                <w:szCs w:val="27"/>
              </w:rPr>
              <w:t>5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377079">
              <w:rPr>
                <w:rFonts w:ascii="YaHei Consolas Hybrid" w:eastAsia="YaHei Consolas Hybrid" w:hAnsi="YaHei Consolas Hybrid" w:hint="eastAsia"/>
                <w:color w:val="CB4B16"/>
                <w:sz w:val="18"/>
                <w:szCs w:val="27"/>
              </w:rPr>
              <w:t>7</w:t>
            </w:r>
            <w:r w:rsidRPr="00377079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377079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o.QueryTable(</w:t>
            </w:r>
            <w:r w:rsidRPr="00377079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"hank_class"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).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Filter(</w:t>
            </w:r>
            <w:r w:rsidRPr="00377079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"Id__gt"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377079">
              <w:rPr>
                <w:rFonts w:ascii="YaHei Consolas Hybrid" w:eastAsia="YaHei Consolas Hybrid" w:hAnsi="YaHei Consolas Hybrid" w:hint="eastAsia"/>
                <w:color w:val="CB4B16"/>
                <w:sz w:val="18"/>
                <w:szCs w:val="27"/>
              </w:rPr>
              <w:t>25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).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Filter(</w:t>
            </w:r>
            <w:r w:rsidRPr="00377079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"RoomId__eq"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377079">
              <w:rPr>
                <w:rFonts w:ascii="YaHei Consolas Hybrid" w:eastAsia="YaHei Consolas Hybrid" w:hAnsi="YaHei Consolas Hybrid" w:hint="eastAsia"/>
                <w:color w:val="CB4B16"/>
                <w:sz w:val="18"/>
                <w:szCs w:val="27"/>
              </w:rPr>
              <w:t>0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).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Filter(</w:t>
            </w:r>
            <w:r w:rsidRPr="00377079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"RoomId__exact"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377079">
              <w:rPr>
                <w:rFonts w:ascii="YaHei Consolas Hybrid" w:eastAsia="YaHei Consolas Hybrid" w:hAnsi="YaHei Consolas Hybrid" w:hint="eastAsia"/>
                <w:color w:val="CB4B16"/>
                <w:sz w:val="18"/>
                <w:szCs w:val="27"/>
              </w:rPr>
              <w:t>0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).</w:t>
            </w:r>
            <w:r w:rsidR="00830D68">
              <w:rPr>
                <w:rFonts w:ascii="YaHei Consolas Hybrid" w:eastAsia="YaHei Consolas Hybrid" w:hAnsi="YaHei Consolas Hybrid"/>
                <w:color w:val="586E75"/>
                <w:sz w:val="18"/>
                <w:szCs w:val="27"/>
              </w:rPr>
              <w:t>// Filter(</w:t>
            </w:r>
            <w:r w:rsidR="00830D6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Room</w:t>
            </w:r>
            <w:r w:rsidR="00830D68">
              <w:rPr>
                <w:rFonts w:ascii="YaHei Consolas Hybrid" w:eastAsia="YaHei Consolas Hybrid" w:hAnsi="YaHei Consolas Hybrid"/>
                <w:color w:val="586E75"/>
                <w:sz w:val="18"/>
                <w:szCs w:val="27"/>
              </w:rPr>
              <w:t>Id, exact, 0)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Filter(</w:t>
            </w:r>
            <w:r w:rsidRPr="00377079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"Title__istartswith"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377079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"Go"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).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</w:t>
            </w:r>
            <w:r w:rsidRPr="00377079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//Exclude("ClassTeacherId__in", 1, 3, 5, 7).</w:t>
            </w:r>
            <w:r w:rsidRPr="00377079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Exclude(</w:t>
            </w:r>
            <w:r w:rsidRPr="00377079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"ClassTeacherId__in"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, ids).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Filter(</w:t>
            </w:r>
            <w:r w:rsidRPr="00377079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"CreatedAt__isnull"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377079">
              <w:rPr>
                <w:rFonts w:ascii="YaHei Consolas Hybrid" w:eastAsia="YaHei Consolas Hybrid" w:hAnsi="YaHei Consolas Hybrid" w:hint="eastAsia"/>
                <w:color w:val="D33682"/>
                <w:sz w:val="18"/>
                <w:szCs w:val="27"/>
              </w:rPr>
              <w:t>true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).</w:t>
            </w:r>
            <w:r w:rsidRPr="00377079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All(&amp;classes)</w:t>
            </w:r>
          </w:p>
          <w:p w:rsidR="00377079" w:rsidRDefault="00377079" w:rsidP="00377079">
            <w:pPr>
              <w:pStyle w:val="a0"/>
            </w:pPr>
          </w:p>
          <w:p w:rsidR="00377079" w:rsidRPr="00377079" w:rsidRDefault="00377079" w:rsidP="00377079">
            <w:pPr>
              <w:pStyle w:val="a0"/>
            </w:pPr>
            <w:r>
              <w:rPr>
                <w:rFonts w:hint="eastAsia"/>
              </w:rPr>
              <w:t>形成的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：</w:t>
            </w:r>
          </w:p>
          <w:p w:rsidR="00377079" w:rsidRPr="00377079" w:rsidRDefault="00377079" w:rsidP="00377079">
            <w:pPr>
              <w:pStyle w:val="a0"/>
              <w:rPr>
                <w:sz w:val="18"/>
              </w:rPr>
            </w:pPr>
            <w:r w:rsidRPr="00377079">
              <w:rPr>
                <w:sz w:val="18"/>
              </w:rPr>
              <w:t>[SELECT T</w:t>
            </w:r>
            <w:proofErr w:type="gramStart"/>
            <w:r w:rsidRPr="00377079">
              <w:rPr>
                <w:sz w:val="18"/>
              </w:rPr>
              <w:t>0.`</w:t>
            </w:r>
            <w:proofErr w:type="gramEnd"/>
            <w:r w:rsidRPr="00377079">
              <w:rPr>
                <w:sz w:val="18"/>
              </w:rPr>
              <w:t>id`, T0.`title`, T0.`room_id`, T0.`class_teacher_id`, T0.`description`, T0.`created_at`,</w:t>
            </w:r>
          </w:p>
          <w:p w:rsidR="00377079" w:rsidRPr="00377079" w:rsidRDefault="00377079" w:rsidP="00377079">
            <w:pPr>
              <w:pStyle w:val="a0"/>
              <w:rPr>
                <w:sz w:val="18"/>
              </w:rPr>
            </w:pPr>
            <w:r w:rsidRPr="00377079">
              <w:rPr>
                <w:sz w:val="18"/>
              </w:rPr>
              <w:t xml:space="preserve"> T</w:t>
            </w:r>
            <w:proofErr w:type="gramStart"/>
            <w:r w:rsidRPr="00377079">
              <w:rPr>
                <w:sz w:val="18"/>
              </w:rPr>
              <w:t>0.`</w:t>
            </w:r>
            <w:proofErr w:type="gramEnd"/>
            <w:r w:rsidRPr="00377079">
              <w:rPr>
                <w:sz w:val="18"/>
              </w:rPr>
              <w:t>updated_at` FROM `hank_class` T0 WHERE T0.`id` &gt; ? AND T</w:t>
            </w:r>
            <w:proofErr w:type="gramStart"/>
            <w:r w:rsidRPr="00377079">
              <w:rPr>
                <w:sz w:val="18"/>
              </w:rPr>
              <w:t>0.`</w:t>
            </w:r>
            <w:proofErr w:type="gramEnd"/>
            <w:r w:rsidRPr="00377079">
              <w:rPr>
                <w:sz w:val="18"/>
              </w:rPr>
              <w:t>room_id` = ? AND T</w:t>
            </w:r>
            <w:proofErr w:type="gramStart"/>
            <w:r w:rsidRPr="00377079">
              <w:rPr>
                <w:sz w:val="18"/>
              </w:rPr>
              <w:t>0.`</w:t>
            </w:r>
            <w:proofErr w:type="gramEnd"/>
            <w:r w:rsidRPr="00377079">
              <w:rPr>
                <w:sz w:val="18"/>
              </w:rPr>
              <w:t>room_id` = ? AND T</w:t>
            </w:r>
            <w:proofErr w:type="gramStart"/>
            <w:r w:rsidRPr="00377079">
              <w:rPr>
                <w:sz w:val="18"/>
              </w:rPr>
              <w:t>0.`</w:t>
            </w:r>
            <w:proofErr w:type="gramEnd"/>
            <w:r w:rsidRPr="00377079">
              <w:rPr>
                <w:sz w:val="18"/>
              </w:rPr>
              <w:t>title` LIKE ? AND NOT T</w:t>
            </w:r>
            <w:proofErr w:type="gramStart"/>
            <w:r w:rsidRPr="00377079">
              <w:rPr>
                <w:sz w:val="18"/>
              </w:rPr>
              <w:t>0.`</w:t>
            </w:r>
            <w:proofErr w:type="gramEnd"/>
            <w:r w:rsidRPr="00377079">
              <w:rPr>
                <w:sz w:val="18"/>
              </w:rPr>
              <w:t>class_teacher_id` IN (?, ?, ?, ?) AND T</w:t>
            </w:r>
            <w:proofErr w:type="gramStart"/>
            <w:r w:rsidRPr="00377079">
              <w:rPr>
                <w:sz w:val="18"/>
              </w:rPr>
              <w:t>0.`</w:t>
            </w:r>
            <w:proofErr w:type="gramEnd"/>
            <w:r w:rsidRPr="00377079">
              <w:rPr>
                <w:sz w:val="18"/>
              </w:rPr>
              <w:t>created_</w:t>
            </w:r>
          </w:p>
          <w:p w:rsidR="00377079" w:rsidRPr="00377079" w:rsidRDefault="00377079" w:rsidP="00377079">
            <w:pPr>
              <w:pStyle w:val="a0"/>
              <w:ind w:firstLine="0"/>
              <w:rPr>
                <w:sz w:val="18"/>
              </w:rPr>
            </w:pPr>
            <w:r w:rsidRPr="00377079">
              <w:rPr>
                <w:sz w:val="18"/>
              </w:rPr>
              <w:t>at` IS NULL LIMIT 1000] - `25`, `0`, `0`, `Go%`, `1`, `3`, `5`, `7`</w:t>
            </w:r>
          </w:p>
        </w:tc>
      </w:tr>
    </w:tbl>
    <w:p w:rsidR="00377079" w:rsidRDefault="00377079" w:rsidP="00377079">
      <w:pPr>
        <w:pStyle w:val="a0"/>
      </w:pPr>
    </w:p>
    <w:p w:rsidR="00D70E60" w:rsidRDefault="00D70E60" w:rsidP="00D70E60">
      <w:pPr>
        <w:pStyle w:val="a0"/>
      </w:pPr>
    </w:p>
    <w:p w:rsidR="00FE0291" w:rsidRDefault="00DB25C8" w:rsidP="00DB25C8">
      <w:pPr>
        <w:pStyle w:val="3"/>
      </w:pPr>
      <w:bookmarkStart w:id="103" w:name="_Toc532977542"/>
      <w:r>
        <w:rPr>
          <w:rFonts w:hint="eastAsia"/>
        </w:rPr>
        <w:t>复杂条件</w:t>
      </w:r>
      <w:r w:rsidR="002D23DC">
        <w:rPr>
          <w:rFonts w:hint="eastAsia"/>
        </w:rPr>
        <w:t>，</w:t>
      </w:r>
      <w:r w:rsidR="002D23DC">
        <w:rPr>
          <w:rFonts w:hint="eastAsia"/>
        </w:rPr>
        <w:t>o</w:t>
      </w:r>
      <w:r w:rsidR="002D23DC">
        <w:t>rm</w:t>
      </w:r>
      <w:r w:rsidR="002D23DC">
        <w:rPr>
          <w:rFonts w:hint="eastAsia"/>
        </w:rPr>
        <w:t>.condition</w:t>
      </w:r>
      <w:r w:rsidR="002D23DC">
        <w:rPr>
          <w:rFonts w:hint="eastAsia"/>
        </w:rPr>
        <w:t>对象</w:t>
      </w:r>
      <w:bookmarkEnd w:id="103"/>
    </w:p>
    <w:p w:rsidR="00DB25C8" w:rsidRPr="00DB25C8" w:rsidRDefault="00DB25C8" w:rsidP="00A27185">
      <w:pPr>
        <w:pStyle w:val="a0"/>
      </w:pPr>
      <w:r>
        <w:rPr>
          <w:rFonts w:hint="eastAsia"/>
        </w:rPr>
        <w:t>当条件不仅仅为</w:t>
      </w:r>
      <w:r>
        <w:rPr>
          <w:rFonts w:hint="eastAsia"/>
        </w:rPr>
        <w:t>AND</w:t>
      </w:r>
      <w:r>
        <w:rPr>
          <w:rFonts w:hint="eastAsia"/>
        </w:rPr>
        <w:t>的逻辑关系时，需要使用</w:t>
      </w:r>
      <w:r>
        <w:rPr>
          <w:rFonts w:hint="eastAsia"/>
        </w:rPr>
        <w:t xml:space="preserve"> Cond</w:t>
      </w:r>
      <w:r>
        <w:rPr>
          <w:rFonts w:hint="eastAsia"/>
        </w:rPr>
        <w:t>对象完成</w:t>
      </w:r>
      <w:r w:rsidR="00A27185">
        <w:rPr>
          <w:rFonts w:hint="eastAsia"/>
        </w:rPr>
        <w:t>设置</w:t>
      </w:r>
    </w:p>
    <w:p w:rsidR="00D70E60" w:rsidRDefault="00D70E60" w:rsidP="00D70E60">
      <w:pPr>
        <w:pStyle w:val="a0"/>
      </w:pPr>
    </w:p>
    <w:p w:rsidR="002D030C" w:rsidRDefault="002D030C" w:rsidP="002D030C">
      <w:pPr>
        <w:pStyle w:val="a0"/>
      </w:pPr>
      <w:r>
        <w:rPr>
          <w:rFonts w:hint="eastAsia"/>
        </w:rPr>
        <w:t>o</w:t>
      </w:r>
      <w:r>
        <w:t xml:space="preserve">rm.Condition </w:t>
      </w:r>
      <w:r>
        <w:rPr>
          <w:rFonts w:hint="eastAsia"/>
        </w:rPr>
        <w:t>是条件对象。利用该条件对象，可以完成复杂的逻辑关系。</w:t>
      </w:r>
    </w:p>
    <w:p w:rsidR="000569D0" w:rsidRDefault="000569D0" w:rsidP="002D030C">
      <w:pPr>
        <w:pStyle w:val="a0"/>
      </w:pPr>
      <w:r>
        <w:rPr>
          <w:rFonts w:hint="eastAsia"/>
        </w:rPr>
        <w:t>提供了</w:t>
      </w:r>
      <w:r>
        <w:rPr>
          <w:rFonts w:hint="eastAsia"/>
        </w:rPr>
        <w:t xml:space="preserve"> </w:t>
      </w:r>
      <w:r>
        <w:t xml:space="preserve">And(), </w:t>
      </w:r>
      <w:r>
        <w:rPr>
          <w:rFonts w:hint="eastAsia"/>
        </w:rPr>
        <w:t>Or</w:t>
      </w:r>
      <w:r>
        <w:t>(), AndNot(), OrNot()</w:t>
      </w:r>
      <w:r>
        <w:rPr>
          <w:rFonts w:hint="eastAsia"/>
        </w:rPr>
        <w:t>的方式组合条件</w:t>
      </w:r>
    </w:p>
    <w:p w:rsidR="000569D0" w:rsidRDefault="000569D0" w:rsidP="002D030C">
      <w:pPr>
        <w:pStyle w:val="a0"/>
      </w:pPr>
      <w:r>
        <w:rPr>
          <w:rFonts w:hint="eastAsia"/>
        </w:rPr>
        <w:t>设置完条件对象后，将条件对象通过</w:t>
      </w:r>
      <w:r>
        <w:rPr>
          <w:rFonts w:hint="eastAsia"/>
        </w:rPr>
        <w:t>QuerySet</w:t>
      </w:r>
      <w:r>
        <w:t>ter</w:t>
      </w:r>
      <w:r>
        <w:rPr>
          <w:rFonts w:hint="eastAsia"/>
        </w:rPr>
        <w:t>.</w:t>
      </w:r>
      <w:r>
        <w:t>SetCond(</w:t>
      </w:r>
      <w:r>
        <w:rPr>
          <w:rFonts w:hint="eastAsia"/>
        </w:rPr>
        <w:t>)</w:t>
      </w:r>
      <w:r>
        <w:rPr>
          <w:rFonts w:hint="eastAsia"/>
        </w:rPr>
        <w:t>方法设置：</w:t>
      </w:r>
    </w:p>
    <w:p w:rsidR="002D030C" w:rsidRDefault="000569D0" w:rsidP="002D030C">
      <w:pPr>
        <w:pStyle w:val="a0"/>
      </w:pPr>
      <w:r>
        <w:rPr>
          <w:noProof/>
        </w:rPr>
        <w:lastRenderedPageBreak/>
        <w:drawing>
          <wp:inline distT="0" distB="0" distL="0" distR="0" wp14:anchorId="4D994500" wp14:editId="2485A991">
            <wp:extent cx="5278120" cy="16198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30" w:rsidRDefault="00A07C30" w:rsidP="00A07C30">
      <w:pPr>
        <w:pStyle w:val="a0"/>
        <w:ind w:firstLine="0"/>
      </w:pPr>
      <w:r>
        <w:rPr>
          <w:rFonts w:hint="eastAsia"/>
        </w:rPr>
        <w:t>形成：</w:t>
      </w:r>
    </w:p>
    <w:p w:rsidR="00A07C30" w:rsidRDefault="00A07C30" w:rsidP="00A07C30">
      <w:pPr>
        <w:pStyle w:val="a0"/>
      </w:pPr>
      <w:r>
        <w:t>[SELECT T</w:t>
      </w:r>
      <w:proofErr w:type="gramStart"/>
      <w:r>
        <w:t>0.`</w:t>
      </w:r>
      <w:proofErr w:type="gramEnd"/>
      <w:r>
        <w:t>id`, T0.`title`, T0.`room_id`, T0.`class_teacher_id`, T0.`description`, T0.`created_at`,</w:t>
      </w:r>
    </w:p>
    <w:p w:rsidR="00A07C30" w:rsidRDefault="00A07C30" w:rsidP="00A07C30">
      <w:pPr>
        <w:pStyle w:val="a0"/>
      </w:pPr>
      <w:r>
        <w:t xml:space="preserve"> T</w:t>
      </w:r>
      <w:proofErr w:type="gramStart"/>
      <w:r>
        <w:t>0.`</w:t>
      </w:r>
      <w:proofErr w:type="gramEnd"/>
      <w:r>
        <w:t>updated_at` FROM `hank_class` T0 WHERE T0.`id` &gt; ? OR T</w:t>
      </w:r>
      <w:proofErr w:type="gramStart"/>
      <w:r>
        <w:t>0.`</w:t>
      </w:r>
      <w:proofErr w:type="gramEnd"/>
      <w:r>
        <w:t>room_id` = ? AND NOT T</w:t>
      </w:r>
      <w:proofErr w:type="gramStart"/>
      <w:r>
        <w:t>0.`</w:t>
      </w:r>
      <w:proofErr w:type="gramEnd"/>
      <w:r>
        <w:t>title` LIKE ? OR NOT T</w:t>
      </w:r>
      <w:proofErr w:type="gramStart"/>
      <w:r>
        <w:t>0.`</w:t>
      </w:r>
      <w:proofErr w:type="gramEnd"/>
      <w:r>
        <w:t>class_teacher_id` IN (?, ?, ?, ?) LIMIT 1000] - `25`, `0`, `Go%`, `1`, `3`, `5`, `7`</w:t>
      </w:r>
    </w:p>
    <w:p w:rsidR="00DA79F4" w:rsidRDefault="00DA79F4" w:rsidP="00A07C30">
      <w:pPr>
        <w:pStyle w:val="a0"/>
      </w:pPr>
    </w:p>
    <w:p w:rsidR="00DA79F4" w:rsidRDefault="00DA79F4" w:rsidP="00DA79F4">
      <w:pPr>
        <w:pStyle w:val="a0"/>
      </w:pPr>
      <w:r>
        <w:rPr>
          <w:rFonts w:hint="eastAsia"/>
        </w:rPr>
        <w:t>如果需要</w:t>
      </w:r>
      <w:r>
        <w:rPr>
          <w:rFonts w:hint="eastAsia"/>
        </w:rPr>
        <w:t xml:space="preserve"> </w:t>
      </w:r>
      <w:r w:rsidRPr="00E272BB">
        <w:rPr>
          <w:rFonts w:hint="eastAsia"/>
          <w:color w:val="FF0000"/>
          <w:highlight w:val="yellow"/>
        </w:rPr>
        <w:t>控制条件的优先级</w:t>
      </w:r>
      <w:r>
        <w:rPr>
          <w:rFonts w:hint="eastAsia"/>
        </w:rPr>
        <w:t>，例如：</w:t>
      </w:r>
    </w:p>
    <w:p w:rsidR="00DA79F4" w:rsidRDefault="00DA79F4" w:rsidP="00DA79F4">
      <w:pPr>
        <w:pStyle w:val="a0"/>
      </w:pPr>
      <w:r>
        <w:rPr>
          <w:rFonts w:hint="eastAsia"/>
        </w:rPr>
        <w:t>(</w:t>
      </w:r>
      <w:r>
        <w:t>A OR</w:t>
      </w:r>
      <w:r>
        <w:rPr>
          <w:rFonts w:hint="eastAsia"/>
        </w:rPr>
        <w:t xml:space="preserve"> </w:t>
      </w:r>
      <w:r>
        <w:t>B) AND (C OR D)</w:t>
      </w:r>
    </w:p>
    <w:p w:rsidR="00DE69D9" w:rsidRDefault="00AC78B7" w:rsidP="00446D68">
      <w:pPr>
        <w:pStyle w:val="a0"/>
      </w:pPr>
      <w:r>
        <w:rPr>
          <w:rFonts w:hint="eastAsia"/>
        </w:rPr>
        <w:t>但是：</w:t>
      </w:r>
      <w:r w:rsidR="00DA79F4">
        <w:t xml:space="preserve">A OR B AND C OR D </w:t>
      </w:r>
      <w:r w:rsidR="00DA79F4">
        <w:rPr>
          <w:rFonts w:hint="eastAsia"/>
        </w:rPr>
        <w:t>的话，其实：</w:t>
      </w:r>
      <w:r w:rsidR="00DA79F4">
        <w:t xml:space="preserve">A OR </w:t>
      </w:r>
      <w:r w:rsidR="00DA79F4">
        <w:rPr>
          <w:rFonts w:hint="eastAsia"/>
        </w:rPr>
        <w:t>(</w:t>
      </w:r>
      <w:r w:rsidR="00DA79F4">
        <w:t>B AND C) OR D</w:t>
      </w:r>
      <w:r w:rsidR="00DE69D9">
        <w:rPr>
          <w:rFonts w:hint="eastAsia"/>
        </w:rPr>
        <w:t>。</w:t>
      </w:r>
    </w:p>
    <w:p w:rsidR="00DE69D9" w:rsidRDefault="00DE69D9" w:rsidP="00DA79F4">
      <w:pPr>
        <w:pStyle w:val="a0"/>
      </w:pPr>
      <w:r>
        <w:rPr>
          <w:rFonts w:hint="eastAsia"/>
        </w:rPr>
        <w:t>需要分别定义</w:t>
      </w:r>
      <w:r>
        <w:rPr>
          <w:rFonts w:hint="eastAsia"/>
        </w:rPr>
        <w:t xml:space="preserve"> </w:t>
      </w:r>
      <w:r>
        <w:rPr>
          <w:rFonts w:hint="eastAsia"/>
        </w:rPr>
        <w:t>子条件，将其整合到一起。</w:t>
      </w:r>
    </w:p>
    <w:p w:rsidR="00DE69D9" w:rsidRDefault="00DE69D9" w:rsidP="00DA79F4">
      <w:pPr>
        <w:pStyle w:val="a0"/>
      </w:pPr>
      <w:r>
        <w:rPr>
          <w:rFonts w:hint="eastAsia"/>
        </w:rPr>
        <w:t>(</w:t>
      </w:r>
      <w:r>
        <w:t>A OR</w:t>
      </w:r>
      <w:r>
        <w:rPr>
          <w:rFonts w:hint="eastAsia"/>
        </w:rPr>
        <w:t xml:space="preserve"> </w:t>
      </w:r>
      <w:r>
        <w:t>B)</w:t>
      </w:r>
    </w:p>
    <w:p w:rsidR="00DE69D9" w:rsidRDefault="00DE69D9" w:rsidP="00DA79F4">
      <w:pPr>
        <w:pStyle w:val="a0"/>
      </w:pPr>
      <w:r>
        <w:t>(C OR D)</w:t>
      </w:r>
    </w:p>
    <w:p w:rsidR="002E2454" w:rsidRDefault="002E2454" w:rsidP="00DA79F4">
      <w:pPr>
        <w:pStyle w:val="a0"/>
      </w:pPr>
      <w:r>
        <w:rPr>
          <w:rFonts w:hint="eastAsia"/>
        </w:rPr>
        <w:t>再合并到一起：</w:t>
      </w:r>
      <w:r w:rsidR="00BF367A">
        <w:rPr>
          <w:rFonts w:hint="eastAsia"/>
        </w:rPr>
        <w:t>使用</w:t>
      </w:r>
      <w:r w:rsidR="00BF367A">
        <w:rPr>
          <w:rFonts w:hint="eastAsia"/>
        </w:rPr>
        <w:t>condition</w:t>
      </w:r>
      <w:r w:rsidR="00BF367A">
        <w:t>.AndCond() .OrCond()</w:t>
      </w:r>
      <w:r w:rsidR="00BF367A">
        <w:rPr>
          <w:rFonts w:hint="eastAsia"/>
        </w:rPr>
        <w:t>方法将</w:t>
      </w:r>
      <w:proofErr w:type="gramStart"/>
      <w:r w:rsidR="00BF367A">
        <w:rPr>
          <w:rFonts w:hint="eastAsia"/>
        </w:rPr>
        <w:t>子条件</w:t>
      </w:r>
      <w:proofErr w:type="gramEnd"/>
      <w:r w:rsidR="00BF367A">
        <w:rPr>
          <w:rFonts w:hint="eastAsia"/>
        </w:rPr>
        <w:t>加入到当前条件。</w:t>
      </w:r>
    </w:p>
    <w:p w:rsidR="002E2454" w:rsidRDefault="00FB2E4D" w:rsidP="00DA79F4">
      <w:pPr>
        <w:pStyle w:val="a0"/>
      </w:pPr>
      <w:r>
        <w:rPr>
          <w:noProof/>
        </w:rPr>
        <w:drawing>
          <wp:inline distT="0" distB="0" distL="0" distR="0" wp14:anchorId="63555898" wp14:editId="110077AD">
            <wp:extent cx="5278120" cy="211582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BB" w:rsidRDefault="00E272BB" w:rsidP="00DA79F4">
      <w:pPr>
        <w:pStyle w:val="a0"/>
      </w:pPr>
    </w:p>
    <w:p w:rsidR="00E272BB" w:rsidRDefault="00E272BB" w:rsidP="00DA79F4">
      <w:pPr>
        <w:pStyle w:val="a0"/>
      </w:pPr>
    </w:p>
    <w:p w:rsidR="00E272BB" w:rsidRDefault="00731C25" w:rsidP="00DA79F4">
      <w:pPr>
        <w:pStyle w:val="a0"/>
      </w:pPr>
      <w:r>
        <w:rPr>
          <w:rFonts w:hint="eastAsia"/>
        </w:rPr>
        <w:t>思考：</w:t>
      </w:r>
      <w:r w:rsidR="00E272BB">
        <w:rPr>
          <w:rFonts w:hint="eastAsia"/>
        </w:rPr>
        <w:t>(</w:t>
      </w:r>
      <w:r w:rsidR="00E272BB">
        <w:t xml:space="preserve">A OR (B AND </w:t>
      </w:r>
      <w:r w:rsidR="00E272BB">
        <w:rPr>
          <w:rFonts w:hint="eastAsia"/>
        </w:rPr>
        <w:t>(</w:t>
      </w:r>
      <w:r w:rsidR="00E272BB">
        <w:t xml:space="preserve">C OR D))) </w:t>
      </w:r>
      <w:r w:rsidR="00E272BB">
        <w:rPr>
          <w:rFonts w:hint="eastAsia"/>
        </w:rPr>
        <w:t>的关系如何实现？</w:t>
      </w:r>
    </w:p>
    <w:p w:rsidR="00E272BB" w:rsidRDefault="00731C25" w:rsidP="00DA79F4">
      <w:pPr>
        <w:pStyle w:val="a0"/>
      </w:pPr>
      <w:r>
        <w:rPr>
          <w:rFonts w:hint="eastAsia"/>
        </w:rPr>
        <w:lastRenderedPageBreak/>
        <w:t>And</w:t>
      </w:r>
      <w:r>
        <w:t>Cond. OrCond()</w:t>
      </w:r>
      <w:r>
        <w:rPr>
          <w:rFonts w:hint="eastAsia"/>
        </w:rPr>
        <w:t>可以嵌套调用的！</w:t>
      </w:r>
    </w:p>
    <w:p w:rsidR="00BE4E4F" w:rsidRDefault="00BE4E4F" w:rsidP="00DA79F4">
      <w:pPr>
        <w:pStyle w:val="a0"/>
      </w:pPr>
    </w:p>
    <w:p w:rsidR="00BE4E4F" w:rsidRDefault="00BE4E4F" w:rsidP="00DA79F4">
      <w:pPr>
        <w:pStyle w:val="a0"/>
      </w:pPr>
    </w:p>
    <w:p w:rsidR="00BE4E4F" w:rsidRDefault="00BE4E4F" w:rsidP="00BE4E4F">
      <w:pPr>
        <w:pStyle w:val="3"/>
      </w:pPr>
      <w:bookmarkStart w:id="104" w:name="_Toc532977543"/>
      <w:r>
        <w:rPr>
          <w:rFonts w:hint="eastAsia"/>
        </w:rPr>
        <w:t>分组也是不需要的</w:t>
      </w:r>
      <w:bookmarkEnd w:id="104"/>
    </w:p>
    <w:p w:rsidR="00BE4E4F" w:rsidRDefault="00BE4E4F" w:rsidP="00BE4E4F">
      <w:pPr>
        <w:pStyle w:val="a0"/>
      </w:pPr>
      <w:r>
        <w:rPr>
          <w:rFonts w:hint="eastAsia"/>
        </w:rPr>
        <w:t>分组后，没有办法与具体的模型对应。</w:t>
      </w:r>
    </w:p>
    <w:p w:rsidR="008B14DA" w:rsidRDefault="008B14DA" w:rsidP="00BE4E4F">
      <w:pPr>
        <w:pStyle w:val="a0"/>
      </w:pPr>
      <w:r>
        <w:rPr>
          <w:rFonts w:hint="eastAsia"/>
        </w:rPr>
        <w:t>观察下面的</w:t>
      </w:r>
      <w:r>
        <w:rPr>
          <w:rFonts w:hint="eastAsia"/>
        </w:rPr>
        <w:t>SQL</w:t>
      </w:r>
      <w:r>
        <w:rPr>
          <w:rFonts w:hint="eastAsia"/>
        </w:rPr>
        <w:t>：</w:t>
      </w:r>
    </w:p>
    <w:p w:rsidR="00BE4E4F" w:rsidRDefault="008B14DA" w:rsidP="00BE4E4F">
      <w:pPr>
        <w:pStyle w:val="a0"/>
      </w:pPr>
      <w:r>
        <w:rPr>
          <w:rFonts w:hint="eastAsia"/>
        </w:rPr>
        <w:t>select</w:t>
      </w:r>
      <w:r>
        <w:t xml:space="preserve"> * from student group by class_id</w:t>
      </w:r>
    </w:p>
    <w:p w:rsidR="008B14DA" w:rsidRDefault="008B14DA" w:rsidP="00BE4E4F">
      <w:pPr>
        <w:pStyle w:val="a0"/>
      </w:pPr>
      <w:r>
        <w:rPr>
          <w:rFonts w:hint="eastAsia"/>
        </w:rPr>
        <w:t>获取的数据，不能与任何的模型对应的。在</w:t>
      </w:r>
      <w:r>
        <w:rPr>
          <w:rFonts w:hint="eastAsia"/>
        </w:rPr>
        <w:t>ORM</w:t>
      </w:r>
      <w:r>
        <w:rPr>
          <w:rFonts w:hint="eastAsia"/>
        </w:rPr>
        <w:t>中通常不提供</w:t>
      </w:r>
      <w:r>
        <w:rPr>
          <w:rFonts w:hint="eastAsia"/>
        </w:rPr>
        <w:t>group</w:t>
      </w:r>
      <w:r>
        <w:rPr>
          <w:rFonts w:hint="eastAsia"/>
        </w:rPr>
        <w:t>的操作。</w:t>
      </w:r>
    </w:p>
    <w:p w:rsidR="00A567B0" w:rsidRDefault="00A567B0" w:rsidP="00BE4E4F">
      <w:pPr>
        <w:pStyle w:val="a0"/>
      </w:pPr>
    </w:p>
    <w:p w:rsidR="00A567B0" w:rsidRDefault="00A567B0" w:rsidP="00BE4E4F">
      <w:pPr>
        <w:pStyle w:val="a0"/>
      </w:pPr>
      <w:r>
        <w:rPr>
          <w:rFonts w:hint="eastAsia"/>
        </w:rPr>
        <w:t>不用分组，同时不用</w:t>
      </w:r>
      <w:r>
        <w:rPr>
          <w:rFonts w:hint="eastAsia"/>
        </w:rPr>
        <w:t>having</w:t>
      </w:r>
      <w:r>
        <w:rPr>
          <w:rFonts w:hint="eastAsia"/>
        </w:rPr>
        <w:t>（分组后过滤）！</w:t>
      </w:r>
    </w:p>
    <w:p w:rsidR="00885F4F" w:rsidRDefault="00885F4F" w:rsidP="00BE4E4F">
      <w:pPr>
        <w:pStyle w:val="a0"/>
      </w:pPr>
    </w:p>
    <w:p w:rsidR="00885F4F" w:rsidRDefault="001C74F5" w:rsidP="001C74F5">
      <w:pPr>
        <w:pStyle w:val="3"/>
      </w:pPr>
      <w:bookmarkStart w:id="105" w:name="_Toc532977544"/>
      <w:r>
        <w:rPr>
          <w:rFonts w:hint="eastAsia"/>
        </w:rPr>
        <w:t>排序</w:t>
      </w:r>
      <w:bookmarkEnd w:id="105"/>
    </w:p>
    <w:p w:rsidR="00204E0E" w:rsidRDefault="00204E0E" w:rsidP="00204E0E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>qs.OrderBy()</w:t>
      </w:r>
      <w:r>
        <w:rPr>
          <w:rFonts w:hint="eastAsia"/>
        </w:rPr>
        <w:t>语法。</w:t>
      </w:r>
    </w:p>
    <w:p w:rsidR="00204E0E" w:rsidRDefault="006C26C8" w:rsidP="00204E0E">
      <w:pPr>
        <w:pStyle w:val="a0"/>
      </w:pPr>
      <w:r>
        <w:rPr>
          <w:rFonts w:hint="eastAsia"/>
        </w:rPr>
        <w:t>OrderBy</w:t>
      </w:r>
      <w:r>
        <w:t>(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字段</w:t>
      </w:r>
      <w:r>
        <w:rPr>
          <w:rFonts w:hint="eastAsia"/>
        </w:rPr>
        <w:t>2)</w:t>
      </w:r>
    </w:p>
    <w:p w:rsidR="006C26C8" w:rsidRDefault="006C26C8" w:rsidP="00204E0E">
      <w:pPr>
        <w:pStyle w:val="a0"/>
      </w:pPr>
      <w:r>
        <w:rPr>
          <w:rFonts w:hint="eastAsia"/>
        </w:rPr>
        <w:t>order</w:t>
      </w:r>
      <w:r>
        <w:t xml:space="preserve"> by field1, field2 desc</w:t>
      </w:r>
    </w:p>
    <w:p w:rsidR="001C2C75" w:rsidRDefault="001C2C75" w:rsidP="00204E0E">
      <w:pPr>
        <w:pStyle w:val="a0"/>
      </w:pPr>
      <w:r>
        <w:rPr>
          <w:noProof/>
        </w:rPr>
        <w:drawing>
          <wp:inline distT="0" distB="0" distL="0" distR="0" wp14:anchorId="1E57EFF4" wp14:editId="3A1662A9">
            <wp:extent cx="5278120" cy="2005965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92A" w:rsidRDefault="006D392A" w:rsidP="00204E0E">
      <w:pPr>
        <w:pStyle w:val="a0"/>
      </w:pPr>
    </w:p>
    <w:p w:rsidR="006D392A" w:rsidRDefault="006D392A" w:rsidP="006D392A">
      <w:pPr>
        <w:pStyle w:val="3"/>
      </w:pPr>
      <w:bookmarkStart w:id="106" w:name="_Toc532977545"/>
      <w:r>
        <w:rPr>
          <w:rFonts w:hint="eastAsia"/>
        </w:rPr>
        <w:t>限定结果</w:t>
      </w:r>
      <w:bookmarkEnd w:id="106"/>
    </w:p>
    <w:p w:rsidR="008A71AD" w:rsidRDefault="008A71AD" w:rsidP="008A71AD">
      <w:pPr>
        <w:pStyle w:val="a0"/>
      </w:pPr>
      <w:proofErr w:type="gramStart"/>
      <w:r>
        <w:rPr>
          <w:rFonts w:hint="eastAsia"/>
        </w:rPr>
        <w:t>q</w:t>
      </w:r>
      <w:r>
        <w:t>s.Limit</w:t>
      </w:r>
      <w:proofErr w:type="gramEnd"/>
      <w:r>
        <w:t>(limit, offset)</w:t>
      </w:r>
    </w:p>
    <w:p w:rsidR="008A71AD" w:rsidRDefault="008A71AD" w:rsidP="008A71AD">
      <w:pPr>
        <w:pStyle w:val="a0"/>
      </w:pPr>
      <w:r>
        <w:rPr>
          <w:rFonts w:hint="eastAsia"/>
        </w:rPr>
        <w:t>也可以</w:t>
      </w:r>
    </w:p>
    <w:p w:rsidR="008A71AD" w:rsidRDefault="008A71AD" w:rsidP="008A71AD">
      <w:pPr>
        <w:pStyle w:val="a0"/>
      </w:pPr>
      <w:proofErr w:type="gramStart"/>
      <w:r>
        <w:t>qs.Limit</w:t>
      </w:r>
      <w:proofErr w:type="gramEnd"/>
      <w:r>
        <w:t>(limit).Offset(offset)</w:t>
      </w:r>
    </w:p>
    <w:p w:rsidR="003242B7" w:rsidRDefault="003242B7" w:rsidP="008A71AD">
      <w:pPr>
        <w:pStyle w:val="a0"/>
      </w:pPr>
    </w:p>
    <w:p w:rsidR="003242B7" w:rsidRDefault="003242B7" w:rsidP="008A71AD">
      <w:pPr>
        <w:pStyle w:val="a0"/>
      </w:pPr>
      <w:r>
        <w:rPr>
          <w:noProof/>
        </w:rPr>
        <w:drawing>
          <wp:inline distT="0" distB="0" distL="0" distR="0" wp14:anchorId="544D392D" wp14:editId="0E8B6879">
            <wp:extent cx="5278120" cy="2413635"/>
            <wp:effectExtent l="0" t="0" r="0" b="571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F6C" w:rsidRDefault="00F01F6C" w:rsidP="008A71AD">
      <w:pPr>
        <w:pStyle w:val="a0"/>
      </w:pPr>
    </w:p>
    <w:p w:rsidR="00F01F6C" w:rsidRDefault="00F01F6C" w:rsidP="008A71AD">
      <w:pPr>
        <w:pStyle w:val="a0"/>
      </w:pPr>
    </w:p>
    <w:p w:rsidR="00F01F6C" w:rsidRDefault="00F01F6C" w:rsidP="00F01F6C">
      <w:pPr>
        <w:pStyle w:val="3"/>
      </w:pPr>
      <w:bookmarkStart w:id="107" w:name="_Toc532977546"/>
      <w:r>
        <w:rPr>
          <w:rFonts w:hint="eastAsia"/>
        </w:rPr>
        <w:t>查询方法</w:t>
      </w:r>
      <w:bookmarkEnd w:id="107"/>
    </w:p>
    <w:p w:rsidR="00F01F6C" w:rsidRDefault="00F01F6C" w:rsidP="00F01F6C">
      <w:pPr>
        <w:pStyle w:val="4"/>
      </w:pPr>
      <w:proofErr w:type="gramStart"/>
      <w:r>
        <w:t>qs.All</w:t>
      </w:r>
      <w:proofErr w:type="gramEnd"/>
      <w:r>
        <w:t>()</w:t>
      </w:r>
    </w:p>
    <w:p w:rsidR="007F0D0C" w:rsidRDefault="007F0D0C" w:rsidP="007F0D0C">
      <w:pPr>
        <w:pStyle w:val="a0"/>
      </w:pPr>
      <w:r>
        <w:rPr>
          <w:rFonts w:hint="eastAsia"/>
        </w:rPr>
        <w:t>参数为模型对象切片的引用。</w:t>
      </w:r>
    </w:p>
    <w:p w:rsidR="007F0D0C" w:rsidRDefault="007F0D0C" w:rsidP="007F0D0C">
      <w:pPr>
        <w:pStyle w:val="a0"/>
      </w:pPr>
      <w:proofErr w:type="gramStart"/>
      <w:r>
        <w:rPr>
          <w:rFonts w:hint="eastAsia"/>
        </w:rPr>
        <w:t>q</w:t>
      </w:r>
      <w:r>
        <w:t>s.All</w:t>
      </w:r>
      <w:proofErr w:type="gramEnd"/>
      <w:r>
        <w:t>(&amp;classes)</w:t>
      </w:r>
    </w:p>
    <w:p w:rsidR="007F0D0C" w:rsidRDefault="002C776B" w:rsidP="007F0D0C">
      <w:pPr>
        <w:pStyle w:val="a0"/>
        <w:ind w:firstLine="0"/>
      </w:pPr>
      <w:r>
        <w:tab/>
      </w:r>
      <w:r w:rsidRPr="002C776B">
        <w:t>All(</w:t>
      </w:r>
      <w:proofErr w:type="gramStart"/>
      <w:r w:rsidRPr="002C776B">
        <w:t>interface{</w:t>
      </w:r>
      <w:proofErr w:type="gramEnd"/>
      <w:r w:rsidRPr="002C776B">
        <w:t>}, …string) (int64, error)</w:t>
      </w:r>
    </w:p>
    <w:p w:rsidR="007F0D0C" w:rsidRDefault="007F0D0C" w:rsidP="007F0D0C">
      <w:pPr>
        <w:pStyle w:val="a0"/>
      </w:pPr>
      <w:r>
        <w:rPr>
          <w:rFonts w:hint="eastAsia"/>
        </w:rPr>
        <w:t>此方法得到的是模型对象的集合。也就是记录的集合。</w:t>
      </w:r>
    </w:p>
    <w:p w:rsidR="00235AAC" w:rsidRDefault="00235AAC" w:rsidP="007F0D0C">
      <w:pPr>
        <w:pStyle w:val="a0"/>
      </w:pPr>
    </w:p>
    <w:p w:rsidR="00235AAC" w:rsidRDefault="00235AAC" w:rsidP="007F0D0C">
      <w:pPr>
        <w:pStyle w:val="a0"/>
      </w:pPr>
      <w:r>
        <w:rPr>
          <w:rFonts w:hint="eastAsia"/>
        </w:rPr>
        <w:t>此方法会返还，集合内的记录数量。</w:t>
      </w:r>
    </w:p>
    <w:p w:rsidR="00235AAC" w:rsidRDefault="00235AAC" w:rsidP="007F0D0C">
      <w:pPr>
        <w:pStyle w:val="a0"/>
      </w:pPr>
    </w:p>
    <w:p w:rsidR="00235AAC" w:rsidRDefault="00235AAC" w:rsidP="007F0D0C">
      <w:pPr>
        <w:pStyle w:val="a0"/>
      </w:pPr>
      <w:r>
        <w:rPr>
          <w:rFonts w:hint="eastAsia"/>
        </w:rPr>
        <w:t>默认情况下，为了避免出现大量结果的情况，自动增加了</w:t>
      </w:r>
      <w:r>
        <w:rPr>
          <w:rFonts w:hint="eastAsia"/>
        </w:rPr>
        <w:t>limit</w:t>
      </w:r>
      <w:r>
        <w:t xml:space="preserve"> 1000 .</w:t>
      </w:r>
    </w:p>
    <w:p w:rsidR="006F07C7" w:rsidRDefault="006F07C7" w:rsidP="007F0D0C">
      <w:pPr>
        <w:pStyle w:val="a0"/>
      </w:pPr>
      <w:r>
        <w:rPr>
          <w:rFonts w:hint="eastAsia"/>
        </w:rPr>
        <w:t>若不需要，刻意设置掉：</w:t>
      </w:r>
      <w:r>
        <w:rPr>
          <w:rFonts w:hint="eastAsia"/>
        </w:rPr>
        <w:t>Limit</w:t>
      </w:r>
      <w:r>
        <w:t>(-1</w:t>
      </w:r>
      <w:r>
        <w:rPr>
          <w:rFonts w:hint="eastAsia"/>
        </w:rPr>
        <w:t xml:space="preserve">) </w:t>
      </w:r>
      <w:r>
        <w:rPr>
          <w:rFonts w:hint="eastAsia"/>
        </w:rPr>
        <w:t>没有限制。</w:t>
      </w:r>
    </w:p>
    <w:p w:rsidR="006F07C7" w:rsidRDefault="002D13DD" w:rsidP="007F0D0C">
      <w:pPr>
        <w:pStyle w:val="a0"/>
      </w:pPr>
      <w:r>
        <w:rPr>
          <w:noProof/>
        </w:rPr>
        <w:drawing>
          <wp:inline distT="0" distB="0" distL="0" distR="0" wp14:anchorId="2795FB10" wp14:editId="51788896">
            <wp:extent cx="5278120" cy="1117600"/>
            <wp:effectExtent l="0" t="0" r="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DD" w:rsidRDefault="002D13DD" w:rsidP="007F0D0C">
      <w:pPr>
        <w:pStyle w:val="a0"/>
      </w:pPr>
    </w:p>
    <w:p w:rsidR="002D13DD" w:rsidRDefault="002D13DD" w:rsidP="002D13DD">
      <w:pPr>
        <w:pStyle w:val="4"/>
      </w:pPr>
      <w:proofErr w:type="gramStart"/>
      <w:r>
        <w:lastRenderedPageBreak/>
        <w:t>qs.One</w:t>
      </w:r>
      <w:proofErr w:type="gramEnd"/>
      <w:r>
        <w:t>()</w:t>
      </w:r>
    </w:p>
    <w:p w:rsidR="005F3AB1" w:rsidRDefault="005F3AB1" w:rsidP="005F3AB1">
      <w:pPr>
        <w:pStyle w:val="a0"/>
      </w:pPr>
      <w:r>
        <w:rPr>
          <w:rFonts w:hint="eastAsia"/>
        </w:rPr>
        <w:t>查询一条记录，需要的映射就是一个模型对象。</w:t>
      </w:r>
    </w:p>
    <w:p w:rsidR="005F3AB1" w:rsidRDefault="005F3AB1" w:rsidP="005F3AB1">
      <w:pPr>
        <w:pStyle w:val="a0"/>
      </w:pPr>
      <w:r>
        <w:rPr>
          <w:noProof/>
        </w:rPr>
        <w:drawing>
          <wp:inline distT="0" distB="0" distL="0" distR="0" wp14:anchorId="55F3148A" wp14:editId="63AD20B7">
            <wp:extent cx="5278120" cy="2093595"/>
            <wp:effectExtent l="0" t="0" r="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29" w:rsidRDefault="007F6F29" w:rsidP="005F3AB1">
      <w:pPr>
        <w:pStyle w:val="a0"/>
      </w:pPr>
    </w:p>
    <w:p w:rsidR="00BD0549" w:rsidRDefault="00BD0549" w:rsidP="005F3AB1">
      <w:pPr>
        <w:pStyle w:val="a0"/>
      </w:pPr>
    </w:p>
    <w:p w:rsidR="00BD0549" w:rsidRDefault="00BD0549" w:rsidP="00FD1C9F">
      <w:pPr>
        <w:pStyle w:val="3"/>
      </w:pPr>
      <w:bookmarkStart w:id="108" w:name="_Toc532977547"/>
      <w:r>
        <w:rPr>
          <w:rFonts w:hint="eastAsia"/>
        </w:rPr>
        <w:t>其他的非</w:t>
      </w:r>
      <w:r w:rsidR="00033D88">
        <w:rPr>
          <w:rFonts w:hint="eastAsia"/>
        </w:rPr>
        <w:t>典型</w:t>
      </w:r>
      <w:r w:rsidR="00033D88">
        <w:rPr>
          <w:rFonts w:hint="eastAsia"/>
        </w:rPr>
        <w:t>ORM</w:t>
      </w:r>
      <w:r>
        <w:rPr>
          <w:rFonts w:hint="eastAsia"/>
        </w:rPr>
        <w:t>的查询方法</w:t>
      </w:r>
      <w:bookmarkEnd w:id="108"/>
    </w:p>
    <w:p w:rsidR="007F6F29" w:rsidRDefault="00FD1C9F" w:rsidP="005F3AB1">
      <w:pPr>
        <w:pStyle w:val="a0"/>
      </w:pPr>
      <w:r>
        <w:rPr>
          <w:rFonts w:hint="eastAsia"/>
        </w:rPr>
        <w:t>得到的不再是模型了，（模型集合了）。</w:t>
      </w:r>
    </w:p>
    <w:p w:rsidR="00FD1C9F" w:rsidRDefault="00FD1C9F" w:rsidP="005F3AB1">
      <w:pPr>
        <w:pStyle w:val="a0"/>
      </w:pPr>
      <w:r>
        <w:rPr>
          <w:rFonts w:hint="eastAsia"/>
        </w:rPr>
        <w:t>而是纯粹从数据了。</w:t>
      </w:r>
    </w:p>
    <w:p w:rsidR="00FD1C9F" w:rsidRDefault="00FD1C9F" w:rsidP="005F3AB1">
      <w:pPr>
        <w:pStyle w:val="a0"/>
      </w:pPr>
    </w:p>
    <w:p w:rsidR="00FD1C9F" w:rsidRDefault="00AE17AC" w:rsidP="00FD1C9F">
      <w:pPr>
        <w:pStyle w:val="4"/>
      </w:pPr>
      <w:proofErr w:type="gramStart"/>
      <w:r>
        <w:rPr>
          <w:rFonts w:hint="eastAsia"/>
        </w:rPr>
        <w:t>qs</w:t>
      </w:r>
      <w:r>
        <w:t>.</w:t>
      </w:r>
      <w:r w:rsidR="00FD1C9F">
        <w:rPr>
          <w:rFonts w:hint="eastAsia"/>
        </w:rPr>
        <w:t>Values</w:t>
      </w:r>
      <w:proofErr w:type="gramEnd"/>
      <w:r w:rsidR="00340D6A">
        <w:rPr>
          <w:rFonts w:hint="eastAsia"/>
        </w:rPr>
        <w:t>(</w:t>
      </w:r>
      <w:r w:rsidR="00340D6A">
        <w:t>)</w:t>
      </w:r>
    </w:p>
    <w:p w:rsidR="00AE17AC" w:rsidRDefault="00C719FB" w:rsidP="00C719FB">
      <w:pPr>
        <w:pStyle w:val="a0"/>
      </w:pPr>
      <w:r>
        <w:rPr>
          <w:rFonts w:hint="eastAsia"/>
        </w:rPr>
        <w:t>获取某些列的映射表，可以控制需要的列。通常主键和其他字段：</w:t>
      </w:r>
    </w:p>
    <w:p w:rsidR="00AE17AC" w:rsidRDefault="00AE17AC" w:rsidP="00AE17AC">
      <w:pPr>
        <w:pStyle w:val="a0"/>
      </w:pPr>
      <w:r>
        <w:rPr>
          <w:noProof/>
        </w:rPr>
        <w:drawing>
          <wp:inline distT="0" distB="0" distL="0" distR="0" wp14:anchorId="2408FB80" wp14:editId="0EA2048A">
            <wp:extent cx="5278120" cy="99631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FB" w:rsidRDefault="00C719FB" w:rsidP="00AE17AC">
      <w:pPr>
        <w:pStyle w:val="a0"/>
      </w:pPr>
    </w:p>
    <w:p w:rsidR="00387239" w:rsidRDefault="00387239" w:rsidP="00AE17AC">
      <w:pPr>
        <w:pStyle w:val="a0"/>
      </w:pPr>
    </w:p>
    <w:p w:rsidR="00C719FB" w:rsidRDefault="00C719FB" w:rsidP="00AE17AC">
      <w:pPr>
        <w:pStyle w:val="a0"/>
      </w:pPr>
      <w:r>
        <w:rPr>
          <w:rFonts w:hint="eastAsia"/>
        </w:rPr>
        <w:t>此时得到的不再是模型对象。</w:t>
      </w:r>
      <w:r>
        <w:rPr>
          <w:rFonts w:hint="eastAsia"/>
        </w:rPr>
        <w:t>ORM</w:t>
      </w:r>
      <w:r>
        <w:rPr>
          <w:rFonts w:hint="eastAsia"/>
        </w:rPr>
        <w:t>映射性大大降低。类似</w:t>
      </w:r>
      <w:r>
        <w:rPr>
          <w:rFonts w:hint="eastAsia"/>
        </w:rPr>
        <w:t>DAO</w:t>
      </w:r>
      <w:r>
        <w:rPr>
          <w:rFonts w:hint="eastAsia"/>
        </w:rPr>
        <w:t>的方式！</w:t>
      </w:r>
    </w:p>
    <w:p w:rsidR="00387239" w:rsidRDefault="00387239" w:rsidP="00AE17AC">
      <w:pPr>
        <w:pStyle w:val="a0"/>
      </w:pPr>
    </w:p>
    <w:p w:rsidR="00387239" w:rsidRDefault="00387239" w:rsidP="00387239">
      <w:pPr>
        <w:pStyle w:val="4"/>
      </w:pPr>
      <w:proofErr w:type="gramStart"/>
      <w:r>
        <w:rPr>
          <w:rFonts w:hint="eastAsia"/>
        </w:rPr>
        <w:t>q</w:t>
      </w:r>
      <w:r>
        <w:t>s.ValuesList</w:t>
      </w:r>
      <w:proofErr w:type="gramEnd"/>
      <w:r>
        <w:t>()</w:t>
      </w:r>
    </w:p>
    <w:p w:rsidR="007C5F19" w:rsidRPr="007C5F19" w:rsidRDefault="007C5F19" w:rsidP="007C5F19">
      <w:pPr>
        <w:pStyle w:val="a0"/>
      </w:pPr>
      <w:r w:rsidRPr="007C5F19">
        <w:rPr>
          <w:rFonts w:hint="eastAsia"/>
        </w:rPr>
        <w:t>结果的排列与</w:t>
      </w:r>
      <w:r w:rsidRPr="007C5F19">
        <w:rPr>
          <w:rFonts w:hint="eastAsia"/>
        </w:rPr>
        <w:t xml:space="preserve"> Model </w:t>
      </w:r>
      <w:r w:rsidRPr="007C5F19">
        <w:rPr>
          <w:rFonts w:hint="eastAsia"/>
        </w:rPr>
        <w:t>中定义的</w:t>
      </w:r>
      <w:r w:rsidRPr="007C5F19">
        <w:rPr>
          <w:rFonts w:hint="eastAsia"/>
        </w:rPr>
        <w:t xml:space="preserve"> Field </w:t>
      </w:r>
      <w:r w:rsidRPr="007C5F19">
        <w:rPr>
          <w:rFonts w:hint="eastAsia"/>
        </w:rPr>
        <w:t>顺序一致</w:t>
      </w:r>
    </w:p>
    <w:p w:rsidR="00387239" w:rsidRDefault="00387239" w:rsidP="00387239">
      <w:pPr>
        <w:pStyle w:val="4"/>
      </w:pPr>
      <w:proofErr w:type="gramStart"/>
      <w:r>
        <w:rPr>
          <w:rFonts w:hint="eastAsia"/>
        </w:rPr>
        <w:lastRenderedPageBreak/>
        <w:t>q</w:t>
      </w:r>
      <w:r>
        <w:t>s.ValuesFlat</w:t>
      </w:r>
      <w:proofErr w:type="gramEnd"/>
      <w:r w:rsidR="007C5F19">
        <w:t>()</w:t>
      </w:r>
    </w:p>
    <w:p w:rsidR="007C5F19" w:rsidRDefault="007C5F19" w:rsidP="007C5F19">
      <w:pPr>
        <w:pStyle w:val="a0"/>
      </w:pPr>
      <w:r w:rsidRPr="007C5F19">
        <w:rPr>
          <w:rFonts w:hint="eastAsia"/>
        </w:rPr>
        <w:t>只返回特定的</w:t>
      </w:r>
      <w:r w:rsidRPr="007C5F19">
        <w:rPr>
          <w:rFonts w:hint="eastAsia"/>
        </w:rPr>
        <w:t xml:space="preserve"> Field </w:t>
      </w:r>
      <w:r w:rsidRPr="007C5F19">
        <w:rPr>
          <w:rFonts w:hint="eastAsia"/>
        </w:rPr>
        <w:t>值，将结果</w:t>
      </w:r>
      <w:proofErr w:type="gramStart"/>
      <w:r w:rsidRPr="007C5F19">
        <w:rPr>
          <w:rFonts w:hint="eastAsia"/>
        </w:rPr>
        <w:t>集展开</w:t>
      </w:r>
      <w:proofErr w:type="gramEnd"/>
      <w:r w:rsidRPr="007C5F19">
        <w:rPr>
          <w:rFonts w:hint="eastAsia"/>
        </w:rPr>
        <w:t>到单个</w:t>
      </w:r>
      <w:r w:rsidRPr="007C5F19">
        <w:rPr>
          <w:rFonts w:hint="eastAsia"/>
        </w:rPr>
        <w:t xml:space="preserve"> slice </w:t>
      </w:r>
      <w:r w:rsidRPr="007C5F19">
        <w:rPr>
          <w:rFonts w:hint="eastAsia"/>
        </w:rPr>
        <w:t>里</w:t>
      </w:r>
    </w:p>
    <w:p w:rsidR="007C5F19" w:rsidRDefault="007C5F19" w:rsidP="007C5F19">
      <w:pPr>
        <w:pStyle w:val="a0"/>
      </w:pPr>
      <w:r>
        <w:rPr>
          <w:rFonts w:hint="eastAsia"/>
        </w:rPr>
        <w:t>类似于：</w:t>
      </w:r>
      <w:r>
        <w:rPr>
          <w:rFonts w:hint="eastAsia"/>
        </w:rPr>
        <w:t>Fetch</w:t>
      </w:r>
      <w:r>
        <w:t>Column(</w:t>
      </w:r>
      <w:r>
        <w:rPr>
          <w:rFonts w:hint="eastAsia"/>
        </w:rPr>
        <w:t>)</w:t>
      </w:r>
      <w:r>
        <w:rPr>
          <w:rFonts w:hint="eastAsia"/>
        </w:rPr>
        <w:t>得到是字段值的集合。</w:t>
      </w:r>
    </w:p>
    <w:p w:rsidR="00C11BBE" w:rsidRDefault="00C11BBE" w:rsidP="007C5F19">
      <w:pPr>
        <w:pStyle w:val="a0"/>
      </w:pPr>
      <w:r>
        <w:rPr>
          <w:noProof/>
        </w:rPr>
        <w:drawing>
          <wp:inline distT="0" distB="0" distL="0" distR="0" wp14:anchorId="7EF01FAC" wp14:editId="4130D77A">
            <wp:extent cx="5278120" cy="1707515"/>
            <wp:effectExtent l="0" t="0" r="0" b="698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88" w:rsidRDefault="00033D88" w:rsidP="007C5F19">
      <w:pPr>
        <w:pStyle w:val="a0"/>
      </w:pPr>
    </w:p>
    <w:p w:rsidR="002C6559" w:rsidRDefault="003B098F" w:rsidP="002C6559">
      <w:pPr>
        <w:pStyle w:val="4"/>
      </w:pPr>
      <w:proofErr w:type="gramStart"/>
      <w:r>
        <w:t>qs.</w:t>
      </w:r>
      <w:r w:rsidR="002C6559">
        <w:rPr>
          <w:rFonts w:hint="eastAsia"/>
        </w:rPr>
        <w:t>C</w:t>
      </w:r>
      <w:r w:rsidR="002C6559">
        <w:t>ount</w:t>
      </w:r>
      <w:proofErr w:type="gramEnd"/>
      <w:r w:rsidR="002C6559">
        <w:t>()</w:t>
      </w:r>
    </w:p>
    <w:p w:rsidR="00033D88" w:rsidRDefault="003B098F" w:rsidP="007C5F19">
      <w:pPr>
        <w:pStyle w:val="a0"/>
      </w:pPr>
      <w:r>
        <w:rPr>
          <w:rFonts w:hint="eastAsia"/>
        </w:rPr>
        <w:t>统计查询记录数量。</w:t>
      </w:r>
    </w:p>
    <w:p w:rsidR="003B098F" w:rsidRDefault="009F24EC" w:rsidP="007C5F19">
      <w:pPr>
        <w:pStyle w:val="a0"/>
      </w:pPr>
      <w:r>
        <w:rPr>
          <w:noProof/>
        </w:rPr>
        <w:drawing>
          <wp:inline distT="0" distB="0" distL="0" distR="0" wp14:anchorId="416DA633" wp14:editId="4AE3B907">
            <wp:extent cx="5278120" cy="80327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F27" w:rsidRDefault="00E33F27" w:rsidP="007C5F19">
      <w:pPr>
        <w:pStyle w:val="a0"/>
      </w:pPr>
    </w:p>
    <w:p w:rsidR="00E33F27" w:rsidRDefault="00E33F27" w:rsidP="007C5F19">
      <w:pPr>
        <w:pStyle w:val="a0"/>
      </w:pPr>
    </w:p>
    <w:p w:rsidR="00E33F27" w:rsidRDefault="00E33F27" w:rsidP="00E33F27">
      <w:pPr>
        <w:pStyle w:val="4"/>
      </w:pPr>
      <w:proofErr w:type="gramStart"/>
      <w:r>
        <w:t>qs.Distinct</w:t>
      </w:r>
      <w:proofErr w:type="gramEnd"/>
      <w:r>
        <w:t>()</w:t>
      </w:r>
    </w:p>
    <w:p w:rsidR="00E33F27" w:rsidRDefault="00E33F27" w:rsidP="00E33F27">
      <w:pPr>
        <w:pStyle w:val="a0"/>
      </w:pPr>
    </w:p>
    <w:p w:rsidR="00E33F27" w:rsidRDefault="00E33F27" w:rsidP="00E33F27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 xml:space="preserve"> s</w:t>
      </w:r>
      <w:r>
        <w:t xml:space="preserve">elect distinct </w:t>
      </w:r>
      <w:r>
        <w:rPr>
          <w:rFonts w:hint="eastAsia"/>
        </w:rPr>
        <w:t>语法，可以保证查询结果中，没有重复的记录。</w:t>
      </w:r>
    </w:p>
    <w:p w:rsidR="00E33F27" w:rsidRPr="00E33F27" w:rsidRDefault="00E33F27" w:rsidP="00E33F27">
      <w:pPr>
        <w:pStyle w:val="a0"/>
      </w:pPr>
    </w:p>
    <w:p w:rsidR="00E33F27" w:rsidRDefault="00E33F27" w:rsidP="00E33F27">
      <w:pPr>
        <w:pStyle w:val="a0"/>
      </w:pPr>
      <w:r>
        <w:rPr>
          <w:noProof/>
        </w:rPr>
        <w:lastRenderedPageBreak/>
        <w:drawing>
          <wp:inline distT="0" distB="0" distL="0" distR="0" wp14:anchorId="009E174E" wp14:editId="4D7B2BB9">
            <wp:extent cx="5278120" cy="466979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37" w:rsidRDefault="004F3237" w:rsidP="00E33F27">
      <w:pPr>
        <w:pStyle w:val="a0"/>
      </w:pPr>
    </w:p>
    <w:p w:rsidR="004F3237" w:rsidRDefault="004F3237" w:rsidP="00E33F27">
      <w:pPr>
        <w:pStyle w:val="a0"/>
      </w:pPr>
      <w:r>
        <w:rPr>
          <w:rFonts w:hint="eastAsia"/>
        </w:rPr>
        <w:t>在设置查对</w:t>
      </w:r>
      <w:proofErr w:type="gramStart"/>
      <w:r>
        <w:rPr>
          <w:rFonts w:hint="eastAsia"/>
        </w:rPr>
        <w:t>象</w:t>
      </w:r>
      <w:proofErr w:type="gramEnd"/>
      <w:r>
        <w:rPr>
          <w:rFonts w:hint="eastAsia"/>
        </w:rPr>
        <w:t>QuerySetter</w:t>
      </w:r>
      <w:r>
        <w:rPr>
          <w:rFonts w:hint="eastAsia"/>
        </w:rPr>
        <w:t>时，可以使用</w:t>
      </w:r>
      <w:r>
        <w:rPr>
          <w:rFonts w:hint="eastAsia"/>
        </w:rPr>
        <w:t>.</w:t>
      </w:r>
      <w:r>
        <w:t>Distinct(</w:t>
      </w:r>
      <w:r>
        <w:rPr>
          <w:rFonts w:hint="eastAsia"/>
        </w:rPr>
        <w:t>)</w:t>
      </w:r>
      <w:r>
        <w:rPr>
          <w:rFonts w:hint="eastAsia"/>
        </w:rPr>
        <w:t>语法，增加</w:t>
      </w:r>
      <w:r>
        <w:rPr>
          <w:rFonts w:hint="eastAsia"/>
        </w:rPr>
        <w:t xml:space="preserve"> </w:t>
      </w:r>
      <w:r>
        <w:t xml:space="preserve">distinct </w:t>
      </w:r>
      <w:r>
        <w:rPr>
          <w:rFonts w:hint="eastAsia"/>
        </w:rPr>
        <w:t>语法结构：</w:t>
      </w:r>
    </w:p>
    <w:p w:rsidR="004F3237" w:rsidRDefault="00A27420" w:rsidP="00E33F27">
      <w:pPr>
        <w:pStyle w:val="a0"/>
      </w:pPr>
      <w:r>
        <w:rPr>
          <w:noProof/>
        </w:rPr>
        <w:drawing>
          <wp:inline distT="0" distB="0" distL="0" distR="0" wp14:anchorId="799D357D" wp14:editId="765390C2">
            <wp:extent cx="5278120" cy="2660015"/>
            <wp:effectExtent l="0" t="0" r="0" b="698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20" w:rsidRDefault="00A27420" w:rsidP="00E33F27">
      <w:pPr>
        <w:pStyle w:val="a0"/>
      </w:pPr>
    </w:p>
    <w:p w:rsidR="00A27420" w:rsidRDefault="00A27420" w:rsidP="00E33F27">
      <w:pPr>
        <w:pStyle w:val="a0"/>
      </w:pPr>
      <w:r>
        <w:rPr>
          <w:rFonts w:hint="eastAsia"/>
        </w:rPr>
        <w:t>去重复，各个查询字段的值都相等，就说明结果时重复的。</w:t>
      </w:r>
    </w:p>
    <w:p w:rsidR="00C553E5" w:rsidRDefault="00C553E5" w:rsidP="00E33F27">
      <w:pPr>
        <w:pStyle w:val="a0"/>
      </w:pPr>
    </w:p>
    <w:p w:rsidR="00C553E5" w:rsidRDefault="00C553E5" w:rsidP="00E33F27">
      <w:pPr>
        <w:pStyle w:val="a0"/>
      </w:pPr>
      <w:r>
        <w:rPr>
          <w:rFonts w:hint="eastAsia"/>
        </w:rPr>
        <w:t>d</w:t>
      </w:r>
      <w:r>
        <w:t xml:space="preserve">istinct </w:t>
      </w:r>
      <w:r>
        <w:rPr>
          <w:rFonts w:hint="eastAsia"/>
        </w:rPr>
        <w:t>的反义词是：</w:t>
      </w:r>
      <w:r>
        <w:rPr>
          <w:rFonts w:hint="eastAsia"/>
        </w:rPr>
        <w:t>all</w:t>
      </w:r>
      <w:r>
        <w:rPr>
          <w:rFonts w:hint="eastAsia"/>
        </w:rPr>
        <w:t>。</w:t>
      </w:r>
    </w:p>
    <w:p w:rsidR="00A21E37" w:rsidRDefault="009D28BD" w:rsidP="009D28BD">
      <w:pPr>
        <w:pStyle w:val="a0"/>
      </w:pPr>
      <w:r>
        <w:rPr>
          <w:rFonts w:hint="eastAsia"/>
        </w:rPr>
        <w:t>s</w:t>
      </w:r>
      <w:r>
        <w:t xml:space="preserve">elect </w:t>
      </w:r>
      <w:r>
        <w:rPr>
          <w:rFonts w:hint="eastAsia"/>
        </w:rPr>
        <w:t>其实是</w:t>
      </w:r>
      <w:r>
        <w:rPr>
          <w:rFonts w:hint="eastAsia"/>
        </w:rPr>
        <w:t>s</w:t>
      </w:r>
      <w:r>
        <w:t xml:space="preserve">elect </w:t>
      </w:r>
      <w:r>
        <w:rPr>
          <w:rFonts w:hint="eastAsia"/>
        </w:rPr>
        <w:t>all</w:t>
      </w:r>
      <w:r>
        <w:t xml:space="preserve"> </w:t>
      </w:r>
      <w:r>
        <w:rPr>
          <w:rFonts w:hint="eastAsia"/>
        </w:rPr>
        <w:t>的默认语法。</w:t>
      </w:r>
    </w:p>
    <w:p w:rsidR="00A21E37" w:rsidRDefault="00A21E37" w:rsidP="009D28BD">
      <w:pPr>
        <w:pStyle w:val="a0"/>
      </w:pPr>
    </w:p>
    <w:p w:rsidR="00A21E37" w:rsidRDefault="00A21E37" w:rsidP="009D28BD">
      <w:pPr>
        <w:pStyle w:val="a0"/>
      </w:pPr>
      <w:r>
        <w:rPr>
          <w:rFonts w:hint="eastAsia"/>
        </w:rPr>
        <w:t>selec</w:t>
      </w:r>
      <w:r>
        <w:t>t1 union all select2</w:t>
      </w:r>
    </w:p>
    <w:p w:rsidR="009D28BD" w:rsidRDefault="009D28BD" w:rsidP="00A21E37">
      <w:pPr>
        <w:pStyle w:val="a0"/>
        <w:ind w:firstLine="0"/>
      </w:pPr>
      <w:r>
        <w:t xml:space="preserve"> </w:t>
      </w:r>
      <w:r w:rsidR="00A21E37">
        <w:tab/>
        <w:t xml:space="preserve">union </w:t>
      </w:r>
      <w:r w:rsidR="00A21E37">
        <w:rPr>
          <w:rFonts w:hint="eastAsia"/>
        </w:rPr>
        <w:t>默认将两个结果去重合并。</w:t>
      </w:r>
    </w:p>
    <w:p w:rsidR="00A21E37" w:rsidRDefault="00A21E37" w:rsidP="00A21E37">
      <w:pPr>
        <w:pStyle w:val="a0"/>
        <w:ind w:firstLine="0"/>
      </w:pPr>
      <w:r>
        <w:tab/>
      </w:r>
      <w:r>
        <w:rPr>
          <w:rFonts w:hint="eastAsia"/>
        </w:rPr>
        <w:t>union</w:t>
      </w:r>
      <w:r>
        <w:t xml:space="preserve"> all </w:t>
      </w:r>
      <w:r>
        <w:rPr>
          <w:rFonts w:hint="eastAsia"/>
        </w:rPr>
        <w:t>不去重的合并。</w:t>
      </w:r>
    </w:p>
    <w:p w:rsidR="004F3237" w:rsidRDefault="004F3237" w:rsidP="00E33F27">
      <w:pPr>
        <w:pStyle w:val="a0"/>
      </w:pPr>
    </w:p>
    <w:p w:rsidR="00FC3A86" w:rsidRDefault="00FC3A86" w:rsidP="00E33F27">
      <w:pPr>
        <w:pStyle w:val="a0"/>
      </w:pPr>
    </w:p>
    <w:p w:rsidR="00FC3A86" w:rsidRDefault="00FC3A86" w:rsidP="00CB7038">
      <w:pPr>
        <w:pStyle w:val="2"/>
      </w:pPr>
      <w:bookmarkStart w:id="109" w:name="_Toc532977548"/>
      <w:r>
        <w:rPr>
          <w:rFonts w:hint="eastAsia"/>
        </w:rPr>
        <w:t>关联模型</w:t>
      </w:r>
      <w:bookmarkEnd w:id="109"/>
    </w:p>
    <w:p w:rsidR="005B4163" w:rsidRDefault="00AE7920" w:rsidP="005B4163">
      <w:pPr>
        <w:pStyle w:val="a0"/>
      </w:pPr>
      <w:r>
        <w:rPr>
          <w:rFonts w:hint="eastAsia"/>
        </w:rPr>
        <w:t>典型的关系：</w:t>
      </w:r>
    </w:p>
    <w:p w:rsidR="00AE7920" w:rsidRDefault="00AE7920" w:rsidP="005B4163">
      <w:pPr>
        <w:pStyle w:val="a0"/>
      </w:pPr>
      <w:proofErr w:type="gramStart"/>
      <w:r>
        <w:rPr>
          <w:rFonts w:hint="eastAsia"/>
        </w:rPr>
        <w:t>1:</w:t>
      </w:r>
      <w:r>
        <w:t>n</w:t>
      </w:r>
      <w:proofErr w:type="gramEnd"/>
      <w:r>
        <w:t xml:space="preserve">, </w:t>
      </w:r>
      <w:r>
        <w:rPr>
          <w:rFonts w:hint="eastAsia"/>
        </w:rPr>
        <w:t>N</w:t>
      </w:r>
      <w:r>
        <w:t>:1</w:t>
      </w:r>
    </w:p>
    <w:p w:rsidR="00AE7920" w:rsidRDefault="00AE7920" w:rsidP="005B4163">
      <w:pPr>
        <w:pStyle w:val="a0"/>
      </w:pPr>
      <w:r>
        <w:rPr>
          <w:rFonts w:hint="eastAsia"/>
        </w:rPr>
        <w:t>(</w:t>
      </w:r>
      <w:r>
        <w:rPr>
          <w:rFonts w:hint="eastAsia"/>
        </w:rPr>
        <w:t>班级对班主任老师，就是多对一</w:t>
      </w:r>
      <w:r>
        <w:rPr>
          <w:rFonts w:hint="eastAsia"/>
        </w:rPr>
        <w:t>)</w:t>
      </w:r>
    </w:p>
    <w:p w:rsidR="00AE7920" w:rsidRDefault="00AE7920" w:rsidP="005B4163">
      <w:pPr>
        <w:pStyle w:val="a0"/>
      </w:pPr>
      <w:r>
        <w:rPr>
          <w:rFonts w:hint="eastAsia"/>
        </w:rPr>
        <w:t>(</w:t>
      </w:r>
      <w:r>
        <w:rPr>
          <w:rFonts w:hint="eastAsia"/>
        </w:rPr>
        <w:t>班级对应多个学生，一对多</w:t>
      </w:r>
      <w:r>
        <w:rPr>
          <w:rFonts w:hint="eastAsia"/>
        </w:rPr>
        <w:t>)</w:t>
      </w:r>
    </w:p>
    <w:p w:rsidR="00AE7920" w:rsidRDefault="00AE7920" w:rsidP="005B4163">
      <w:pPr>
        <w:pStyle w:val="a0"/>
      </w:pPr>
      <w:r>
        <w:rPr>
          <w:rFonts w:hint="eastAsia"/>
        </w:rPr>
        <w:t>注意，你的描述点，以其中某个角色进行描述，会有不同的效果。</w:t>
      </w:r>
    </w:p>
    <w:p w:rsidR="00AE7920" w:rsidRDefault="00AE7920" w:rsidP="005B4163">
      <w:pPr>
        <w:pStyle w:val="a0"/>
      </w:pPr>
    </w:p>
    <w:p w:rsidR="00AE7920" w:rsidRDefault="00AE7920" w:rsidP="005B4163">
      <w:pPr>
        <w:pStyle w:val="a0"/>
      </w:pPr>
      <w:proofErr w:type="gramStart"/>
      <w:r>
        <w:rPr>
          <w:rFonts w:hint="eastAsia"/>
        </w:rPr>
        <w:t>M</w:t>
      </w:r>
      <w:r>
        <w:t>:N</w:t>
      </w:r>
      <w:proofErr w:type="gramEnd"/>
    </w:p>
    <w:p w:rsidR="00AE7920" w:rsidRDefault="00AE7920" w:rsidP="005B4163">
      <w:pPr>
        <w:pStyle w:val="a0"/>
      </w:pPr>
      <w:r>
        <w:rPr>
          <w:rFonts w:hint="eastAsia"/>
        </w:rPr>
        <w:t>多对多</w:t>
      </w:r>
    </w:p>
    <w:p w:rsidR="00AE7920" w:rsidRDefault="00AE7920" w:rsidP="005B4163">
      <w:pPr>
        <w:pStyle w:val="a0"/>
      </w:pPr>
      <w:r>
        <w:rPr>
          <w:rFonts w:hint="eastAsia"/>
        </w:rPr>
        <w:t>班级对应课程，典型的多</w:t>
      </w:r>
      <w:r w:rsidR="00047CDB">
        <w:rPr>
          <w:rFonts w:hint="eastAsia"/>
        </w:rPr>
        <w:t>对</w:t>
      </w:r>
      <w:r>
        <w:rPr>
          <w:rFonts w:hint="eastAsia"/>
        </w:rPr>
        <w:t>多。</w:t>
      </w:r>
      <w:r w:rsidR="00047CDB">
        <w:rPr>
          <w:rFonts w:hint="eastAsia"/>
        </w:rPr>
        <w:t>需要使用中间关联表实现。</w:t>
      </w:r>
    </w:p>
    <w:p w:rsidR="00047CDB" w:rsidRDefault="00047CDB" w:rsidP="005B4163">
      <w:pPr>
        <w:pStyle w:val="a0"/>
      </w:pPr>
    </w:p>
    <w:p w:rsidR="00047CDB" w:rsidRDefault="00EA756A" w:rsidP="005B4163">
      <w:pPr>
        <w:pStyle w:val="a0"/>
      </w:pPr>
      <w:r>
        <w:rPr>
          <w:rFonts w:hint="eastAsia"/>
        </w:rPr>
        <w:t>1:</w:t>
      </w:r>
      <w:r>
        <w:t xml:space="preserve">1 </w:t>
      </w:r>
    </w:p>
    <w:p w:rsidR="00EA756A" w:rsidRDefault="00EA756A" w:rsidP="005B4163">
      <w:pPr>
        <w:pStyle w:val="a0"/>
      </w:pPr>
      <w:r>
        <w:rPr>
          <w:rFonts w:hint="eastAsia"/>
        </w:rPr>
        <w:t>一对一</w:t>
      </w:r>
    </w:p>
    <w:p w:rsidR="00A01C30" w:rsidRDefault="00A01C30" w:rsidP="005B4163">
      <w:pPr>
        <w:pStyle w:val="a0"/>
      </w:pPr>
    </w:p>
    <w:p w:rsidR="00A01C30" w:rsidRDefault="00A01C30" w:rsidP="005B4163">
      <w:pPr>
        <w:pStyle w:val="a0"/>
      </w:pPr>
      <w:r>
        <w:rPr>
          <w:rFonts w:hint="eastAsia"/>
        </w:rPr>
        <w:t>定义的语法分为关联和反向语法。</w:t>
      </w:r>
    </w:p>
    <w:p w:rsidR="00A01C30" w:rsidRDefault="00A01C30" w:rsidP="005B4163">
      <w:pPr>
        <w:pStyle w:val="a0"/>
      </w:pPr>
      <w:r>
        <w:rPr>
          <w:rFonts w:hint="eastAsia"/>
        </w:rPr>
        <w:t>在存在关联结构表（字段）上使用关联关系。例如在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M</w:t>
      </w:r>
      <w:r>
        <w:rPr>
          <w:rFonts w:hint="eastAsia"/>
        </w:rPr>
        <w:t>的关系中，关联字段在</w:t>
      </w:r>
      <w:r>
        <w:rPr>
          <w:rFonts w:hint="eastAsia"/>
        </w:rPr>
        <w:t>M</w:t>
      </w:r>
      <w:r>
        <w:rPr>
          <w:rFonts w:hint="eastAsia"/>
        </w:rPr>
        <w:t>上，在</w:t>
      </w:r>
      <w:r>
        <w:rPr>
          <w:rFonts w:hint="eastAsia"/>
        </w:rPr>
        <w:t>M</w:t>
      </w:r>
      <w:r>
        <w:rPr>
          <w:rFonts w:hint="eastAsia"/>
        </w:rPr>
        <w:t>的模型上，定义关联</w:t>
      </w:r>
      <w:r>
        <w:rPr>
          <w:rFonts w:hint="eastAsia"/>
        </w:rPr>
        <w:t>r</w:t>
      </w:r>
      <w:r>
        <w:t>el(fk)</w:t>
      </w:r>
      <w:r>
        <w:rPr>
          <w:rFonts w:hint="eastAsia"/>
        </w:rPr>
        <w:t>语法，而</w:t>
      </w:r>
      <w:r>
        <w:rPr>
          <w:rFonts w:hint="eastAsia"/>
        </w:rPr>
        <w:t>1</w:t>
      </w:r>
      <w:r>
        <w:rPr>
          <w:rFonts w:hint="eastAsia"/>
        </w:rPr>
        <w:t>上，不存在关联字段，要定义</w:t>
      </w:r>
      <w:r>
        <w:rPr>
          <w:rFonts w:hint="eastAsia"/>
        </w:rPr>
        <w:t>reverse</w:t>
      </w:r>
      <w:r>
        <w:t>(</w:t>
      </w:r>
      <w:r>
        <w:rPr>
          <w:rFonts w:hint="eastAsia"/>
        </w:rPr>
        <w:t>fk</w:t>
      </w:r>
      <w:r>
        <w:t>)</w:t>
      </w:r>
      <w:r>
        <w:rPr>
          <w:rFonts w:hint="eastAsia"/>
        </w:rPr>
        <w:t>反向关系语法。</w:t>
      </w:r>
    </w:p>
    <w:p w:rsidR="00D26D1C" w:rsidRDefault="00D26D1C" w:rsidP="005B4163">
      <w:pPr>
        <w:pStyle w:val="a0"/>
      </w:pPr>
    </w:p>
    <w:p w:rsidR="00EA756A" w:rsidRDefault="00EA756A" w:rsidP="005B4163">
      <w:pPr>
        <w:pStyle w:val="a0"/>
      </w:pPr>
    </w:p>
    <w:p w:rsidR="00EA756A" w:rsidRDefault="007C6DF7" w:rsidP="00376854">
      <w:pPr>
        <w:pStyle w:val="3"/>
      </w:pPr>
      <w:bookmarkStart w:id="110" w:name="_Toc532977549"/>
      <w:r>
        <w:rPr>
          <w:rFonts w:hint="eastAsia"/>
        </w:rPr>
        <w:lastRenderedPageBreak/>
        <w:t>多对一，属于</w:t>
      </w:r>
      <w:r w:rsidR="00376854">
        <w:rPr>
          <w:rFonts w:hint="eastAsia"/>
        </w:rPr>
        <w:t>，</w:t>
      </w:r>
      <w:r w:rsidR="00376854">
        <w:rPr>
          <w:rFonts w:hint="eastAsia"/>
        </w:rPr>
        <w:t>M</w:t>
      </w:r>
      <w:r w:rsidR="00376854">
        <w:t>:1</w:t>
      </w:r>
      <w:r w:rsidR="004F2DA4">
        <w:rPr>
          <w:rFonts w:hint="eastAsia"/>
        </w:rPr>
        <w:t>，</w:t>
      </w:r>
      <w:r w:rsidR="004F2DA4">
        <w:rPr>
          <w:rFonts w:hint="eastAsia"/>
        </w:rPr>
        <w:t xml:space="preserve"> fk</w:t>
      </w:r>
      <w:r w:rsidR="004F2DA4">
        <w:rPr>
          <w:rFonts w:hint="eastAsia"/>
        </w:rPr>
        <w:t>关系</w:t>
      </w:r>
      <w:bookmarkEnd w:id="110"/>
    </w:p>
    <w:p w:rsidR="00D87B66" w:rsidRDefault="00D87B66" w:rsidP="00D87B66">
      <w:pPr>
        <w:pStyle w:val="a0"/>
      </w:pPr>
      <w:r>
        <w:rPr>
          <w:rFonts w:hint="eastAsia"/>
        </w:rPr>
        <w:t>演示</w:t>
      </w:r>
      <w:r>
        <w:rPr>
          <w:rFonts w:hint="eastAsia"/>
        </w:rPr>
        <w:t xml:space="preserve"> </w:t>
      </w:r>
      <w:r>
        <w:rPr>
          <w:rFonts w:hint="eastAsia"/>
        </w:rPr>
        <w:t>班级对应班主任</w:t>
      </w:r>
    </w:p>
    <w:p w:rsidR="00D87B66" w:rsidRDefault="00D87B66" w:rsidP="00D87B66">
      <w:pPr>
        <w:pStyle w:val="a0"/>
      </w:pPr>
      <w:r>
        <w:rPr>
          <w:rFonts w:hint="eastAsia"/>
        </w:rPr>
        <w:t>班级：</w:t>
      </w:r>
      <w:r>
        <w:rPr>
          <w:rFonts w:hint="eastAsia"/>
        </w:rPr>
        <w:t>c</w:t>
      </w:r>
      <w:r>
        <w:t>lass_teacher_id</w:t>
      </w:r>
      <w:r>
        <w:rPr>
          <w:rFonts w:hint="eastAsia"/>
        </w:rPr>
        <w:t>是外键</w:t>
      </w:r>
    </w:p>
    <w:p w:rsidR="00D87B66" w:rsidRDefault="00D87B66" w:rsidP="00D87B66">
      <w:pPr>
        <w:pStyle w:val="a0"/>
      </w:pPr>
      <w:r>
        <w:rPr>
          <w:noProof/>
        </w:rPr>
        <w:drawing>
          <wp:inline distT="0" distB="0" distL="0" distR="0" wp14:anchorId="4B54A6DD" wp14:editId="7655D079">
            <wp:extent cx="5278120" cy="1687195"/>
            <wp:effectExtent l="0" t="0" r="0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66" w:rsidRDefault="00D87B66" w:rsidP="00D87B66">
      <w:pPr>
        <w:pStyle w:val="a0"/>
      </w:pPr>
      <w:r>
        <w:rPr>
          <w:rFonts w:hint="eastAsia"/>
        </w:rPr>
        <w:t>班主任</w:t>
      </w:r>
    </w:p>
    <w:p w:rsidR="00D87B66" w:rsidRDefault="00D87B66" w:rsidP="00D87B66">
      <w:pPr>
        <w:pStyle w:val="a0"/>
      </w:pPr>
      <w:r>
        <w:rPr>
          <w:noProof/>
        </w:rPr>
        <w:drawing>
          <wp:inline distT="0" distB="0" distL="0" distR="0" wp14:anchorId="258321ED" wp14:editId="385F8F99">
            <wp:extent cx="5278120" cy="1759585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66" w:rsidRPr="00D87B66" w:rsidRDefault="00D87B66" w:rsidP="00D87B66">
      <w:pPr>
        <w:pStyle w:val="a0"/>
      </w:pPr>
    </w:p>
    <w:p w:rsidR="00D87B66" w:rsidRDefault="00D87B66" w:rsidP="00D87B66">
      <w:pPr>
        <w:pStyle w:val="a0"/>
      </w:pPr>
      <w:r>
        <w:rPr>
          <w:rFonts w:hint="eastAsia"/>
        </w:rPr>
        <w:t>定义语法为：</w:t>
      </w:r>
    </w:p>
    <w:p w:rsidR="00414EA8" w:rsidRDefault="00414EA8" w:rsidP="00D87B66">
      <w:pPr>
        <w:pStyle w:val="a0"/>
      </w:pPr>
      <w:r>
        <w:rPr>
          <w:rFonts w:hint="eastAsia"/>
        </w:rPr>
        <w:t>定义</w:t>
      </w:r>
      <w:r>
        <w:rPr>
          <w:rFonts w:hint="eastAsia"/>
        </w:rPr>
        <w:t>Teacher</w:t>
      </w:r>
      <w:r>
        <w:rPr>
          <w:rFonts w:hint="eastAsia"/>
        </w:rPr>
        <w:t>模型：</w:t>
      </w:r>
    </w:p>
    <w:p w:rsidR="00414EA8" w:rsidRDefault="00414EA8" w:rsidP="00D87B66">
      <w:pPr>
        <w:pStyle w:val="a0"/>
      </w:pPr>
      <w:r>
        <w:t>models/</w:t>
      </w:r>
      <w:proofErr w:type="gramStart"/>
      <w:r>
        <w:t>teacher.go</w:t>
      </w:r>
      <w:proofErr w:type="gramEnd"/>
    </w:p>
    <w:p w:rsidR="00414EA8" w:rsidRDefault="002F51E1" w:rsidP="00D87B66">
      <w:pPr>
        <w:pStyle w:val="a0"/>
      </w:pPr>
      <w:r>
        <w:rPr>
          <w:noProof/>
        </w:rPr>
        <w:drawing>
          <wp:inline distT="0" distB="0" distL="0" distR="0" wp14:anchorId="6504CC6D" wp14:editId="0A583310">
            <wp:extent cx="5278120" cy="252095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1E1" w:rsidRDefault="002F51E1" w:rsidP="00D87B66">
      <w:pPr>
        <w:pStyle w:val="a0"/>
      </w:pPr>
    </w:p>
    <w:p w:rsidR="003D0A42" w:rsidRDefault="003D0A42" w:rsidP="00D87B66">
      <w:pPr>
        <w:pStyle w:val="a0"/>
      </w:pPr>
      <w:r>
        <w:rPr>
          <w:rFonts w:hint="eastAsia"/>
        </w:rPr>
        <w:t>在班级</w:t>
      </w:r>
      <w:r>
        <w:rPr>
          <w:rFonts w:hint="eastAsia"/>
        </w:rPr>
        <w:t>Class</w:t>
      </w:r>
      <w:r>
        <w:rPr>
          <w:rFonts w:hint="eastAsia"/>
        </w:rPr>
        <w:t>模型中</w:t>
      </w:r>
      <w:r w:rsidR="009D4495">
        <w:rPr>
          <w:rFonts w:hint="eastAsia"/>
        </w:rPr>
        <w:t>定义关系：</w:t>
      </w:r>
    </w:p>
    <w:p w:rsidR="003D0A42" w:rsidRDefault="00760822" w:rsidP="00D87B66">
      <w:pPr>
        <w:pStyle w:val="a0"/>
      </w:pPr>
      <w:r>
        <w:t>models/</w:t>
      </w:r>
      <w:proofErr w:type="gramStart"/>
      <w:r>
        <w:t>class.go</w:t>
      </w:r>
      <w:proofErr w:type="gramEnd"/>
    </w:p>
    <w:p w:rsidR="004F2DA4" w:rsidRDefault="004F2DA4" w:rsidP="00D87B66">
      <w:pPr>
        <w:pStyle w:val="a0"/>
      </w:pPr>
      <w:r>
        <w:rPr>
          <w:rFonts w:hint="eastAsia"/>
        </w:rPr>
        <w:t>fk</w:t>
      </w:r>
      <w:r>
        <w:rPr>
          <w:rFonts w:hint="eastAsia"/>
        </w:rPr>
        <w:t>关系，表示</w:t>
      </w:r>
      <w:proofErr w:type="gramStart"/>
      <w:r>
        <w:rPr>
          <w:rFonts w:hint="eastAsia"/>
        </w:rPr>
        <w:t>为外键关系</w:t>
      </w:r>
      <w:proofErr w:type="gramEnd"/>
      <w:r>
        <w:rPr>
          <w:rFonts w:hint="eastAsia"/>
        </w:rPr>
        <w:t>。</w:t>
      </w:r>
    </w:p>
    <w:p w:rsidR="004F2DA4" w:rsidRDefault="00A9585D" w:rsidP="00D87B66">
      <w:pPr>
        <w:pStyle w:val="a0"/>
      </w:pPr>
      <w:r>
        <w:rPr>
          <w:rFonts w:hint="eastAsia"/>
        </w:rPr>
        <w:t>需要在关联字段上，定义模型的关系。将字段的属性类型定义为其他的所关联的模型类型：</w:t>
      </w:r>
    </w:p>
    <w:p w:rsidR="00A9585D" w:rsidRDefault="009250DE" w:rsidP="00D87B66">
      <w:pPr>
        <w:pStyle w:val="a0"/>
      </w:pPr>
      <w:r>
        <w:rPr>
          <w:noProof/>
        </w:rPr>
        <w:drawing>
          <wp:inline distT="0" distB="0" distL="0" distR="0" wp14:anchorId="19FBF7BB" wp14:editId="26E9489B">
            <wp:extent cx="5278120" cy="174117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DE" w:rsidRDefault="009250DE" w:rsidP="00D87B66">
      <w:pPr>
        <w:pStyle w:val="a0"/>
      </w:pPr>
      <w:r>
        <w:rPr>
          <w:rFonts w:hint="eastAsia"/>
        </w:rPr>
        <w:t>其中：</w:t>
      </w:r>
      <w:r>
        <w:rPr>
          <w:rFonts w:hint="eastAsia"/>
        </w:rPr>
        <w:t>`</w:t>
      </w:r>
      <w:r>
        <w:rPr>
          <w:rFonts w:hint="eastAsia"/>
        </w:rPr>
        <w:t>反引号包裹的，就是</w:t>
      </w:r>
      <w:r w:rsidR="00842A54">
        <w:rPr>
          <w:rFonts w:hint="eastAsia"/>
        </w:rPr>
        <w:t>结构体属性的</w:t>
      </w:r>
      <w:r w:rsidR="00842A54">
        <w:rPr>
          <w:rFonts w:hint="eastAsia"/>
        </w:rPr>
        <w:t>tag</w:t>
      </w:r>
      <w:r w:rsidR="00842A54">
        <w:rPr>
          <w:rFonts w:hint="eastAsia"/>
        </w:rPr>
        <w:t>，用于对结构体属性进行说明。在说明中使用</w:t>
      </w:r>
      <w:r w:rsidR="00842A54">
        <w:rPr>
          <w:rFonts w:hint="eastAsia"/>
        </w:rPr>
        <w:t>orm</w:t>
      </w:r>
      <w:r w:rsidR="00842A54">
        <w:t>:</w:t>
      </w:r>
      <w:r w:rsidR="00842A54">
        <w:rPr>
          <w:rFonts w:hint="eastAsia"/>
        </w:rPr>
        <w:t>语法，来标识后续的说明是关于</w:t>
      </w:r>
      <w:r w:rsidR="00842A54">
        <w:rPr>
          <w:rFonts w:hint="eastAsia"/>
        </w:rPr>
        <w:t>ORM</w:t>
      </w:r>
      <w:r w:rsidR="00842A54">
        <w:rPr>
          <w:rFonts w:hint="eastAsia"/>
        </w:rPr>
        <w:t>的说明。在</w:t>
      </w:r>
      <w:r w:rsidR="00842A54">
        <w:rPr>
          <w:rFonts w:hint="eastAsia"/>
        </w:rPr>
        <w:t>orm</w:t>
      </w:r>
      <w:r w:rsidR="00842A54">
        <w:rPr>
          <w:rFonts w:hint="eastAsia"/>
        </w:rPr>
        <w:t>的说明中</w:t>
      </w:r>
      <w:r w:rsidR="00842A54">
        <w:rPr>
          <w:rFonts w:hint="eastAsia"/>
        </w:rPr>
        <w:t>r</w:t>
      </w:r>
      <w:r w:rsidR="00842A54">
        <w:t xml:space="preserve">el(fk) </w:t>
      </w:r>
      <w:r w:rsidR="00842A54">
        <w:rPr>
          <w:rFonts w:hint="eastAsia"/>
        </w:rPr>
        <w:t>说明该字段为关联字段，关联类型为</w:t>
      </w:r>
      <w:r w:rsidR="00842A54">
        <w:rPr>
          <w:rFonts w:hint="eastAsia"/>
        </w:rPr>
        <w:t>fk</w:t>
      </w:r>
      <w:proofErr w:type="gramStart"/>
      <w:r w:rsidR="00842A54">
        <w:rPr>
          <w:rFonts w:hint="eastAsia"/>
        </w:rPr>
        <w:t>外键类型</w:t>
      </w:r>
      <w:proofErr w:type="gramEnd"/>
      <w:r>
        <w:t>`</w:t>
      </w:r>
    </w:p>
    <w:p w:rsidR="00842A54" w:rsidRDefault="00842A54" w:rsidP="00D87B66">
      <w:pPr>
        <w:pStyle w:val="a0"/>
      </w:pPr>
      <w:r>
        <w:rPr>
          <w:rFonts w:hint="eastAsia"/>
        </w:rPr>
        <w:t>orm</w:t>
      </w:r>
      <w:r>
        <w:rPr>
          <w:rFonts w:hint="eastAsia"/>
        </w:rPr>
        <w:t>执行时，出现</w:t>
      </w:r>
      <w:proofErr w:type="gramStart"/>
      <w:r>
        <w:rPr>
          <w:rFonts w:hint="eastAsia"/>
        </w:rPr>
        <w:t>了外键类型</w:t>
      </w:r>
      <w:proofErr w:type="gramEnd"/>
      <w:r>
        <w:rPr>
          <w:rFonts w:hint="eastAsia"/>
        </w:rPr>
        <w:t>，就会使用</w:t>
      </w:r>
      <w:r>
        <w:rPr>
          <w:rFonts w:hint="eastAsia"/>
        </w:rPr>
        <w:t xml:space="preserve"> join</w:t>
      </w:r>
      <w:r>
        <w:rPr>
          <w:rFonts w:hint="eastAsia"/>
        </w:rPr>
        <w:t>查询，完成关联数据的获取。</w:t>
      </w:r>
    </w:p>
    <w:p w:rsidR="00842A54" w:rsidRDefault="00842A54" w:rsidP="00D87B66">
      <w:pPr>
        <w:pStyle w:val="a0"/>
      </w:pPr>
    </w:p>
    <w:p w:rsidR="00842A54" w:rsidRDefault="00842A54" w:rsidP="00D87B66">
      <w:pPr>
        <w:pStyle w:val="a0"/>
      </w:pPr>
      <w:r>
        <w:rPr>
          <w:rFonts w:hint="eastAsia"/>
        </w:rPr>
        <w:t>查询时，使用</w:t>
      </w:r>
      <w:r>
        <w:rPr>
          <w:rFonts w:hint="eastAsia"/>
        </w:rPr>
        <w:t>RelatedSel</w:t>
      </w:r>
      <w:r>
        <w:t xml:space="preserve">() </w:t>
      </w:r>
      <w:r>
        <w:rPr>
          <w:rFonts w:hint="eastAsia"/>
        </w:rPr>
        <w:t>方法，告知</w:t>
      </w:r>
      <w:r>
        <w:rPr>
          <w:rFonts w:hint="eastAsia"/>
        </w:rPr>
        <w:t>ORM</w:t>
      </w:r>
      <w:r>
        <w:rPr>
          <w:rFonts w:hint="eastAsia"/>
        </w:rPr>
        <w:t>，需要一个关联的查询：</w:t>
      </w:r>
    </w:p>
    <w:p w:rsidR="00842A54" w:rsidRDefault="00842A54" w:rsidP="00D87B66">
      <w:pPr>
        <w:pStyle w:val="a0"/>
      </w:pPr>
      <w:r>
        <w:rPr>
          <w:noProof/>
        </w:rPr>
        <w:drawing>
          <wp:inline distT="0" distB="0" distL="0" distR="0" wp14:anchorId="2103E108" wp14:editId="5887346C">
            <wp:extent cx="5278120" cy="1160145"/>
            <wp:effectExtent l="0" t="0" r="0" b="190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54" w:rsidRDefault="00842A54" w:rsidP="00D87B66">
      <w:pPr>
        <w:pStyle w:val="a0"/>
      </w:pPr>
      <w:r>
        <w:rPr>
          <w:rFonts w:hint="eastAsia"/>
        </w:rPr>
        <w:t>此时，</w:t>
      </w:r>
      <w:r>
        <w:rPr>
          <w:rFonts w:hint="eastAsia"/>
        </w:rPr>
        <w:t>class</w:t>
      </w:r>
      <w:r>
        <w:rPr>
          <w:rFonts w:hint="eastAsia"/>
        </w:rPr>
        <w:t>和</w:t>
      </w:r>
      <w:r>
        <w:rPr>
          <w:rFonts w:hint="eastAsia"/>
        </w:rPr>
        <w:t>classTeacher</w:t>
      </w:r>
      <w:r>
        <w:rPr>
          <w:rFonts w:hint="eastAsia"/>
        </w:rPr>
        <w:t>都是模型数据：</w:t>
      </w:r>
    </w:p>
    <w:p w:rsidR="00842A54" w:rsidRPr="00842A54" w:rsidRDefault="00842A54" w:rsidP="00D87B66">
      <w:pPr>
        <w:pStyle w:val="a0"/>
      </w:pPr>
      <w:r>
        <w:rPr>
          <w:noProof/>
        </w:rPr>
        <w:drawing>
          <wp:inline distT="0" distB="0" distL="0" distR="0" wp14:anchorId="6E0E7237" wp14:editId="44DF8210">
            <wp:extent cx="5278120" cy="23622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22" w:rsidRDefault="00760822" w:rsidP="00D87B66">
      <w:pPr>
        <w:pStyle w:val="a0"/>
      </w:pPr>
    </w:p>
    <w:p w:rsidR="00964204" w:rsidRDefault="003054A8" w:rsidP="00D87B66">
      <w:pPr>
        <w:pStyle w:val="a0"/>
      </w:pPr>
      <w:r>
        <w:rPr>
          <w:rFonts w:hint="eastAsia"/>
        </w:rPr>
        <w:t>通过</w:t>
      </w:r>
      <w:r w:rsidR="00964204">
        <w:rPr>
          <w:rFonts w:hint="eastAsia"/>
        </w:rPr>
        <w:t>一个连接查询即可获取</w:t>
      </w:r>
      <w:proofErr w:type="gramStart"/>
      <w:r w:rsidR="00964204">
        <w:rPr>
          <w:rFonts w:hint="eastAsia"/>
        </w:rPr>
        <w:t>对于的</w:t>
      </w:r>
      <w:proofErr w:type="gramEnd"/>
      <w:r w:rsidR="00964204">
        <w:rPr>
          <w:rFonts w:hint="eastAsia"/>
        </w:rPr>
        <w:t>关联数据。</w:t>
      </w:r>
    </w:p>
    <w:p w:rsidR="00D87B66" w:rsidRPr="005947A8" w:rsidRDefault="005947A8" w:rsidP="00D87B66">
      <w:pPr>
        <w:pStyle w:val="a0"/>
      </w:pPr>
      <w:r>
        <w:rPr>
          <w:noProof/>
        </w:rPr>
        <w:drawing>
          <wp:inline distT="0" distB="0" distL="0" distR="0" wp14:anchorId="0F664DDA" wp14:editId="3BB88793">
            <wp:extent cx="5278120" cy="44196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7C8" w:rsidRDefault="00946E0D" w:rsidP="00BB0B97">
      <w:pPr>
        <w:pStyle w:val="3"/>
      </w:pPr>
      <w:bookmarkStart w:id="111" w:name="_Toc532977550"/>
      <w:r>
        <w:rPr>
          <w:rFonts w:hint="eastAsia"/>
        </w:rPr>
        <w:lastRenderedPageBreak/>
        <w:t>一对多</w:t>
      </w:r>
      <w:r w:rsidR="006C77C8">
        <w:rPr>
          <w:rFonts w:hint="eastAsia"/>
        </w:rPr>
        <w:t>，拥有，</w:t>
      </w:r>
      <w:r w:rsidR="00BB0B97">
        <w:rPr>
          <w:rFonts w:hint="eastAsia"/>
        </w:rPr>
        <w:t>反向</w:t>
      </w:r>
      <w:r w:rsidR="00BB0B97">
        <w:rPr>
          <w:rFonts w:hint="eastAsia"/>
        </w:rPr>
        <w:t>fk</w:t>
      </w:r>
      <w:r w:rsidR="00BB0B97">
        <w:rPr>
          <w:rFonts w:hint="eastAsia"/>
        </w:rPr>
        <w:t>的关系</w:t>
      </w:r>
      <w:r w:rsidR="006D224B">
        <w:rPr>
          <w:rFonts w:hint="eastAsia"/>
        </w:rPr>
        <w:t>,</w:t>
      </w:r>
      <w:r w:rsidR="006D224B">
        <w:t>reverse(many)</w:t>
      </w:r>
      <w:bookmarkEnd w:id="111"/>
    </w:p>
    <w:p w:rsidR="00BB0B97" w:rsidRDefault="00327B18" w:rsidP="00BB0B97">
      <w:pPr>
        <w:pStyle w:val="a0"/>
      </w:pPr>
      <w:r>
        <w:rPr>
          <w:rFonts w:hint="eastAsia"/>
        </w:rPr>
        <w:t>老师和班级的关系。</w:t>
      </w:r>
      <w:r w:rsidR="006D224B">
        <w:rPr>
          <w:rFonts w:hint="eastAsia"/>
        </w:rPr>
        <w:t>老师拥有多个班级：</w:t>
      </w:r>
    </w:p>
    <w:p w:rsidR="006D224B" w:rsidRDefault="006D224B" w:rsidP="00BB0B97">
      <w:pPr>
        <w:pStyle w:val="a0"/>
      </w:pPr>
      <w:r>
        <w:t>models/</w:t>
      </w:r>
      <w:proofErr w:type="gramStart"/>
      <w:r>
        <w:t>teacher.go</w:t>
      </w:r>
      <w:proofErr w:type="gramEnd"/>
    </w:p>
    <w:p w:rsidR="006D224B" w:rsidRDefault="006D224B" w:rsidP="00BB0B97">
      <w:pPr>
        <w:pStyle w:val="a0"/>
      </w:pPr>
      <w:r>
        <w:rPr>
          <w:noProof/>
        </w:rPr>
        <w:drawing>
          <wp:inline distT="0" distB="0" distL="0" distR="0" wp14:anchorId="3E7D8EEA" wp14:editId="4B675638">
            <wp:extent cx="5278120" cy="183705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4B" w:rsidRDefault="006D224B" w:rsidP="00BB0B97">
      <w:pPr>
        <w:pStyle w:val="a0"/>
      </w:pPr>
    </w:p>
    <w:p w:rsidR="00131ED5" w:rsidRDefault="006D224B" w:rsidP="00815F76">
      <w:pPr>
        <w:pStyle w:val="a0"/>
      </w:pPr>
      <w:r>
        <w:rPr>
          <w:rFonts w:hint="eastAsia"/>
        </w:rPr>
        <w:t>该关系，使用</w:t>
      </w:r>
      <w:r>
        <w:rPr>
          <w:rFonts w:hint="eastAsia"/>
        </w:rPr>
        <w:t xml:space="preserve"> </w:t>
      </w:r>
      <w:r>
        <w:t xml:space="preserve">class.ClassTeacher </w:t>
      </w:r>
      <w:r>
        <w:rPr>
          <w:rFonts w:hint="eastAsia"/>
        </w:rPr>
        <w:t>这个关系完成的。</w:t>
      </w:r>
      <w:r w:rsidR="00131ED5">
        <w:rPr>
          <w:rFonts w:hint="eastAsia"/>
        </w:rPr>
        <w:t>保证存在</w:t>
      </w:r>
      <w:r w:rsidR="00131ED5">
        <w:rPr>
          <w:rFonts w:hint="eastAsia"/>
        </w:rPr>
        <w:t xml:space="preserve"> </w:t>
      </w:r>
      <w:r w:rsidR="00131ED5">
        <w:t>class.ClassTeacher</w:t>
      </w:r>
      <w:r w:rsidR="00131ED5">
        <w:rPr>
          <w:rFonts w:hint="eastAsia"/>
        </w:rPr>
        <w:t>关系。</w:t>
      </w:r>
    </w:p>
    <w:p w:rsidR="00131ED5" w:rsidRDefault="00131ED5" w:rsidP="00131ED5">
      <w:pPr>
        <w:pStyle w:val="a0"/>
      </w:pPr>
      <w:r>
        <w:rPr>
          <w:rFonts w:hint="eastAsia"/>
        </w:rPr>
        <w:t>查询老师，通过老师载入多个班级：</w:t>
      </w:r>
    </w:p>
    <w:p w:rsidR="00881DE9" w:rsidRDefault="00881DE9" w:rsidP="00131ED5">
      <w:pPr>
        <w:pStyle w:val="a0"/>
      </w:pPr>
      <w:r>
        <w:rPr>
          <w:rFonts w:hint="eastAsia"/>
        </w:rPr>
        <w:t>载入，在某个模型上，载入对应的</w:t>
      </w:r>
      <w:r w:rsidR="000E55D3">
        <w:rPr>
          <w:rFonts w:hint="eastAsia"/>
        </w:rPr>
        <w:t>关联</w:t>
      </w:r>
      <w:r>
        <w:rPr>
          <w:rFonts w:hint="eastAsia"/>
        </w:rPr>
        <w:t>属性。</w:t>
      </w:r>
    </w:p>
    <w:p w:rsidR="00131ED5" w:rsidRDefault="00881DE9" w:rsidP="00131ED5">
      <w:pPr>
        <w:pStyle w:val="a0"/>
      </w:pPr>
      <w:r>
        <w:rPr>
          <w:noProof/>
        </w:rPr>
        <w:drawing>
          <wp:inline distT="0" distB="0" distL="0" distR="0" wp14:anchorId="52CC4965" wp14:editId="0DCD1F45">
            <wp:extent cx="5278120" cy="215709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DB5" w:rsidRDefault="00D11DB5" w:rsidP="00131ED5">
      <w:pPr>
        <w:pStyle w:val="a0"/>
      </w:pPr>
    </w:p>
    <w:p w:rsidR="00D11DB5" w:rsidRDefault="00D11DB5" w:rsidP="00131ED5">
      <w:pPr>
        <w:pStyle w:val="a0"/>
      </w:pPr>
      <w:r>
        <w:rPr>
          <w:rFonts w:hint="eastAsia"/>
        </w:rPr>
        <w:t>可见，不是一个主动关联查询。</w:t>
      </w:r>
    </w:p>
    <w:p w:rsidR="00964204" w:rsidRDefault="00964204" w:rsidP="00131ED5">
      <w:pPr>
        <w:pStyle w:val="a0"/>
      </w:pPr>
      <w:r>
        <w:rPr>
          <w:rFonts w:hint="eastAsia"/>
        </w:rPr>
        <w:t>需要两次查询完成载入。</w:t>
      </w:r>
    </w:p>
    <w:p w:rsidR="00D11DB5" w:rsidRDefault="00964204" w:rsidP="00131ED5">
      <w:pPr>
        <w:pStyle w:val="a0"/>
      </w:pPr>
      <w:r>
        <w:rPr>
          <w:noProof/>
        </w:rPr>
        <w:drawing>
          <wp:inline distT="0" distB="0" distL="0" distR="0" wp14:anchorId="4DC52442" wp14:editId="70B13903">
            <wp:extent cx="5278120" cy="835025"/>
            <wp:effectExtent l="0" t="0" r="0" b="317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1DF" w:rsidRDefault="00DE51DF" w:rsidP="00131ED5">
      <w:pPr>
        <w:pStyle w:val="a0"/>
      </w:pPr>
    </w:p>
    <w:p w:rsidR="00DE51DF" w:rsidRPr="00BB0B97" w:rsidRDefault="00FE176F" w:rsidP="00FE176F">
      <w:pPr>
        <w:pStyle w:val="3"/>
      </w:pPr>
      <w:bookmarkStart w:id="112" w:name="_Toc532977551"/>
      <w:r>
        <w:rPr>
          <w:rFonts w:hint="eastAsia"/>
        </w:rPr>
        <w:lastRenderedPageBreak/>
        <w:t>多对多</w:t>
      </w:r>
      <w:r w:rsidR="004E016C">
        <w:rPr>
          <w:rFonts w:hint="eastAsia"/>
        </w:rPr>
        <w:t>，</w:t>
      </w:r>
      <w:r w:rsidR="004E016C">
        <w:rPr>
          <w:rFonts w:hint="eastAsia"/>
        </w:rPr>
        <w:t>m</w:t>
      </w:r>
      <w:r w:rsidR="004E016C">
        <w:t>2m</w:t>
      </w:r>
      <w:bookmarkEnd w:id="112"/>
    </w:p>
    <w:p w:rsidR="00376854" w:rsidRDefault="00067C2F" w:rsidP="00376854">
      <w:pPr>
        <w:pStyle w:val="a0"/>
      </w:pPr>
      <w:r>
        <w:rPr>
          <w:rFonts w:hint="eastAsia"/>
        </w:rPr>
        <w:t>演示：班级对课程：</w:t>
      </w:r>
    </w:p>
    <w:p w:rsidR="00067C2F" w:rsidRDefault="00067C2F" w:rsidP="00376854">
      <w:pPr>
        <w:pStyle w:val="a0"/>
      </w:pPr>
      <w:r>
        <w:rPr>
          <w:rFonts w:hint="eastAsia"/>
        </w:rPr>
        <w:t>班级：</w:t>
      </w:r>
    </w:p>
    <w:p w:rsidR="00067C2F" w:rsidRDefault="00067C2F" w:rsidP="00376854">
      <w:pPr>
        <w:pStyle w:val="a0"/>
      </w:pPr>
      <w:r>
        <w:rPr>
          <w:noProof/>
        </w:rPr>
        <w:drawing>
          <wp:inline distT="0" distB="0" distL="0" distR="0" wp14:anchorId="4EE875D2" wp14:editId="57271B04">
            <wp:extent cx="5278120" cy="74612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2F" w:rsidRDefault="00067C2F" w:rsidP="00376854">
      <w:pPr>
        <w:pStyle w:val="a0"/>
      </w:pPr>
      <w:r>
        <w:rPr>
          <w:rFonts w:hint="eastAsia"/>
        </w:rPr>
        <w:t>课程</w:t>
      </w:r>
    </w:p>
    <w:p w:rsidR="00067C2F" w:rsidRDefault="00067C2F" w:rsidP="00376854">
      <w:pPr>
        <w:pStyle w:val="a0"/>
      </w:pPr>
      <w:r>
        <w:rPr>
          <w:noProof/>
        </w:rPr>
        <w:drawing>
          <wp:inline distT="0" distB="0" distL="0" distR="0" wp14:anchorId="5DF950B4" wp14:editId="6DFC03F5">
            <wp:extent cx="5278120" cy="1328420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2F" w:rsidRDefault="00067C2F" w:rsidP="00376854">
      <w:pPr>
        <w:pStyle w:val="a0"/>
      </w:pPr>
    </w:p>
    <w:p w:rsidR="00067C2F" w:rsidRDefault="00067C2F" w:rsidP="00376854">
      <w:pPr>
        <w:pStyle w:val="a0"/>
      </w:pPr>
      <w:r>
        <w:rPr>
          <w:rFonts w:hint="eastAsia"/>
        </w:rPr>
        <w:t>班级选课表</w:t>
      </w:r>
    </w:p>
    <w:p w:rsidR="00067C2F" w:rsidRDefault="00067C2F" w:rsidP="00376854">
      <w:pPr>
        <w:pStyle w:val="a0"/>
      </w:pPr>
      <w:r>
        <w:rPr>
          <w:noProof/>
        </w:rPr>
        <w:drawing>
          <wp:inline distT="0" distB="0" distL="0" distR="0" wp14:anchorId="5438D1B4" wp14:editId="7685698C">
            <wp:extent cx="5278120" cy="152590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4A" w:rsidRDefault="00E0474A" w:rsidP="00376854">
      <w:pPr>
        <w:pStyle w:val="a0"/>
      </w:pPr>
    </w:p>
    <w:p w:rsidR="00E0474A" w:rsidRDefault="00082D1D" w:rsidP="00376854">
      <w:pPr>
        <w:pStyle w:val="a0"/>
      </w:pPr>
      <w:r>
        <w:rPr>
          <w:rFonts w:hint="eastAsia"/>
        </w:rPr>
        <w:t>三个模型：最典型的。</w:t>
      </w:r>
      <w:r w:rsidR="00E0474A">
        <w:rPr>
          <w:rFonts w:hint="eastAsia"/>
        </w:rPr>
        <w:t>如果，班级选课后，还需要记录开始和结束授课时间。此时，在关联表中，存在额外的数据字段：</w:t>
      </w:r>
      <w:r w:rsidR="00E0474A">
        <w:rPr>
          <w:rFonts w:hint="eastAsia"/>
        </w:rPr>
        <w:t>c</w:t>
      </w:r>
      <w:r w:rsidR="00E0474A">
        <w:t>lass_id, course_id, start_time, end_time</w:t>
      </w:r>
    </w:p>
    <w:p w:rsidR="00E0474A" w:rsidRDefault="00E0474A" w:rsidP="00376854">
      <w:pPr>
        <w:pStyle w:val="a0"/>
      </w:pPr>
      <w:r>
        <w:rPr>
          <w:rFonts w:hint="eastAsia"/>
        </w:rPr>
        <w:t>其中除了关联字段</w:t>
      </w:r>
      <w:r>
        <w:rPr>
          <w:rFonts w:hint="eastAsia"/>
        </w:rPr>
        <w:t xml:space="preserve"> c</w:t>
      </w:r>
      <w:r>
        <w:t>lass_id, course_id</w:t>
      </w:r>
      <w:r>
        <w:rPr>
          <w:rFonts w:hint="eastAsia"/>
        </w:rPr>
        <w:t>之外，还存在业务逻辑数据</w:t>
      </w:r>
      <w:r>
        <w:rPr>
          <w:rFonts w:hint="eastAsia"/>
        </w:rPr>
        <w:t>s</w:t>
      </w:r>
      <w:r>
        <w:t>tart_time, end_time.</w:t>
      </w:r>
    </w:p>
    <w:p w:rsidR="00E0474A" w:rsidRDefault="00E0474A" w:rsidP="00376854">
      <w:pPr>
        <w:pStyle w:val="a0"/>
      </w:pPr>
      <w:r>
        <w:rPr>
          <w:rFonts w:hint="eastAsia"/>
        </w:rPr>
        <w:t>此时，我们在管理时，需要三个模型进行处理。</w:t>
      </w:r>
    </w:p>
    <w:p w:rsidR="00E0474A" w:rsidRPr="00376854" w:rsidRDefault="00E0474A" w:rsidP="00376854">
      <w:pPr>
        <w:pStyle w:val="a0"/>
      </w:pPr>
      <w:r>
        <w:rPr>
          <w:rFonts w:hint="eastAsia"/>
        </w:rPr>
        <w:t>C</w:t>
      </w:r>
      <w:r>
        <w:t xml:space="preserve">lass, Course, </w:t>
      </w:r>
      <w:r>
        <w:rPr>
          <w:rFonts w:hint="eastAsia"/>
        </w:rPr>
        <w:t>ClassCourse</w:t>
      </w:r>
      <w:r>
        <w:rPr>
          <w:rFonts w:hint="eastAsia"/>
        </w:rPr>
        <w:t>模型</w:t>
      </w:r>
    </w:p>
    <w:p w:rsidR="00376854" w:rsidRDefault="00376854" w:rsidP="00376854">
      <w:pPr>
        <w:pStyle w:val="a0"/>
      </w:pPr>
    </w:p>
    <w:p w:rsidR="00E0474A" w:rsidRDefault="00082D1D" w:rsidP="00376854">
      <w:pPr>
        <w:pStyle w:val="a0"/>
      </w:pPr>
      <w:r>
        <w:rPr>
          <w:rFonts w:hint="eastAsia"/>
        </w:rPr>
        <w:t>两个模型（简化了关联的处理）。</w:t>
      </w:r>
      <w:r w:rsidR="00E0474A">
        <w:rPr>
          <w:rFonts w:hint="eastAsia"/>
        </w:rPr>
        <w:t>若，关联表中，仅仅存在</w:t>
      </w:r>
      <w:r w:rsidR="00E0474A">
        <w:rPr>
          <w:rFonts w:hint="eastAsia"/>
        </w:rPr>
        <w:t>class</w:t>
      </w:r>
      <w:r w:rsidR="00E0474A">
        <w:t xml:space="preserve">_id, </w:t>
      </w:r>
      <w:r w:rsidR="00E0474A">
        <w:rPr>
          <w:rFonts w:hint="eastAsia"/>
        </w:rPr>
        <w:t>和</w:t>
      </w:r>
      <w:r w:rsidR="00E0474A">
        <w:rPr>
          <w:rFonts w:hint="eastAsia"/>
        </w:rPr>
        <w:t xml:space="preserve"> course</w:t>
      </w:r>
      <w:r w:rsidR="00E0474A">
        <w:t>_id,</w:t>
      </w:r>
      <w:r w:rsidR="00E0474A">
        <w:rPr>
          <w:rFonts w:hint="eastAsia"/>
        </w:rPr>
        <w:t>仅仅需要去管理关联，有时可以省略</w:t>
      </w:r>
      <w:r w:rsidR="00E0474A">
        <w:rPr>
          <w:rFonts w:hint="eastAsia"/>
        </w:rPr>
        <w:t xml:space="preserve"> ClassCourse</w:t>
      </w:r>
      <w:r w:rsidR="00E0474A">
        <w:rPr>
          <w:rFonts w:hint="eastAsia"/>
        </w:rPr>
        <w:t>这个模型，直接通过表即可完成操作。</w:t>
      </w:r>
    </w:p>
    <w:p w:rsidR="00985355" w:rsidRDefault="00985355" w:rsidP="00376854">
      <w:pPr>
        <w:pStyle w:val="a0"/>
      </w:pPr>
    </w:p>
    <w:p w:rsidR="00985355" w:rsidRDefault="00985355" w:rsidP="00376854">
      <w:pPr>
        <w:pStyle w:val="a0"/>
      </w:pPr>
      <w:r>
        <w:rPr>
          <w:rFonts w:hint="eastAsia"/>
        </w:rPr>
        <w:lastRenderedPageBreak/>
        <w:t>使用三个模型进行演示：</w:t>
      </w:r>
    </w:p>
    <w:p w:rsidR="0094101A" w:rsidRDefault="0094101A" w:rsidP="00376854">
      <w:pPr>
        <w:pStyle w:val="a0"/>
      </w:pPr>
      <w:r>
        <w:rPr>
          <w:rFonts w:hint="eastAsia"/>
        </w:rPr>
        <w:t>m</w:t>
      </w:r>
      <w:r>
        <w:t>odels/ClassCourse.go</w:t>
      </w:r>
    </w:p>
    <w:p w:rsidR="0094101A" w:rsidRDefault="00B32E94" w:rsidP="00376854">
      <w:pPr>
        <w:pStyle w:val="a0"/>
      </w:pPr>
      <w:r>
        <w:rPr>
          <w:noProof/>
        </w:rPr>
        <w:drawing>
          <wp:inline distT="0" distB="0" distL="0" distR="0" wp14:anchorId="198B3690" wp14:editId="47751DE1">
            <wp:extent cx="5278120" cy="2328545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01A" w:rsidRDefault="0094101A" w:rsidP="00376854">
      <w:pPr>
        <w:pStyle w:val="a0"/>
      </w:pPr>
    </w:p>
    <w:p w:rsidR="0094101A" w:rsidRDefault="0094101A" w:rsidP="00376854">
      <w:pPr>
        <w:pStyle w:val="a0"/>
      </w:pPr>
      <w:r>
        <w:rPr>
          <w:rFonts w:hint="eastAsia"/>
        </w:rPr>
        <w:t>m</w:t>
      </w:r>
      <w:r>
        <w:t>odels/</w:t>
      </w:r>
      <w:proofErr w:type="gramStart"/>
      <w:r>
        <w:t>course.go</w:t>
      </w:r>
      <w:proofErr w:type="gramEnd"/>
    </w:p>
    <w:p w:rsidR="0094101A" w:rsidRDefault="00831AD3" w:rsidP="00376854">
      <w:pPr>
        <w:pStyle w:val="a0"/>
      </w:pPr>
      <w:r>
        <w:rPr>
          <w:noProof/>
        </w:rPr>
        <w:drawing>
          <wp:inline distT="0" distB="0" distL="0" distR="0" wp14:anchorId="4A8ABD61" wp14:editId="60E1B9E6">
            <wp:extent cx="5278120" cy="148907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01A" w:rsidRDefault="0094101A" w:rsidP="00376854">
      <w:pPr>
        <w:pStyle w:val="a0"/>
      </w:pPr>
    </w:p>
    <w:p w:rsidR="00985355" w:rsidRDefault="0094101A" w:rsidP="00376854">
      <w:pPr>
        <w:pStyle w:val="a0"/>
      </w:pPr>
      <w:r>
        <w:t>models/</w:t>
      </w:r>
      <w:proofErr w:type="gramStart"/>
      <w:r>
        <w:rPr>
          <w:rFonts w:hint="eastAsia"/>
        </w:rPr>
        <w:t>class</w:t>
      </w:r>
      <w:r>
        <w:t>.go</w:t>
      </w:r>
      <w:proofErr w:type="gramEnd"/>
    </w:p>
    <w:p w:rsidR="0094101A" w:rsidRDefault="00A16187" w:rsidP="00376854">
      <w:pPr>
        <w:pStyle w:val="a0"/>
      </w:pPr>
      <w:r>
        <w:rPr>
          <w:noProof/>
        </w:rPr>
        <w:drawing>
          <wp:inline distT="0" distB="0" distL="0" distR="0" wp14:anchorId="0DC04A33" wp14:editId="78F95A6E">
            <wp:extent cx="5278120" cy="196532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9B8" w:rsidRDefault="000C19B8" w:rsidP="00376854">
      <w:pPr>
        <w:pStyle w:val="a0"/>
      </w:pPr>
    </w:p>
    <w:p w:rsidR="000C19B8" w:rsidRDefault="000C19B8" w:rsidP="00376854">
      <w:pPr>
        <w:pStyle w:val="a0"/>
      </w:pPr>
    </w:p>
    <w:p w:rsidR="000C19B8" w:rsidRDefault="000C19B8" w:rsidP="00376854">
      <w:pPr>
        <w:pStyle w:val="a0"/>
      </w:pPr>
      <w:r>
        <w:rPr>
          <w:rFonts w:hint="eastAsia"/>
        </w:rPr>
        <w:t>测试查询：</w:t>
      </w:r>
    </w:p>
    <w:p w:rsidR="000C19B8" w:rsidRDefault="00E44DE2" w:rsidP="00376854">
      <w:pPr>
        <w:pStyle w:val="a0"/>
      </w:pPr>
      <w:r>
        <w:rPr>
          <w:rFonts w:hint="eastAsia"/>
        </w:rPr>
        <w:lastRenderedPageBreak/>
        <w:t>需要使用</w:t>
      </w:r>
      <w:r>
        <w:rPr>
          <w:rFonts w:hint="eastAsia"/>
        </w:rPr>
        <w:t>L</w:t>
      </w:r>
      <w:r>
        <w:t>oadRelated()</w:t>
      </w:r>
    </w:p>
    <w:p w:rsidR="00E44DE2" w:rsidRDefault="00E44DE2" w:rsidP="00376854">
      <w:pPr>
        <w:pStyle w:val="a0"/>
      </w:pPr>
      <w:r>
        <w:rPr>
          <w:noProof/>
        </w:rPr>
        <w:drawing>
          <wp:inline distT="0" distB="0" distL="0" distR="0" wp14:anchorId="0F33402B" wp14:editId="4367DA05">
            <wp:extent cx="5278120" cy="1645285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DE2" w:rsidRDefault="00E44DE2" w:rsidP="00376854">
      <w:pPr>
        <w:pStyle w:val="a0"/>
      </w:pPr>
    </w:p>
    <w:p w:rsidR="00E44DE2" w:rsidRDefault="00E44DE2" w:rsidP="00376854">
      <w:pPr>
        <w:pStyle w:val="a0"/>
      </w:pPr>
      <w:r>
        <w:rPr>
          <w:rFonts w:hint="eastAsia"/>
        </w:rPr>
        <w:t>反过来：</w:t>
      </w:r>
    </w:p>
    <w:p w:rsidR="00E44DE2" w:rsidRDefault="00E44DE2" w:rsidP="00376854">
      <w:pPr>
        <w:pStyle w:val="a0"/>
      </w:pPr>
      <w:r>
        <w:rPr>
          <w:noProof/>
        </w:rPr>
        <w:drawing>
          <wp:inline distT="0" distB="0" distL="0" distR="0" wp14:anchorId="2F1DBF06" wp14:editId="6D8E23BA">
            <wp:extent cx="5278120" cy="1651000"/>
            <wp:effectExtent l="0" t="0" r="0" b="635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6C" w:rsidRDefault="004E016C" w:rsidP="00376854">
      <w:pPr>
        <w:pStyle w:val="a0"/>
      </w:pPr>
    </w:p>
    <w:p w:rsidR="004E016C" w:rsidRDefault="004E016C" w:rsidP="004E016C">
      <w:pPr>
        <w:pStyle w:val="3"/>
      </w:pPr>
      <w:bookmarkStart w:id="113" w:name="_Toc532977552"/>
      <w:r>
        <w:rPr>
          <w:rFonts w:hint="eastAsia"/>
        </w:rPr>
        <w:t>一对一</w:t>
      </w:r>
      <w:r w:rsidR="00E34F44">
        <w:rPr>
          <w:rFonts w:hint="eastAsia"/>
        </w:rPr>
        <w:t>，</w:t>
      </w:r>
      <w:r w:rsidR="00E34F44">
        <w:rPr>
          <w:rFonts w:hint="eastAsia"/>
        </w:rPr>
        <w:t>re</w:t>
      </w:r>
      <w:r w:rsidR="00E34F44">
        <w:t>l(one), reverse(one)</w:t>
      </w:r>
      <w:bookmarkEnd w:id="113"/>
    </w:p>
    <w:p w:rsidR="00E34F44" w:rsidRDefault="00E34F44" w:rsidP="00E34F44">
      <w:pPr>
        <w:pStyle w:val="a0"/>
      </w:pPr>
      <w:r>
        <w:rPr>
          <w:rFonts w:hint="eastAsia"/>
        </w:rPr>
        <w:t>r</w:t>
      </w:r>
      <w:r>
        <w:t>el(one)</w:t>
      </w:r>
      <w:r>
        <w:rPr>
          <w:rFonts w:hint="eastAsia"/>
        </w:rPr>
        <w:t>定义关系</w:t>
      </w:r>
    </w:p>
    <w:p w:rsidR="00E34F44" w:rsidRPr="00E34F44" w:rsidRDefault="00E34F44" w:rsidP="00E34F44">
      <w:pPr>
        <w:pStyle w:val="a0"/>
      </w:pPr>
      <w:r>
        <w:rPr>
          <w:rFonts w:hint="eastAsia"/>
        </w:rPr>
        <w:t>reverse(</w:t>
      </w:r>
      <w:r>
        <w:t>one)</w:t>
      </w:r>
      <w:r>
        <w:rPr>
          <w:rFonts w:hint="eastAsia"/>
        </w:rPr>
        <w:t xml:space="preserve"> rel</w:t>
      </w:r>
      <w:r>
        <w:t>(one)</w:t>
      </w:r>
      <w:r>
        <w:rPr>
          <w:rFonts w:hint="eastAsia"/>
        </w:rPr>
        <w:t>的反向关系。类似于</w:t>
      </w:r>
      <w:r>
        <w:rPr>
          <w:rFonts w:hint="eastAsia"/>
        </w:rPr>
        <w:t>m</w:t>
      </w:r>
      <w:r>
        <w:t>2</w:t>
      </w:r>
      <w:r>
        <w:rPr>
          <w:rFonts w:hint="eastAsia"/>
        </w:rPr>
        <w:t>m</w:t>
      </w:r>
      <w:r>
        <w:rPr>
          <w:rFonts w:hint="eastAsia"/>
        </w:rPr>
        <w:t>，也可以</w:t>
      </w:r>
      <w:r>
        <w:rPr>
          <w:rFonts w:hint="eastAsia"/>
        </w:rPr>
        <w:t>rel</w:t>
      </w:r>
      <w:r>
        <w:t>(one)</w:t>
      </w:r>
      <w:r>
        <w:rPr>
          <w:rFonts w:hint="eastAsia"/>
        </w:rPr>
        <w:t>来实现。</w:t>
      </w:r>
    </w:p>
    <w:p w:rsidR="00E34F44" w:rsidRDefault="00E34F44" w:rsidP="00E34F44">
      <w:pPr>
        <w:pStyle w:val="a0"/>
      </w:pPr>
    </w:p>
    <w:p w:rsidR="00D10421" w:rsidRDefault="00E27E46" w:rsidP="00E34F44">
      <w:pPr>
        <w:pStyle w:val="a0"/>
      </w:pPr>
      <w:r>
        <w:rPr>
          <w:rFonts w:hint="eastAsia"/>
        </w:rPr>
        <w:t>例如：</w:t>
      </w:r>
    </w:p>
    <w:p w:rsidR="00D10421" w:rsidRDefault="00D10421" w:rsidP="00E34F44">
      <w:pPr>
        <w:pStyle w:val="a0"/>
      </w:pPr>
      <w:r>
        <w:rPr>
          <w:rFonts w:hint="eastAsia"/>
        </w:rPr>
        <w:t>class</w:t>
      </w:r>
      <w:r>
        <w:t xml:space="preserve"> </w:t>
      </w:r>
      <w:r w:rsidR="001F3433">
        <w:rPr>
          <w:rFonts w:hint="eastAsia"/>
        </w:rPr>
        <w:t>基本</w:t>
      </w:r>
      <w:r>
        <w:rPr>
          <w:rFonts w:hint="eastAsia"/>
        </w:rPr>
        <w:t>表，对应</w:t>
      </w:r>
      <w:r>
        <w:rPr>
          <w:rFonts w:hint="eastAsia"/>
        </w:rPr>
        <w:t xml:space="preserve"> </w:t>
      </w:r>
      <w:r>
        <w:t>class_profile</w:t>
      </w:r>
      <w:r>
        <w:rPr>
          <w:rFonts w:hint="eastAsia"/>
        </w:rPr>
        <w:t>班级</w:t>
      </w:r>
      <w:r w:rsidR="001F3433">
        <w:rPr>
          <w:rFonts w:hint="eastAsia"/>
        </w:rPr>
        <w:t>额外</w:t>
      </w:r>
      <w:r>
        <w:rPr>
          <w:rFonts w:hint="eastAsia"/>
        </w:rPr>
        <w:t>信息表</w:t>
      </w:r>
    </w:p>
    <w:p w:rsidR="00923FE5" w:rsidRDefault="00923FE5" w:rsidP="00E34F44">
      <w:pPr>
        <w:pStyle w:val="a0"/>
      </w:pPr>
      <w:r>
        <w:rPr>
          <w:noProof/>
        </w:rPr>
        <w:lastRenderedPageBreak/>
        <w:drawing>
          <wp:inline distT="0" distB="0" distL="0" distR="0" wp14:anchorId="31548BE8" wp14:editId="3426B901">
            <wp:extent cx="5278120" cy="1958975"/>
            <wp:effectExtent l="0" t="0" r="0" b="317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33" w:rsidRDefault="001F3433" w:rsidP="00E34F44">
      <w:pPr>
        <w:pStyle w:val="a0"/>
      </w:pPr>
      <w:r>
        <w:t>models/</w:t>
      </w:r>
      <w:r>
        <w:rPr>
          <w:rFonts w:hint="eastAsia"/>
        </w:rPr>
        <w:t>class</w:t>
      </w:r>
      <w:r>
        <w:t>.go</w:t>
      </w:r>
      <w:r w:rsidR="00D56B89">
        <w:rPr>
          <w:rFonts w:hint="eastAsia"/>
        </w:rPr>
        <w:t>，需要在存在关联字段的模型上定义关系。在对应的模型上定义反向即可。</w:t>
      </w:r>
    </w:p>
    <w:p w:rsidR="00985355" w:rsidRDefault="002F4651" w:rsidP="00376854">
      <w:pPr>
        <w:pStyle w:val="a0"/>
      </w:pPr>
      <w:r>
        <w:rPr>
          <w:noProof/>
        </w:rPr>
        <w:drawing>
          <wp:inline distT="0" distB="0" distL="0" distR="0" wp14:anchorId="74B2B0EA" wp14:editId="2EDD059B">
            <wp:extent cx="5278120" cy="1724660"/>
            <wp:effectExtent l="0" t="0" r="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651" w:rsidRDefault="002F4651" w:rsidP="00376854">
      <w:pPr>
        <w:pStyle w:val="a0"/>
      </w:pPr>
    </w:p>
    <w:p w:rsidR="002F4651" w:rsidRDefault="002F4651" w:rsidP="00376854">
      <w:pPr>
        <w:pStyle w:val="a0"/>
      </w:pPr>
      <w:r>
        <w:rPr>
          <w:rFonts w:hint="eastAsia"/>
        </w:rPr>
        <w:t>model</w:t>
      </w:r>
      <w:r>
        <w:t>s/classProfile.go</w:t>
      </w:r>
    </w:p>
    <w:p w:rsidR="002F4651" w:rsidRDefault="00D56B89" w:rsidP="00376854">
      <w:pPr>
        <w:pStyle w:val="a0"/>
      </w:pPr>
      <w:r>
        <w:rPr>
          <w:noProof/>
        </w:rPr>
        <w:drawing>
          <wp:inline distT="0" distB="0" distL="0" distR="0" wp14:anchorId="7B0F60EA" wp14:editId="288B620B">
            <wp:extent cx="5278120" cy="1886585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39F" w:rsidRDefault="0034439F" w:rsidP="00376854">
      <w:pPr>
        <w:pStyle w:val="a0"/>
      </w:pPr>
    </w:p>
    <w:p w:rsidR="0034439F" w:rsidRDefault="0034439F" w:rsidP="00376854">
      <w:pPr>
        <w:pStyle w:val="a0"/>
      </w:pPr>
      <w:r>
        <w:rPr>
          <w:rFonts w:hint="eastAsia"/>
        </w:rPr>
        <w:t>查询关系</w:t>
      </w:r>
    </w:p>
    <w:p w:rsidR="0034439F" w:rsidRDefault="005C4E07" w:rsidP="00376854">
      <w:pPr>
        <w:pStyle w:val="a0"/>
      </w:pPr>
      <w:r>
        <w:rPr>
          <w:noProof/>
        </w:rPr>
        <w:lastRenderedPageBreak/>
        <w:drawing>
          <wp:inline distT="0" distB="0" distL="0" distR="0" wp14:anchorId="1D16A4DE" wp14:editId="6583233A">
            <wp:extent cx="5278120" cy="1214755"/>
            <wp:effectExtent l="0" t="0" r="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42" w:rsidRDefault="00D01942" w:rsidP="00376854">
      <w:pPr>
        <w:pStyle w:val="a0"/>
      </w:pPr>
    </w:p>
    <w:p w:rsidR="00D01942" w:rsidRDefault="00D01942" w:rsidP="00D01942">
      <w:pPr>
        <w:pStyle w:val="3"/>
      </w:pPr>
      <w:bookmarkStart w:id="114" w:name="_Toc532977553"/>
      <w:r>
        <w:rPr>
          <w:rFonts w:hint="eastAsia"/>
        </w:rPr>
        <w:t>支持从关联操作</w:t>
      </w:r>
      <w:bookmarkEnd w:id="114"/>
    </w:p>
    <w:p w:rsidR="00FC25CA" w:rsidRDefault="00FC25CA" w:rsidP="00FC25CA">
      <w:pPr>
        <w:pStyle w:val="4"/>
      </w:pPr>
      <w:r>
        <w:rPr>
          <w:rFonts w:hint="eastAsia"/>
        </w:rPr>
        <w:t>关联查询，</w:t>
      </w:r>
      <w:r w:rsidR="002D36F7">
        <w:rPr>
          <w:rFonts w:hint="eastAsia"/>
        </w:rPr>
        <w:t>qs</w:t>
      </w:r>
      <w:r>
        <w:rPr>
          <w:rFonts w:hint="eastAsia"/>
        </w:rPr>
        <w:t>.</w:t>
      </w:r>
      <w:proofErr w:type="gramStart"/>
      <w:r>
        <w:t>RelatedSel(</w:t>
      </w:r>
      <w:proofErr w:type="gramEnd"/>
      <w:r>
        <w:t>)</w:t>
      </w:r>
    </w:p>
    <w:p w:rsidR="00FC25CA" w:rsidRDefault="00FC25CA" w:rsidP="00FC25CA">
      <w:pPr>
        <w:pStyle w:val="a0"/>
      </w:pPr>
      <w:r>
        <w:rPr>
          <w:rFonts w:hint="eastAsia"/>
        </w:rPr>
        <w:t>查询</w:t>
      </w:r>
      <w:r w:rsidRPr="008E55A7">
        <w:rPr>
          <w:rFonts w:hint="eastAsia"/>
          <w:color w:val="FF0000"/>
        </w:rPr>
        <w:t>对</w:t>
      </w:r>
      <w:r w:rsidR="008E55A7">
        <w:rPr>
          <w:rFonts w:hint="eastAsia"/>
          <w:color w:val="FF0000"/>
        </w:rPr>
        <w:t>应</w:t>
      </w:r>
      <w:r w:rsidRPr="008E55A7">
        <w:rPr>
          <w:rFonts w:hint="eastAsia"/>
          <w:color w:val="FF0000"/>
        </w:rPr>
        <w:t>1</w:t>
      </w:r>
      <w:r w:rsidR="00C81091">
        <w:rPr>
          <w:rFonts w:hint="eastAsia"/>
          <w:color w:val="FF0000"/>
        </w:rPr>
        <w:t>（目标为</w:t>
      </w:r>
      <w:r w:rsidR="00C81091">
        <w:rPr>
          <w:rFonts w:hint="eastAsia"/>
          <w:color w:val="FF0000"/>
        </w:rPr>
        <w:t>1</w:t>
      </w:r>
      <w:r w:rsidR="00C81091">
        <w:rPr>
          <w:rFonts w:hint="eastAsia"/>
          <w:color w:val="FF0000"/>
        </w:rPr>
        <w:t>）</w:t>
      </w:r>
      <w:r>
        <w:rPr>
          <w:rFonts w:hint="eastAsia"/>
        </w:rPr>
        <w:t>的关系。</w:t>
      </w:r>
      <w:r w:rsidR="00453892">
        <w:rPr>
          <w:rFonts w:hint="eastAsia"/>
        </w:rPr>
        <w:t>例如，通过</w:t>
      </w:r>
      <w:r w:rsidR="00453892">
        <w:rPr>
          <w:rFonts w:hint="eastAsia"/>
        </w:rPr>
        <w:t>M</w:t>
      </w:r>
      <w:r w:rsidR="00453892">
        <w:rPr>
          <w:rFonts w:hint="eastAsia"/>
        </w:rPr>
        <w:t>查询</w:t>
      </w:r>
      <w:r w:rsidR="00453892">
        <w:rPr>
          <w:rFonts w:hint="eastAsia"/>
        </w:rPr>
        <w:t>1</w:t>
      </w:r>
      <w:r w:rsidR="00453892">
        <w:rPr>
          <w:rFonts w:hint="eastAsia"/>
        </w:rPr>
        <w:t>端数据。</w:t>
      </w:r>
      <w:r w:rsidR="005F7D06">
        <w:rPr>
          <w:rFonts w:hint="eastAsia"/>
        </w:rPr>
        <w:t>通过</w:t>
      </w:r>
      <w:r w:rsidR="005F7D06">
        <w:rPr>
          <w:rFonts w:hint="eastAsia"/>
        </w:rPr>
        <w:t>1</w:t>
      </w:r>
      <w:r w:rsidR="005F7D06">
        <w:rPr>
          <w:rFonts w:hint="eastAsia"/>
        </w:rPr>
        <w:t>查</w:t>
      </w:r>
      <w:r w:rsidR="005F7D06">
        <w:rPr>
          <w:rFonts w:hint="eastAsia"/>
        </w:rPr>
        <w:t>1</w:t>
      </w:r>
      <w:r w:rsidR="002466BA">
        <w:rPr>
          <w:rFonts w:hint="eastAsia"/>
        </w:rPr>
        <w:t>。</w:t>
      </w:r>
    </w:p>
    <w:p w:rsidR="00453892" w:rsidRDefault="00453892" w:rsidP="00FC25CA">
      <w:pPr>
        <w:pStyle w:val="a0"/>
      </w:pPr>
      <w:r>
        <w:rPr>
          <w:rFonts w:hint="eastAsia"/>
        </w:rPr>
        <w:t>通过班级查询所属班主任。班级</w:t>
      </w:r>
      <w:r w:rsidR="00F95BD7">
        <w:rPr>
          <w:rFonts w:hint="eastAsia"/>
        </w:rPr>
        <w:t>M</w:t>
      </w:r>
      <w:r>
        <w:rPr>
          <w:rFonts w:hint="eastAsia"/>
        </w:rPr>
        <w:t>：</w:t>
      </w:r>
      <w:r w:rsidR="00F95BD7">
        <w:t>1</w:t>
      </w:r>
      <w:r>
        <w:rPr>
          <w:rFonts w:hint="eastAsia"/>
        </w:rPr>
        <w:t>班主任。</w:t>
      </w:r>
    </w:p>
    <w:p w:rsidR="00F26A9F" w:rsidRDefault="00F26A9F" w:rsidP="00FC25CA">
      <w:pPr>
        <w:pStyle w:val="a0"/>
      </w:pPr>
    </w:p>
    <w:p w:rsidR="00F26A9F" w:rsidRDefault="00F26A9F" w:rsidP="00FC25CA">
      <w:pPr>
        <w:pStyle w:val="a0"/>
      </w:pPr>
      <w:r>
        <w:rPr>
          <w:rFonts w:hint="eastAsia"/>
        </w:rPr>
        <w:t>支持参数，可以用来指定特定的查询。</w:t>
      </w:r>
      <w:r w:rsidR="00947DA2">
        <w:rPr>
          <w:rFonts w:hint="eastAsia"/>
        </w:rPr>
        <w:t>如果一个模型存在多个对</w:t>
      </w:r>
      <w:r w:rsidR="00947DA2">
        <w:rPr>
          <w:rFonts w:hint="eastAsia"/>
        </w:rPr>
        <w:t>1</w:t>
      </w:r>
      <w:r w:rsidR="00947DA2">
        <w:rPr>
          <w:rFonts w:hint="eastAsia"/>
        </w:rPr>
        <w:t>的关联，在查询时指定需要哪个关联。</w:t>
      </w:r>
    </w:p>
    <w:p w:rsidR="00947DA2" w:rsidRDefault="001263CD" w:rsidP="00FC25CA">
      <w:pPr>
        <w:pStyle w:val="a0"/>
      </w:pPr>
      <w:r>
        <w:t>models/</w:t>
      </w:r>
      <w:proofErr w:type="gramStart"/>
      <w:r>
        <w:rPr>
          <w:rFonts w:hint="eastAsia"/>
        </w:rPr>
        <w:t>class</w:t>
      </w:r>
      <w:r>
        <w:t>.go</w:t>
      </w:r>
      <w:proofErr w:type="gramEnd"/>
    </w:p>
    <w:p w:rsidR="001263CD" w:rsidRDefault="001263CD" w:rsidP="00FC25CA">
      <w:pPr>
        <w:pStyle w:val="a0"/>
      </w:pPr>
      <w:r>
        <w:rPr>
          <w:rFonts w:hint="eastAsia"/>
        </w:rPr>
        <w:t>有两个目标为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的关联</w:t>
      </w:r>
    </w:p>
    <w:p w:rsidR="001263CD" w:rsidRDefault="001263CD" w:rsidP="00FC25CA">
      <w:pPr>
        <w:pStyle w:val="a0"/>
      </w:pPr>
      <w:r>
        <w:rPr>
          <w:noProof/>
        </w:rPr>
        <w:drawing>
          <wp:inline distT="0" distB="0" distL="0" distR="0" wp14:anchorId="66C8A420" wp14:editId="2CF4A8DD">
            <wp:extent cx="5278120" cy="3096895"/>
            <wp:effectExtent l="0" t="0" r="0" b="825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3CD" w:rsidRDefault="001263CD" w:rsidP="00FC25CA">
      <w:pPr>
        <w:pStyle w:val="a0"/>
      </w:pPr>
      <w:r>
        <w:rPr>
          <w:rFonts w:hint="eastAsia"/>
        </w:rPr>
        <w:t>查询时全部获取到</w:t>
      </w:r>
    </w:p>
    <w:p w:rsidR="001263CD" w:rsidRDefault="001263CD" w:rsidP="00FC25CA">
      <w:pPr>
        <w:pStyle w:val="a0"/>
      </w:pPr>
      <w:r>
        <w:rPr>
          <w:noProof/>
        </w:rPr>
        <w:lastRenderedPageBreak/>
        <w:drawing>
          <wp:inline distT="0" distB="0" distL="0" distR="0" wp14:anchorId="52B1823D" wp14:editId="1FC3FDF9">
            <wp:extent cx="5278120" cy="257175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44" w:rsidRDefault="00A22C44" w:rsidP="00FC25CA">
      <w:pPr>
        <w:pStyle w:val="a0"/>
      </w:pPr>
    </w:p>
    <w:p w:rsidR="00A22C44" w:rsidRDefault="00A22C44" w:rsidP="00A22C44">
      <w:pPr>
        <w:pStyle w:val="a0"/>
      </w:pPr>
      <w:r>
        <w:rPr>
          <w:rFonts w:hint="eastAsia"/>
        </w:rPr>
        <w:t>若需要某个关联，例如仅仅需要对应的班主任老师：</w:t>
      </w:r>
    </w:p>
    <w:p w:rsidR="00A22C44" w:rsidRDefault="00A22C44" w:rsidP="00A22C44">
      <w:pPr>
        <w:pStyle w:val="a0"/>
      </w:pPr>
      <w:r>
        <w:rPr>
          <w:rFonts w:hint="eastAsia"/>
        </w:rPr>
        <w:t>查询语法：</w:t>
      </w:r>
      <w:r w:rsidR="00173F1E">
        <w:rPr>
          <w:rFonts w:hint="eastAsia"/>
        </w:rPr>
        <w:t>.</w:t>
      </w:r>
      <w:r w:rsidR="00173F1E">
        <w:t>RelatedSel(</w:t>
      </w:r>
      <w:r w:rsidR="00173F1E">
        <w:rPr>
          <w:rFonts w:hint="eastAsia"/>
        </w:rPr>
        <w:t>属性名</w:t>
      </w:r>
      <w:r w:rsidR="00173F1E">
        <w:rPr>
          <w:rFonts w:hint="eastAsia"/>
        </w:rPr>
        <w:t>1</w:t>
      </w:r>
      <w:r w:rsidR="00173F1E">
        <w:t xml:space="preserve">, </w:t>
      </w:r>
      <w:r w:rsidR="00173F1E">
        <w:rPr>
          <w:rFonts w:hint="eastAsia"/>
        </w:rPr>
        <w:t>属性名</w:t>
      </w:r>
      <w:r w:rsidR="00173F1E">
        <w:rPr>
          <w:rFonts w:hint="eastAsia"/>
        </w:rPr>
        <w:t>2</w:t>
      </w:r>
      <w:r w:rsidR="00173F1E">
        <w:t>…)</w:t>
      </w:r>
    </w:p>
    <w:p w:rsidR="00A22C44" w:rsidRDefault="00D76237" w:rsidP="00A22C44">
      <w:pPr>
        <w:pStyle w:val="a0"/>
      </w:pPr>
      <w:r>
        <w:rPr>
          <w:noProof/>
        </w:rPr>
        <w:drawing>
          <wp:inline distT="0" distB="0" distL="0" distR="0" wp14:anchorId="051D415F" wp14:editId="0B32EDC2">
            <wp:extent cx="5278120" cy="2099945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7A" w:rsidRDefault="006B7A7A" w:rsidP="00A22C44">
      <w:pPr>
        <w:pStyle w:val="a0"/>
      </w:pPr>
    </w:p>
    <w:p w:rsidR="006B7A7A" w:rsidRDefault="006B7A7A" w:rsidP="00A22C44">
      <w:pPr>
        <w:pStyle w:val="a0"/>
      </w:pPr>
      <w:r>
        <w:rPr>
          <w:rFonts w:hint="eastAsia"/>
        </w:rPr>
        <w:t>i</w:t>
      </w:r>
      <w:r>
        <w:t xml:space="preserve">nner join </w:t>
      </w:r>
      <w:r>
        <w:rPr>
          <w:rFonts w:hint="eastAsia"/>
        </w:rPr>
        <w:t>和</w:t>
      </w:r>
      <w:r>
        <w:rPr>
          <w:rFonts w:hint="eastAsia"/>
        </w:rPr>
        <w:t xml:space="preserve"> left</w:t>
      </w:r>
      <w:r>
        <w:t xml:space="preserve"> </w:t>
      </w:r>
      <w:r>
        <w:rPr>
          <w:rFonts w:hint="eastAsia"/>
        </w:rPr>
        <w:t>join</w:t>
      </w:r>
      <w:r>
        <w:rPr>
          <w:rFonts w:hint="eastAsia"/>
        </w:rPr>
        <w:t>：</w:t>
      </w:r>
    </w:p>
    <w:p w:rsidR="006B7A7A" w:rsidRDefault="00026C09" w:rsidP="00A22C44">
      <w:pPr>
        <w:pStyle w:val="a0"/>
      </w:pPr>
      <w:r>
        <w:rPr>
          <w:rFonts w:hint="eastAsia"/>
        </w:rPr>
        <w:t>为了保证数据的完整性，基于字段类型，使用的</w:t>
      </w:r>
      <w:r>
        <w:rPr>
          <w:rFonts w:hint="eastAsia"/>
        </w:rPr>
        <w:t>join</w:t>
      </w:r>
      <w:r>
        <w:rPr>
          <w:rFonts w:hint="eastAsia"/>
        </w:rPr>
        <w:t>方式为</w:t>
      </w:r>
      <w:r>
        <w:rPr>
          <w:rFonts w:hint="eastAsia"/>
        </w:rPr>
        <w:t>innerjoin</w:t>
      </w:r>
      <w:r>
        <w:rPr>
          <w:rFonts w:hint="eastAsia"/>
        </w:rPr>
        <w:t>。</w:t>
      </w:r>
    </w:p>
    <w:p w:rsidR="00026C09" w:rsidRDefault="00026C09" w:rsidP="00A22C44">
      <w:pPr>
        <w:pStyle w:val="a0"/>
      </w:pPr>
      <w:r>
        <w:rPr>
          <w:rFonts w:hint="eastAsia"/>
        </w:rPr>
        <w:t>如果需要存在这些外部链接的数据，需要使用</w:t>
      </w:r>
      <w:r>
        <w:rPr>
          <w:rFonts w:hint="eastAsia"/>
        </w:rPr>
        <w:t>leftjoin</w:t>
      </w:r>
      <w:r>
        <w:rPr>
          <w:rFonts w:hint="eastAsia"/>
        </w:rPr>
        <w:t>。</w:t>
      </w:r>
    </w:p>
    <w:p w:rsidR="00026C09" w:rsidRDefault="00026C09" w:rsidP="00A22C44">
      <w:pPr>
        <w:pStyle w:val="a0"/>
      </w:pPr>
      <w:r>
        <w:rPr>
          <w:rFonts w:hint="eastAsia"/>
        </w:rPr>
        <w:t>选择的方式：在设计模型关联字段时，告诉</w:t>
      </w:r>
      <w:r>
        <w:rPr>
          <w:rFonts w:hint="eastAsia"/>
        </w:rPr>
        <w:t>ORM</w:t>
      </w:r>
      <w:r>
        <w:rPr>
          <w:rFonts w:hint="eastAsia"/>
        </w:rPr>
        <w:t>，该字段可以为</w:t>
      </w:r>
      <w:r>
        <w:rPr>
          <w:rFonts w:hint="eastAsia"/>
        </w:rPr>
        <w:t>null</w:t>
      </w:r>
      <w:r>
        <w:rPr>
          <w:rFonts w:hint="eastAsia"/>
        </w:rPr>
        <w:t>，则</w:t>
      </w:r>
      <w:r>
        <w:rPr>
          <w:rFonts w:hint="eastAsia"/>
        </w:rPr>
        <w:t>ORM</w:t>
      </w:r>
      <w:r>
        <w:rPr>
          <w:rFonts w:hint="eastAsia"/>
        </w:rPr>
        <w:t>在形成</w:t>
      </w:r>
      <w:r>
        <w:rPr>
          <w:rFonts w:hint="eastAsia"/>
        </w:rPr>
        <w:t>SQL</w:t>
      </w:r>
      <w:r>
        <w:rPr>
          <w:rFonts w:hint="eastAsia"/>
        </w:rPr>
        <w:t>的时候，就会使用外链接</w:t>
      </w:r>
      <w:r>
        <w:rPr>
          <w:rFonts w:hint="eastAsia"/>
        </w:rPr>
        <w:t>left</w:t>
      </w:r>
      <w:r>
        <w:t xml:space="preserve"> join:</w:t>
      </w:r>
    </w:p>
    <w:p w:rsidR="00026C09" w:rsidRDefault="0083749F" w:rsidP="00A22C44">
      <w:pPr>
        <w:pStyle w:val="a0"/>
      </w:pPr>
      <w:r>
        <w:rPr>
          <w:noProof/>
        </w:rPr>
        <w:lastRenderedPageBreak/>
        <w:drawing>
          <wp:inline distT="0" distB="0" distL="0" distR="0" wp14:anchorId="1F83CF2E" wp14:editId="21C57D4B">
            <wp:extent cx="5278120" cy="2219960"/>
            <wp:effectExtent l="0" t="0" r="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18" w:rsidRDefault="00706C18" w:rsidP="00A22C44">
      <w:pPr>
        <w:pStyle w:val="a0"/>
      </w:pPr>
      <w:r>
        <w:rPr>
          <w:rFonts w:hint="eastAsia"/>
        </w:rPr>
        <w:t>生成的</w:t>
      </w:r>
      <w:r>
        <w:rPr>
          <w:rFonts w:hint="eastAsia"/>
        </w:rPr>
        <w:t>SQL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t>left outer join:</w:t>
      </w:r>
    </w:p>
    <w:p w:rsidR="00706C18" w:rsidRDefault="002506D5" w:rsidP="00A22C44">
      <w:pPr>
        <w:pStyle w:val="a0"/>
      </w:pPr>
      <w:r>
        <w:rPr>
          <w:noProof/>
        </w:rPr>
        <w:drawing>
          <wp:inline distT="0" distB="0" distL="0" distR="0" wp14:anchorId="6FEBDD98" wp14:editId="0A6E5E55">
            <wp:extent cx="5278120" cy="577215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3B3" w:rsidRDefault="005A63B3" w:rsidP="00A22C44">
      <w:pPr>
        <w:pStyle w:val="a0"/>
      </w:pPr>
    </w:p>
    <w:p w:rsidR="005A63B3" w:rsidRDefault="005A63B3" w:rsidP="00A22C44">
      <w:pPr>
        <w:pStyle w:val="a0"/>
      </w:pPr>
      <w:r>
        <w:rPr>
          <w:rFonts w:hint="eastAsia"/>
        </w:rPr>
        <w:t>本例中，数据库是没有更改的，应该讲数据库与</w:t>
      </w:r>
      <w:r>
        <w:rPr>
          <w:rFonts w:hint="eastAsia"/>
        </w:rPr>
        <w:t>orm</w:t>
      </w:r>
      <w:r>
        <w:rPr>
          <w:rFonts w:hint="eastAsia"/>
        </w:rPr>
        <w:t>设定保持一致。</w:t>
      </w:r>
    </w:p>
    <w:p w:rsidR="005A63B3" w:rsidRDefault="005A63B3" w:rsidP="00A22C44">
      <w:pPr>
        <w:pStyle w:val="a0"/>
      </w:pPr>
    </w:p>
    <w:p w:rsidR="00F26A9F" w:rsidRDefault="00F26A9F" w:rsidP="00FC25CA">
      <w:pPr>
        <w:pStyle w:val="a0"/>
      </w:pPr>
    </w:p>
    <w:p w:rsidR="002D36F7" w:rsidRDefault="002D36F7" w:rsidP="00FC25CA">
      <w:pPr>
        <w:pStyle w:val="a0"/>
      </w:pPr>
    </w:p>
    <w:p w:rsidR="002D36F7" w:rsidRDefault="002D36F7" w:rsidP="002D36F7">
      <w:pPr>
        <w:pStyle w:val="4"/>
      </w:pPr>
      <w:r>
        <w:rPr>
          <w:rFonts w:hint="eastAsia"/>
        </w:rPr>
        <w:t>关联载入，</w:t>
      </w:r>
      <w:r>
        <w:t>model.</w:t>
      </w:r>
      <w:proofErr w:type="gramStart"/>
      <w:r>
        <w:t>LoadRelated(</w:t>
      </w:r>
      <w:proofErr w:type="gramEnd"/>
      <w:r>
        <w:t>)</w:t>
      </w:r>
    </w:p>
    <w:p w:rsidR="002D36F7" w:rsidRDefault="002D36F7" w:rsidP="002D36F7">
      <w:pPr>
        <w:pStyle w:val="a0"/>
      </w:pPr>
      <w:r>
        <w:rPr>
          <w:rFonts w:hint="eastAsia"/>
        </w:rPr>
        <w:t>模型的</w:t>
      </w:r>
      <w:r>
        <w:rPr>
          <w:rFonts w:hint="eastAsia"/>
        </w:rPr>
        <w:t>LoadRelated</w:t>
      </w:r>
      <w:r>
        <w:t>()</w:t>
      </w:r>
      <w:r>
        <w:rPr>
          <w:rFonts w:hint="eastAsia"/>
        </w:rPr>
        <w:t>可以查询</w:t>
      </w:r>
      <w:r w:rsidRPr="002D36F7">
        <w:rPr>
          <w:rFonts w:hint="eastAsia"/>
          <w:color w:val="FF0000"/>
        </w:rPr>
        <w:t>对应的</w:t>
      </w:r>
      <w:r w:rsidRPr="002D36F7">
        <w:rPr>
          <w:rFonts w:hint="eastAsia"/>
          <w:color w:val="FF0000"/>
        </w:rPr>
        <w:t>M</w:t>
      </w:r>
      <w:r w:rsidRPr="002D36F7">
        <w:rPr>
          <w:rFonts w:hint="eastAsia"/>
          <w:color w:val="FF0000"/>
        </w:rPr>
        <w:t>（多）</w:t>
      </w:r>
      <w:r>
        <w:rPr>
          <w:rFonts w:hint="eastAsia"/>
        </w:rPr>
        <w:t>端数据。</w:t>
      </w:r>
    </w:p>
    <w:p w:rsidR="00F10D49" w:rsidRDefault="002D36F7" w:rsidP="002D36F7">
      <w:pPr>
        <w:pStyle w:val="a0"/>
        <w:ind w:firstLine="0"/>
      </w:pPr>
      <w:r>
        <w:tab/>
      </w:r>
      <w:r>
        <w:rPr>
          <w:rFonts w:hint="eastAsia"/>
        </w:rPr>
        <w:t>例如，通过</w:t>
      </w:r>
      <w:r>
        <w:t>1</w:t>
      </w:r>
      <w:r>
        <w:rPr>
          <w:rFonts w:hint="eastAsia"/>
        </w:rPr>
        <w:t>查</w:t>
      </w:r>
      <w:r>
        <w:rPr>
          <w:rFonts w:hint="eastAsia"/>
        </w:rPr>
        <w:t>M</w:t>
      </w:r>
      <w:r>
        <w:rPr>
          <w:rFonts w:hint="eastAsia"/>
        </w:rPr>
        <w:t>，或者通过</w:t>
      </w:r>
      <w:r>
        <w:rPr>
          <w:rFonts w:hint="eastAsia"/>
        </w:rPr>
        <w:t>M</w:t>
      </w:r>
      <w:r>
        <w:rPr>
          <w:rFonts w:hint="eastAsia"/>
        </w:rPr>
        <w:t>查</w:t>
      </w:r>
      <w:r>
        <w:rPr>
          <w:rFonts w:hint="eastAsia"/>
        </w:rPr>
        <w:t>M</w:t>
      </w:r>
      <w:r>
        <w:rPr>
          <w:rFonts w:hint="eastAsia"/>
        </w:rPr>
        <w:t>。</w:t>
      </w:r>
    </w:p>
    <w:p w:rsidR="00B979AA" w:rsidRDefault="00B979AA" w:rsidP="002D36F7">
      <w:pPr>
        <w:pStyle w:val="a0"/>
        <w:ind w:firstLine="0"/>
      </w:pPr>
      <w:r>
        <w:tab/>
      </w:r>
      <w:r>
        <w:rPr>
          <w:noProof/>
        </w:rPr>
        <w:drawing>
          <wp:inline distT="0" distB="0" distL="0" distR="0" wp14:anchorId="49202761" wp14:editId="37F997AB">
            <wp:extent cx="5278120" cy="70802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9AA" w:rsidRDefault="00B979AA" w:rsidP="002D36F7">
      <w:pPr>
        <w:pStyle w:val="a0"/>
        <w:ind w:firstLine="0"/>
      </w:pPr>
      <w:r>
        <w:rPr>
          <w:rFonts w:hint="eastAsia"/>
        </w:rPr>
        <w:t>查询，时采用独立查询实现，</w:t>
      </w:r>
      <w:r>
        <w:rPr>
          <w:rFonts w:hint="eastAsia"/>
        </w:rPr>
        <w:t>load</w:t>
      </w:r>
      <w:r>
        <w:rPr>
          <w:rFonts w:hint="eastAsia"/>
        </w:rPr>
        <w:t>的时候，才去查询。不涉及</w:t>
      </w:r>
      <w:r w:rsidR="001C0651">
        <w:rPr>
          <w:rFonts w:hint="eastAsia"/>
        </w:rPr>
        <w:t>join</w:t>
      </w:r>
      <w:r w:rsidR="001C0651">
        <w:rPr>
          <w:rFonts w:hint="eastAsia"/>
        </w:rPr>
        <w:t>的问题。</w:t>
      </w:r>
    </w:p>
    <w:p w:rsidR="008E348A" w:rsidRDefault="008E348A" w:rsidP="002D36F7">
      <w:pPr>
        <w:pStyle w:val="a0"/>
        <w:ind w:firstLine="0"/>
      </w:pPr>
    </w:p>
    <w:p w:rsidR="008E348A" w:rsidRDefault="008E348A" w:rsidP="002D36F7">
      <w:pPr>
        <w:pStyle w:val="a0"/>
        <w:ind w:firstLine="0"/>
      </w:pPr>
    </w:p>
    <w:p w:rsidR="008E348A" w:rsidRDefault="008E348A" w:rsidP="008E348A">
      <w:pPr>
        <w:pStyle w:val="4"/>
      </w:pPr>
      <w:r>
        <w:rPr>
          <w:rFonts w:hint="eastAsia"/>
        </w:rPr>
        <w:t>M2M</w:t>
      </w:r>
      <w:r>
        <w:rPr>
          <w:rFonts w:hint="eastAsia"/>
        </w:rPr>
        <w:t>关系的管理</w:t>
      </w:r>
    </w:p>
    <w:p w:rsidR="00600D5A" w:rsidRDefault="00600D5A" w:rsidP="00600D5A">
      <w:pPr>
        <w:pStyle w:val="a0"/>
      </w:pPr>
    </w:p>
    <w:p w:rsidR="00600D5A" w:rsidRPr="00600D5A" w:rsidRDefault="00600D5A" w:rsidP="00600D5A">
      <w:pPr>
        <w:pStyle w:val="a0"/>
      </w:pPr>
      <w:r>
        <w:rPr>
          <w:rFonts w:hint="eastAsia"/>
        </w:rPr>
        <w:t>支持的方法如下：</w:t>
      </w:r>
    </w:p>
    <w:p w:rsidR="00600D5A" w:rsidRDefault="00600D5A" w:rsidP="00600D5A">
      <w:pPr>
        <w:pStyle w:val="a0"/>
      </w:pPr>
      <w:proofErr w:type="gramStart"/>
      <w:r>
        <w:lastRenderedPageBreak/>
        <w:t>Add(</w:t>
      </w:r>
      <w:proofErr w:type="gramEnd"/>
      <w:r>
        <w:t>…interface{}) (int64, error)</w:t>
      </w:r>
      <w:r>
        <w:rPr>
          <w:rFonts w:hint="eastAsia"/>
        </w:rPr>
        <w:t>，添加关联</w:t>
      </w:r>
    </w:p>
    <w:p w:rsidR="00600D5A" w:rsidRDefault="00600D5A" w:rsidP="00600D5A">
      <w:pPr>
        <w:pStyle w:val="a0"/>
      </w:pPr>
      <w:proofErr w:type="gramStart"/>
      <w:r>
        <w:t>Remove(</w:t>
      </w:r>
      <w:proofErr w:type="gramEnd"/>
      <w:r>
        <w:t>…interface{}) (int64, error)</w:t>
      </w:r>
      <w:r>
        <w:rPr>
          <w:rFonts w:hint="eastAsia"/>
        </w:rPr>
        <w:t>，删除关联</w:t>
      </w:r>
    </w:p>
    <w:p w:rsidR="00600D5A" w:rsidRDefault="00600D5A" w:rsidP="00600D5A">
      <w:pPr>
        <w:pStyle w:val="a0"/>
      </w:pPr>
      <w:r>
        <w:t>Exist(interface{}) bool</w:t>
      </w:r>
      <w:r>
        <w:rPr>
          <w:rFonts w:hint="eastAsia"/>
        </w:rPr>
        <w:t>，判断关联是否存在</w:t>
      </w:r>
    </w:p>
    <w:p w:rsidR="00600D5A" w:rsidRDefault="00600D5A" w:rsidP="00600D5A">
      <w:pPr>
        <w:pStyle w:val="a0"/>
      </w:pPr>
      <w:r>
        <w:t>Clear() (int64, error)</w:t>
      </w:r>
      <w:r>
        <w:rPr>
          <w:rFonts w:hint="eastAsia"/>
        </w:rPr>
        <w:t>，清除关联</w:t>
      </w:r>
    </w:p>
    <w:p w:rsidR="00F10D49" w:rsidRDefault="00600D5A" w:rsidP="00600D5A">
      <w:pPr>
        <w:pStyle w:val="a0"/>
        <w:ind w:firstLine="420"/>
      </w:pPr>
      <w:r>
        <w:t>Count() (int64, error)</w:t>
      </w:r>
      <w:r>
        <w:rPr>
          <w:rFonts w:hint="eastAsia"/>
        </w:rPr>
        <w:t>，统计关联</w:t>
      </w:r>
    </w:p>
    <w:p w:rsidR="00600D5A" w:rsidRDefault="00600D5A" w:rsidP="00600D5A">
      <w:pPr>
        <w:pStyle w:val="a0"/>
        <w:ind w:firstLine="420"/>
      </w:pPr>
    </w:p>
    <w:p w:rsidR="00600D5A" w:rsidRDefault="00600D5A" w:rsidP="00B24630">
      <w:pPr>
        <w:pStyle w:val="a0"/>
        <w:ind w:firstLine="420"/>
      </w:pPr>
      <w:r>
        <w:rPr>
          <w:rFonts w:hint="eastAsia"/>
        </w:rPr>
        <w:t>以上的操作，通过操作关系</w:t>
      </w:r>
      <w:proofErr w:type="gramStart"/>
      <w:r>
        <w:rPr>
          <w:rFonts w:hint="eastAsia"/>
        </w:rPr>
        <w:t>表实现</w:t>
      </w:r>
      <w:proofErr w:type="gramEnd"/>
      <w:r>
        <w:rPr>
          <w:rFonts w:hint="eastAsia"/>
        </w:rPr>
        <w:t>的。</w:t>
      </w:r>
    </w:p>
    <w:p w:rsidR="00600D5A" w:rsidRDefault="00600D5A" w:rsidP="00600D5A">
      <w:pPr>
        <w:pStyle w:val="a0"/>
        <w:ind w:firstLine="420"/>
      </w:pPr>
      <w:r>
        <w:rPr>
          <w:rFonts w:hint="eastAsia"/>
        </w:rPr>
        <w:t>演示</w:t>
      </w:r>
    </w:p>
    <w:p w:rsidR="00600D5A" w:rsidRDefault="005D2275" w:rsidP="00600D5A">
      <w:pPr>
        <w:pStyle w:val="a0"/>
        <w:ind w:firstLine="420"/>
      </w:pPr>
      <w:r>
        <w:rPr>
          <w:noProof/>
        </w:rPr>
        <w:drawing>
          <wp:inline distT="0" distB="0" distL="0" distR="0" wp14:anchorId="698622F3" wp14:editId="1445481F">
            <wp:extent cx="5278120" cy="206375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A6B" w:rsidRDefault="00462A6B" w:rsidP="00600D5A">
      <w:pPr>
        <w:pStyle w:val="a0"/>
        <w:ind w:firstLine="420"/>
      </w:pPr>
    </w:p>
    <w:p w:rsidR="00462A6B" w:rsidRDefault="00462A6B" w:rsidP="00600D5A">
      <w:pPr>
        <w:pStyle w:val="a0"/>
        <w:ind w:firstLine="420"/>
      </w:pPr>
      <w:r>
        <w:rPr>
          <w:rFonts w:hint="eastAsia"/>
        </w:rPr>
        <w:t>目前的</w:t>
      </w:r>
      <w:r>
        <w:rPr>
          <w:rFonts w:hint="eastAsia"/>
        </w:rPr>
        <w:t>beego</w:t>
      </w:r>
      <w:r>
        <w:rPr>
          <w:rFonts w:hint="eastAsia"/>
        </w:rPr>
        <w:t>，仅仅可以操作关联表的关联字段。在定义关联模型时，省略其他字段的处理：</w:t>
      </w:r>
    </w:p>
    <w:p w:rsidR="00462A6B" w:rsidRPr="002D36F7" w:rsidRDefault="00462A6B" w:rsidP="00600D5A">
      <w:pPr>
        <w:pStyle w:val="a0"/>
        <w:ind w:firstLine="420"/>
      </w:pPr>
      <w:r>
        <w:rPr>
          <w:noProof/>
        </w:rPr>
        <w:drawing>
          <wp:inline distT="0" distB="0" distL="0" distR="0" wp14:anchorId="6B02488A" wp14:editId="76CB8A6A">
            <wp:extent cx="5278120" cy="244348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653" w:rsidRDefault="00814653" w:rsidP="00376854">
      <w:pPr>
        <w:pStyle w:val="a0"/>
      </w:pPr>
    </w:p>
    <w:p w:rsidR="00814653" w:rsidRDefault="00814653" w:rsidP="00376854">
      <w:pPr>
        <w:pStyle w:val="a0"/>
      </w:pPr>
    </w:p>
    <w:p w:rsidR="00C17D16" w:rsidRDefault="00C17D16" w:rsidP="00C17D16">
      <w:pPr>
        <w:pStyle w:val="4"/>
      </w:pPr>
      <w:r>
        <w:rPr>
          <w:rFonts w:hint="eastAsia"/>
        </w:rPr>
        <w:lastRenderedPageBreak/>
        <w:t>级联操作</w:t>
      </w:r>
    </w:p>
    <w:p w:rsidR="00F441E6" w:rsidRDefault="00462A6B" w:rsidP="00F441E6">
      <w:pPr>
        <w:pStyle w:val="a0"/>
      </w:pPr>
      <w:r>
        <w:rPr>
          <w:rFonts w:hint="eastAsia"/>
        </w:rPr>
        <w:t>在关联模型中也可以实现。</w:t>
      </w:r>
    </w:p>
    <w:p w:rsidR="002B2AD4" w:rsidRDefault="002B2AD4" w:rsidP="00F441E6">
      <w:pPr>
        <w:pStyle w:val="a0"/>
      </w:pPr>
      <w:r>
        <w:rPr>
          <w:rFonts w:hint="eastAsia"/>
        </w:rPr>
        <w:t>需要定义在</w:t>
      </w:r>
      <w:r>
        <w:rPr>
          <w:rFonts w:hint="eastAsia"/>
        </w:rPr>
        <w:t>rel(</w:t>
      </w:r>
      <w:r>
        <w:t>fk), rel(one)</w:t>
      </w:r>
      <w:r>
        <w:rPr>
          <w:rFonts w:hint="eastAsia"/>
        </w:rPr>
        <w:t>上。</w:t>
      </w:r>
    </w:p>
    <w:p w:rsidR="002B2AD4" w:rsidRDefault="002B2AD4" w:rsidP="00F441E6">
      <w:pPr>
        <w:pStyle w:val="a0"/>
      </w:pPr>
      <w:r>
        <w:rPr>
          <w:rFonts w:hint="eastAsia"/>
        </w:rPr>
        <w:t>支持的定义</w:t>
      </w:r>
      <w:r>
        <w:rPr>
          <w:rFonts w:hint="eastAsia"/>
        </w:rPr>
        <w:t xml:space="preserve"> on</w:t>
      </w:r>
      <w:r>
        <w:t>_delete</w:t>
      </w:r>
      <w:r>
        <w:rPr>
          <w:rFonts w:hint="eastAsia"/>
        </w:rPr>
        <w:t>的操作，级联的支持：</w:t>
      </w:r>
    </w:p>
    <w:p w:rsidR="002B2AD4" w:rsidRDefault="002B2AD4" w:rsidP="002B2AD4">
      <w:pPr>
        <w:pStyle w:val="a0"/>
      </w:pPr>
      <w:r>
        <w:rPr>
          <w:rFonts w:hint="eastAsia"/>
        </w:rPr>
        <w:t xml:space="preserve">cascade       </w:t>
      </w:r>
      <w:r>
        <w:rPr>
          <w:rFonts w:hint="eastAsia"/>
        </w:rPr>
        <w:t>级联删除</w:t>
      </w:r>
      <w:r>
        <w:rPr>
          <w:rFonts w:hint="eastAsia"/>
        </w:rPr>
        <w:t>(</w:t>
      </w:r>
      <w:r>
        <w:rPr>
          <w:rFonts w:hint="eastAsia"/>
        </w:rPr>
        <w:t>默认值</w:t>
      </w:r>
      <w:r>
        <w:rPr>
          <w:rFonts w:hint="eastAsia"/>
        </w:rPr>
        <w:t>)</w:t>
      </w:r>
    </w:p>
    <w:p w:rsidR="002B2AD4" w:rsidRDefault="002B2AD4" w:rsidP="002B2AD4">
      <w:pPr>
        <w:pStyle w:val="a0"/>
      </w:pPr>
      <w:r>
        <w:rPr>
          <w:rFonts w:hint="eastAsia"/>
        </w:rPr>
        <w:t xml:space="preserve">set_null       </w:t>
      </w:r>
      <w:r>
        <w:rPr>
          <w:rFonts w:hint="eastAsia"/>
        </w:rPr>
        <w:t>设置为</w:t>
      </w:r>
      <w:r>
        <w:rPr>
          <w:rFonts w:hint="eastAsia"/>
        </w:rPr>
        <w:t xml:space="preserve"> NULL</w:t>
      </w:r>
      <w:r>
        <w:rPr>
          <w:rFonts w:hint="eastAsia"/>
        </w:rPr>
        <w:t>，需要设置</w:t>
      </w:r>
      <w:r>
        <w:rPr>
          <w:rFonts w:hint="eastAsia"/>
        </w:rPr>
        <w:t xml:space="preserve"> null = true</w:t>
      </w:r>
    </w:p>
    <w:p w:rsidR="002B2AD4" w:rsidRDefault="002B2AD4" w:rsidP="002B2AD4">
      <w:pPr>
        <w:pStyle w:val="a0"/>
      </w:pPr>
      <w:r>
        <w:rPr>
          <w:rFonts w:hint="eastAsia"/>
        </w:rPr>
        <w:t xml:space="preserve">set_default    </w:t>
      </w:r>
      <w:r w:rsidR="00506025">
        <w:t xml:space="preserve"> </w:t>
      </w:r>
      <w:r>
        <w:rPr>
          <w:rFonts w:hint="eastAsia"/>
        </w:rPr>
        <w:t>设置为默认值，需要设置</w:t>
      </w:r>
      <w:r>
        <w:rPr>
          <w:rFonts w:hint="eastAsia"/>
        </w:rPr>
        <w:t xml:space="preserve"> default </w:t>
      </w:r>
      <w:r>
        <w:rPr>
          <w:rFonts w:hint="eastAsia"/>
        </w:rPr>
        <w:t>值</w:t>
      </w:r>
    </w:p>
    <w:p w:rsidR="002B2AD4" w:rsidRDefault="002B2AD4" w:rsidP="002B2AD4">
      <w:pPr>
        <w:pStyle w:val="a0"/>
      </w:pPr>
      <w:r>
        <w:rPr>
          <w:rFonts w:hint="eastAsia"/>
        </w:rPr>
        <w:t xml:space="preserve">do_nothing     </w:t>
      </w:r>
      <w:r>
        <w:rPr>
          <w:rFonts w:hint="eastAsia"/>
        </w:rPr>
        <w:t>什么也不做，忽略</w:t>
      </w:r>
    </w:p>
    <w:p w:rsidR="002B2AD4" w:rsidRDefault="002B2AD4" w:rsidP="00F441E6">
      <w:pPr>
        <w:pStyle w:val="a0"/>
      </w:pPr>
    </w:p>
    <w:p w:rsidR="00B67D2F" w:rsidRDefault="00B67D2F" w:rsidP="00F441E6">
      <w:pPr>
        <w:pStyle w:val="a0"/>
      </w:pPr>
      <w:r>
        <w:rPr>
          <w:rFonts w:hint="eastAsia"/>
        </w:rPr>
        <w:t>演示，设置</w:t>
      </w:r>
      <w:r>
        <w:rPr>
          <w:rFonts w:hint="eastAsia"/>
        </w:rPr>
        <w:t>default</w:t>
      </w:r>
      <w:r>
        <w:rPr>
          <w:rFonts w:hint="eastAsia"/>
        </w:rPr>
        <w:t>。</w:t>
      </w:r>
    </w:p>
    <w:p w:rsidR="00AB7627" w:rsidRDefault="00AB7627" w:rsidP="00F441E6">
      <w:pPr>
        <w:pStyle w:val="a0"/>
      </w:pPr>
      <w:r>
        <w:rPr>
          <w:noProof/>
        </w:rPr>
        <w:drawing>
          <wp:inline distT="0" distB="0" distL="0" distR="0" wp14:anchorId="229666A3" wp14:editId="3EC5A6DD">
            <wp:extent cx="5278120" cy="1958975"/>
            <wp:effectExtent l="0" t="0" r="0" b="317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627" w:rsidRDefault="00AB7627" w:rsidP="00F441E6">
      <w:pPr>
        <w:pStyle w:val="a0"/>
      </w:pPr>
      <w:r>
        <w:rPr>
          <w:noProof/>
        </w:rPr>
        <w:drawing>
          <wp:inline distT="0" distB="0" distL="0" distR="0" wp14:anchorId="7AA70964" wp14:editId="088F7846">
            <wp:extent cx="5278120" cy="1923415"/>
            <wp:effectExtent l="0" t="0" r="0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11" w:rsidRDefault="00871211" w:rsidP="00F441E6">
      <w:pPr>
        <w:pStyle w:val="a0"/>
      </w:pPr>
    </w:p>
    <w:p w:rsidR="00871211" w:rsidRDefault="00871211" w:rsidP="006A5B1A">
      <w:pPr>
        <w:pStyle w:val="2"/>
      </w:pPr>
      <w:bookmarkStart w:id="115" w:name="_Toc532977554"/>
      <w:r>
        <w:rPr>
          <w:rFonts w:hint="eastAsia"/>
        </w:rPr>
        <w:t>模型定义</w:t>
      </w:r>
      <w:bookmarkEnd w:id="115"/>
    </w:p>
    <w:p w:rsidR="006A5B1A" w:rsidRDefault="006A5B1A" w:rsidP="006A5B1A">
      <w:pPr>
        <w:pStyle w:val="a0"/>
      </w:pPr>
      <w:r>
        <w:rPr>
          <w:rFonts w:hint="eastAsia"/>
        </w:rPr>
        <w:t>简单模式下，</w:t>
      </w:r>
      <w:r w:rsidRPr="00595A8D">
        <w:rPr>
          <w:rFonts w:hint="eastAsia"/>
          <w:color w:val="FF0000"/>
        </w:rPr>
        <w:t>保证模型与数据表结构一致</w:t>
      </w:r>
      <w:r>
        <w:rPr>
          <w:rFonts w:hint="eastAsia"/>
        </w:rPr>
        <w:t>即可。</w:t>
      </w:r>
    </w:p>
    <w:p w:rsidR="006A5B1A" w:rsidRDefault="00403838" w:rsidP="006A5B1A">
      <w:pPr>
        <w:pStyle w:val="a0"/>
      </w:pPr>
      <w:r>
        <w:rPr>
          <w:rFonts w:hint="eastAsia"/>
        </w:rPr>
        <w:t>模型处理定义字段（属性）和属性类型之外，还可以做更多细致的说明。</w:t>
      </w:r>
      <w:r w:rsidR="00F67C2D">
        <w:rPr>
          <w:rFonts w:hint="eastAsia"/>
        </w:rPr>
        <w:t>在定义字段时，字段有哪些属性，在模型上就可以提现出来。</w:t>
      </w:r>
    </w:p>
    <w:p w:rsidR="00F67C2D" w:rsidRDefault="00F67C2D" w:rsidP="006A5B1A">
      <w:pPr>
        <w:pStyle w:val="a0"/>
      </w:pPr>
    </w:p>
    <w:p w:rsidR="00F67C2D" w:rsidRDefault="00F67C2D" w:rsidP="006A5B1A">
      <w:pPr>
        <w:pStyle w:val="a0"/>
      </w:pPr>
      <w:r>
        <w:t>“</w:t>
      </w:r>
      <w:r>
        <w:rPr>
          <w:rFonts w:hint="eastAsia"/>
        </w:rPr>
        <w:t>i</w:t>
      </w:r>
      <w:r>
        <w:t>d int unsigned not null pk auto_increment”</w:t>
      </w:r>
    </w:p>
    <w:p w:rsidR="00E0087C" w:rsidRDefault="00E0087C" w:rsidP="006A5B1A">
      <w:pPr>
        <w:pStyle w:val="a0"/>
      </w:pPr>
    </w:p>
    <w:p w:rsidR="00E0087C" w:rsidRDefault="00E0087C" w:rsidP="00E0087C">
      <w:pPr>
        <w:pStyle w:val="a0"/>
        <w:ind w:firstLine="0"/>
      </w:pPr>
      <w:r>
        <w:rPr>
          <w:rFonts w:hint="eastAsia"/>
        </w:rPr>
        <w:t>属性的说明都是属性的</w:t>
      </w:r>
      <w:r>
        <w:rPr>
          <w:rFonts w:hint="eastAsia"/>
        </w:rPr>
        <w:t xml:space="preserve"> tag</w:t>
      </w:r>
      <w:r>
        <w:t xml:space="preserve"> </w:t>
      </w:r>
      <w:r>
        <w:rPr>
          <w:rFonts w:hint="eastAsia"/>
        </w:rPr>
        <w:t>来实现</w:t>
      </w:r>
      <w:r>
        <w:rPr>
          <w:rFonts w:hint="eastAsia"/>
        </w:rPr>
        <w:t xml:space="preserve"> </w:t>
      </w:r>
      <w:r>
        <w:rPr>
          <w:rFonts w:hint="eastAsia"/>
        </w:rPr>
        <w:t>使用反引号包裹的，属性字段的说明。</w:t>
      </w:r>
    </w:p>
    <w:p w:rsidR="00715144" w:rsidRDefault="00715144" w:rsidP="006A5B1A">
      <w:pPr>
        <w:pStyle w:val="a0"/>
      </w:pPr>
    </w:p>
    <w:p w:rsidR="00715144" w:rsidRDefault="00157059" w:rsidP="00715144">
      <w:pPr>
        <w:pStyle w:val="3"/>
      </w:pPr>
      <w:bookmarkStart w:id="116" w:name="_Toc532977555"/>
      <w:r>
        <w:rPr>
          <w:rFonts w:hint="eastAsia"/>
        </w:rPr>
        <w:t>column</w:t>
      </w:r>
      <w:r>
        <w:t>(),</w:t>
      </w:r>
      <w:r w:rsidR="00715144">
        <w:rPr>
          <w:rFonts w:hint="eastAsia"/>
        </w:rPr>
        <w:t>属性名</w:t>
      </w:r>
      <w:bookmarkEnd w:id="116"/>
    </w:p>
    <w:p w:rsidR="00715144" w:rsidRDefault="00715144" w:rsidP="00715144">
      <w:pPr>
        <w:pStyle w:val="a0"/>
      </w:pPr>
      <w:r>
        <w:rPr>
          <w:rFonts w:hint="eastAsia"/>
        </w:rPr>
        <w:t>首字母大写的驼峰法。映射为数据表的下划线方式。</w:t>
      </w:r>
    </w:p>
    <w:p w:rsidR="00715144" w:rsidRDefault="00715144" w:rsidP="00F3701E">
      <w:pPr>
        <w:pStyle w:val="a0"/>
      </w:pPr>
      <w:r>
        <w:rPr>
          <w:rFonts w:hint="eastAsia"/>
        </w:rPr>
        <w:t>例如：</w:t>
      </w:r>
      <w:r>
        <w:tab/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151"/>
        <w:gridCol w:w="4151"/>
      </w:tblGrid>
      <w:tr w:rsidR="00715144" w:rsidTr="00715144">
        <w:tc>
          <w:tcPr>
            <w:tcW w:w="4151" w:type="dxa"/>
          </w:tcPr>
          <w:p w:rsidR="00715144" w:rsidRDefault="00715144" w:rsidP="00715144">
            <w:pPr>
              <w:pStyle w:val="a0"/>
              <w:ind w:firstLine="0"/>
            </w:pPr>
            <w:r>
              <w:rPr>
                <w:rFonts w:hint="eastAsia"/>
              </w:rPr>
              <w:t>属性</w:t>
            </w:r>
          </w:p>
        </w:tc>
        <w:tc>
          <w:tcPr>
            <w:tcW w:w="4151" w:type="dxa"/>
          </w:tcPr>
          <w:p w:rsidR="00715144" w:rsidRDefault="00715144" w:rsidP="00715144">
            <w:pPr>
              <w:pStyle w:val="a0"/>
              <w:ind w:firstLine="0"/>
            </w:pPr>
            <w:r>
              <w:rPr>
                <w:rFonts w:hint="eastAsia"/>
              </w:rPr>
              <w:t>字段</w:t>
            </w:r>
          </w:p>
        </w:tc>
      </w:tr>
      <w:tr w:rsidR="00715144" w:rsidTr="00715144">
        <w:tc>
          <w:tcPr>
            <w:tcW w:w="4151" w:type="dxa"/>
          </w:tcPr>
          <w:p w:rsidR="00715144" w:rsidRDefault="00715144" w:rsidP="00715144">
            <w:pPr>
              <w:pStyle w:val="a0"/>
              <w:ind w:firstLine="0"/>
            </w:pPr>
            <w:r>
              <w:t>F</w:t>
            </w:r>
            <w:r>
              <w:rPr>
                <w:rFonts w:hint="eastAsia"/>
              </w:rPr>
              <w:t>ield</w:t>
            </w:r>
          </w:p>
        </w:tc>
        <w:tc>
          <w:tcPr>
            <w:tcW w:w="4151" w:type="dxa"/>
          </w:tcPr>
          <w:p w:rsidR="00715144" w:rsidRDefault="00715144" w:rsidP="00715144">
            <w:pPr>
              <w:pStyle w:val="a0"/>
              <w:ind w:firstLine="0"/>
            </w:pPr>
            <w:r>
              <w:rPr>
                <w:rFonts w:hint="eastAsia"/>
              </w:rPr>
              <w:t>f</w:t>
            </w:r>
            <w:r>
              <w:t>ield</w:t>
            </w:r>
          </w:p>
        </w:tc>
      </w:tr>
      <w:tr w:rsidR="00715144" w:rsidTr="00715144">
        <w:tc>
          <w:tcPr>
            <w:tcW w:w="4151" w:type="dxa"/>
          </w:tcPr>
          <w:p w:rsidR="00715144" w:rsidRDefault="008010F7" w:rsidP="00715144">
            <w:pPr>
              <w:pStyle w:val="a0"/>
              <w:ind w:firstLine="0"/>
            </w:pPr>
            <w:r>
              <w:rPr>
                <w:rFonts w:hint="eastAsia"/>
              </w:rPr>
              <w:t>F</w:t>
            </w:r>
            <w:r>
              <w:t>ieldName</w:t>
            </w:r>
          </w:p>
        </w:tc>
        <w:tc>
          <w:tcPr>
            <w:tcW w:w="4151" w:type="dxa"/>
          </w:tcPr>
          <w:p w:rsidR="00715144" w:rsidRDefault="008010F7" w:rsidP="00715144">
            <w:pPr>
              <w:pStyle w:val="a0"/>
              <w:ind w:firstLine="0"/>
            </w:pPr>
            <w:r>
              <w:rPr>
                <w:rFonts w:hint="eastAsia"/>
              </w:rPr>
              <w:t>f</w:t>
            </w:r>
            <w:r>
              <w:t>ield_name</w:t>
            </w:r>
          </w:p>
        </w:tc>
      </w:tr>
      <w:tr w:rsidR="00715144" w:rsidTr="00715144">
        <w:tc>
          <w:tcPr>
            <w:tcW w:w="4151" w:type="dxa"/>
          </w:tcPr>
          <w:p w:rsidR="00715144" w:rsidRDefault="00715144" w:rsidP="00715144">
            <w:pPr>
              <w:pStyle w:val="a0"/>
              <w:ind w:firstLine="0"/>
            </w:pPr>
          </w:p>
        </w:tc>
        <w:tc>
          <w:tcPr>
            <w:tcW w:w="4151" w:type="dxa"/>
          </w:tcPr>
          <w:p w:rsidR="00715144" w:rsidRDefault="00715144" w:rsidP="00715144">
            <w:pPr>
              <w:pStyle w:val="a0"/>
              <w:ind w:firstLine="0"/>
            </w:pPr>
          </w:p>
        </w:tc>
      </w:tr>
    </w:tbl>
    <w:p w:rsidR="00715144" w:rsidRDefault="00737EED" w:rsidP="00715144">
      <w:pPr>
        <w:pStyle w:val="a0"/>
        <w:ind w:firstLine="0"/>
      </w:pPr>
      <w:r>
        <w:rPr>
          <w:rFonts w:hint="eastAsia"/>
        </w:rPr>
        <w:t>如果没有特殊需求，就是用该命名规则即可！</w:t>
      </w:r>
    </w:p>
    <w:p w:rsidR="00E90D68" w:rsidRDefault="00E90D68" w:rsidP="00715144">
      <w:pPr>
        <w:pStyle w:val="a0"/>
        <w:ind w:firstLine="0"/>
      </w:pPr>
    </w:p>
    <w:p w:rsidR="00E90D68" w:rsidRDefault="00E90D68" w:rsidP="00715144">
      <w:pPr>
        <w:pStyle w:val="a0"/>
        <w:ind w:firstLine="0"/>
      </w:pPr>
      <w:r>
        <w:rPr>
          <w:rFonts w:hint="eastAsia"/>
        </w:rPr>
        <w:t>也可以自定义属性对应的字段名：</w:t>
      </w:r>
    </w:p>
    <w:p w:rsidR="00E90D68" w:rsidRDefault="00D63571" w:rsidP="00715144">
      <w:pPr>
        <w:pStyle w:val="a0"/>
        <w:ind w:firstLine="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rPr>
          <w:rFonts w:hint="eastAsia"/>
        </w:rPr>
        <w:t>属性的</w:t>
      </w:r>
      <w:r>
        <w:rPr>
          <w:rFonts w:hint="eastAsia"/>
        </w:rPr>
        <w:t xml:space="preserve"> tag</w:t>
      </w:r>
      <w:r>
        <w:rPr>
          <w:rFonts w:hint="eastAsia"/>
        </w:rPr>
        <w:t>中完成定义：</w:t>
      </w:r>
    </w:p>
    <w:p w:rsidR="00D63571" w:rsidRDefault="00D63571" w:rsidP="00715144">
      <w:pPr>
        <w:pStyle w:val="a0"/>
        <w:ind w:firstLine="0"/>
      </w:pPr>
      <w:r>
        <w:rPr>
          <w:rFonts w:hint="eastAsia"/>
        </w:rPr>
        <w:t>o</w:t>
      </w:r>
      <w:r>
        <w:t>rm:”column(</w:t>
      </w:r>
      <w:r>
        <w:rPr>
          <w:rFonts w:hint="eastAsia"/>
        </w:rPr>
        <w:t>字段名</w:t>
      </w:r>
      <w:r>
        <w:t>)”</w:t>
      </w:r>
    </w:p>
    <w:p w:rsidR="00737EED" w:rsidRDefault="004942D3" w:rsidP="00715144">
      <w:pPr>
        <w:pStyle w:val="a0"/>
        <w:ind w:firstLine="0"/>
      </w:pPr>
      <w:r>
        <w:rPr>
          <w:noProof/>
        </w:rPr>
        <w:drawing>
          <wp:inline distT="0" distB="0" distL="0" distR="0" wp14:anchorId="4070F34F" wp14:editId="40519518">
            <wp:extent cx="5278120" cy="2854325"/>
            <wp:effectExtent l="0" t="0" r="0" b="317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D3C" w:rsidRDefault="00D22D3C" w:rsidP="00715144">
      <w:pPr>
        <w:pStyle w:val="a0"/>
        <w:ind w:firstLine="0"/>
      </w:pPr>
    </w:p>
    <w:p w:rsidR="00D22D3C" w:rsidRDefault="00D22D3C" w:rsidP="00D22D3C">
      <w:pPr>
        <w:pStyle w:val="3"/>
      </w:pPr>
      <w:bookmarkStart w:id="117" w:name="_Toc532977556"/>
      <w:r>
        <w:rPr>
          <w:rFonts w:hint="eastAsia"/>
        </w:rPr>
        <w:lastRenderedPageBreak/>
        <w:t>属性类型</w:t>
      </w:r>
      <w:bookmarkEnd w:id="117"/>
    </w:p>
    <w:p w:rsidR="005029D2" w:rsidRDefault="005029D2" w:rsidP="005029D2">
      <w:pPr>
        <w:pStyle w:val="a0"/>
      </w:pPr>
      <w:r>
        <w:rPr>
          <w:rFonts w:hint="eastAsia"/>
        </w:rPr>
        <w:t>在定义模型时，使用的是</w:t>
      </w:r>
      <w:r>
        <w:rPr>
          <w:rFonts w:hint="eastAsia"/>
        </w:rPr>
        <w:t xml:space="preserve"> </w:t>
      </w:r>
      <w:r>
        <w:t>go</w:t>
      </w:r>
      <w:r>
        <w:rPr>
          <w:rFonts w:hint="eastAsia"/>
        </w:rPr>
        <w:t>语言的类型，需要映射到</w:t>
      </w:r>
      <w:r>
        <w:rPr>
          <w:rFonts w:hint="eastAsia"/>
        </w:rPr>
        <w:t>MySQL</w:t>
      </w:r>
      <w:r>
        <w:rPr>
          <w:rFonts w:hint="eastAsia"/>
        </w:rPr>
        <w:t>的类型。</w:t>
      </w:r>
    </w:p>
    <w:p w:rsidR="004F2E18" w:rsidRDefault="004F2E18" w:rsidP="00715144">
      <w:pPr>
        <w:pStyle w:val="a0"/>
        <w:ind w:firstLine="0"/>
      </w:pPr>
      <w:r>
        <w:rPr>
          <w:rFonts w:hint="eastAsia"/>
        </w:rPr>
        <w:t>可想的</w:t>
      </w:r>
      <w:r w:rsidR="00E31C01">
        <w:rPr>
          <w:rFonts w:hint="eastAsia"/>
        </w:rPr>
        <w:t>映射关系：</w:t>
      </w:r>
      <w:r>
        <w:tab/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151"/>
        <w:gridCol w:w="4151"/>
      </w:tblGrid>
      <w:tr w:rsidR="004F2E18" w:rsidTr="004F2E18">
        <w:tc>
          <w:tcPr>
            <w:tcW w:w="4151" w:type="dxa"/>
          </w:tcPr>
          <w:p w:rsidR="004F2E18" w:rsidRDefault="004F2E18" w:rsidP="00715144">
            <w:pPr>
              <w:pStyle w:val="a0"/>
              <w:ind w:firstLine="0"/>
            </w:pPr>
            <w:r>
              <w:rPr>
                <w:rFonts w:hint="eastAsia"/>
              </w:rPr>
              <w:t>G</w:t>
            </w:r>
            <w:r>
              <w:t>O</w:t>
            </w:r>
            <w:r>
              <w:rPr>
                <w:rFonts w:hint="eastAsia"/>
              </w:rPr>
              <w:t>类型</w:t>
            </w:r>
          </w:p>
        </w:tc>
        <w:tc>
          <w:tcPr>
            <w:tcW w:w="4151" w:type="dxa"/>
          </w:tcPr>
          <w:p w:rsidR="004F2E18" w:rsidRDefault="004F2E18" w:rsidP="00715144">
            <w:pPr>
              <w:pStyle w:val="a0"/>
              <w:ind w:firstLine="0"/>
            </w:pPr>
            <w:r>
              <w:rPr>
                <w:rFonts w:hint="eastAsia"/>
              </w:rPr>
              <w:t>M</w:t>
            </w:r>
            <w:r>
              <w:t>ySQL</w:t>
            </w:r>
            <w:r>
              <w:rPr>
                <w:rFonts w:hint="eastAsia"/>
              </w:rPr>
              <w:t>类型</w:t>
            </w:r>
          </w:p>
        </w:tc>
      </w:tr>
      <w:tr w:rsidR="004F2E18" w:rsidTr="004F2E18">
        <w:tc>
          <w:tcPr>
            <w:tcW w:w="4151" w:type="dxa"/>
          </w:tcPr>
          <w:p w:rsidR="004F2E18" w:rsidRDefault="004F2E18" w:rsidP="00715144">
            <w:pPr>
              <w:pStyle w:val="a0"/>
              <w:ind w:firstLine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4151" w:type="dxa"/>
          </w:tcPr>
          <w:p w:rsidR="004F2E18" w:rsidRDefault="004F2E18" w:rsidP="00715144">
            <w:pPr>
              <w:pStyle w:val="a0"/>
              <w:ind w:firstLine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 w:rsidR="004F2E18" w:rsidTr="004F2E18">
        <w:tc>
          <w:tcPr>
            <w:tcW w:w="4151" w:type="dxa"/>
          </w:tcPr>
          <w:p w:rsidR="004F2E18" w:rsidRDefault="004F2E18" w:rsidP="00715144">
            <w:pPr>
              <w:pStyle w:val="a0"/>
              <w:ind w:firstLine="0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4151" w:type="dxa"/>
          </w:tcPr>
          <w:p w:rsidR="004F2E18" w:rsidRDefault="004F2E18" w:rsidP="00715144">
            <w:pPr>
              <w:pStyle w:val="a0"/>
              <w:ind w:firstLine="0"/>
            </w:pPr>
            <w:proofErr w:type="gramStart"/>
            <w:r>
              <w:rPr>
                <w:rFonts w:hint="eastAsia"/>
              </w:rPr>
              <w:t>c</w:t>
            </w:r>
            <w:r>
              <w:t>har,varchar</w:t>
            </w:r>
            <w:proofErr w:type="gramEnd"/>
            <w:r>
              <w:t>,text</w:t>
            </w:r>
          </w:p>
        </w:tc>
      </w:tr>
      <w:tr w:rsidR="004F2E18" w:rsidTr="004F2E18">
        <w:tc>
          <w:tcPr>
            <w:tcW w:w="4151" w:type="dxa"/>
          </w:tcPr>
          <w:p w:rsidR="004F2E18" w:rsidRDefault="00E31C01" w:rsidP="00715144">
            <w:pPr>
              <w:pStyle w:val="a0"/>
              <w:ind w:firstLine="0"/>
            </w:pPr>
            <w:proofErr w:type="gramStart"/>
            <w:r>
              <w:rPr>
                <w:rFonts w:hint="eastAsia"/>
              </w:rPr>
              <w:t>time</w:t>
            </w:r>
            <w:r>
              <w:t>.Time</w:t>
            </w:r>
            <w:proofErr w:type="gramEnd"/>
          </w:p>
        </w:tc>
        <w:tc>
          <w:tcPr>
            <w:tcW w:w="4151" w:type="dxa"/>
          </w:tcPr>
          <w:p w:rsidR="004F2E18" w:rsidRDefault="00E31C01" w:rsidP="00715144">
            <w:pPr>
              <w:pStyle w:val="a0"/>
              <w:ind w:firstLine="0"/>
            </w:pPr>
            <w:r>
              <w:rPr>
                <w:rFonts w:hint="eastAsia"/>
              </w:rPr>
              <w:t>d</w:t>
            </w:r>
            <w:r>
              <w:t>atetime, date, timestamp</w:t>
            </w:r>
          </w:p>
        </w:tc>
      </w:tr>
    </w:tbl>
    <w:p w:rsidR="00F3701E" w:rsidRDefault="00F3701E" w:rsidP="00715144">
      <w:pPr>
        <w:pStyle w:val="a0"/>
        <w:ind w:firstLine="0"/>
      </w:pPr>
    </w:p>
    <w:p w:rsidR="00E31C01" w:rsidRDefault="00E31C01" w:rsidP="00715144">
      <w:pPr>
        <w:pStyle w:val="a0"/>
        <w:ind w:firstLine="0"/>
      </w:pPr>
      <w:r>
        <w:rPr>
          <w:rFonts w:hint="eastAsia"/>
        </w:rPr>
        <w:t>b</w:t>
      </w:r>
      <w:r>
        <w:t>eego</w:t>
      </w:r>
      <w:r>
        <w:rPr>
          <w:rFonts w:hint="eastAsia"/>
        </w:rPr>
        <w:t>使用的映射关系：</w:t>
      </w:r>
    </w:p>
    <w:p w:rsidR="00E31C01" w:rsidRDefault="00296CC3" w:rsidP="00715144">
      <w:pPr>
        <w:pStyle w:val="a0"/>
        <w:ind w:firstLine="0"/>
      </w:pPr>
      <w:r>
        <w:rPr>
          <w:noProof/>
        </w:rPr>
        <w:lastRenderedPageBreak/>
        <w:drawing>
          <wp:inline distT="0" distB="0" distL="0" distR="0" wp14:anchorId="3B9D9834" wp14:editId="4C45ADD1">
            <wp:extent cx="5278120" cy="8188325"/>
            <wp:effectExtent l="0" t="0" r="0" b="317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8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1B" w:rsidRDefault="005B501B" w:rsidP="00715144">
      <w:pPr>
        <w:pStyle w:val="a0"/>
        <w:ind w:firstLine="0"/>
      </w:pPr>
    </w:p>
    <w:p w:rsidR="005B501B" w:rsidRDefault="005B501B" w:rsidP="00715144">
      <w:pPr>
        <w:pStyle w:val="a0"/>
        <w:ind w:firstLine="0"/>
      </w:pPr>
      <w:r>
        <w:rPr>
          <w:rFonts w:hint="eastAsia"/>
        </w:rPr>
        <w:lastRenderedPageBreak/>
        <w:t>可见，每种</w:t>
      </w:r>
      <w:r>
        <w:rPr>
          <w:rFonts w:hint="eastAsia"/>
        </w:rPr>
        <w:t>Go</w:t>
      </w:r>
      <w:proofErr w:type="gramStart"/>
      <w:r>
        <w:rPr>
          <w:rFonts w:hint="eastAsia"/>
        </w:rPr>
        <w:t>类类型</w:t>
      </w:r>
      <w:proofErr w:type="gramEnd"/>
      <w:r>
        <w:rPr>
          <w:rFonts w:hint="eastAsia"/>
        </w:rPr>
        <w:t>都有与之对应的</w:t>
      </w:r>
      <w:r>
        <w:rPr>
          <w:rFonts w:hint="eastAsia"/>
        </w:rPr>
        <w:t>MySQL</w:t>
      </w:r>
      <w:r>
        <w:rPr>
          <w:rFonts w:hint="eastAsia"/>
        </w:rPr>
        <w:t>类型。默认的选择也会存在。</w:t>
      </w:r>
    </w:p>
    <w:p w:rsidR="005B501B" w:rsidRDefault="005B501B" w:rsidP="00715144">
      <w:pPr>
        <w:pStyle w:val="a0"/>
        <w:ind w:firstLine="0"/>
      </w:pPr>
      <w:r>
        <w:rPr>
          <w:rFonts w:hint="eastAsia"/>
        </w:rPr>
        <w:t>s</w:t>
      </w:r>
      <w:r>
        <w:t xml:space="preserve">tring -&gt; </w:t>
      </w:r>
      <w:proofErr w:type="gramStart"/>
      <w:r>
        <w:t>varchar(</w:t>
      </w:r>
      <w:proofErr w:type="gramEnd"/>
      <w:r>
        <w:t>255)</w:t>
      </w:r>
    </w:p>
    <w:p w:rsidR="005B501B" w:rsidRDefault="005B501B" w:rsidP="00715144">
      <w:pPr>
        <w:pStyle w:val="a0"/>
        <w:ind w:firstLine="0"/>
      </w:pPr>
    </w:p>
    <w:p w:rsidR="005B501B" w:rsidRDefault="005B501B" w:rsidP="00715144">
      <w:pPr>
        <w:pStyle w:val="a0"/>
        <w:ind w:firstLine="0"/>
      </w:pPr>
      <w:r>
        <w:rPr>
          <w:rFonts w:hint="eastAsia"/>
        </w:rPr>
        <w:t>如果需要自己控制，常见的控制：</w:t>
      </w:r>
    </w:p>
    <w:p w:rsidR="005B501B" w:rsidRDefault="005B501B" w:rsidP="00715144">
      <w:pPr>
        <w:pStyle w:val="a0"/>
        <w:ind w:firstLine="0"/>
      </w:pPr>
      <w:r>
        <w:rPr>
          <w:rFonts w:hint="eastAsia"/>
        </w:rPr>
        <w:t>t</w:t>
      </w:r>
      <w:r>
        <w:t>ype(),</w:t>
      </w:r>
      <w:r>
        <w:rPr>
          <w:rFonts w:hint="eastAsia"/>
        </w:rPr>
        <w:t>类型</w:t>
      </w:r>
    </w:p>
    <w:p w:rsidR="005B501B" w:rsidRDefault="005B501B" w:rsidP="00715144">
      <w:pPr>
        <w:pStyle w:val="a0"/>
        <w:ind w:firstLine="0"/>
      </w:pPr>
      <w:r>
        <w:rPr>
          <w:rFonts w:hint="eastAsia"/>
        </w:rPr>
        <w:t>s</w:t>
      </w:r>
      <w:r>
        <w:t>ize()</w:t>
      </w:r>
      <w:r>
        <w:rPr>
          <w:rFonts w:hint="eastAsia"/>
        </w:rPr>
        <w:t>,</w:t>
      </w:r>
      <w:r>
        <w:rPr>
          <w:rFonts w:hint="eastAsia"/>
        </w:rPr>
        <w:t>大小的</w:t>
      </w:r>
    </w:p>
    <w:p w:rsidR="005B501B" w:rsidRDefault="005B501B" w:rsidP="00715144">
      <w:pPr>
        <w:pStyle w:val="a0"/>
        <w:ind w:firstLine="0"/>
      </w:pPr>
      <w:r>
        <w:rPr>
          <w:rFonts w:hint="eastAsia"/>
        </w:rPr>
        <w:t>例如，</w:t>
      </w:r>
    </w:p>
    <w:p w:rsidR="005B501B" w:rsidRDefault="005B501B" w:rsidP="00715144">
      <w:pPr>
        <w:pStyle w:val="a0"/>
        <w:ind w:firstLine="0"/>
      </w:pPr>
      <w:r>
        <w:rPr>
          <w:rFonts w:hint="eastAsia"/>
        </w:rPr>
        <w:t>需要一个</w:t>
      </w:r>
      <w:r>
        <w:rPr>
          <w:rFonts w:hint="eastAsia"/>
        </w:rPr>
        <w:t>char</w:t>
      </w:r>
      <w:r>
        <w:t>(32)</w:t>
      </w:r>
      <w:r>
        <w:rPr>
          <w:rFonts w:hint="eastAsia"/>
        </w:rPr>
        <w:t>的定义</w:t>
      </w:r>
    </w:p>
    <w:p w:rsidR="005B501B" w:rsidRDefault="005B501B" w:rsidP="00715144">
      <w:pPr>
        <w:pStyle w:val="a0"/>
        <w:ind w:firstLine="0"/>
      </w:pPr>
      <w:r>
        <w:rPr>
          <w:rFonts w:hint="eastAsia"/>
        </w:rPr>
        <w:t>需要一个</w:t>
      </w:r>
      <w:r>
        <w:rPr>
          <w:rFonts w:hint="eastAsia"/>
        </w:rPr>
        <w:t>datetime</w:t>
      </w:r>
      <w:r>
        <w:rPr>
          <w:rFonts w:hint="eastAsia"/>
        </w:rPr>
        <w:t>类型：</w:t>
      </w:r>
    </w:p>
    <w:p w:rsidR="005B501B" w:rsidRDefault="005B501B" w:rsidP="00715144">
      <w:pPr>
        <w:pStyle w:val="a0"/>
        <w:ind w:firstLine="0"/>
      </w:pPr>
      <w:r>
        <w:rPr>
          <w:rFonts w:hint="eastAsia"/>
        </w:rPr>
        <w:t>需要一个</w:t>
      </w:r>
      <w:r>
        <w:t>double(10, 2)</w:t>
      </w:r>
    </w:p>
    <w:p w:rsidR="004F2E18" w:rsidRDefault="008E616B" w:rsidP="00715144">
      <w:pPr>
        <w:pStyle w:val="a0"/>
        <w:ind w:firstLine="0"/>
      </w:pPr>
      <w:r>
        <w:rPr>
          <w:rFonts w:hint="eastAsia"/>
        </w:rPr>
        <w:t>例如：</w:t>
      </w:r>
    </w:p>
    <w:p w:rsidR="008E616B" w:rsidRDefault="008E616B" w:rsidP="00715144">
      <w:pPr>
        <w:pStyle w:val="a0"/>
        <w:ind w:firstLine="0"/>
      </w:pPr>
      <w:r>
        <w:rPr>
          <w:noProof/>
        </w:rPr>
        <w:drawing>
          <wp:inline distT="0" distB="0" distL="0" distR="0" wp14:anchorId="0FF67D03" wp14:editId="06ED8E99">
            <wp:extent cx="5278120" cy="143764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C8C" w:rsidRDefault="003A3C8C" w:rsidP="00715144">
      <w:pPr>
        <w:pStyle w:val="a0"/>
        <w:ind w:firstLine="0"/>
      </w:pPr>
    </w:p>
    <w:p w:rsidR="003A3C8C" w:rsidRDefault="0079145C" w:rsidP="0079145C">
      <w:pPr>
        <w:pStyle w:val="3"/>
      </w:pPr>
      <w:bookmarkStart w:id="118" w:name="_Toc532977557"/>
      <w:r>
        <w:rPr>
          <w:rFonts w:hint="eastAsia"/>
        </w:rPr>
        <w:t>n</w:t>
      </w:r>
      <w:r>
        <w:t>ull, not null</w:t>
      </w:r>
      <w:bookmarkEnd w:id="118"/>
    </w:p>
    <w:p w:rsidR="00715144" w:rsidRDefault="00A362C2" w:rsidP="00715144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>null</w:t>
      </w:r>
      <w:r>
        <w:rPr>
          <w:rFonts w:hint="eastAsia"/>
        </w:rPr>
        <w:t>语法，标识字段允许为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:rsidR="00A362C2" w:rsidRDefault="00A362C2" w:rsidP="00715144">
      <w:pPr>
        <w:pStyle w:val="a0"/>
      </w:pPr>
      <w:r>
        <w:rPr>
          <w:rFonts w:hint="eastAsia"/>
        </w:rPr>
        <w:t>默认的情况下为</w:t>
      </w:r>
      <w:r>
        <w:rPr>
          <w:rFonts w:hint="eastAsia"/>
        </w:rPr>
        <w:t>n</w:t>
      </w:r>
      <w:r>
        <w:t>ot n</w:t>
      </w:r>
      <w:r>
        <w:rPr>
          <w:rFonts w:hint="eastAsia"/>
        </w:rPr>
        <w:t>ull</w:t>
      </w:r>
    </w:p>
    <w:p w:rsidR="00A362C2" w:rsidRDefault="00A362C2" w:rsidP="00715144">
      <w:pPr>
        <w:pStyle w:val="a0"/>
      </w:pPr>
      <w:r>
        <w:rPr>
          <w:noProof/>
        </w:rPr>
        <w:drawing>
          <wp:inline distT="0" distB="0" distL="0" distR="0" wp14:anchorId="4EC15482" wp14:editId="443C5F76">
            <wp:extent cx="5278120" cy="1797685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2C2" w:rsidRDefault="00A362C2" w:rsidP="00715144">
      <w:pPr>
        <w:pStyle w:val="a0"/>
      </w:pPr>
    </w:p>
    <w:p w:rsidR="00A362C2" w:rsidRDefault="00A362C2" w:rsidP="00715144">
      <w:pPr>
        <w:pStyle w:val="a0"/>
      </w:pPr>
    </w:p>
    <w:p w:rsidR="00A362C2" w:rsidRDefault="00A362C2" w:rsidP="00AC1076">
      <w:pPr>
        <w:pStyle w:val="3"/>
      </w:pPr>
      <w:bookmarkStart w:id="119" w:name="_Toc532977558"/>
      <w:r>
        <w:rPr>
          <w:rFonts w:hint="eastAsia"/>
        </w:rPr>
        <w:t>pk</w:t>
      </w:r>
      <w:r>
        <w:rPr>
          <w:rFonts w:hint="eastAsia"/>
        </w:rPr>
        <w:t>，主键</w:t>
      </w:r>
      <w:bookmarkEnd w:id="119"/>
    </w:p>
    <w:p w:rsidR="00E97344" w:rsidRPr="00E97344" w:rsidRDefault="00E97344" w:rsidP="00E97344">
      <w:pPr>
        <w:pStyle w:val="a0"/>
      </w:pPr>
      <w:r>
        <w:rPr>
          <w:rFonts w:hint="eastAsia"/>
        </w:rPr>
        <w:t>Id</w:t>
      </w:r>
      <w:r>
        <w:rPr>
          <w:rFonts w:hint="eastAsia"/>
        </w:rPr>
        <w:t>字段默认为主键。</w:t>
      </w:r>
    </w:p>
    <w:p w:rsidR="00A362C2" w:rsidRDefault="00A362C2" w:rsidP="00A362C2">
      <w:pPr>
        <w:pStyle w:val="3"/>
      </w:pPr>
      <w:bookmarkStart w:id="120" w:name="_Toc532977559"/>
      <w:r>
        <w:rPr>
          <w:rFonts w:hint="eastAsia"/>
        </w:rPr>
        <w:t>auto</w:t>
      </w:r>
      <w:r>
        <w:rPr>
          <w:rFonts w:hint="eastAsia"/>
        </w:rPr>
        <w:t>，自增</w:t>
      </w:r>
      <w:bookmarkEnd w:id="120"/>
    </w:p>
    <w:p w:rsidR="00AC1076" w:rsidRDefault="000B5E43" w:rsidP="00AC1076">
      <w:pPr>
        <w:pStyle w:val="a0"/>
      </w:pPr>
      <w:proofErr w:type="gramStart"/>
      <w:r>
        <w:rPr>
          <w:rFonts w:hint="eastAsia"/>
        </w:rPr>
        <w:t>整型主</w:t>
      </w:r>
      <w:proofErr w:type="gramEnd"/>
      <w:r>
        <w:rPr>
          <w:rFonts w:hint="eastAsia"/>
        </w:rPr>
        <w:t>键，默认为自增的。</w:t>
      </w:r>
    </w:p>
    <w:p w:rsidR="00230EE8" w:rsidRDefault="00230EE8" w:rsidP="00AC1076">
      <w:pPr>
        <w:pStyle w:val="a0"/>
      </w:pPr>
      <w:r>
        <w:rPr>
          <w:noProof/>
        </w:rPr>
        <w:drawing>
          <wp:inline distT="0" distB="0" distL="0" distR="0" wp14:anchorId="36103AD1" wp14:editId="2F105CD8">
            <wp:extent cx="5143500" cy="1038225"/>
            <wp:effectExtent l="0" t="0" r="0" b="952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EE8" w:rsidRDefault="00230EE8" w:rsidP="00AC1076">
      <w:pPr>
        <w:pStyle w:val="a0"/>
      </w:pPr>
    </w:p>
    <w:p w:rsidR="00230EE8" w:rsidRPr="00AC1076" w:rsidRDefault="00230EE8" w:rsidP="00230EE8">
      <w:pPr>
        <w:pStyle w:val="3"/>
      </w:pPr>
      <w:bookmarkStart w:id="121" w:name="_Toc532977560"/>
      <w:r>
        <w:rPr>
          <w:rFonts w:hint="eastAsia"/>
        </w:rPr>
        <w:t>unique</w:t>
      </w:r>
      <w:r>
        <w:rPr>
          <w:rFonts w:hint="eastAsia"/>
        </w:rPr>
        <w:t>，唯一约束</w:t>
      </w:r>
      <w:bookmarkEnd w:id="121"/>
    </w:p>
    <w:p w:rsidR="00715144" w:rsidRDefault="00230EE8" w:rsidP="00715144">
      <w:pPr>
        <w:pStyle w:val="a0"/>
      </w:pPr>
      <w:r>
        <w:rPr>
          <w:rFonts w:hint="eastAsia"/>
        </w:rPr>
        <w:t>单字段的唯一索引（约束）使用</w:t>
      </w:r>
      <w:r>
        <w:rPr>
          <w:rFonts w:hint="eastAsia"/>
        </w:rPr>
        <w:t>unique</w:t>
      </w:r>
      <w:r>
        <w:rPr>
          <w:rFonts w:hint="eastAsia"/>
        </w:rPr>
        <w:t>标识</w:t>
      </w:r>
    </w:p>
    <w:p w:rsidR="00230EE8" w:rsidRPr="00715144" w:rsidRDefault="00230EE8" w:rsidP="00715144">
      <w:pPr>
        <w:pStyle w:val="a0"/>
      </w:pPr>
      <w:r>
        <w:rPr>
          <w:noProof/>
        </w:rPr>
        <w:drawing>
          <wp:inline distT="0" distB="0" distL="0" distR="0" wp14:anchorId="78F70787" wp14:editId="226B37CE">
            <wp:extent cx="5278120" cy="1010285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838" w:rsidRDefault="00230EE8" w:rsidP="00230EE8">
      <w:pPr>
        <w:pStyle w:val="3"/>
      </w:pPr>
      <w:bookmarkStart w:id="122" w:name="_Toc532977561"/>
      <w:r>
        <w:rPr>
          <w:rFonts w:hint="eastAsia"/>
        </w:rPr>
        <w:t>index</w:t>
      </w:r>
      <w:r>
        <w:rPr>
          <w:rFonts w:hint="eastAsia"/>
        </w:rPr>
        <w:t>，普通索引</w:t>
      </w:r>
      <w:bookmarkEnd w:id="122"/>
    </w:p>
    <w:p w:rsidR="00230EE8" w:rsidRDefault="00230EE8" w:rsidP="00230EE8">
      <w:pPr>
        <w:pStyle w:val="a0"/>
        <w:ind w:firstLine="0"/>
      </w:pPr>
      <w:r>
        <w:rPr>
          <w:rFonts w:hint="eastAsia"/>
        </w:rPr>
        <w:t>单字段的普通索引，使用</w:t>
      </w:r>
      <w:r>
        <w:rPr>
          <w:rFonts w:hint="eastAsia"/>
        </w:rPr>
        <w:t>index</w:t>
      </w:r>
      <w:r>
        <w:rPr>
          <w:rFonts w:hint="eastAsia"/>
        </w:rPr>
        <w:t>标识</w:t>
      </w:r>
    </w:p>
    <w:p w:rsidR="00230EE8" w:rsidRDefault="00230EE8" w:rsidP="00230EE8">
      <w:pPr>
        <w:pStyle w:val="a0"/>
        <w:ind w:firstLine="0"/>
      </w:pPr>
      <w:r>
        <w:rPr>
          <w:noProof/>
        </w:rPr>
        <w:drawing>
          <wp:inline distT="0" distB="0" distL="0" distR="0" wp14:anchorId="576D9375" wp14:editId="2B19B923">
            <wp:extent cx="5278120" cy="1010285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B94" w:rsidRDefault="00F70B94" w:rsidP="00F70B94">
      <w:pPr>
        <w:pStyle w:val="3"/>
      </w:pPr>
      <w:bookmarkStart w:id="123" w:name="_Toc532977562"/>
      <w:r>
        <w:rPr>
          <w:rFonts w:hint="eastAsia"/>
        </w:rPr>
        <w:t>default</w:t>
      </w:r>
      <w:r>
        <w:rPr>
          <w:rFonts w:hint="eastAsia"/>
        </w:rPr>
        <w:t>，默认值</w:t>
      </w:r>
      <w:bookmarkEnd w:id="123"/>
    </w:p>
    <w:p w:rsidR="00F70B94" w:rsidRDefault="00F70B94" w:rsidP="00F70B94">
      <w:pPr>
        <w:pStyle w:val="a0"/>
      </w:pPr>
      <w:r>
        <w:rPr>
          <w:rFonts w:hint="eastAsia"/>
        </w:rPr>
        <w:t>可以设定默认值。</w:t>
      </w:r>
    </w:p>
    <w:p w:rsidR="00F70B94" w:rsidRPr="00F70B94" w:rsidRDefault="00F70B94" w:rsidP="00F70B94">
      <w:pPr>
        <w:pStyle w:val="a0"/>
      </w:pPr>
      <w:r>
        <w:rPr>
          <w:noProof/>
        </w:rPr>
        <w:lastRenderedPageBreak/>
        <w:drawing>
          <wp:inline distT="0" distB="0" distL="0" distR="0" wp14:anchorId="4D6A6087" wp14:editId="0E86C834">
            <wp:extent cx="5278120" cy="133858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AD4" w:rsidRDefault="002B2AD4" w:rsidP="00F441E6">
      <w:pPr>
        <w:pStyle w:val="a0"/>
      </w:pPr>
    </w:p>
    <w:p w:rsidR="004220BF" w:rsidRDefault="004220BF" w:rsidP="004220BF">
      <w:pPr>
        <w:pStyle w:val="3"/>
      </w:pPr>
      <w:bookmarkStart w:id="124" w:name="_Toc532977563"/>
      <w:r>
        <w:rPr>
          <w:rFonts w:hint="eastAsia"/>
        </w:rPr>
        <w:t>auto</w:t>
      </w:r>
      <w:r>
        <w:t>_now, auto_now_add</w:t>
      </w:r>
      <w:bookmarkEnd w:id="124"/>
    </w:p>
    <w:p w:rsidR="00994A0D" w:rsidRDefault="00994A0D" w:rsidP="00994A0D">
      <w:pPr>
        <w:pStyle w:val="a0"/>
      </w:pPr>
      <w:r>
        <w:rPr>
          <w:rFonts w:hint="eastAsia"/>
        </w:rPr>
        <w:t>若字段为时间类型，可以设置为自动更新时间。</w:t>
      </w:r>
    </w:p>
    <w:p w:rsidR="00994A0D" w:rsidRDefault="00994A0D" w:rsidP="00994A0D">
      <w:pPr>
        <w:pStyle w:val="a0"/>
      </w:pPr>
      <w:r>
        <w:rPr>
          <w:rFonts w:hint="eastAsia"/>
        </w:rPr>
        <w:t>在模型</w:t>
      </w:r>
      <w:r w:rsidR="00B43440">
        <w:rPr>
          <w:rFonts w:hint="eastAsia"/>
        </w:rPr>
        <w:t>ORM</w:t>
      </w:r>
      <w:r w:rsidR="00B43440">
        <w:rPr>
          <w:rFonts w:hint="eastAsia"/>
        </w:rPr>
        <w:t>操作</w:t>
      </w:r>
      <w:r w:rsidR="00B43440">
        <w:rPr>
          <w:rFonts w:hint="eastAsia"/>
        </w:rPr>
        <w:t>insert</w:t>
      </w:r>
      <w:r w:rsidR="00B43440">
        <w:rPr>
          <w:rFonts w:hint="eastAsia"/>
        </w:rPr>
        <w:t>和</w:t>
      </w:r>
      <w:r w:rsidR="00B43440">
        <w:rPr>
          <w:rFonts w:hint="eastAsia"/>
        </w:rPr>
        <w:t>Update</w:t>
      </w:r>
      <w:r w:rsidR="00B43440">
        <w:t>()</w:t>
      </w:r>
      <w:r w:rsidR="00B43440">
        <w:rPr>
          <w:rFonts w:hint="eastAsia"/>
        </w:rPr>
        <w:t>可以自动更新时间</w:t>
      </w:r>
    </w:p>
    <w:p w:rsidR="00B43440" w:rsidRDefault="00B83608" w:rsidP="00994A0D">
      <w:pPr>
        <w:pStyle w:val="a0"/>
      </w:pPr>
      <w:r>
        <w:rPr>
          <w:noProof/>
        </w:rPr>
        <w:drawing>
          <wp:inline distT="0" distB="0" distL="0" distR="0" wp14:anchorId="414D953C" wp14:editId="3C77E2AD">
            <wp:extent cx="5278120" cy="1933575"/>
            <wp:effectExtent l="0" t="0" r="0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4B" w:rsidRDefault="00F8594B" w:rsidP="00994A0D">
      <w:pPr>
        <w:pStyle w:val="a0"/>
      </w:pPr>
    </w:p>
    <w:p w:rsidR="00A9307E" w:rsidRDefault="00A9307E" w:rsidP="00A9307E">
      <w:pPr>
        <w:pStyle w:val="3"/>
      </w:pPr>
      <w:bookmarkStart w:id="125" w:name="_Toc532977564"/>
      <w:r>
        <w:rPr>
          <w:rFonts w:hint="eastAsia"/>
        </w:rPr>
        <w:t>-</w:t>
      </w:r>
      <w:r>
        <w:rPr>
          <w:rFonts w:hint="eastAsia"/>
        </w:rPr>
        <w:t>，忽略</w:t>
      </w:r>
      <w:bookmarkEnd w:id="125"/>
    </w:p>
    <w:p w:rsidR="00A9307E" w:rsidRDefault="00A9307E" w:rsidP="00A9307E">
      <w:pPr>
        <w:pStyle w:val="a0"/>
      </w:pPr>
      <w:r>
        <w:rPr>
          <w:rFonts w:hint="eastAsia"/>
        </w:rPr>
        <w:t>若模型中的属性，不需要与任何的字段映射，需要使用</w:t>
      </w:r>
      <w:r>
        <w:rPr>
          <w:rFonts w:hint="eastAsia"/>
        </w:rPr>
        <w:t>-</w:t>
      </w:r>
      <w:r>
        <w:rPr>
          <w:rFonts w:hint="eastAsia"/>
        </w:rPr>
        <w:t>告知</w:t>
      </w:r>
    </w:p>
    <w:p w:rsidR="00A9307E" w:rsidRPr="00A9307E" w:rsidRDefault="00A9307E" w:rsidP="00A9307E">
      <w:pPr>
        <w:pStyle w:val="a0"/>
      </w:pPr>
      <w:r>
        <w:rPr>
          <w:noProof/>
        </w:rPr>
        <w:drawing>
          <wp:inline distT="0" distB="0" distL="0" distR="0" wp14:anchorId="38E2F445" wp14:editId="30E3BE0D">
            <wp:extent cx="5278120" cy="69151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4B" w:rsidRDefault="00F8594B" w:rsidP="00F8594B">
      <w:pPr>
        <w:pStyle w:val="3"/>
      </w:pPr>
      <w:bookmarkStart w:id="126" w:name="_Toc532977565"/>
      <w:r>
        <w:rPr>
          <w:rFonts w:hint="eastAsia"/>
        </w:rPr>
        <w:t>表名</w:t>
      </w:r>
      <w:bookmarkEnd w:id="126"/>
    </w:p>
    <w:p w:rsidR="00F8594B" w:rsidRDefault="00F8594B" w:rsidP="00F8594B">
      <w:pPr>
        <w:pStyle w:val="a0"/>
      </w:pPr>
      <w:r>
        <w:rPr>
          <w:rFonts w:hint="eastAsia"/>
        </w:rPr>
        <w:t>如果模型名与表名不一致，不能使用模型推到表名。依据首字母大写驼峰推断出下划线方式的表名：</w:t>
      </w:r>
    </w:p>
    <w:p w:rsidR="00F8594B" w:rsidRDefault="00F8594B" w:rsidP="00F8594B">
      <w:pPr>
        <w:pStyle w:val="a0"/>
      </w:pPr>
      <w:r>
        <w:rPr>
          <w:rFonts w:hint="eastAsia"/>
        </w:rPr>
        <w:t>定义方法</w:t>
      </w:r>
      <w:r>
        <w:rPr>
          <w:rFonts w:hint="eastAsia"/>
        </w:rPr>
        <w:t xml:space="preserve"> TableName</w:t>
      </w:r>
      <w:r>
        <w:t>()</w:t>
      </w:r>
      <w:r>
        <w:rPr>
          <w:rFonts w:hint="eastAsia"/>
        </w:rPr>
        <w:t>方法，设置表名：</w:t>
      </w:r>
    </w:p>
    <w:p w:rsidR="00F8594B" w:rsidRDefault="00F8594B" w:rsidP="00F8594B">
      <w:pPr>
        <w:pStyle w:val="a0"/>
      </w:pPr>
      <w:r>
        <w:rPr>
          <w:noProof/>
        </w:rPr>
        <w:lastRenderedPageBreak/>
        <w:drawing>
          <wp:inline distT="0" distB="0" distL="0" distR="0" wp14:anchorId="5CD2F0DC" wp14:editId="204CA157">
            <wp:extent cx="5278120" cy="249618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14C" w:rsidRDefault="00BB014C" w:rsidP="00F8594B">
      <w:pPr>
        <w:pStyle w:val="a0"/>
      </w:pPr>
    </w:p>
    <w:p w:rsidR="00BB014C" w:rsidRDefault="00BB014C" w:rsidP="00BB014C">
      <w:pPr>
        <w:pStyle w:val="3"/>
      </w:pPr>
      <w:bookmarkStart w:id="127" w:name="_Toc532977566"/>
      <w:r>
        <w:rPr>
          <w:rFonts w:hint="eastAsia"/>
        </w:rPr>
        <w:t>表名前缀</w:t>
      </w:r>
      <w:bookmarkEnd w:id="127"/>
    </w:p>
    <w:p w:rsidR="007A34CC" w:rsidRDefault="007A34CC" w:rsidP="007A34CC">
      <w:pPr>
        <w:pStyle w:val="a0"/>
      </w:pPr>
      <w:r>
        <w:rPr>
          <w:rFonts w:hint="eastAsia"/>
        </w:rPr>
        <w:t>注册模型时，使用表名前缀</w:t>
      </w:r>
    </w:p>
    <w:p w:rsidR="007A34CC" w:rsidRDefault="007A34CC" w:rsidP="007A34CC">
      <w:pPr>
        <w:pStyle w:val="a0"/>
      </w:pPr>
      <w:r>
        <w:rPr>
          <w:noProof/>
        </w:rPr>
        <w:drawing>
          <wp:inline distT="0" distB="0" distL="0" distR="0" wp14:anchorId="59D0B81C" wp14:editId="07E13ED1">
            <wp:extent cx="5278120" cy="925195"/>
            <wp:effectExtent l="0" t="0" r="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4CC" w:rsidRDefault="007A34CC" w:rsidP="007A34CC">
      <w:pPr>
        <w:pStyle w:val="a0"/>
      </w:pPr>
    </w:p>
    <w:p w:rsidR="007A34CC" w:rsidRDefault="007A34CC" w:rsidP="007A34CC">
      <w:pPr>
        <w:pStyle w:val="3"/>
      </w:pPr>
      <w:bookmarkStart w:id="128" w:name="_Toc532977567"/>
      <w:r>
        <w:rPr>
          <w:rFonts w:hint="eastAsia"/>
        </w:rPr>
        <w:t>存储引擎</w:t>
      </w:r>
      <w:bookmarkEnd w:id="128"/>
    </w:p>
    <w:p w:rsidR="007A34CC" w:rsidRDefault="007A34CC" w:rsidP="007A34CC">
      <w:pPr>
        <w:pStyle w:val="a0"/>
      </w:pPr>
      <w:r>
        <w:rPr>
          <w:rFonts w:hint="eastAsia"/>
        </w:rPr>
        <w:t>若需要自定义存储引擎</w:t>
      </w:r>
    </w:p>
    <w:p w:rsidR="007A34CC" w:rsidRDefault="007A34CC" w:rsidP="007A34CC">
      <w:pPr>
        <w:pStyle w:val="a0"/>
      </w:pPr>
      <w:r>
        <w:rPr>
          <w:rFonts w:hint="eastAsia"/>
        </w:rPr>
        <w:t>使用方法</w:t>
      </w:r>
      <w:r>
        <w:rPr>
          <w:rFonts w:hint="eastAsia"/>
        </w:rPr>
        <w:t xml:space="preserve"> </w:t>
      </w:r>
      <w:r>
        <w:t xml:space="preserve">TableEngine() </w:t>
      </w:r>
      <w:r>
        <w:rPr>
          <w:rFonts w:hint="eastAsia"/>
        </w:rPr>
        <w:t>定义：</w:t>
      </w:r>
    </w:p>
    <w:p w:rsidR="007A34CC" w:rsidRDefault="007A34CC" w:rsidP="007A34CC">
      <w:pPr>
        <w:pStyle w:val="a0"/>
      </w:pPr>
      <w:r>
        <w:rPr>
          <w:noProof/>
        </w:rPr>
        <w:drawing>
          <wp:inline distT="0" distB="0" distL="0" distR="0" wp14:anchorId="04C0B375" wp14:editId="4105C6E8">
            <wp:extent cx="4991100" cy="1323975"/>
            <wp:effectExtent l="0" t="0" r="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4CC" w:rsidRDefault="007A34CC" w:rsidP="007A34CC">
      <w:pPr>
        <w:pStyle w:val="a0"/>
      </w:pPr>
    </w:p>
    <w:p w:rsidR="007A34CC" w:rsidRDefault="007A34CC" w:rsidP="007A34CC">
      <w:pPr>
        <w:pStyle w:val="3"/>
      </w:pPr>
      <w:bookmarkStart w:id="129" w:name="_Toc532977568"/>
      <w:r>
        <w:rPr>
          <w:rFonts w:hint="eastAsia"/>
        </w:rPr>
        <w:t>多字段索引</w:t>
      </w:r>
      <w:bookmarkEnd w:id="129"/>
    </w:p>
    <w:p w:rsidR="007A34CC" w:rsidRDefault="007A34CC" w:rsidP="007A34CC">
      <w:pPr>
        <w:pStyle w:val="a0"/>
      </w:pPr>
      <w:r>
        <w:rPr>
          <w:rFonts w:hint="eastAsia"/>
        </w:rPr>
        <w:t>模型方法</w:t>
      </w:r>
      <w:r>
        <w:rPr>
          <w:rFonts w:hint="eastAsia"/>
        </w:rPr>
        <w:t xml:space="preserve"> </w:t>
      </w:r>
      <w:r>
        <w:t>Table</w:t>
      </w:r>
      <w:r>
        <w:rPr>
          <w:rFonts w:hint="eastAsia"/>
        </w:rPr>
        <w:t>Index</w:t>
      </w:r>
      <w:r>
        <w:t>()</w:t>
      </w:r>
      <w:r>
        <w:rPr>
          <w:rFonts w:hint="eastAsia"/>
        </w:rPr>
        <w:t>，</w:t>
      </w:r>
      <w:r>
        <w:rPr>
          <w:rFonts w:hint="eastAsia"/>
        </w:rPr>
        <w:t xml:space="preserve"> Table</w:t>
      </w:r>
      <w:r>
        <w:t xml:space="preserve">Unique() </w:t>
      </w:r>
      <w:r>
        <w:rPr>
          <w:rFonts w:hint="eastAsia"/>
        </w:rPr>
        <w:t>用来创建普通索引和唯一索引。</w:t>
      </w:r>
    </w:p>
    <w:p w:rsidR="007562AA" w:rsidRPr="007A34CC" w:rsidRDefault="00AF30B3" w:rsidP="007A34CC">
      <w:pPr>
        <w:pStyle w:val="a0"/>
      </w:pPr>
      <w:r>
        <w:rPr>
          <w:noProof/>
        </w:rPr>
        <w:lastRenderedPageBreak/>
        <w:drawing>
          <wp:inline distT="0" distB="0" distL="0" distR="0" wp14:anchorId="621975D7" wp14:editId="7CD9416C">
            <wp:extent cx="5278120" cy="3215640"/>
            <wp:effectExtent l="0" t="0" r="0" b="381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4B" w:rsidRDefault="00F8594B" w:rsidP="00F8594B">
      <w:pPr>
        <w:pStyle w:val="a0"/>
      </w:pPr>
    </w:p>
    <w:p w:rsidR="00A9307E" w:rsidRDefault="00A9307E" w:rsidP="00F8594B">
      <w:pPr>
        <w:pStyle w:val="a0"/>
      </w:pPr>
    </w:p>
    <w:p w:rsidR="00A9307E" w:rsidRDefault="00A9307E" w:rsidP="00A9307E">
      <w:pPr>
        <w:pStyle w:val="2"/>
      </w:pPr>
      <w:bookmarkStart w:id="130" w:name="_Toc532977569"/>
      <w:r>
        <w:rPr>
          <w:rFonts w:hint="eastAsia"/>
        </w:rPr>
        <w:t>基于模型创建表</w:t>
      </w:r>
      <w:bookmarkEnd w:id="130"/>
    </w:p>
    <w:p w:rsidR="009E360F" w:rsidRPr="009E360F" w:rsidRDefault="009E360F" w:rsidP="009E360F">
      <w:pPr>
        <w:pStyle w:val="3"/>
      </w:pPr>
      <w:bookmarkStart w:id="131" w:name="_Toc532977570"/>
      <w:r>
        <w:rPr>
          <w:rFonts w:hint="eastAsia"/>
        </w:rPr>
        <w:t>orm</w:t>
      </w:r>
      <w:r>
        <w:t xml:space="preserve"> syncdb</w:t>
      </w:r>
      <w:r>
        <w:rPr>
          <w:rFonts w:hint="eastAsia"/>
        </w:rPr>
        <w:t>，同步</w:t>
      </w:r>
      <w:bookmarkEnd w:id="131"/>
    </w:p>
    <w:p w:rsidR="00022A0C" w:rsidRDefault="00022A0C" w:rsidP="00022A0C">
      <w:pPr>
        <w:pStyle w:val="a0"/>
      </w:pPr>
      <w:r>
        <w:rPr>
          <w:rFonts w:hint="eastAsia"/>
        </w:rPr>
        <w:t>模型上已经说明了表的全部结构。</w:t>
      </w:r>
      <w:r w:rsidR="004F4E1F">
        <w:rPr>
          <w:rFonts w:hint="eastAsia"/>
        </w:rPr>
        <w:t>有依据生成创建表的</w:t>
      </w:r>
      <w:r w:rsidR="004F4E1F">
        <w:rPr>
          <w:rFonts w:hint="eastAsia"/>
        </w:rPr>
        <w:t>DDL</w:t>
      </w:r>
      <w:r w:rsidR="004F4E1F">
        <w:rPr>
          <w:rFonts w:hint="eastAsia"/>
        </w:rPr>
        <w:t>（</w:t>
      </w:r>
      <w:r w:rsidR="004F4E1F">
        <w:rPr>
          <w:rFonts w:hint="eastAsia"/>
        </w:rPr>
        <w:t>c</w:t>
      </w:r>
      <w:r w:rsidR="004F4E1F">
        <w:t>reate table</w:t>
      </w:r>
      <w:r w:rsidR="004F4E1F">
        <w:rPr>
          <w:rFonts w:hint="eastAsia"/>
        </w:rPr>
        <w:t>）了。</w:t>
      </w:r>
    </w:p>
    <w:p w:rsidR="004F4E1F" w:rsidRDefault="004F4E1F" w:rsidP="00022A0C">
      <w:pPr>
        <w:pStyle w:val="a0"/>
      </w:pPr>
    </w:p>
    <w:p w:rsidR="004F4E1F" w:rsidRDefault="004F4E1F" w:rsidP="00022A0C">
      <w:pPr>
        <w:pStyle w:val="a0"/>
      </w:pPr>
      <w:r>
        <w:rPr>
          <w:rFonts w:hint="eastAsia"/>
        </w:rPr>
        <w:t>思路流程：</w:t>
      </w:r>
    </w:p>
    <w:p w:rsidR="004F4E1F" w:rsidRDefault="004F4E1F" w:rsidP="00022A0C">
      <w:pPr>
        <w:pStyle w:val="a0"/>
      </w:pPr>
      <w:r>
        <w:rPr>
          <w:rFonts w:hint="eastAsia"/>
        </w:rPr>
        <w:t>先创建模型（设计表数据结构），再利用模型创建数据库中的表。</w:t>
      </w:r>
    </w:p>
    <w:p w:rsidR="006968C5" w:rsidRDefault="006968C5" w:rsidP="00022A0C">
      <w:pPr>
        <w:pStyle w:val="a0"/>
      </w:pPr>
    </w:p>
    <w:p w:rsidR="006968C5" w:rsidRDefault="006968C5" w:rsidP="00022A0C">
      <w:pPr>
        <w:pStyle w:val="a0"/>
      </w:pPr>
      <w:r w:rsidRPr="00B07A4B">
        <w:rPr>
          <w:rFonts w:hint="eastAsia"/>
          <w:color w:val="FF0000"/>
        </w:rPr>
        <w:t>将表</w:t>
      </w:r>
      <w:r w:rsidRPr="00B07A4B">
        <w:rPr>
          <w:rFonts w:hint="eastAsia"/>
          <w:color w:val="FF0000"/>
        </w:rPr>
        <w:t>MySQL</w:t>
      </w:r>
      <w:proofErr w:type="gramStart"/>
      <w:r w:rsidRPr="00B07A4B">
        <w:rPr>
          <w:rFonts w:hint="eastAsia"/>
          <w:color w:val="FF0000"/>
        </w:rPr>
        <w:t>的建表的</w:t>
      </w:r>
      <w:proofErr w:type="gramEnd"/>
      <w:r w:rsidRPr="00B07A4B">
        <w:rPr>
          <w:rFonts w:hint="eastAsia"/>
          <w:color w:val="FF0000"/>
        </w:rPr>
        <w:t>管理，交由</w:t>
      </w:r>
      <w:r w:rsidRPr="00B07A4B">
        <w:rPr>
          <w:rFonts w:hint="eastAsia"/>
          <w:color w:val="FF0000"/>
        </w:rPr>
        <w:t>beego</w:t>
      </w:r>
      <w:r w:rsidRPr="00B07A4B">
        <w:rPr>
          <w:rFonts w:hint="eastAsia"/>
          <w:color w:val="FF0000"/>
        </w:rPr>
        <w:t>项目完成</w:t>
      </w:r>
      <w:r>
        <w:rPr>
          <w:rFonts w:hint="eastAsia"/>
        </w:rPr>
        <w:t>。</w:t>
      </w:r>
      <w:r w:rsidR="00B07A4B" w:rsidRPr="00B07A4B">
        <w:rPr>
          <w:rFonts w:hint="eastAsia"/>
          <w:color w:val="FF0000"/>
        </w:rPr>
        <w:t>模型是项目的绝对核心</w:t>
      </w:r>
      <w:r w:rsidR="00B07A4B">
        <w:rPr>
          <w:rFonts w:hint="eastAsia"/>
        </w:rPr>
        <w:t>。</w:t>
      </w:r>
    </w:p>
    <w:p w:rsidR="00B07A4B" w:rsidRDefault="00B07A4B" w:rsidP="00022A0C">
      <w:pPr>
        <w:pStyle w:val="a0"/>
      </w:pPr>
    </w:p>
    <w:p w:rsidR="00B07A4B" w:rsidRDefault="00FE5232" w:rsidP="00022A0C">
      <w:pPr>
        <w:pStyle w:val="a0"/>
      </w:pPr>
      <w:r>
        <w:rPr>
          <w:rFonts w:hint="eastAsia"/>
        </w:rPr>
        <w:t>过程</w:t>
      </w:r>
    </w:p>
    <w:p w:rsidR="00FE5232" w:rsidRDefault="00FE5232" w:rsidP="00FE5232">
      <w:pPr>
        <w:pStyle w:val="a0"/>
        <w:numPr>
          <w:ilvl w:val="0"/>
          <w:numId w:val="19"/>
        </w:numPr>
      </w:pPr>
      <w:r>
        <w:rPr>
          <w:rFonts w:hint="eastAsia"/>
        </w:rPr>
        <w:t>设计模型（参考</w:t>
      </w:r>
      <w:r>
        <w:rPr>
          <w:rFonts w:hint="eastAsia"/>
        </w:rPr>
        <w:t>6.</w:t>
      </w:r>
      <w:r>
        <w:t>6</w:t>
      </w:r>
      <w:r>
        <w:rPr>
          <w:rFonts w:hint="eastAsia"/>
        </w:rPr>
        <w:t>模型定义）</w:t>
      </w:r>
    </w:p>
    <w:p w:rsidR="00FE5232" w:rsidRDefault="00FE5232" w:rsidP="00FE5232">
      <w:pPr>
        <w:pStyle w:val="a0"/>
        <w:numPr>
          <w:ilvl w:val="0"/>
          <w:numId w:val="19"/>
        </w:numPr>
      </w:pPr>
      <w:r>
        <w:rPr>
          <w:rFonts w:hint="eastAsia"/>
        </w:rPr>
        <w:t>修改项目的运行模式，改为命令模式</w:t>
      </w:r>
    </w:p>
    <w:p w:rsidR="002915BB" w:rsidRDefault="002915BB" w:rsidP="000E18B8">
      <w:pPr>
        <w:pStyle w:val="a0"/>
      </w:pPr>
      <w:r>
        <w:rPr>
          <w:rFonts w:hint="eastAsia"/>
        </w:rPr>
        <w:t>修改</w:t>
      </w:r>
      <w:r>
        <w:rPr>
          <w:rFonts w:hint="eastAsia"/>
        </w:rPr>
        <w:t xml:space="preserve"> </w:t>
      </w:r>
      <w:r>
        <w:t xml:space="preserve">main.go main() </w:t>
      </w:r>
      <w:r>
        <w:rPr>
          <w:rFonts w:hint="eastAsia"/>
        </w:rPr>
        <w:t>入口函数</w:t>
      </w:r>
      <w:r w:rsidR="000E18B8">
        <w:rPr>
          <w:rFonts w:hint="eastAsia"/>
        </w:rPr>
        <w:t>：</w:t>
      </w:r>
    </w:p>
    <w:p w:rsidR="000E18B8" w:rsidRDefault="00014EED" w:rsidP="000E18B8">
      <w:pPr>
        <w:pStyle w:val="a0"/>
      </w:pPr>
      <w:r>
        <w:rPr>
          <w:noProof/>
        </w:rPr>
        <w:lastRenderedPageBreak/>
        <w:drawing>
          <wp:inline distT="0" distB="0" distL="0" distR="0" wp14:anchorId="00A8B728" wp14:editId="120C28A7">
            <wp:extent cx="5278120" cy="2318385"/>
            <wp:effectExtent l="0" t="0" r="0" b="571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BC" w:rsidRDefault="00D202BC" w:rsidP="000E18B8">
      <w:pPr>
        <w:pStyle w:val="a0"/>
      </w:pPr>
      <w:r>
        <w:rPr>
          <w:rFonts w:hint="eastAsia"/>
        </w:rPr>
        <w:t>启动项目。</w:t>
      </w:r>
    </w:p>
    <w:p w:rsidR="00B07A4B" w:rsidRDefault="00014EED" w:rsidP="00022A0C">
      <w:pPr>
        <w:pStyle w:val="a0"/>
      </w:pPr>
      <w:r>
        <w:rPr>
          <w:rFonts w:hint="eastAsia"/>
        </w:rPr>
        <w:t>命令行运行：</w:t>
      </w:r>
    </w:p>
    <w:p w:rsidR="00014EED" w:rsidRDefault="00014EED" w:rsidP="00022A0C">
      <w:pPr>
        <w:pStyle w:val="a0"/>
      </w:pPr>
      <w:r>
        <w:rPr>
          <w:rFonts w:hint="eastAsia"/>
        </w:rPr>
        <w:t>go</w:t>
      </w:r>
      <w:r>
        <w:t xml:space="preserve"> run </w:t>
      </w:r>
      <w:proofErr w:type="gramStart"/>
      <w:r>
        <w:t>main.go</w:t>
      </w:r>
      <w:proofErr w:type="gramEnd"/>
      <w:r w:rsidR="001C6AD0">
        <w:t xml:space="preserve"> orm syncdb -v --force </w:t>
      </w:r>
    </w:p>
    <w:p w:rsidR="003E590F" w:rsidRDefault="003E590F" w:rsidP="00022A0C">
      <w:pPr>
        <w:pStyle w:val="a0"/>
      </w:pPr>
      <w:r>
        <w:rPr>
          <w:rFonts w:hint="eastAsia"/>
        </w:rPr>
        <w:t>（设置好环境变量）</w:t>
      </w:r>
    </w:p>
    <w:p w:rsidR="00014EED" w:rsidRDefault="00D5761E" w:rsidP="00022A0C">
      <w:pPr>
        <w:pStyle w:val="a0"/>
      </w:pPr>
      <w:r>
        <w:rPr>
          <w:noProof/>
        </w:rPr>
        <w:drawing>
          <wp:inline distT="0" distB="0" distL="0" distR="0" wp14:anchorId="17B12063" wp14:editId="1DF661DD">
            <wp:extent cx="5278120" cy="29083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AD0" w:rsidRDefault="001C6AD0" w:rsidP="001C6AD0">
      <w:pPr>
        <w:pStyle w:val="a0"/>
      </w:pPr>
      <w:r>
        <w:rPr>
          <w:rFonts w:hint="eastAsia"/>
        </w:rPr>
        <w:t>orm</w:t>
      </w:r>
      <w:r>
        <w:t xml:space="preserve"> </w:t>
      </w:r>
      <w:r>
        <w:rPr>
          <w:rFonts w:hint="eastAsia"/>
        </w:rPr>
        <w:t>命令</w:t>
      </w:r>
    </w:p>
    <w:p w:rsidR="001C6AD0" w:rsidRDefault="001C6AD0" w:rsidP="001C6AD0">
      <w:pPr>
        <w:pStyle w:val="a0"/>
      </w:pPr>
      <w:r>
        <w:rPr>
          <w:rFonts w:hint="eastAsia"/>
        </w:rPr>
        <w:t>s</w:t>
      </w:r>
      <w:r>
        <w:t xml:space="preserve">yncdb </w:t>
      </w:r>
      <w:r>
        <w:rPr>
          <w:rFonts w:hint="eastAsia"/>
        </w:rPr>
        <w:t>同步数据库（模型和数据库同步）</w:t>
      </w:r>
    </w:p>
    <w:p w:rsidR="001C6AD0" w:rsidRDefault="001C6AD0" w:rsidP="001C6AD0">
      <w:pPr>
        <w:pStyle w:val="a0"/>
      </w:pPr>
      <w:r>
        <w:t xml:space="preserve">-v verbose </w:t>
      </w:r>
      <w:r>
        <w:rPr>
          <w:rFonts w:hint="eastAsia"/>
        </w:rPr>
        <w:t>消息输出，</w:t>
      </w:r>
      <w:r>
        <w:rPr>
          <w:rFonts w:hint="eastAsia"/>
        </w:rPr>
        <w:t>SQL</w:t>
      </w:r>
      <w:r>
        <w:rPr>
          <w:rFonts w:hint="eastAsia"/>
        </w:rPr>
        <w:t>的输出</w:t>
      </w:r>
    </w:p>
    <w:p w:rsidR="001C6AD0" w:rsidRDefault="001C6AD0" w:rsidP="001C6AD0">
      <w:pPr>
        <w:pStyle w:val="a0"/>
      </w:pPr>
      <w:r>
        <w:rPr>
          <w:rFonts w:hint="eastAsia"/>
        </w:rPr>
        <w:t>-</w:t>
      </w:r>
      <w:r>
        <w:t xml:space="preserve">force (-f) </w:t>
      </w:r>
      <w:r>
        <w:rPr>
          <w:rFonts w:hint="eastAsia"/>
        </w:rPr>
        <w:t>强制创建，会先</w:t>
      </w:r>
      <w:r>
        <w:rPr>
          <w:rFonts w:hint="eastAsia"/>
        </w:rPr>
        <w:t>d</w:t>
      </w:r>
      <w:r>
        <w:t xml:space="preserve">rop table if exists </w:t>
      </w:r>
      <w:r>
        <w:rPr>
          <w:rFonts w:hint="eastAsia"/>
        </w:rPr>
        <w:t>在</w:t>
      </w:r>
      <w:r>
        <w:rPr>
          <w:rFonts w:hint="eastAsia"/>
        </w:rPr>
        <w:t xml:space="preserve"> create</w:t>
      </w:r>
      <w:r>
        <w:t xml:space="preserve"> </w:t>
      </w:r>
      <w:r>
        <w:rPr>
          <w:rFonts w:hint="eastAsia"/>
        </w:rPr>
        <w:t>table</w:t>
      </w:r>
    </w:p>
    <w:p w:rsidR="001C6AD0" w:rsidRDefault="006F5580" w:rsidP="001C6AD0">
      <w:pPr>
        <w:pStyle w:val="a0"/>
      </w:pPr>
      <w:r>
        <w:rPr>
          <w:noProof/>
        </w:rPr>
        <w:drawing>
          <wp:inline distT="0" distB="0" distL="0" distR="0" wp14:anchorId="5D968207" wp14:editId="06013EDB">
            <wp:extent cx="5278120" cy="1509395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361" w:rsidRDefault="00617361" w:rsidP="001C6AD0">
      <w:pPr>
        <w:pStyle w:val="a0"/>
      </w:pPr>
    </w:p>
    <w:p w:rsidR="00617361" w:rsidRDefault="00617361" w:rsidP="001C6AD0">
      <w:pPr>
        <w:pStyle w:val="a0"/>
      </w:pPr>
    </w:p>
    <w:p w:rsidR="00617361" w:rsidRDefault="00617361" w:rsidP="001C6AD0">
      <w:pPr>
        <w:pStyle w:val="a0"/>
      </w:pPr>
    </w:p>
    <w:p w:rsidR="006F5580" w:rsidRPr="001C6AD0" w:rsidRDefault="006F5580" w:rsidP="001C6AD0">
      <w:pPr>
        <w:pStyle w:val="a0"/>
      </w:pPr>
      <w:r>
        <w:rPr>
          <w:noProof/>
        </w:rPr>
        <w:lastRenderedPageBreak/>
        <w:drawing>
          <wp:inline distT="0" distB="0" distL="0" distR="0" wp14:anchorId="18F8BDC2" wp14:editId="5D6143E3">
            <wp:extent cx="5278120" cy="239014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A4B" w:rsidRDefault="00B07A4B" w:rsidP="00022A0C">
      <w:pPr>
        <w:pStyle w:val="a0"/>
      </w:pPr>
    </w:p>
    <w:p w:rsidR="009E360F" w:rsidRDefault="009E360F" w:rsidP="00022A0C">
      <w:pPr>
        <w:pStyle w:val="a0"/>
      </w:pPr>
    </w:p>
    <w:p w:rsidR="004357C4" w:rsidRDefault="004357C4" w:rsidP="004357C4">
      <w:pPr>
        <w:pStyle w:val="3"/>
      </w:pPr>
      <w:bookmarkStart w:id="132" w:name="_Toc532977571"/>
      <w:r>
        <w:rPr>
          <w:rFonts w:hint="eastAsia"/>
        </w:rPr>
        <w:t>orm</w:t>
      </w:r>
      <w:r>
        <w:t xml:space="preserve"> sqlall</w:t>
      </w:r>
      <w:r>
        <w:rPr>
          <w:rFonts w:hint="eastAsia"/>
        </w:rPr>
        <w:t>，</w:t>
      </w:r>
      <w:proofErr w:type="gramStart"/>
      <w:r>
        <w:rPr>
          <w:rFonts w:hint="eastAsia"/>
        </w:rPr>
        <w:t>生成建表</w:t>
      </w:r>
      <w:proofErr w:type="gramEnd"/>
      <w:r>
        <w:rPr>
          <w:rFonts w:hint="eastAsia"/>
        </w:rPr>
        <w:t>SQL</w:t>
      </w:r>
      <w:bookmarkEnd w:id="132"/>
    </w:p>
    <w:p w:rsidR="009377A6" w:rsidRPr="009377A6" w:rsidRDefault="009377A6" w:rsidP="009377A6">
      <w:pPr>
        <w:pStyle w:val="a0"/>
      </w:pPr>
    </w:p>
    <w:p w:rsidR="009E360F" w:rsidRDefault="009E360F" w:rsidP="00022A0C">
      <w:pPr>
        <w:pStyle w:val="a0"/>
      </w:pPr>
      <w:r>
        <w:rPr>
          <w:rFonts w:hint="eastAsia"/>
        </w:rPr>
        <w:t>orm</w:t>
      </w:r>
      <w:r>
        <w:rPr>
          <w:rFonts w:hint="eastAsia"/>
        </w:rPr>
        <w:t>命令还支持</w:t>
      </w:r>
      <w:proofErr w:type="gramStart"/>
      <w:r>
        <w:rPr>
          <w:rFonts w:hint="eastAsia"/>
        </w:rPr>
        <w:t>将建表的</w:t>
      </w:r>
      <w:proofErr w:type="gramEnd"/>
      <w:r>
        <w:rPr>
          <w:rFonts w:hint="eastAsia"/>
        </w:rPr>
        <w:t>SQL</w:t>
      </w:r>
      <w:r>
        <w:rPr>
          <w:rFonts w:hint="eastAsia"/>
        </w:rPr>
        <w:t>语句获取，通常可以将其保持在文件中，演示如下：</w:t>
      </w:r>
    </w:p>
    <w:p w:rsidR="009E360F" w:rsidRDefault="009E360F" w:rsidP="00022A0C">
      <w:pPr>
        <w:pStyle w:val="a0"/>
      </w:pPr>
      <w:r w:rsidRPr="009E360F">
        <w:t xml:space="preserve">beegoTest\src\admin&gt;go run </w:t>
      </w:r>
      <w:proofErr w:type="gramStart"/>
      <w:r w:rsidRPr="009E360F">
        <w:t>main.go</w:t>
      </w:r>
      <w:proofErr w:type="gramEnd"/>
      <w:r w:rsidRPr="009E360F">
        <w:t xml:space="preserve"> orm sqlall &gt; beegoTest.sql</w:t>
      </w:r>
    </w:p>
    <w:p w:rsidR="009E360F" w:rsidRDefault="009E360F" w:rsidP="00022A0C">
      <w:pPr>
        <w:pStyle w:val="a0"/>
      </w:pPr>
      <w:r>
        <w:rPr>
          <w:noProof/>
        </w:rPr>
        <w:drawing>
          <wp:inline distT="0" distB="0" distL="0" distR="0" wp14:anchorId="644503A6" wp14:editId="73A5F7E7">
            <wp:extent cx="5278120" cy="868045"/>
            <wp:effectExtent l="0" t="0" r="0" b="825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60F" w:rsidRDefault="009E360F" w:rsidP="00022A0C">
      <w:pPr>
        <w:pStyle w:val="a0"/>
      </w:pPr>
      <w:r>
        <w:rPr>
          <w:rFonts w:hint="eastAsia"/>
        </w:rPr>
        <w:t>参考文件：</w:t>
      </w:r>
      <w:r>
        <w:rPr>
          <w:rFonts w:hint="eastAsia"/>
        </w:rPr>
        <w:t>be</w:t>
      </w:r>
      <w:r>
        <w:t>egoTest.sql</w:t>
      </w:r>
    </w:p>
    <w:p w:rsidR="009E360F" w:rsidRDefault="009E360F" w:rsidP="00022A0C">
      <w:pPr>
        <w:pStyle w:val="a0"/>
      </w:pPr>
      <w:r>
        <w:rPr>
          <w:noProof/>
        </w:rPr>
        <w:lastRenderedPageBreak/>
        <w:drawing>
          <wp:inline distT="0" distB="0" distL="0" distR="0" wp14:anchorId="1649C643" wp14:editId="72A8596B">
            <wp:extent cx="5278120" cy="3164205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60F" w:rsidRDefault="009E360F" w:rsidP="00022A0C">
      <w:pPr>
        <w:pStyle w:val="a0"/>
      </w:pPr>
    </w:p>
    <w:p w:rsidR="004C2B55" w:rsidRDefault="004C2B55" w:rsidP="004C2B55">
      <w:pPr>
        <w:pStyle w:val="a0"/>
        <w:ind w:firstLine="0"/>
      </w:pPr>
    </w:p>
    <w:p w:rsidR="004220BF" w:rsidRDefault="004220BF" w:rsidP="00097956">
      <w:pPr>
        <w:pStyle w:val="a0"/>
        <w:ind w:firstLine="0"/>
      </w:pPr>
    </w:p>
    <w:p w:rsidR="00097956" w:rsidRDefault="00397592" w:rsidP="00CB533E">
      <w:pPr>
        <w:pStyle w:val="2"/>
      </w:pPr>
      <w:bookmarkStart w:id="133" w:name="_Toc532977572"/>
      <w:r>
        <w:rPr>
          <w:rFonts w:hint="eastAsia"/>
        </w:rPr>
        <w:t>自动解析表单</w:t>
      </w:r>
      <w:r w:rsidR="0044565F">
        <w:rPr>
          <w:rFonts w:hint="eastAsia"/>
        </w:rPr>
        <w:t>到模型</w:t>
      </w:r>
      <w:bookmarkEnd w:id="133"/>
    </w:p>
    <w:p w:rsidR="0044565F" w:rsidRDefault="0044565F" w:rsidP="0044565F">
      <w:pPr>
        <w:pStyle w:val="a0"/>
      </w:pPr>
    </w:p>
    <w:p w:rsidR="00AD50B0" w:rsidRDefault="00AD50B0" w:rsidP="0044565F">
      <w:pPr>
        <w:pStyle w:val="a0"/>
      </w:pPr>
      <w:r>
        <w:rPr>
          <w:rFonts w:hint="eastAsia"/>
        </w:rPr>
        <w:t>目的：在使用表单更新数据表时，若使用了模型更新。则不需要每个字段都分别赋值，一次性使用</w:t>
      </w:r>
      <w:r>
        <w:rPr>
          <w:rFonts w:hint="eastAsia"/>
        </w:rPr>
        <w:t>form</w:t>
      </w:r>
      <w:r>
        <w:rPr>
          <w:rFonts w:hint="eastAsia"/>
        </w:rPr>
        <w:t>表单中提交的数据，为模型对象批量赋值。</w:t>
      </w:r>
    </w:p>
    <w:p w:rsidR="0044565F" w:rsidRDefault="0044565F" w:rsidP="0044565F">
      <w:pPr>
        <w:pStyle w:val="3"/>
      </w:pPr>
      <w:bookmarkStart w:id="134" w:name="_Toc532977573"/>
      <w:r>
        <w:rPr>
          <w:rFonts w:hint="eastAsia"/>
        </w:rPr>
        <w:t>定义模型字段与表单元素对应</w:t>
      </w:r>
      <w:bookmarkEnd w:id="134"/>
    </w:p>
    <w:p w:rsidR="00AD50B0" w:rsidRDefault="0041470F" w:rsidP="00AD50B0">
      <w:pPr>
        <w:pStyle w:val="a0"/>
      </w:pPr>
      <w:r>
        <w:rPr>
          <w:noProof/>
        </w:rPr>
        <w:drawing>
          <wp:inline distT="0" distB="0" distL="0" distR="0" wp14:anchorId="2F19D0B2" wp14:editId="406A2980">
            <wp:extent cx="5278120" cy="1861820"/>
            <wp:effectExtent l="0" t="0" r="0" b="508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70F" w:rsidRDefault="0041470F" w:rsidP="00AD50B0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 xml:space="preserve"> form</w:t>
      </w:r>
      <w:r>
        <w:rPr>
          <w:rFonts w:hint="eastAsia"/>
        </w:rPr>
        <w:t>标签，表示与提交表单相对应的操作</w:t>
      </w:r>
    </w:p>
    <w:p w:rsidR="0041470F" w:rsidRDefault="0041470F" w:rsidP="00AD50B0">
      <w:pPr>
        <w:pStyle w:val="a0"/>
      </w:pPr>
    </w:p>
    <w:p w:rsidR="0041470F" w:rsidRDefault="0041470F" w:rsidP="0041470F">
      <w:pPr>
        <w:pStyle w:val="3"/>
      </w:pPr>
      <w:bookmarkStart w:id="135" w:name="_Toc532977574"/>
      <w:r>
        <w:rPr>
          <w:rFonts w:hint="eastAsia"/>
        </w:rPr>
        <w:lastRenderedPageBreak/>
        <w:t>解析表单</w:t>
      </w:r>
      <w:bookmarkEnd w:id="135"/>
    </w:p>
    <w:p w:rsidR="00CB0FA2" w:rsidRDefault="00CB0FA2" w:rsidP="00CB0FA2">
      <w:pPr>
        <w:pStyle w:val="a0"/>
      </w:pPr>
      <w:r>
        <w:rPr>
          <w:rFonts w:hint="eastAsia"/>
        </w:rPr>
        <w:t>在动作中，不需要依次为模型字段赋值</w:t>
      </w:r>
    </w:p>
    <w:p w:rsidR="00CB0FA2" w:rsidRDefault="0063216A" w:rsidP="00CB0FA2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>c.ParseForm(&amp;model)</w:t>
      </w:r>
      <w:r>
        <w:rPr>
          <w:rFonts w:hint="eastAsia"/>
        </w:rPr>
        <w:t>既可以根据表单完成批量解析</w:t>
      </w:r>
    </w:p>
    <w:p w:rsidR="00627EED" w:rsidRDefault="00FF40CC" w:rsidP="004433B0">
      <w:pPr>
        <w:pStyle w:val="a0"/>
      </w:pPr>
      <w:r>
        <w:rPr>
          <w:noProof/>
        </w:rPr>
        <w:drawing>
          <wp:inline distT="0" distB="0" distL="0" distR="0" wp14:anchorId="7B3726D8" wp14:editId="08CBF83F">
            <wp:extent cx="5278120" cy="1838325"/>
            <wp:effectExtent l="0" t="0" r="0" b="952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EED" w:rsidRDefault="00627EED" w:rsidP="00627EED">
      <w:pPr>
        <w:pStyle w:val="a0"/>
        <w:ind w:firstLine="0"/>
      </w:pPr>
      <w:r>
        <w:tab/>
      </w:r>
      <w:r>
        <w:rPr>
          <w:rFonts w:hint="eastAsia"/>
        </w:rPr>
        <w:t>此例子中，设置</w:t>
      </w:r>
      <w:r>
        <w:rPr>
          <w:rFonts w:hint="eastAsia"/>
        </w:rPr>
        <w:t>created</w:t>
      </w:r>
      <w:r>
        <w:t>_at</w:t>
      </w:r>
      <w:r>
        <w:rPr>
          <w:rFonts w:hint="eastAsia"/>
        </w:rPr>
        <w:t>和</w:t>
      </w:r>
      <w:r>
        <w:rPr>
          <w:rFonts w:hint="eastAsia"/>
        </w:rPr>
        <w:t>updated</w:t>
      </w:r>
      <w:r>
        <w:t>_at</w:t>
      </w:r>
      <w:r>
        <w:rPr>
          <w:rFonts w:hint="eastAsia"/>
        </w:rPr>
        <w:t>的处理方式，自动时间：模型自动生成时间即可。</w:t>
      </w:r>
    </w:p>
    <w:p w:rsidR="00627EED" w:rsidRDefault="00627EED" w:rsidP="00627EED">
      <w:pPr>
        <w:pStyle w:val="a0"/>
        <w:ind w:firstLine="0"/>
      </w:pPr>
      <w:r>
        <w:rPr>
          <w:noProof/>
        </w:rPr>
        <w:drawing>
          <wp:inline distT="0" distB="0" distL="0" distR="0" wp14:anchorId="777B7483" wp14:editId="35C11CCA">
            <wp:extent cx="5278120" cy="1948815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EED" w:rsidRDefault="00627EED" w:rsidP="00627EED">
      <w:pPr>
        <w:pStyle w:val="a0"/>
        <w:ind w:firstLine="0"/>
      </w:pPr>
    </w:p>
    <w:p w:rsidR="00716242" w:rsidRDefault="00716242" w:rsidP="00627EED">
      <w:pPr>
        <w:pStyle w:val="a0"/>
        <w:ind w:firstLine="0"/>
      </w:pPr>
    </w:p>
    <w:p w:rsidR="00716242" w:rsidRDefault="00716242" w:rsidP="00627EED">
      <w:pPr>
        <w:pStyle w:val="a0"/>
        <w:ind w:firstLine="0"/>
      </w:pPr>
      <w:r>
        <w:rPr>
          <w:rFonts w:hint="eastAsia"/>
        </w:rPr>
        <w:t>如果模型中存在关联数据，需要设置关联对象，仅仅提供主键即可。</w:t>
      </w:r>
    </w:p>
    <w:p w:rsidR="00716242" w:rsidRDefault="00716242" w:rsidP="00627EED">
      <w:pPr>
        <w:pStyle w:val="a0"/>
        <w:ind w:firstLine="0"/>
      </w:pPr>
      <w:r>
        <w:rPr>
          <w:noProof/>
        </w:rPr>
        <w:drawing>
          <wp:inline distT="0" distB="0" distL="0" distR="0" wp14:anchorId="053C0E4C" wp14:editId="5B5383AA">
            <wp:extent cx="5278120" cy="1344295"/>
            <wp:effectExtent l="0" t="0" r="0" b="825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242" w:rsidRDefault="00716242" w:rsidP="00627EED">
      <w:pPr>
        <w:pStyle w:val="a0"/>
        <w:ind w:firstLine="0"/>
      </w:pPr>
    </w:p>
    <w:p w:rsidR="0068476D" w:rsidRDefault="0068476D" w:rsidP="00627EED">
      <w:pPr>
        <w:pStyle w:val="a0"/>
        <w:ind w:firstLine="0"/>
      </w:pPr>
    </w:p>
    <w:p w:rsidR="0068476D" w:rsidRDefault="0068476D" w:rsidP="00627EED">
      <w:pPr>
        <w:pStyle w:val="a0"/>
        <w:ind w:firstLine="0"/>
      </w:pPr>
    </w:p>
    <w:p w:rsidR="0068476D" w:rsidRDefault="0068476D" w:rsidP="0068476D">
      <w:pPr>
        <w:pStyle w:val="2"/>
      </w:pPr>
      <w:bookmarkStart w:id="136" w:name="_Toc532977575"/>
      <w:r>
        <w:rPr>
          <w:rFonts w:hint="eastAsia"/>
        </w:rPr>
        <w:lastRenderedPageBreak/>
        <w:t>数据验证</w:t>
      </w:r>
      <w:bookmarkEnd w:id="136"/>
    </w:p>
    <w:p w:rsidR="0044565F" w:rsidRDefault="00C122D5" w:rsidP="00D667F0">
      <w:pPr>
        <w:pStyle w:val="a0"/>
      </w:pPr>
      <w:r>
        <w:rPr>
          <w:rFonts w:hint="eastAsia"/>
        </w:rPr>
        <w:t>例如，要求用户输出的是</w:t>
      </w:r>
      <w:r>
        <w:rPr>
          <w:rFonts w:hint="eastAsia"/>
        </w:rPr>
        <w:t>email</w:t>
      </w:r>
      <w:r>
        <w:rPr>
          <w:rFonts w:hint="eastAsia"/>
        </w:rPr>
        <w:t>地址，要求输入的是电话号码。要求数据的字符串长度</w:t>
      </w:r>
      <w:r>
        <w:rPr>
          <w:rFonts w:hint="eastAsia"/>
        </w:rPr>
        <w:t>6-</w:t>
      </w:r>
      <w:r>
        <w:t>20.</w:t>
      </w:r>
    </w:p>
    <w:p w:rsidR="00C122D5" w:rsidRDefault="00C122D5" w:rsidP="0044565F">
      <w:pPr>
        <w:pStyle w:val="a0"/>
      </w:pPr>
      <w:r>
        <w:rPr>
          <w:rFonts w:hint="eastAsia"/>
        </w:rPr>
        <w:t>验证就是对数据</w:t>
      </w:r>
      <w:r w:rsidR="00D667F0">
        <w:rPr>
          <w:rFonts w:hint="eastAsia"/>
        </w:rPr>
        <w:t>合理性进行判断</w:t>
      </w:r>
      <w:r>
        <w:rPr>
          <w:rFonts w:hint="eastAsia"/>
        </w:rPr>
        <w:t>。</w:t>
      </w:r>
    </w:p>
    <w:p w:rsidR="00D667F0" w:rsidRDefault="00D667F0" w:rsidP="0044565F">
      <w:pPr>
        <w:pStyle w:val="a0"/>
      </w:pPr>
    </w:p>
    <w:p w:rsidR="00B571D3" w:rsidRDefault="00B571D3" w:rsidP="0044565F">
      <w:pPr>
        <w:pStyle w:val="a0"/>
      </w:pPr>
    </w:p>
    <w:p w:rsidR="00B571D3" w:rsidRDefault="00782398" w:rsidP="00C0577B">
      <w:pPr>
        <w:pStyle w:val="3"/>
      </w:pPr>
      <w:r>
        <w:tab/>
      </w:r>
      <w:bookmarkStart w:id="137" w:name="_Toc532977576"/>
      <w:r w:rsidR="000E541A">
        <w:rPr>
          <w:rFonts w:hint="eastAsia"/>
        </w:rPr>
        <w:t>在模型的属性上定义验证规则</w:t>
      </w:r>
      <w:bookmarkEnd w:id="137"/>
    </w:p>
    <w:p w:rsidR="00677111" w:rsidRPr="00677111" w:rsidRDefault="00677111" w:rsidP="00677111">
      <w:pPr>
        <w:pStyle w:val="a0"/>
      </w:pPr>
      <w:r>
        <w:rPr>
          <w:rFonts w:hint="eastAsia"/>
        </w:rPr>
        <w:t>beego</w:t>
      </w:r>
      <w:r>
        <w:rPr>
          <w:rFonts w:hint="eastAsia"/>
        </w:rPr>
        <w:t>内置支持的验证规则</w:t>
      </w:r>
      <w:r w:rsidR="009649EE">
        <w:rPr>
          <w:rFonts w:hint="eastAsia"/>
        </w:rPr>
        <w:t>：</w:t>
      </w:r>
    </w:p>
    <w:p w:rsidR="00800076" w:rsidRPr="00800076" w:rsidRDefault="00800076" w:rsidP="00800076">
      <w:pPr>
        <w:pStyle w:val="a0"/>
      </w:pPr>
      <w:r>
        <w:rPr>
          <w:noProof/>
        </w:rPr>
        <w:drawing>
          <wp:inline distT="0" distB="0" distL="0" distR="0" wp14:anchorId="7B9FB2E6" wp14:editId="4077ADE2">
            <wp:extent cx="5278120" cy="3439160"/>
            <wp:effectExtent l="0" t="0" r="0" b="889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7F0" w:rsidRDefault="00062628" w:rsidP="0044565F">
      <w:pPr>
        <w:pStyle w:val="a0"/>
      </w:pPr>
      <w:r>
        <w:rPr>
          <w:rFonts w:hint="eastAsia"/>
        </w:rPr>
        <w:t>通过</w:t>
      </w:r>
      <w:r>
        <w:rPr>
          <w:rFonts w:hint="eastAsia"/>
        </w:rPr>
        <w:t xml:space="preserve"> </w:t>
      </w:r>
      <w:r>
        <w:rPr>
          <w:rFonts w:hint="eastAsia"/>
        </w:rPr>
        <w:t>模型的属性的</w:t>
      </w:r>
      <w:r>
        <w:rPr>
          <w:rFonts w:hint="eastAsia"/>
        </w:rPr>
        <w:t>tag</w:t>
      </w:r>
      <w:r>
        <w:rPr>
          <w:rFonts w:hint="eastAsia"/>
        </w:rPr>
        <w:t>，定义：</w:t>
      </w:r>
    </w:p>
    <w:p w:rsidR="00062628" w:rsidRDefault="00F662B9" w:rsidP="0044565F">
      <w:pPr>
        <w:pStyle w:val="a0"/>
      </w:pPr>
      <w:r>
        <w:rPr>
          <w:rFonts w:hint="eastAsia"/>
        </w:rPr>
        <w:t>model</w:t>
      </w:r>
      <w:r>
        <w:t>s/</w:t>
      </w:r>
      <w:proofErr w:type="gramStart"/>
      <w:r>
        <w:t>class.go</w:t>
      </w:r>
      <w:proofErr w:type="gramEnd"/>
    </w:p>
    <w:p w:rsidR="00F12635" w:rsidRDefault="00E96B39" w:rsidP="0044565F">
      <w:pPr>
        <w:pStyle w:val="a0"/>
      </w:pPr>
      <w:r>
        <w:rPr>
          <w:noProof/>
        </w:rPr>
        <w:drawing>
          <wp:inline distT="0" distB="0" distL="0" distR="0" wp14:anchorId="0784EC20" wp14:editId="5F7AD27A">
            <wp:extent cx="5278120" cy="1760855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3CA" w:rsidRDefault="009973CA" w:rsidP="0044565F">
      <w:pPr>
        <w:pStyle w:val="a0"/>
      </w:pPr>
    </w:p>
    <w:p w:rsidR="009973CA" w:rsidRPr="00D667F0" w:rsidRDefault="009973CA" w:rsidP="00C0577B">
      <w:pPr>
        <w:pStyle w:val="3"/>
      </w:pPr>
      <w:bookmarkStart w:id="138" w:name="_Toc532977577"/>
      <w:r>
        <w:rPr>
          <w:rFonts w:hint="eastAsia"/>
        </w:rPr>
        <w:t>执行验证</w:t>
      </w:r>
      <w:bookmarkEnd w:id="138"/>
    </w:p>
    <w:p w:rsidR="00C122D5" w:rsidRDefault="00C0577B" w:rsidP="0044565F">
      <w:pPr>
        <w:pStyle w:val="a0"/>
      </w:pPr>
      <w:r>
        <w:rPr>
          <w:rFonts w:hint="eastAsia"/>
        </w:rPr>
        <w:t>当使用</w:t>
      </w:r>
      <w:r>
        <w:rPr>
          <w:rFonts w:hint="eastAsia"/>
        </w:rPr>
        <w:t>form</w:t>
      </w:r>
      <w:r>
        <w:rPr>
          <w:rFonts w:hint="eastAsia"/>
        </w:rPr>
        <w:t>为模型对象赋值之后。对数据合理性进行验证。</w:t>
      </w:r>
    </w:p>
    <w:p w:rsidR="00C0577B" w:rsidRDefault="00C0577B" w:rsidP="0044565F">
      <w:pPr>
        <w:pStyle w:val="a0"/>
      </w:pPr>
      <w:proofErr w:type="gramStart"/>
      <w:r>
        <w:rPr>
          <w:rFonts w:hint="eastAsia"/>
        </w:rPr>
        <w:t>c</w:t>
      </w:r>
      <w:r>
        <w:t>ontrollers.ClassCotnroller</w:t>
      </w:r>
      <w:proofErr w:type="gramEnd"/>
      <w:r>
        <w:t>-&gt;Set()</w:t>
      </w:r>
    </w:p>
    <w:p w:rsidR="00C0577B" w:rsidRDefault="00D6150F" w:rsidP="0044565F">
      <w:pPr>
        <w:pStyle w:val="a0"/>
      </w:pPr>
      <w:r>
        <w:rPr>
          <w:noProof/>
        </w:rPr>
        <w:drawing>
          <wp:inline distT="0" distB="0" distL="0" distR="0" wp14:anchorId="1255D392" wp14:editId="0DFCEB69">
            <wp:extent cx="5278120" cy="1745615"/>
            <wp:effectExtent l="0" t="0" r="0" b="698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013" w:rsidRDefault="00317013" w:rsidP="0044565F">
      <w:pPr>
        <w:pStyle w:val="a0"/>
      </w:pPr>
    </w:p>
    <w:p w:rsidR="00317013" w:rsidRPr="0044565F" w:rsidRDefault="00317013" w:rsidP="0044565F">
      <w:pPr>
        <w:pStyle w:val="a0"/>
      </w:pPr>
      <w:r>
        <w:rPr>
          <w:noProof/>
        </w:rPr>
        <w:drawing>
          <wp:inline distT="0" distB="0" distL="0" distR="0" wp14:anchorId="6982DABB" wp14:editId="4F87DF4A">
            <wp:extent cx="5278120" cy="717550"/>
            <wp:effectExtent l="0" t="0" r="0" b="635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65F" w:rsidRPr="0044565F" w:rsidRDefault="0044565F" w:rsidP="0044565F">
      <w:pPr>
        <w:pStyle w:val="a0"/>
      </w:pPr>
    </w:p>
    <w:p w:rsidR="00097956" w:rsidRPr="00F441E6" w:rsidRDefault="00097956" w:rsidP="00097956">
      <w:pPr>
        <w:pStyle w:val="a0"/>
        <w:ind w:firstLine="0"/>
      </w:pPr>
    </w:p>
    <w:p w:rsidR="0001266D" w:rsidRDefault="0001266D" w:rsidP="0001266D">
      <w:pPr>
        <w:pStyle w:val="3"/>
      </w:pPr>
      <w:bookmarkStart w:id="139" w:name="_Toc532977578"/>
      <w:r>
        <w:rPr>
          <w:rFonts w:hint="eastAsia"/>
        </w:rPr>
        <w:t>自定义规则验证</w:t>
      </w:r>
      <w:bookmarkEnd w:id="139"/>
    </w:p>
    <w:p w:rsidR="0001266D" w:rsidRDefault="0001266D" w:rsidP="0001266D">
      <w:pPr>
        <w:pStyle w:val="a0"/>
      </w:pPr>
      <w:r>
        <w:rPr>
          <w:rFonts w:hint="eastAsia"/>
        </w:rPr>
        <w:t>v</w:t>
      </w:r>
      <w:r>
        <w:t>alidor.Valid(</w:t>
      </w:r>
      <w:r>
        <w:rPr>
          <w:rFonts w:hint="eastAsia"/>
        </w:rPr>
        <w:t>)</w:t>
      </w:r>
      <w:r>
        <w:rPr>
          <w:rFonts w:hint="eastAsia"/>
        </w:rPr>
        <w:t>方法后，若全部的属性通过验证，</w:t>
      </w:r>
    </w:p>
    <w:p w:rsidR="0001266D" w:rsidRDefault="0001266D" w:rsidP="0001266D">
      <w:pPr>
        <w:pStyle w:val="a0"/>
      </w:pPr>
      <w:r>
        <w:rPr>
          <w:rFonts w:hint="eastAsia"/>
        </w:rPr>
        <w:t>此时，</w:t>
      </w:r>
      <w:r>
        <w:rPr>
          <w:rFonts w:hint="eastAsia"/>
        </w:rPr>
        <w:t>validor</w:t>
      </w:r>
      <w:r>
        <w:rPr>
          <w:rFonts w:hint="eastAsia"/>
        </w:rPr>
        <w:t>会尝试调用模型对象</w:t>
      </w:r>
      <w:r>
        <w:rPr>
          <w:rFonts w:hint="eastAsia"/>
        </w:rPr>
        <w:t>Valid</w:t>
      </w:r>
      <w:r>
        <w:t>()</w:t>
      </w:r>
      <w:r>
        <w:rPr>
          <w:rFonts w:hint="eastAsia"/>
        </w:rPr>
        <w:t>方法继续验证。存在则调用，不存在流程结束。</w:t>
      </w:r>
    </w:p>
    <w:p w:rsidR="0001266D" w:rsidRDefault="0001266D" w:rsidP="0001266D">
      <w:pPr>
        <w:pStyle w:val="a0"/>
      </w:pPr>
      <w:r>
        <w:rPr>
          <w:rFonts w:hint="eastAsia"/>
        </w:rPr>
        <w:t>在定义模型时，如果验证提供的内置规则不能满足需求，，需要在</w:t>
      </w:r>
      <w:r>
        <w:rPr>
          <w:rFonts w:hint="eastAsia"/>
        </w:rPr>
        <w:t>Valid(</w:t>
      </w:r>
      <w:r>
        <w:t>)</w:t>
      </w:r>
      <w:r>
        <w:rPr>
          <w:rFonts w:hint="eastAsia"/>
        </w:rPr>
        <w:t>方法中完成自己的验证。</w:t>
      </w:r>
    </w:p>
    <w:p w:rsidR="0001266D" w:rsidRDefault="0001266D" w:rsidP="0001266D">
      <w:pPr>
        <w:pStyle w:val="a0"/>
      </w:pPr>
      <w:r>
        <w:rPr>
          <w:rFonts w:hint="eastAsia"/>
        </w:rPr>
        <w:t>例如，要求班级的名字不能重复。（两次输入的密码要一致）</w:t>
      </w:r>
    </w:p>
    <w:p w:rsidR="007F1904" w:rsidRDefault="007F1904" w:rsidP="0001266D">
      <w:pPr>
        <w:pStyle w:val="a0"/>
      </w:pPr>
      <w:r>
        <w:rPr>
          <w:noProof/>
        </w:rPr>
        <w:lastRenderedPageBreak/>
        <w:drawing>
          <wp:inline distT="0" distB="0" distL="0" distR="0" wp14:anchorId="2BDFEA4F" wp14:editId="2AE2477D">
            <wp:extent cx="5278120" cy="1824990"/>
            <wp:effectExtent l="0" t="0" r="0" b="381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BB8" w:rsidRDefault="000C6BB8" w:rsidP="0001266D">
      <w:pPr>
        <w:pStyle w:val="a0"/>
      </w:pPr>
    </w:p>
    <w:p w:rsidR="000C6BB8" w:rsidRDefault="000C6BB8" w:rsidP="0001266D">
      <w:pPr>
        <w:pStyle w:val="a0"/>
      </w:pPr>
      <w:r>
        <w:rPr>
          <w:rFonts w:hint="eastAsia"/>
        </w:rPr>
        <w:t>可以使用：</w:t>
      </w:r>
    </w:p>
    <w:p w:rsidR="000C6BB8" w:rsidRDefault="000C6BB8" w:rsidP="0001266D">
      <w:pPr>
        <w:pStyle w:val="a0"/>
      </w:pPr>
      <w:r>
        <w:rPr>
          <w:noProof/>
        </w:rPr>
        <w:drawing>
          <wp:inline distT="0" distB="0" distL="0" distR="0" wp14:anchorId="6478876D" wp14:editId="033D7F6A">
            <wp:extent cx="5278120" cy="713105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83" w:rsidRDefault="00C87183" w:rsidP="0001266D">
      <w:pPr>
        <w:pStyle w:val="a0"/>
      </w:pPr>
    </w:p>
    <w:p w:rsidR="00C87183" w:rsidRDefault="00C87183" w:rsidP="0001266D">
      <w:pPr>
        <w:pStyle w:val="a0"/>
      </w:pPr>
    </w:p>
    <w:p w:rsidR="00C87183" w:rsidRDefault="00C87183" w:rsidP="00C87183">
      <w:pPr>
        <w:pStyle w:val="3"/>
      </w:pPr>
      <w:bookmarkStart w:id="140" w:name="_Toc532977579"/>
      <w:r>
        <w:rPr>
          <w:rFonts w:hint="eastAsia"/>
        </w:rPr>
        <w:t>非模型验证</w:t>
      </w:r>
      <w:bookmarkEnd w:id="140"/>
    </w:p>
    <w:p w:rsidR="007625FF" w:rsidRDefault="007625FF" w:rsidP="007625FF">
      <w:pPr>
        <w:pStyle w:val="a0"/>
      </w:pPr>
    </w:p>
    <w:p w:rsidR="007625FF" w:rsidRDefault="007625FF" w:rsidP="007625FF">
      <w:pPr>
        <w:pStyle w:val="a0"/>
      </w:pPr>
      <w:r>
        <w:rPr>
          <w:rFonts w:hint="eastAsia"/>
        </w:rPr>
        <w:t>表单中有些数据，是不需要存在于数据库（模型中的）。</w:t>
      </w:r>
    </w:p>
    <w:p w:rsidR="007625FF" w:rsidRDefault="007625FF" w:rsidP="007625FF">
      <w:pPr>
        <w:pStyle w:val="a0"/>
      </w:pPr>
      <w:r>
        <w:rPr>
          <w:rFonts w:hint="eastAsia"/>
        </w:rPr>
        <w:t>例如，例如，注册时，必须统一注册协议，才可以。</w:t>
      </w:r>
    </w:p>
    <w:p w:rsidR="007625FF" w:rsidRDefault="007625FF" w:rsidP="007625FF">
      <w:pPr>
        <w:pStyle w:val="a0"/>
      </w:pPr>
    </w:p>
    <w:p w:rsidR="007625FF" w:rsidRDefault="00E53E10" w:rsidP="007625FF">
      <w:pPr>
        <w:pStyle w:val="a0"/>
      </w:pPr>
      <w:r>
        <w:rPr>
          <w:noProof/>
        </w:rPr>
        <w:drawing>
          <wp:inline distT="0" distB="0" distL="0" distR="0" wp14:anchorId="4906842C" wp14:editId="6069BF8B">
            <wp:extent cx="5278120" cy="2825750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10" w:rsidRDefault="00E53E10" w:rsidP="007625FF">
      <w:pPr>
        <w:pStyle w:val="a0"/>
      </w:pPr>
    </w:p>
    <w:p w:rsidR="00E53E10" w:rsidRDefault="00E53E10" w:rsidP="007625FF">
      <w:pPr>
        <w:pStyle w:val="a0"/>
      </w:pPr>
      <w:r>
        <w:rPr>
          <w:rFonts w:hint="eastAsia"/>
        </w:rPr>
        <w:t>直接在控制器的动作中：完成验证：</w:t>
      </w:r>
    </w:p>
    <w:p w:rsidR="00E53E10" w:rsidRDefault="00825852" w:rsidP="007625FF">
      <w:pPr>
        <w:pStyle w:val="a0"/>
      </w:pPr>
      <w:r>
        <w:rPr>
          <w:rFonts w:hint="eastAsia"/>
        </w:rPr>
        <w:t>不需要模型的操作，通过自定义的业务逻辑实现即可：</w:t>
      </w:r>
    </w:p>
    <w:p w:rsidR="00825852" w:rsidRDefault="00C3292C" w:rsidP="007625FF">
      <w:pPr>
        <w:pStyle w:val="a0"/>
      </w:pPr>
      <w:r>
        <w:rPr>
          <w:noProof/>
        </w:rPr>
        <w:drawing>
          <wp:inline distT="0" distB="0" distL="0" distR="0" wp14:anchorId="5229E020" wp14:editId="1AF5B242">
            <wp:extent cx="5278120" cy="76327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465" w:rsidRDefault="00075465" w:rsidP="007625FF">
      <w:pPr>
        <w:pStyle w:val="a0"/>
      </w:pPr>
    </w:p>
    <w:p w:rsidR="00075465" w:rsidRDefault="00075465" w:rsidP="00075465">
      <w:pPr>
        <w:pStyle w:val="a0"/>
        <w:ind w:firstLine="0"/>
      </w:pPr>
    </w:p>
    <w:p w:rsidR="00986B29" w:rsidRDefault="00986B29" w:rsidP="00075465">
      <w:pPr>
        <w:pStyle w:val="a0"/>
        <w:ind w:firstLine="0"/>
      </w:pPr>
    </w:p>
    <w:p w:rsidR="00986B29" w:rsidRDefault="00986B29" w:rsidP="00986B29">
      <w:pPr>
        <w:pStyle w:val="3"/>
      </w:pPr>
      <w:bookmarkStart w:id="141" w:name="_Toc532977580"/>
      <w:r>
        <w:rPr>
          <w:rFonts w:hint="eastAsia"/>
        </w:rPr>
        <w:t>错误消息</w:t>
      </w:r>
      <w:bookmarkEnd w:id="141"/>
    </w:p>
    <w:p w:rsidR="008946F7" w:rsidRDefault="008946F7" w:rsidP="008946F7">
      <w:pPr>
        <w:pStyle w:val="a0"/>
      </w:pPr>
      <w:r>
        <w:rPr>
          <w:rFonts w:hint="eastAsia"/>
        </w:rPr>
        <w:t>模型中定义的错误验证规则，不能任意配置错误消息：</w:t>
      </w:r>
    </w:p>
    <w:p w:rsidR="008946F7" w:rsidRDefault="008946F7" w:rsidP="008946F7">
      <w:pPr>
        <w:pStyle w:val="a0"/>
      </w:pPr>
      <w:r>
        <w:rPr>
          <w:rFonts w:hint="eastAsia"/>
        </w:rPr>
        <w:t>（相对的，将验证规则定义在控制器中，而不是模型字段上，是可以自定义验证规则的）：</w:t>
      </w:r>
    </w:p>
    <w:p w:rsidR="008946F7" w:rsidRDefault="008946F7" w:rsidP="008946F7">
      <w:pPr>
        <w:pStyle w:val="a0"/>
      </w:pPr>
      <w:r>
        <w:rPr>
          <w:rFonts w:hint="eastAsia"/>
        </w:rPr>
        <w:t>例如：</w:t>
      </w:r>
      <w:r w:rsidR="003A0D30">
        <w:rPr>
          <w:rFonts w:hint="eastAsia"/>
        </w:rPr>
        <w:t>在</w:t>
      </w:r>
      <w:r w:rsidR="003A0D30">
        <w:rPr>
          <w:rFonts w:hint="eastAsia"/>
        </w:rPr>
        <w:t>v</w:t>
      </w:r>
      <w:r w:rsidR="003A0D30">
        <w:t>alid.Rule().</w:t>
      </w:r>
      <w:r w:rsidR="003A0D30">
        <w:rPr>
          <w:rFonts w:hint="eastAsia"/>
        </w:rPr>
        <w:t>Messag</w:t>
      </w:r>
      <w:r w:rsidR="003A0D30">
        <w:t>e</w:t>
      </w:r>
      <w:r w:rsidR="003A0D30">
        <w:rPr>
          <w:rFonts w:hint="eastAsia"/>
        </w:rPr>
        <w:t>(</w:t>
      </w:r>
      <w:r w:rsidR="003A0D30">
        <w:t>)</w:t>
      </w:r>
      <w:r w:rsidR="003A0D30">
        <w:rPr>
          <w:rFonts w:hint="eastAsia"/>
        </w:rPr>
        <w:t>控制消息</w:t>
      </w:r>
    </w:p>
    <w:p w:rsidR="008946F7" w:rsidRDefault="003A0D30" w:rsidP="008946F7">
      <w:pPr>
        <w:pStyle w:val="a0"/>
      </w:pPr>
      <w:r>
        <w:rPr>
          <w:noProof/>
        </w:rPr>
        <w:drawing>
          <wp:inline distT="0" distB="0" distL="0" distR="0" wp14:anchorId="7898EA0D" wp14:editId="0C87AE6B">
            <wp:extent cx="5278120" cy="3518535"/>
            <wp:effectExtent l="0" t="0" r="0" b="571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30" w:rsidRDefault="003A0D30" w:rsidP="008946F7">
      <w:pPr>
        <w:pStyle w:val="a0"/>
      </w:pPr>
    </w:p>
    <w:p w:rsidR="00285E29" w:rsidRDefault="00285E29" w:rsidP="008946F7">
      <w:pPr>
        <w:pStyle w:val="a0"/>
      </w:pPr>
      <w:r>
        <w:rPr>
          <w:rFonts w:hint="eastAsia"/>
        </w:rPr>
        <w:t>but</w:t>
      </w:r>
      <w:r>
        <w:rPr>
          <w:rFonts w:hint="eastAsia"/>
        </w:rPr>
        <w:t>，在模型中定义，该方法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可用！</w:t>
      </w:r>
    </w:p>
    <w:p w:rsidR="00227AB4" w:rsidRDefault="001922FF" w:rsidP="008946F7">
      <w:pPr>
        <w:pStyle w:val="a0"/>
      </w:pPr>
      <w:r>
        <w:rPr>
          <w:rFonts w:hint="eastAsia"/>
        </w:rPr>
        <w:t>应该在项目初始化时，定义验证规则的默认消息，利用</w:t>
      </w:r>
      <w:r>
        <w:rPr>
          <w:rFonts w:hint="eastAsia"/>
        </w:rPr>
        <w:t>v</w:t>
      </w:r>
      <w:r>
        <w:t>alidation.SetDefault</w:t>
      </w:r>
      <w:r>
        <w:rPr>
          <w:rFonts w:hint="eastAsia"/>
        </w:rPr>
        <w:t>message</w:t>
      </w:r>
      <w:r>
        <w:t>()</w:t>
      </w:r>
      <w:r>
        <w:rPr>
          <w:rFonts w:hint="eastAsia"/>
        </w:rPr>
        <w:t>方法实现：</w:t>
      </w:r>
    </w:p>
    <w:p w:rsidR="001922FF" w:rsidRDefault="001922FF" w:rsidP="008946F7">
      <w:pPr>
        <w:pStyle w:val="a0"/>
      </w:pPr>
      <w:proofErr w:type="gramStart"/>
      <w:r>
        <w:rPr>
          <w:rFonts w:hint="eastAsia"/>
        </w:rPr>
        <w:lastRenderedPageBreak/>
        <w:t>m</w:t>
      </w:r>
      <w:r>
        <w:t>ain.go</w:t>
      </w:r>
      <w:proofErr w:type="gramEnd"/>
    </w:p>
    <w:p w:rsidR="001922FF" w:rsidRDefault="001922FF" w:rsidP="008946F7">
      <w:pPr>
        <w:pStyle w:val="a0"/>
      </w:pPr>
      <w:r>
        <w:rPr>
          <w:noProof/>
        </w:rPr>
        <w:drawing>
          <wp:inline distT="0" distB="0" distL="0" distR="0" wp14:anchorId="43F35AC1" wp14:editId="7494D182">
            <wp:extent cx="5278120" cy="394716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809" w:rsidRDefault="00CC6809" w:rsidP="008946F7">
      <w:pPr>
        <w:pStyle w:val="a0"/>
      </w:pPr>
    </w:p>
    <w:p w:rsidR="00CC6809" w:rsidRDefault="00CC6809" w:rsidP="008946F7">
      <w:pPr>
        <w:pStyle w:val="a0"/>
      </w:pPr>
      <w:r>
        <w:rPr>
          <w:rFonts w:hint="eastAsia"/>
        </w:rPr>
        <w:t>结果：</w:t>
      </w:r>
    </w:p>
    <w:p w:rsidR="00CC6809" w:rsidRDefault="00CC6809" w:rsidP="008946F7">
      <w:pPr>
        <w:pStyle w:val="a0"/>
      </w:pPr>
      <w:r>
        <w:rPr>
          <w:noProof/>
        </w:rPr>
        <w:drawing>
          <wp:inline distT="0" distB="0" distL="0" distR="0" wp14:anchorId="527E3D4A" wp14:editId="51013CD2">
            <wp:extent cx="5278120" cy="1798955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B4" w:rsidRDefault="00227AB4" w:rsidP="008946F7">
      <w:pPr>
        <w:pStyle w:val="a0"/>
      </w:pPr>
    </w:p>
    <w:p w:rsidR="00152E7E" w:rsidRDefault="003F6363" w:rsidP="003F6363">
      <w:pPr>
        <w:pStyle w:val="2"/>
      </w:pPr>
      <w:r>
        <w:rPr>
          <w:rFonts w:hint="eastAsia"/>
        </w:rPr>
        <w:t>Q</w:t>
      </w:r>
      <w:r>
        <w:t>ueryBuilder</w:t>
      </w:r>
      <w:r w:rsidR="00BA57A3">
        <w:rPr>
          <w:rFonts w:hint="eastAsia"/>
        </w:rPr>
        <w:t>，构建</w:t>
      </w:r>
      <w:r w:rsidR="00E00633">
        <w:rPr>
          <w:rFonts w:hint="eastAsia"/>
        </w:rPr>
        <w:t>查询类</w:t>
      </w:r>
      <w:r w:rsidR="00BA57A3">
        <w:rPr>
          <w:rFonts w:hint="eastAsia"/>
        </w:rPr>
        <w:t>SQL</w:t>
      </w:r>
    </w:p>
    <w:p w:rsidR="003F6363" w:rsidRDefault="00657C84" w:rsidP="003F6363">
      <w:pPr>
        <w:pStyle w:val="a0"/>
      </w:pPr>
      <w:r>
        <w:rPr>
          <w:rFonts w:hint="eastAsia"/>
        </w:rPr>
        <w:t>查询构造器。</w:t>
      </w:r>
    </w:p>
    <w:p w:rsidR="00657C84" w:rsidRDefault="00657C84" w:rsidP="003F6363">
      <w:pPr>
        <w:pStyle w:val="a0"/>
      </w:pPr>
      <w:r>
        <w:rPr>
          <w:rFonts w:hint="eastAsia"/>
        </w:rPr>
        <w:t>通过不同的子方法，拼凑</w:t>
      </w:r>
      <w:r>
        <w:rPr>
          <w:rFonts w:hint="eastAsia"/>
        </w:rPr>
        <w:t>SQL</w:t>
      </w:r>
      <w:r>
        <w:rPr>
          <w:rFonts w:hint="eastAsia"/>
        </w:rPr>
        <w:t>的方案。</w:t>
      </w:r>
    </w:p>
    <w:p w:rsidR="00070C47" w:rsidRDefault="00070C47" w:rsidP="00070C47">
      <w:pPr>
        <w:pStyle w:val="a0"/>
        <w:numPr>
          <w:ilvl w:val="0"/>
          <w:numId w:val="21"/>
        </w:numPr>
      </w:pPr>
      <w:proofErr w:type="gramStart"/>
      <w:r>
        <w:t>Select(</w:t>
      </w:r>
      <w:proofErr w:type="gramEnd"/>
      <w:r>
        <w:t>fields ...string) QueryBuilder</w:t>
      </w:r>
    </w:p>
    <w:p w:rsidR="00070C47" w:rsidRDefault="00070C47" w:rsidP="00070C47">
      <w:pPr>
        <w:pStyle w:val="a0"/>
        <w:numPr>
          <w:ilvl w:val="0"/>
          <w:numId w:val="21"/>
        </w:numPr>
      </w:pPr>
      <w:proofErr w:type="gramStart"/>
      <w:r>
        <w:lastRenderedPageBreak/>
        <w:t>From(</w:t>
      </w:r>
      <w:proofErr w:type="gramEnd"/>
      <w:r>
        <w:t>tables ...string) QueryBuilder</w:t>
      </w:r>
    </w:p>
    <w:p w:rsidR="00070C47" w:rsidRDefault="00070C47" w:rsidP="00070C47">
      <w:pPr>
        <w:pStyle w:val="a0"/>
        <w:numPr>
          <w:ilvl w:val="0"/>
          <w:numId w:val="21"/>
        </w:numPr>
      </w:pPr>
      <w:proofErr w:type="gramStart"/>
      <w:r>
        <w:t>InnerJoin(</w:t>
      </w:r>
      <w:proofErr w:type="gramEnd"/>
      <w:r>
        <w:t>table string) QueryBuilder</w:t>
      </w:r>
    </w:p>
    <w:p w:rsidR="00070C47" w:rsidRDefault="00070C47" w:rsidP="00070C47">
      <w:pPr>
        <w:pStyle w:val="a0"/>
        <w:numPr>
          <w:ilvl w:val="0"/>
          <w:numId w:val="21"/>
        </w:numPr>
      </w:pPr>
      <w:proofErr w:type="gramStart"/>
      <w:r>
        <w:t>LeftJoin(</w:t>
      </w:r>
      <w:proofErr w:type="gramEnd"/>
      <w:r>
        <w:t>table string) QueryBuilder</w:t>
      </w:r>
    </w:p>
    <w:p w:rsidR="00070C47" w:rsidRDefault="00070C47" w:rsidP="00070C47">
      <w:pPr>
        <w:pStyle w:val="a0"/>
        <w:numPr>
          <w:ilvl w:val="0"/>
          <w:numId w:val="21"/>
        </w:numPr>
      </w:pPr>
      <w:proofErr w:type="gramStart"/>
      <w:r>
        <w:t>RightJoin(</w:t>
      </w:r>
      <w:proofErr w:type="gramEnd"/>
      <w:r>
        <w:t>table string) QueryBuilder</w:t>
      </w:r>
    </w:p>
    <w:p w:rsidR="00070C47" w:rsidRDefault="00070C47" w:rsidP="00070C47">
      <w:pPr>
        <w:pStyle w:val="a0"/>
        <w:numPr>
          <w:ilvl w:val="0"/>
          <w:numId w:val="21"/>
        </w:numPr>
      </w:pPr>
      <w:proofErr w:type="gramStart"/>
      <w:r>
        <w:t>On(</w:t>
      </w:r>
      <w:proofErr w:type="gramEnd"/>
      <w:r>
        <w:t>cond string) QueryBuilder</w:t>
      </w:r>
    </w:p>
    <w:p w:rsidR="00070C47" w:rsidRDefault="00070C47" w:rsidP="00070C47">
      <w:pPr>
        <w:pStyle w:val="a0"/>
        <w:numPr>
          <w:ilvl w:val="0"/>
          <w:numId w:val="21"/>
        </w:numPr>
      </w:pPr>
      <w:proofErr w:type="gramStart"/>
      <w:r>
        <w:t>Where(</w:t>
      </w:r>
      <w:proofErr w:type="gramEnd"/>
      <w:r>
        <w:t>cond string) QueryBuilder</w:t>
      </w:r>
    </w:p>
    <w:p w:rsidR="00070C47" w:rsidRDefault="00070C47" w:rsidP="00070C47">
      <w:pPr>
        <w:pStyle w:val="a0"/>
        <w:numPr>
          <w:ilvl w:val="0"/>
          <w:numId w:val="21"/>
        </w:numPr>
      </w:pPr>
      <w:proofErr w:type="gramStart"/>
      <w:r>
        <w:t>And(</w:t>
      </w:r>
      <w:proofErr w:type="gramEnd"/>
      <w:r>
        <w:t>cond string) QueryBuilder</w:t>
      </w:r>
    </w:p>
    <w:p w:rsidR="00070C47" w:rsidRDefault="00070C47" w:rsidP="00070C47">
      <w:pPr>
        <w:pStyle w:val="a0"/>
        <w:numPr>
          <w:ilvl w:val="0"/>
          <w:numId w:val="21"/>
        </w:numPr>
      </w:pPr>
      <w:proofErr w:type="gramStart"/>
      <w:r>
        <w:t>Or(</w:t>
      </w:r>
      <w:proofErr w:type="gramEnd"/>
      <w:r>
        <w:t>cond string) QueryBuilder</w:t>
      </w:r>
    </w:p>
    <w:p w:rsidR="00070C47" w:rsidRDefault="00070C47" w:rsidP="00070C47">
      <w:pPr>
        <w:pStyle w:val="a0"/>
        <w:numPr>
          <w:ilvl w:val="0"/>
          <w:numId w:val="21"/>
        </w:numPr>
      </w:pPr>
      <w:proofErr w:type="gramStart"/>
      <w:r>
        <w:t>In(</w:t>
      </w:r>
      <w:proofErr w:type="gramEnd"/>
      <w:r>
        <w:t>vals ...string) QueryBuilder</w:t>
      </w:r>
    </w:p>
    <w:p w:rsidR="00070C47" w:rsidRDefault="00070C47" w:rsidP="00070C47">
      <w:pPr>
        <w:pStyle w:val="a0"/>
        <w:numPr>
          <w:ilvl w:val="0"/>
          <w:numId w:val="21"/>
        </w:numPr>
      </w:pPr>
      <w:proofErr w:type="gramStart"/>
      <w:r>
        <w:t>OrderBy(</w:t>
      </w:r>
      <w:proofErr w:type="gramEnd"/>
      <w:r>
        <w:t>fields ...string) QueryBuilder</w:t>
      </w:r>
    </w:p>
    <w:p w:rsidR="00070C47" w:rsidRDefault="00070C47" w:rsidP="00070C47">
      <w:pPr>
        <w:pStyle w:val="a0"/>
        <w:numPr>
          <w:ilvl w:val="0"/>
          <w:numId w:val="21"/>
        </w:numPr>
      </w:pPr>
      <w:proofErr w:type="gramStart"/>
      <w:r>
        <w:t>Asc(</w:t>
      </w:r>
      <w:proofErr w:type="gramEnd"/>
      <w:r>
        <w:t>) QueryBuilder</w:t>
      </w:r>
    </w:p>
    <w:p w:rsidR="00070C47" w:rsidRDefault="00070C47" w:rsidP="00070C47">
      <w:pPr>
        <w:pStyle w:val="a0"/>
        <w:numPr>
          <w:ilvl w:val="0"/>
          <w:numId w:val="21"/>
        </w:numPr>
      </w:pPr>
      <w:proofErr w:type="gramStart"/>
      <w:r>
        <w:t>Desc(</w:t>
      </w:r>
      <w:proofErr w:type="gramEnd"/>
      <w:r>
        <w:t>) QueryBuilder</w:t>
      </w:r>
    </w:p>
    <w:p w:rsidR="00070C47" w:rsidRDefault="00070C47" w:rsidP="00070C47">
      <w:pPr>
        <w:pStyle w:val="a0"/>
        <w:numPr>
          <w:ilvl w:val="0"/>
          <w:numId w:val="21"/>
        </w:numPr>
      </w:pPr>
      <w:proofErr w:type="gramStart"/>
      <w:r>
        <w:t>Limit(</w:t>
      </w:r>
      <w:proofErr w:type="gramEnd"/>
      <w:r>
        <w:t>limit int) QueryBuilder</w:t>
      </w:r>
    </w:p>
    <w:p w:rsidR="00070C47" w:rsidRDefault="00070C47" w:rsidP="00070C47">
      <w:pPr>
        <w:pStyle w:val="a0"/>
        <w:numPr>
          <w:ilvl w:val="0"/>
          <w:numId w:val="21"/>
        </w:numPr>
      </w:pPr>
      <w:proofErr w:type="gramStart"/>
      <w:r>
        <w:t>Offset(</w:t>
      </w:r>
      <w:proofErr w:type="gramEnd"/>
      <w:r>
        <w:t>offset int) QueryBuilder</w:t>
      </w:r>
    </w:p>
    <w:p w:rsidR="00070C47" w:rsidRDefault="00070C47" w:rsidP="00070C47">
      <w:pPr>
        <w:pStyle w:val="a0"/>
        <w:numPr>
          <w:ilvl w:val="0"/>
          <w:numId w:val="21"/>
        </w:numPr>
      </w:pPr>
      <w:proofErr w:type="gramStart"/>
      <w:r>
        <w:t>GroupBy(</w:t>
      </w:r>
      <w:proofErr w:type="gramEnd"/>
      <w:r>
        <w:t>fields ...string) QueryBuilder</w:t>
      </w:r>
    </w:p>
    <w:p w:rsidR="00070C47" w:rsidRDefault="00070C47" w:rsidP="00070C47">
      <w:pPr>
        <w:pStyle w:val="a0"/>
        <w:numPr>
          <w:ilvl w:val="0"/>
          <w:numId w:val="21"/>
        </w:numPr>
      </w:pPr>
      <w:proofErr w:type="gramStart"/>
      <w:r>
        <w:t>Having(</w:t>
      </w:r>
      <w:proofErr w:type="gramEnd"/>
      <w:r>
        <w:t>cond string) QueryBuilder</w:t>
      </w:r>
    </w:p>
    <w:p w:rsidR="00070C47" w:rsidRDefault="00070C47" w:rsidP="00070C47">
      <w:pPr>
        <w:pStyle w:val="a0"/>
        <w:numPr>
          <w:ilvl w:val="0"/>
          <w:numId w:val="21"/>
        </w:numPr>
      </w:pPr>
      <w:proofErr w:type="gramStart"/>
      <w:r>
        <w:t>Subquery(</w:t>
      </w:r>
      <w:proofErr w:type="gramEnd"/>
      <w:r>
        <w:t>sub string, alias string) string</w:t>
      </w:r>
    </w:p>
    <w:p w:rsidR="00657C84" w:rsidRDefault="00070C47" w:rsidP="00070C47">
      <w:pPr>
        <w:pStyle w:val="a0"/>
        <w:numPr>
          <w:ilvl w:val="0"/>
          <w:numId w:val="21"/>
        </w:numPr>
      </w:pPr>
      <w:r>
        <w:t>String() string</w:t>
      </w:r>
      <w:r w:rsidR="00B12E25">
        <w:rPr>
          <w:rFonts w:hint="eastAsia"/>
        </w:rPr>
        <w:t>，</w:t>
      </w:r>
      <w:r w:rsidR="00B12E25">
        <w:rPr>
          <w:rFonts w:hint="eastAsia"/>
        </w:rPr>
        <w:t xml:space="preserve"> </w:t>
      </w:r>
      <w:r w:rsidR="00B12E25">
        <w:rPr>
          <w:rFonts w:hint="eastAsia"/>
        </w:rPr>
        <w:t>获取拼凑的</w:t>
      </w:r>
      <w:r w:rsidR="00B12E25">
        <w:rPr>
          <w:rFonts w:hint="eastAsia"/>
        </w:rPr>
        <w:t>SQL</w:t>
      </w:r>
    </w:p>
    <w:p w:rsidR="0001266D" w:rsidRDefault="0001266D" w:rsidP="0001266D">
      <w:pPr>
        <w:pStyle w:val="a0"/>
      </w:pPr>
    </w:p>
    <w:p w:rsidR="00B12E25" w:rsidRDefault="00B12E25" w:rsidP="0001266D">
      <w:pPr>
        <w:pStyle w:val="a0"/>
      </w:pPr>
      <w:r>
        <w:rPr>
          <w:rFonts w:hint="eastAsia"/>
        </w:rPr>
        <w:t>演示：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302"/>
      </w:tblGrid>
      <w:tr w:rsidR="00B12E25" w:rsidRPr="00592390" w:rsidTr="00B12E25">
        <w:tc>
          <w:tcPr>
            <w:tcW w:w="8302" w:type="dxa"/>
          </w:tcPr>
          <w:p w:rsidR="00592390" w:rsidRPr="00592390" w:rsidRDefault="00592390" w:rsidP="00592390">
            <w:pPr>
              <w:pStyle w:val="HTML"/>
              <w:shd w:val="clear" w:color="auto" w:fill="FDF6E3"/>
              <w:rPr>
                <w:rFonts w:ascii="YaHei Consolas Hybrid" w:eastAsia="YaHei Consolas Hybrid" w:hAnsi="YaHei Consolas Hybrid"/>
                <w:color w:val="586E75"/>
                <w:sz w:val="18"/>
                <w:szCs w:val="27"/>
              </w:rPr>
            </w:pP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builder, _ := orm.NewQueryBuilder(</w:t>
            </w:r>
            <w:r w:rsidRPr="00592390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"mysql"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>builder.Select(</w:t>
            </w:r>
            <w:r w:rsidRPr="00592390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"c.id"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592390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"c.title"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592390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"c.teacher_id"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592390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"t.name"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592390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"count(s.id) as studentNum"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).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From(</w:t>
            </w:r>
            <w:r w:rsidRPr="00592390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"kang_class as c"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).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LeftJoin(</w:t>
            </w:r>
            <w:r w:rsidRPr="00592390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"kang_teacher as t"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).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On(</w:t>
            </w:r>
            <w:r w:rsidRPr="00592390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"c.teacher_id=t.id"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).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LeftJoin(</w:t>
            </w:r>
            <w:r w:rsidRPr="00592390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"kang_student s"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).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On(</w:t>
            </w:r>
            <w:r w:rsidRPr="00592390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"s.class_id=c.id"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).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Where(</w:t>
            </w:r>
            <w:r w:rsidRPr="00592390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"c.id &gt; ?"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).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And(</w:t>
            </w:r>
            <w:r w:rsidRPr="00592390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"c.id"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).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In(</w:t>
            </w:r>
            <w:r w:rsidRPr="00592390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"2"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592390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"4"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592390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"6"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592390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"7"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592390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"9"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).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GroupBy(</w:t>
            </w:r>
            <w:r w:rsidRPr="00592390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"c.id"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).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OrderBy(</w:t>
            </w:r>
            <w:r w:rsidRPr="00592390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"c.title"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).Desc().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Limit(</w:t>
            </w:r>
            <w:r w:rsidRPr="00592390">
              <w:rPr>
                <w:rFonts w:ascii="YaHei Consolas Hybrid" w:eastAsia="YaHei Consolas Hybrid" w:hAnsi="YaHei Consolas Hybrid" w:hint="eastAsia"/>
                <w:color w:val="CB4B16"/>
                <w:sz w:val="18"/>
                <w:szCs w:val="27"/>
              </w:rPr>
              <w:t>3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).Offset(</w:t>
            </w:r>
            <w:r w:rsidRPr="00592390">
              <w:rPr>
                <w:rFonts w:ascii="YaHei Consolas Hybrid" w:eastAsia="YaHei Consolas Hybrid" w:hAnsi="YaHei Consolas Hybrid" w:hint="eastAsia"/>
                <w:color w:val="CB4B16"/>
                <w:sz w:val="18"/>
                <w:szCs w:val="27"/>
              </w:rPr>
              <w:t>0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</w:t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lastRenderedPageBreak/>
              <w:br/>
            </w:r>
            <w:r w:rsidRPr="00592390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>log.Println(builder.String())</w:t>
            </w:r>
          </w:p>
          <w:p w:rsidR="00B12E25" w:rsidRPr="00592390" w:rsidRDefault="00B12E25" w:rsidP="00B12E25">
            <w:pPr>
              <w:pStyle w:val="HTML"/>
              <w:shd w:val="clear" w:color="auto" w:fill="FDF6E3"/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</w:pPr>
          </w:p>
        </w:tc>
      </w:tr>
    </w:tbl>
    <w:p w:rsidR="00B12E25" w:rsidRDefault="00B12E25" w:rsidP="0001266D">
      <w:pPr>
        <w:pStyle w:val="a0"/>
      </w:pPr>
    </w:p>
    <w:p w:rsidR="00160890" w:rsidRDefault="00160890" w:rsidP="0001266D">
      <w:pPr>
        <w:pStyle w:val="a0"/>
      </w:pPr>
      <w:r>
        <w:rPr>
          <w:rFonts w:hint="eastAsia"/>
        </w:rPr>
        <w:t>形成的</w:t>
      </w:r>
      <w:r>
        <w:rPr>
          <w:rFonts w:hint="eastAsia"/>
        </w:rPr>
        <w:t>SQL</w:t>
      </w:r>
      <w:r>
        <w:rPr>
          <w:rFonts w:hint="eastAsia"/>
        </w:rPr>
        <w:t>：</w:t>
      </w:r>
    </w:p>
    <w:p w:rsidR="00160890" w:rsidRDefault="00160890" w:rsidP="0001266D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4ADF72AE" wp14:editId="2338E5AA">
            <wp:extent cx="5278120" cy="420370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E25" w:rsidRDefault="00B12E25" w:rsidP="0001266D">
      <w:pPr>
        <w:pStyle w:val="a0"/>
      </w:pPr>
    </w:p>
    <w:p w:rsidR="00B12E25" w:rsidRDefault="00B12E25" w:rsidP="001A25B0">
      <w:pPr>
        <w:pStyle w:val="2"/>
      </w:pPr>
      <w:r>
        <w:rPr>
          <w:rFonts w:hint="eastAsia"/>
        </w:rPr>
        <w:t>执行</w:t>
      </w:r>
      <w:r>
        <w:rPr>
          <w:rFonts w:hint="eastAsia"/>
        </w:rPr>
        <w:t>SQL</w:t>
      </w:r>
    </w:p>
    <w:p w:rsidR="00657088" w:rsidRDefault="004A2ACA" w:rsidP="00657088">
      <w:pPr>
        <w:pStyle w:val="a0"/>
      </w:pPr>
      <w:r>
        <w:rPr>
          <w:rFonts w:hint="eastAsia"/>
        </w:rPr>
        <w:t>拼凑好</w:t>
      </w:r>
      <w:r>
        <w:rPr>
          <w:rFonts w:hint="eastAsia"/>
        </w:rPr>
        <w:t>SQL</w:t>
      </w:r>
      <w:r>
        <w:rPr>
          <w:rFonts w:hint="eastAsia"/>
        </w:rPr>
        <w:t>后，可以利用</w:t>
      </w:r>
      <w:r>
        <w:rPr>
          <w:rFonts w:hint="eastAsia"/>
        </w:rPr>
        <w:t>ORM</w:t>
      </w:r>
      <w:r>
        <w:rPr>
          <w:rFonts w:hint="eastAsia"/>
        </w:rPr>
        <w:t>对象（</w:t>
      </w:r>
      <w:r>
        <w:rPr>
          <w:rFonts w:hint="eastAsia"/>
        </w:rPr>
        <w:t>OrmSeter</w:t>
      </w:r>
      <w:r>
        <w:rPr>
          <w:rFonts w:hint="eastAsia"/>
        </w:rPr>
        <w:t>）完成</w:t>
      </w:r>
      <w:r>
        <w:rPr>
          <w:rFonts w:hint="eastAsia"/>
        </w:rPr>
        <w:t>SQL</w:t>
      </w:r>
      <w:r>
        <w:rPr>
          <w:rFonts w:hint="eastAsia"/>
        </w:rPr>
        <w:t>语句的执行。</w:t>
      </w:r>
    </w:p>
    <w:p w:rsidR="004A2ACA" w:rsidRDefault="004A2ACA" w:rsidP="00657088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>R</w:t>
      </w:r>
      <w:r>
        <w:t>a</w:t>
      </w:r>
      <w:r>
        <w:rPr>
          <w:rFonts w:hint="eastAsia"/>
        </w:rPr>
        <w:t>w(</w:t>
      </w:r>
      <w:r>
        <w:t xml:space="preserve">) </w:t>
      </w:r>
      <w:r>
        <w:rPr>
          <w:rFonts w:hint="eastAsia"/>
        </w:rPr>
        <w:t>将一条</w:t>
      </w:r>
      <w:r>
        <w:rPr>
          <w:rFonts w:hint="eastAsia"/>
        </w:rPr>
        <w:t>SQL</w:t>
      </w:r>
      <w:r>
        <w:rPr>
          <w:rFonts w:hint="eastAsia"/>
        </w:rPr>
        <w:t>语句，变为</w:t>
      </w:r>
      <w:r>
        <w:rPr>
          <w:rFonts w:hint="eastAsia"/>
        </w:rPr>
        <w:t>orm</w:t>
      </w:r>
      <w:r>
        <w:rPr>
          <w:rFonts w:hint="eastAsia"/>
        </w:rPr>
        <w:t>对象可以执行的语句。</w:t>
      </w:r>
      <w:r w:rsidR="006B222E">
        <w:rPr>
          <w:rFonts w:hint="eastAsia"/>
        </w:rPr>
        <w:t>（与</w:t>
      </w:r>
      <w:r w:rsidR="006B222E">
        <w:rPr>
          <w:rFonts w:hint="eastAsia"/>
        </w:rPr>
        <w:t>ORM</w:t>
      </w:r>
      <w:r w:rsidR="006B222E">
        <w:rPr>
          <w:rFonts w:hint="eastAsia"/>
        </w:rPr>
        <w:t>对象建立关联），再执行即可：</w:t>
      </w:r>
    </w:p>
    <w:p w:rsidR="006B222E" w:rsidRDefault="006B222E" w:rsidP="00657088">
      <w:pPr>
        <w:pStyle w:val="a0"/>
      </w:pPr>
    </w:p>
    <w:p w:rsidR="007836D3" w:rsidRDefault="007836D3" w:rsidP="00657088">
      <w:pPr>
        <w:pStyle w:val="a0"/>
      </w:pPr>
      <w:r>
        <w:rPr>
          <w:rFonts w:hint="eastAsia"/>
        </w:rPr>
        <w:t>执行的方法区分查询类和非查询类表示：</w:t>
      </w:r>
    </w:p>
    <w:p w:rsidR="007836D3" w:rsidRDefault="007836D3" w:rsidP="007836D3">
      <w:pPr>
        <w:pStyle w:val="a0"/>
        <w:numPr>
          <w:ilvl w:val="0"/>
          <w:numId w:val="22"/>
        </w:numPr>
      </w:pPr>
      <w:proofErr w:type="gramStart"/>
      <w:r>
        <w:t>QueryRow(</w:t>
      </w:r>
      <w:proofErr w:type="gramEnd"/>
      <w:r>
        <w:t>…interface{}) error</w:t>
      </w:r>
    </w:p>
    <w:p w:rsidR="007836D3" w:rsidRDefault="007836D3" w:rsidP="007836D3">
      <w:pPr>
        <w:pStyle w:val="a0"/>
        <w:numPr>
          <w:ilvl w:val="0"/>
          <w:numId w:val="22"/>
        </w:numPr>
      </w:pPr>
      <w:proofErr w:type="gramStart"/>
      <w:r>
        <w:t>QueryRows(</w:t>
      </w:r>
      <w:proofErr w:type="gramEnd"/>
      <w:r>
        <w:t>…interface{}) (int64, error)</w:t>
      </w:r>
    </w:p>
    <w:p w:rsidR="007836D3" w:rsidRDefault="007836D3" w:rsidP="007836D3">
      <w:pPr>
        <w:pStyle w:val="a0"/>
      </w:pPr>
      <w:r>
        <w:rPr>
          <w:rFonts w:hint="eastAsia"/>
        </w:rPr>
        <w:t>以上两个方法的目的，将查询结果与模型对象结构体建立关联。</w:t>
      </w:r>
      <w:r w:rsidR="000E1963">
        <w:rPr>
          <w:rFonts w:hint="eastAsia"/>
        </w:rPr>
        <w:t>除非直接使用</w:t>
      </w:r>
      <w:r w:rsidR="000E1963">
        <w:rPr>
          <w:rFonts w:hint="eastAsia"/>
        </w:rPr>
        <w:t>ORM</w:t>
      </w:r>
      <w:r w:rsidR="000E1963">
        <w:rPr>
          <w:rFonts w:hint="eastAsia"/>
        </w:rPr>
        <w:t>的语法，不能完成特定类型的查询来获取模型对象，才使用该操作。</w:t>
      </w:r>
    </w:p>
    <w:p w:rsidR="00802B6C" w:rsidRDefault="00802B6C" w:rsidP="00802B6C">
      <w:pPr>
        <w:pStyle w:val="a0"/>
        <w:numPr>
          <w:ilvl w:val="0"/>
          <w:numId w:val="22"/>
        </w:numPr>
        <w:rPr>
          <w:rFonts w:hint="eastAsia"/>
        </w:rPr>
      </w:pPr>
      <w:r>
        <w:t>RowsToStruct(</w:t>
      </w:r>
      <w:proofErr w:type="gramStart"/>
      <w:r>
        <w:t>interface{</w:t>
      </w:r>
      <w:proofErr w:type="gramEnd"/>
      <w:r>
        <w:t>}, string, string) (int64, error)</w:t>
      </w:r>
    </w:p>
    <w:p w:rsidR="00802B6C" w:rsidRPr="00802B6C" w:rsidRDefault="00802B6C" w:rsidP="007836D3">
      <w:pPr>
        <w:pStyle w:val="a0"/>
        <w:rPr>
          <w:rFonts w:hint="eastAsia"/>
        </w:rPr>
      </w:pPr>
      <w:r>
        <w:rPr>
          <w:rFonts w:hint="eastAsia"/>
        </w:rPr>
        <w:t>将查询的记录直接映射到某个结构体上，最常见的就是模型对象。</w:t>
      </w:r>
    </w:p>
    <w:p w:rsidR="000E1963" w:rsidRDefault="000E1963" w:rsidP="007836D3">
      <w:pPr>
        <w:pStyle w:val="a0"/>
        <w:rPr>
          <w:rFonts w:hint="eastAsia"/>
        </w:rPr>
      </w:pPr>
    </w:p>
    <w:p w:rsidR="007836D3" w:rsidRDefault="007836D3" w:rsidP="007836D3">
      <w:pPr>
        <w:pStyle w:val="a0"/>
        <w:numPr>
          <w:ilvl w:val="0"/>
          <w:numId w:val="22"/>
        </w:numPr>
      </w:pPr>
      <w:proofErr w:type="gramStart"/>
      <w:r>
        <w:t>Values(</w:t>
      </w:r>
      <w:proofErr w:type="gramEnd"/>
      <w:r>
        <w:t>*[]Params, …string) (int64, error)</w:t>
      </w:r>
    </w:p>
    <w:p w:rsidR="00955824" w:rsidRDefault="00955824" w:rsidP="00955824">
      <w:pPr>
        <w:pStyle w:val="a0"/>
        <w:rPr>
          <w:rFonts w:hint="eastAsia"/>
        </w:rPr>
      </w:pPr>
      <w:r>
        <w:rPr>
          <w:rFonts w:hint="eastAsia"/>
        </w:rPr>
        <w:t>记录为</w:t>
      </w:r>
      <w:r>
        <w:rPr>
          <w:rFonts w:hint="eastAsia"/>
        </w:rPr>
        <w:t xml:space="preserve"> </w:t>
      </w:r>
      <w:r>
        <w:rPr>
          <w:rFonts w:hint="eastAsia"/>
        </w:rPr>
        <w:t>键值对列表。键为字段，值为字段值。</w:t>
      </w:r>
    </w:p>
    <w:p w:rsidR="00226FA6" w:rsidRDefault="00226FA6" w:rsidP="00226FA6">
      <w:pPr>
        <w:pStyle w:val="a0"/>
      </w:pPr>
      <w:r>
        <w:rPr>
          <w:rFonts w:hint="eastAsia"/>
        </w:rPr>
        <w:t>返回多行记录，记录的字段使用字段名访问。</w:t>
      </w:r>
    </w:p>
    <w:p w:rsidR="00592390" w:rsidRDefault="00592390" w:rsidP="00226FA6">
      <w:pPr>
        <w:pStyle w:val="a0"/>
      </w:pPr>
      <w:r>
        <w:rPr>
          <w:rFonts w:hint="eastAsia"/>
        </w:rPr>
        <w:t>演示：</w:t>
      </w:r>
    </w:p>
    <w:p w:rsidR="00592390" w:rsidRDefault="00592390" w:rsidP="00226FA6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200413EF" wp14:editId="75E638F3">
            <wp:extent cx="5278120" cy="870585"/>
            <wp:effectExtent l="0" t="0" r="0" b="571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90" w:rsidRDefault="00592390" w:rsidP="00226FA6">
      <w:pPr>
        <w:pStyle w:val="a0"/>
      </w:pPr>
      <w:r>
        <w:rPr>
          <w:noProof/>
        </w:rPr>
        <w:lastRenderedPageBreak/>
        <w:drawing>
          <wp:inline distT="0" distB="0" distL="0" distR="0" wp14:anchorId="71D139EA" wp14:editId="76F1F236">
            <wp:extent cx="5278120" cy="906780"/>
            <wp:effectExtent l="0" t="0" r="0" b="762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D1A" w:rsidRDefault="00365D1A" w:rsidP="00226FA6">
      <w:pPr>
        <w:pStyle w:val="a0"/>
      </w:pPr>
      <w:r>
        <w:rPr>
          <w:rFonts w:hint="eastAsia"/>
        </w:rPr>
        <w:t>访问第二条记录的</w:t>
      </w:r>
      <w:r>
        <w:rPr>
          <w:rFonts w:hint="eastAsia"/>
        </w:rPr>
        <w:t>title</w:t>
      </w:r>
      <w:r>
        <w:rPr>
          <w:rFonts w:hint="eastAsia"/>
        </w:rPr>
        <w:t>字段：</w:t>
      </w:r>
    </w:p>
    <w:p w:rsidR="00365D1A" w:rsidRDefault="00365D1A" w:rsidP="00226FA6">
      <w:pPr>
        <w:pStyle w:val="a0"/>
        <w:rPr>
          <w:rFonts w:hint="eastAsia"/>
        </w:rPr>
      </w:pPr>
      <w:r>
        <w:t>rows[</w:t>
      </w:r>
      <w:proofErr w:type="gramStart"/>
      <w:r>
        <w:t>1][</w:t>
      </w:r>
      <w:proofErr w:type="gramEnd"/>
      <w:r>
        <w:t>“title”]</w:t>
      </w:r>
    </w:p>
    <w:p w:rsidR="00470C86" w:rsidRDefault="00470C86" w:rsidP="00365D1A">
      <w:pPr>
        <w:pStyle w:val="a0"/>
        <w:ind w:firstLine="0"/>
        <w:rPr>
          <w:rFonts w:hint="eastAsia"/>
        </w:rPr>
      </w:pPr>
    </w:p>
    <w:p w:rsidR="007836D3" w:rsidRDefault="007836D3" w:rsidP="007836D3">
      <w:pPr>
        <w:pStyle w:val="a0"/>
        <w:numPr>
          <w:ilvl w:val="0"/>
          <w:numId w:val="22"/>
        </w:numPr>
      </w:pPr>
      <w:proofErr w:type="gramStart"/>
      <w:r>
        <w:t>ValuesList(</w:t>
      </w:r>
      <w:proofErr w:type="gramEnd"/>
      <w:r>
        <w:t>*[]ParamsList, …string) (int64, error)</w:t>
      </w:r>
    </w:p>
    <w:p w:rsidR="00955824" w:rsidRDefault="00955824" w:rsidP="00955824">
      <w:pPr>
        <w:pStyle w:val="a0"/>
        <w:ind w:firstLine="420"/>
        <w:rPr>
          <w:rFonts w:hint="eastAsia"/>
        </w:rPr>
      </w:pPr>
      <w:r>
        <w:rPr>
          <w:rFonts w:hint="eastAsia"/>
        </w:rPr>
        <w:t>记录为字段值列表。</w:t>
      </w:r>
    </w:p>
    <w:p w:rsidR="00226FA6" w:rsidRDefault="00226FA6" w:rsidP="00226FA6">
      <w:pPr>
        <w:pStyle w:val="a0"/>
      </w:pPr>
      <w:r>
        <w:rPr>
          <w:rFonts w:hint="eastAsia"/>
        </w:rPr>
        <w:t>返回多行记录，记录的字段使用索引位置来访问。</w:t>
      </w:r>
      <w:r w:rsidR="006418B0">
        <w:rPr>
          <w:rFonts w:hint="eastAsia"/>
        </w:rPr>
        <w:t>访问的索引位置为</w:t>
      </w:r>
      <w:r w:rsidR="006418B0">
        <w:rPr>
          <w:rFonts w:hint="eastAsia"/>
        </w:rPr>
        <w:t>0</w:t>
      </w:r>
      <w:r w:rsidR="006418B0">
        <w:rPr>
          <w:rFonts w:hint="eastAsia"/>
        </w:rPr>
        <w:t>或者</w:t>
      </w:r>
      <w:r w:rsidR="006418B0">
        <w:rPr>
          <w:rFonts w:hint="eastAsia"/>
        </w:rPr>
        <w:t>n</w:t>
      </w:r>
      <w:r w:rsidR="006418B0">
        <w:rPr>
          <w:rFonts w:hint="eastAsia"/>
        </w:rPr>
        <w:t>的字段。</w:t>
      </w:r>
    </w:p>
    <w:p w:rsidR="001F321E" w:rsidRDefault="001F321E" w:rsidP="00226FA6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01DC9CA9" wp14:editId="3C24DD9F">
            <wp:extent cx="5278120" cy="647065"/>
            <wp:effectExtent l="0" t="0" r="0" b="63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8B0" w:rsidRDefault="00AE7E8E" w:rsidP="00226FA6">
      <w:pPr>
        <w:pStyle w:val="a0"/>
      </w:pPr>
      <w:r>
        <w:rPr>
          <w:noProof/>
        </w:rPr>
        <w:drawing>
          <wp:inline distT="0" distB="0" distL="0" distR="0" wp14:anchorId="51FAB8D3" wp14:editId="27186EA7">
            <wp:extent cx="5278120" cy="697865"/>
            <wp:effectExtent l="0" t="0" r="0" b="698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D1A" w:rsidRDefault="00365D1A" w:rsidP="00226FA6">
      <w:pPr>
        <w:pStyle w:val="a0"/>
      </w:pPr>
      <w:r>
        <w:rPr>
          <w:rFonts w:hint="eastAsia"/>
        </w:rPr>
        <w:t>访问第二条记录的</w:t>
      </w:r>
      <w:r>
        <w:rPr>
          <w:rFonts w:hint="eastAsia"/>
        </w:rPr>
        <w:t>title</w:t>
      </w:r>
      <w:r>
        <w:rPr>
          <w:rFonts w:hint="eastAsia"/>
        </w:rPr>
        <w:t>字段</w:t>
      </w:r>
    </w:p>
    <w:p w:rsidR="00365D1A" w:rsidRDefault="00365D1A" w:rsidP="00226FA6">
      <w:pPr>
        <w:pStyle w:val="a0"/>
      </w:pPr>
      <w:proofErr w:type="gramStart"/>
      <w:r>
        <w:rPr>
          <w:rFonts w:hint="eastAsia"/>
        </w:rPr>
        <w:t>row</w:t>
      </w:r>
      <w:r>
        <w:t>s[</w:t>
      </w:r>
      <w:proofErr w:type="gramEnd"/>
      <w:r>
        <w:t>1][1]</w:t>
      </w:r>
    </w:p>
    <w:p w:rsidR="00365D1A" w:rsidRDefault="00365D1A" w:rsidP="00226FA6">
      <w:pPr>
        <w:pStyle w:val="a0"/>
        <w:rPr>
          <w:rFonts w:hint="eastAsia"/>
        </w:rPr>
      </w:pPr>
    </w:p>
    <w:p w:rsidR="007836D3" w:rsidRDefault="007836D3" w:rsidP="007836D3">
      <w:pPr>
        <w:pStyle w:val="a0"/>
        <w:numPr>
          <w:ilvl w:val="0"/>
          <w:numId w:val="22"/>
        </w:numPr>
      </w:pPr>
      <w:proofErr w:type="gramStart"/>
      <w:r>
        <w:t>ValuesFlat(</w:t>
      </w:r>
      <w:proofErr w:type="gramEnd"/>
      <w:r>
        <w:t>*ParamsList, string) (int64, error)</w:t>
      </w:r>
    </w:p>
    <w:p w:rsidR="005005E1" w:rsidRDefault="00957413" w:rsidP="005005E1">
      <w:pPr>
        <w:pStyle w:val="a0"/>
      </w:pPr>
      <w:r>
        <w:rPr>
          <w:rFonts w:hint="eastAsia"/>
        </w:rPr>
        <w:t>用于查询单列的集合。类似</w:t>
      </w:r>
      <w:r>
        <w:rPr>
          <w:rFonts w:hint="eastAsia"/>
        </w:rPr>
        <w:t>Fetch</w:t>
      </w:r>
      <w:r>
        <w:t>Column</w:t>
      </w:r>
    </w:p>
    <w:p w:rsidR="00957413" w:rsidRDefault="00957413" w:rsidP="005005E1">
      <w:pPr>
        <w:pStyle w:val="a0"/>
      </w:pPr>
      <w:r>
        <w:rPr>
          <w:noProof/>
        </w:rPr>
        <w:drawing>
          <wp:inline distT="0" distB="0" distL="0" distR="0" wp14:anchorId="77DFF463" wp14:editId="73301D47">
            <wp:extent cx="5278120" cy="61595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7A" w:rsidRDefault="00EB697A" w:rsidP="005005E1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74E2C9A3" wp14:editId="63C92C0F">
            <wp:extent cx="5278120" cy="602615"/>
            <wp:effectExtent l="0" t="0" r="0" b="698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E1" w:rsidRDefault="005005E1" w:rsidP="005005E1">
      <w:pPr>
        <w:pStyle w:val="a0"/>
        <w:rPr>
          <w:rFonts w:hint="eastAsia"/>
        </w:rPr>
      </w:pPr>
    </w:p>
    <w:p w:rsidR="007836D3" w:rsidRDefault="007836D3" w:rsidP="007836D3">
      <w:pPr>
        <w:pStyle w:val="a0"/>
        <w:numPr>
          <w:ilvl w:val="0"/>
          <w:numId w:val="22"/>
        </w:numPr>
      </w:pPr>
      <w:proofErr w:type="gramStart"/>
      <w:r>
        <w:t>RowsToMap(</w:t>
      </w:r>
      <w:proofErr w:type="gramEnd"/>
      <w:r>
        <w:t>*Params, string, string) (int64, error)</w:t>
      </w:r>
    </w:p>
    <w:p w:rsidR="004F5863" w:rsidRDefault="004F5863" w:rsidP="004F5863">
      <w:pPr>
        <w:pStyle w:val="a0"/>
      </w:pPr>
      <w:r>
        <w:rPr>
          <w:rFonts w:hint="eastAsia"/>
        </w:rPr>
        <w:t>返回，字段</w:t>
      </w:r>
      <w:r>
        <w:rPr>
          <w:rFonts w:hint="eastAsia"/>
        </w:rPr>
        <w:t>1=&gt;</w:t>
      </w:r>
      <w:r>
        <w:rPr>
          <w:rFonts w:hint="eastAsia"/>
        </w:rPr>
        <w:t>字段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这种映射集合。</w:t>
      </w:r>
    </w:p>
    <w:p w:rsidR="00664A5A" w:rsidRDefault="00664A5A" w:rsidP="004F5863">
      <w:pPr>
        <w:pStyle w:val="a0"/>
      </w:pPr>
      <w:r>
        <w:rPr>
          <w:rFonts w:hint="eastAsia"/>
        </w:rPr>
        <w:t>通常会使用</w:t>
      </w:r>
      <w:r>
        <w:rPr>
          <w:rFonts w:hint="eastAsia"/>
        </w:rPr>
        <w:t xml:space="preserve"> </w:t>
      </w:r>
      <w:r>
        <w:t>name=&gt;sn</w:t>
      </w:r>
    </w:p>
    <w:p w:rsidR="00A867A1" w:rsidRDefault="00A867A1" w:rsidP="004F5863">
      <w:pPr>
        <w:pStyle w:val="a0"/>
      </w:pPr>
      <w:r>
        <w:rPr>
          <w:noProof/>
        </w:rPr>
        <w:lastRenderedPageBreak/>
        <w:drawing>
          <wp:inline distT="0" distB="0" distL="0" distR="0" wp14:anchorId="75C971E8" wp14:editId="3BBA1AB9">
            <wp:extent cx="5278120" cy="7480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7A1" w:rsidRDefault="00E81CB8" w:rsidP="004F5863">
      <w:pPr>
        <w:pStyle w:val="a0"/>
      </w:pPr>
      <w:r>
        <w:rPr>
          <w:noProof/>
        </w:rPr>
        <w:drawing>
          <wp:inline distT="0" distB="0" distL="0" distR="0" wp14:anchorId="33EE3E40" wp14:editId="05FEC570">
            <wp:extent cx="5278120" cy="76898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7A1" w:rsidRDefault="00A867A1" w:rsidP="004F5863">
      <w:pPr>
        <w:pStyle w:val="a0"/>
        <w:rPr>
          <w:rFonts w:hint="eastAsia"/>
        </w:rPr>
      </w:pPr>
    </w:p>
    <w:p w:rsidR="00A867A1" w:rsidRDefault="00A867A1" w:rsidP="004F5863">
      <w:pPr>
        <w:pStyle w:val="a0"/>
        <w:rPr>
          <w:rFonts w:hint="eastAsia"/>
        </w:rPr>
      </w:pPr>
    </w:p>
    <w:p w:rsidR="00CC6660" w:rsidRDefault="00CC6660" w:rsidP="00CC6660">
      <w:pPr>
        <w:pStyle w:val="a0"/>
      </w:pPr>
      <w:r>
        <w:rPr>
          <w:rFonts w:hint="eastAsia"/>
        </w:rPr>
        <w:t>以上的四个方法，体现纯粹的数据性。查询的数据以多维</w:t>
      </w:r>
      <w:r>
        <w:rPr>
          <w:rFonts w:hint="eastAsia"/>
        </w:rPr>
        <w:t>map</w:t>
      </w:r>
      <w:r>
        <w:rPr>
          <w:rFonts w:hint="eastAsia"/>
        </w:rPr>
        <w:t>（切片）的方式呈现，不以模型对象的方式</w:t>
      </w:r>
      <w:r w:rsidR="006327AB">
        <w:rPr>
          <w:rFonts w:hint="eastAsia"/>
        </w:rPr>
        <w:t>。使用</w:t>
      </w:r>
      <w:r w:rsidR="006327AB">
        <w:rPr>
          <w:rFonts w:hint="eastAsia"/>
        </w:rPr>
        <w:t>SQL</w:t>
      </w:r>
      <w:r w:rsidR="006327AB">
        <w:rPr>
          <w:rFonts w:hint="eastAsia"/>
        </w:rPr>
        <w:t>查询时的主要方法。</w:t>
      </w:r>
    </w:p>
    <w:p w:rsidR="004F5863" w:rsidRDefault="004F5863" w:rsidP="00CC6660">
      <w:pPr>
        <w:pStyle w:val="a0"/>
      </w:pPr>
    </w:p>
    <w:p w:rsidR="00493E26" w:rsidRDefault="00493E26" w:rsidP="00CC6660">
      <w:pPr>
        <w:pStyle w:val="a0"/>
      </w:pPr>
    </w:p>
    <w:p w:rsidR="00493E26" w:rsidRDefault="00493E26" w:rsidP="00493E26">
      <w:pPr>
        <w:pStyle w:val="a0"/>
        <w:numPr>
          <w:ilvl w:val="0"/>
          <w:numId w:val="22"/>
        </w:numPr>
      </w:pPr>
      <w:r>
        <w:rPr>
          <w:rFonts w:hint="eastAsia"/>
        </w:rPr>
        <w:t>exec</w:t>
      </w:r>
      <w:r>
        <w:rPr>
          <w:rFonts w:hint="eastAsia"/>
        </w:rPr>
        <w:t>，非查询类执行</w:t>
      </w:r>
    </w:p>
    <w:p w:rsidR="00AC004B" w:rsidRDefault="00AC004B" w:rsidP="00AC004B">
      <w:pPr>
        <w:pStyle w:val="a0"/>
      </w:pPr>
      <w:r>
        <w:rPr>
          <w:rFonts w:hint="eastAsia"/>
        </w:rPr>
        <w:t>insert</w:t>
      </w:r>
      <w:r>
        <w:t xml:space="preserve"> </w:t>
      </w:r>
      <w:r>
        <w:rPr>
          <w:rFonts w:hint="eastAsia"/>
        </w:rPr>
        <w:t>update</w:t>
      </w:r>
      <w:r>
        <w:t xml:space="preserve"> delete</w:t>
      </w:r>
    </w:p>
    <w:p w:rsidR="00493E26" w:rsidRDefault="00493E26" w:rsidP="00493E26">
      <w:pPr>
        <w:pStyle w:val="a0"/>
      </w:pPr>
      <w:r>
        <w:t xml:space="preserve">res, </w:t>
      </w:r>
      <w:proofErr w:type="gramStart"/>
      <w:r>
        <w:t>err :</w:t>
      </w:r>
      <w:proofErr w:type="gramEnd"/>
      <w:r>
        <w:t>= o.Raw("UPDATE user SET name = ?", "your").Exec()</w:t>
      </w:r>
    </w:p>
    <w:p w:rsidR="00493E26" w:rsidRDefault="00493E26" w:rsidP="00493E26">
      <w:pPr>
        <w:pStyle w:val="a0"/>
      </w:pPr>
      <w:r>
        <w:t>if err == nil {</w:t>
      </w:r>
    </w:p>
    <w:p w:rsidR="00493E26" w:rsidRDefault="00493E26" w:rsidP="00493E26">
      <w:pPr>
        <w:pStyle w:val="a0"/>
      </w:pPr>
      <w:r>
        <w:t xml:space="preserve">    num, </w:t>
      </w:r>
      <w:proofErr w:type="gramStart"/>
      <w:r>
        <w:t>_ :</w:t>
      </w:r>
      <w:proofErr w:type="gramEnd"/>
      <w:r>
        <w:t>= res.RowsAffected()</w:t>
      </w:r>
    </w:p>
    <w:p w:rsidR="00493E26" w:rsidRDefault="00493E26" w:rsidP="00493E26">
      <w:pPr>
        <w:pStyle w:val="a0"/>
      </w:pPr>
      <w:r>
        <w:t xml:space="preserve">    </w:t>
      </w:r>
      <w:proofErr w:type="gramStart"/>
      <w:r>
        <w:t>fmt.Println</w:t>
      </w:r>
      <w:proofErr w:type="gramEnd"/>
      <w:r>
        <w:t>("mysql row affected nums: ", num)</w:t>
      </w:r>
    </w:p>
    <w:p w:rsidR="00493E26" w:rsidRDefault="00493E26" w:rsidP="00493E26">
      <w:pPr>
        <w:pStyle w:val="a0"/>
      </w:pPr>
      <w:r>
        <w:t>}</w:t>
      </w:r>
    </w:p>
    <w:p w:rsidR="00AC004B" w:rsidRDefault="00AC004B" w:rsidP="00493E26">
      <w:pPr>
        <w:pStyle w:val="a0"/>
        <w:rPr>
          <w:rFonts w:hint="eastAsia"/>
        </w:rPr>
      </w:pPr>
      <w:r>
        <w:rPr>
          <w:rFonts w:hint="eastAsia"/>
        </w:rPr>
        <w:t>原生的</w:t>
      </w:r>
      <w:r>
        <w:rPr>
          <w:rFonts w:hint="eastAsia"/>
        </w:rPr>
        <w:t>mysql</w:t>
      </w:r>
      <w:r>
        <w:rPr>
          <w:rFonts w:hint="eastAsia"/>
        </w:rPr>
        <w:t>驱动提供的方法一致（数据库抽象层的方法一致！）</w:t>
      </w:r>
    </w:p>
    <w:p w:rsidR="00411AFD" w:rsidRDefault="00411AFD" w:rsidP="00CC6660">
      <w:pPr>
        <w:pStyle w:val="a0"/>
      </w:pPr>
    </w:p>
    <w:p w:rsidR="00411AFD" w:rsidRDefault="00411AFD" w:rsidP="00CC6660">
      <w:pPr>
        <w:pStyle w:val="a0"/>
      </w:pPr>
    </w:p>
    <w:p w:rsidR="00805257" w:rsidRDefault="00805257" w:rsidP="00CC6660">
      <w:pPr>
        <w:pStyle w:val="a0"/>
      </w:pPr>
    </w:p>
    <w:p w:rsidR="00805257" w:rsidRDefault="00FB0B8D" w:rsidP="00FB0B8D">
      <w:pPr>
        <w:pStyle w:val="2"/>
      </w:pPr>
      <w:r>
        <w:rPr>
          <w:rFonts w:hint="eastAsia"/>
        </w:rPr>
        <w:t>事务支持</w:t>
      </w:r>
    </w:p>
    <w:p w:rsidR="00FB0B8D" w:rsidRPr="00FB0B8D" w:rsidRDefault="00FB0B8D" w:rsidP="00FB0B8D">
      <w:pPr>
        <w:pStyle w:val="a0"/>
        <w:rPr>
          <w:rFonts w:hint="eastAsia"/>
        </w:rPr>
      </w:pPr>
    </w:p>
    <w:p w:rsidR="0010318F" w:rsidRDefault="0010318F" w:rsidP="0010318F">
      <w:pPr>
        <w:pStyle w:val="a0"/>
      </w:pPr>
      <w:proofErr w:type="gramStart"/>
      <w:r>
        <w:t>o :</w:t>
      </w:r>
      <w:proofErr w:type="gramEnd"/>
      <w:r>
        <w:t>= NewOrm()</w:t>
      </w:r>
    </w:p>
    <w:p w:rsidR="004A2ACA" w:rsidRDefault="0010318F" w:rsidP="0010318F">
      <w:pPr>
        <w:pStyle w:val="a0"/>
      </w:pPr>
      <w:r>
        <w:t>err := o.Begin()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开启事务</w:t>
      </w:r>
    </w:p>
    <w:p w:rsidR="0010318F" w:rsidRDefault="0010318F" w:rsidP="0010318F">
      <w:pPr>
        <w:pStyle w:val="a0"/>
        <w:rPr>
          <w:rFonts w:hint="eastAsia"/>
        </w:rPr>
      </w:pPr>
    </w:p>
    <w:p w:rsidR="0010318F" w:rsidRDefault="0010318F" w:rsidP="0010318F">
      <w:pPr>
        <w:pStyle w:val="a0"/>
      </w:pPr>
      <w:r>
        <w:t>if SomeError {</w:t>
      </w:r>
    </w:p>
    <w:p w:rsidR="0010318F" w:rsidRDefault="0010318F" w:rsidP="0010318F">
      <w:pPr>
        <w:pStyle w:val="a0"/>
      </w:pPr>
      <w:r>
        <w:lastRenderedPageBreak/>
        <w:t xml:space="preserve">    err = o.Rollback()</w:t>
      </w:r>
      <w:r>
        <w:t xml:space="preserve"> </w:t>
      </w:r>
      <w:proofErr w:type="gramStart"/>
      <w:r>
        <w:rPr>
          <w:rFonts w:hint="eastAsia"/>
        </w:rPr>
        <w:t>回滚事务</w:t>
      </w:r>
      <w:proofErr w:type="gramEnd"/>
    </w:p>
    <w:p w:rsidR="0010318F" w:rsidRDefault="0010318F" w:rsidP="0010318F">
      <w:pPr>
        <w:pStyle w:val="a0"/>
      </w:pPr>
      <w:r>
        <w:t>} else {</w:t>
      </w:r>
    </w:p>
    <w:p w:rsidR="0010318F" w:rsidRDefault="0010318F" w:rsidP="0010318F">
      <w:pPr>
        <w:pStyle w:val="a0"/>
      </w:pPr>
      <w:r>
        <w:t xml:space="preserve">    err = o.Commit()</w:t>
      </w:r>
      <w:r>
        <w:t xml:space="preserve"> </w:t>
      </w:r>
      <w:r>
        <w:rPr>
          <w:rFonts w:hint="eastAsia"/>
        </w:rPr>
        <w:t>提交事务</w:t>
      </w:r>
    </w:p>
    <w:p w:rsidR="00657088" w:rsidRDefault="0010318F" w:rsidP="0010318F">
      <w:pPr>
        <w:pStyle w:val="a0"/>
      </w:pPr>
      <w:r>
        <w:t>}</w:t>
      </w:r>
    </w:p>
    <w:p w:rsidR="00B55878" w:rsidRDefault="00B55878" w:rsidP="0010318F">
      <w:pPr>
        <w:pStyle w:val="a0"/>
      </w:pPr>
    </w:p>
    <w:p w:rsidR="00B55878" w:rsidRDefault="00B55878" w:rsidP="0010318F">
      <w:pPr>
        <w:pStyle w:val="a0"/>
      </w:pPr>
      <w:r>
        <w:rPr>
          <w:rFonts w:hint="eastAsia"/>
        </w:rPr>
        <w:t>成功还是失败，指的是业务逻辑成功失败，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光是指的是</w:t>
      </w:r>
      <w:r>
        <w:rPr>
          <w:rFonts w:hint="eastAsia"/>
        </w:rPr>
        <w:t>SQL</w:t>
      </w:r>
      <w:r>
        <w:rPr>
          <w:rFonts w:hint="eastAsia"/>
        </w:rPr>
        <w:t>语句的执行成功失败。</w:t>
      </w:r>
    </w:p>
    <w:p w:rsidR="00B55878" w:rsidRDefault="00B55878" w:rsidP="0010318F">
      <w:pPr>
        <w:pStyle w:val="a0"/>
      </w:pPr>
      <w:r>
        <w:rPr>
          <w:rFonts w:hint="eastAsia"/>
        </w:rPr>
        <w:t>（例如，借钱后，余额为负数，也意味着失败）</w:t>
      </w:r>
    </w:p>
    <w:p w:rsidR="00B70533" w:rsidRDefault="00B70533" w:rsidP="0010318F">
      <w:pPr>
        <w:pStyle w:val="a0"/>
      </w:pPr>
    </w:p>
    <w:p w:rsidR="00B70533" w:rsidRDefault="00C730DC" w:rsidP="0010318F">
      <w:pPr>
        <w:pStyle w:val="a0"/>
      </w:pPr>
      <w:r>
        <w:rPr>
          <w:rFonts w:hint="eastAsia"/>
        </w:rPr>
        <w:t>特性；</w:t>
      </w:r>
    </w:p>
    <w:p w:rsidR="00C730DC" w:rsidRPr="00B70533" w:rsidRDefault="00C730DC" w:rsidP="0010318F">
      <w:pPr>
        <w:pStyle w:val="a0"/>
        <w:rPr>
          <w:rFonts w:hint="eastAsia"/>
        </w:rPr>
      </w:pPr>
      <w:r>
        <w:rPr>
          <w:rFonts w:hint="eastAsia"/>
        </w:rPr>
        <w:t>ACID</w:t>
      </w:r>
      <w:r>
        <w:rPr>
          <w:rFonts w:hint="eastAsia"/>
        </w:rPr>
        <w:t>。</w:t>
      </w:r>
    </w:p>
    <w:p w:rsidR="00B55878" w:rsidRPr="00657088" w:rsidRDefault="00B55878" w:rsidP="0010318F">
      <w:pPr>
        <w:pStyle w:val="a0"/>
        <w:rPr>
          <w:rFonts w:hint="eastAsia"/>
        </w:rPr>
      </w:pPr>
    </w:p>
    <w:p w:rsidR="00814653" w:rsidRDefault="00814653" w:rsidP="00814653">
      <w:pPr>
        <w:pStyle w:val="2"/>
      </w:pPr>
      <w:bookmarkStart w:id="142" w:name="_Toc532977581"/>
      <w:r>
        <w:rPr>
          <w:rFonts w:hint="eastAsia"/>
        </w:rPr>
        <w:t>执行数据库操作的方式比较</w:t>
      </w:r>
      <w:bookmarkEnd w:id="142"/>
    </w:p>
    <w:p w:rsidR="005C3584" w:rsidRDefault="005C3584" w:rsidP="005C3584">
      <w:pPr>
        <w:pStyle w:val="a0"/>
      </w:pPr>
      <w:r>
        <w:rPr>
          <w:rFonts w:hint="eastAsia"/>
        </w:rPr>
        <w:t>三种方案的对比：</w:t>
      </w:r>
    </w:p>
    <w:p w:rsidR="003E148F" w:rsidRDefault="003E148F" w:rsidP="005C3584">
      <w:pPr>
        <w:pStyle w:val="a0"/>
      </w:pPr>
      <w:r>
        <w:rPr>
          <w:rFonts w:hint="eastAsia"/>
        </w:rPr>
        <w:t>封装度：</w:t>
      </w:r>
      <w:r>
        <w:rPr>
          <w:rFonts w:hint="eastAsia"/>
        </w:rPr>
        <w:t>ORM&gt;</w:t>
      </w:r>
      <w:r>
        <w:t>QueryBuilder&gt;Raw</w:t>
      </w:r>
    </w:p>
    <w:p w:rsidR="003E148F" w:rsidRPr="005C3584" w:rsidRDefault="003E148F" w:rsidP="005C3584">
      <w:pPr>
        <w:pStyle w:val="a0"/>
      </w:pPr>
      <w:r>
        <w:rPr>
          <w:rFonts w:hint="eastAsia"/>
        </w:rPr>
        <w:t>完整功能上：</w:t>
      </w:r>
      <w:r>
        <w:rPr>
          <w:rFonts w:hint="eastAsia"/>
        </w:rPr>
        <w:t>R</w:t>
      </w:r>
      <w:r>
        <w:t>aw&gt;QueryBuilder&gt;ORM</w:t>
      </w:r>
    </w:p>
    <w:p w:rsidR="00814653" w:rsidRDefault="00814653" w:rsidP="00814653">
      <w:pPr>
        <w:pStyle w:val="a0"/>
      </w:pPr>
    </w:p>
    <w:p w:rsidR="003022DE" w:rsidRDefault="00814653" w:rsidP="003022DE">
      <w:pPr>
        <w:pStyle w:val="a0"/>
      </w:pPr>
      <w:r>
        <w:rPr>
          <w:rFonts w:hint="eastAsia"/>
        </w:rPr>
        <w:t>ORM</w:t>
      </w:r>
      <w:r>
        <w:rPr>
          <w:rFonts w:hint="eastAsia"/>
        </w:rPr>
        <w:t>，对象关系映射</w:t>
      </w:r>
      <w:r w:rsidR="003022DE">
        <w:rPr>
          <w:rFonts w:hint="eastAsia"/>
        </w:rPr>
        <w:t>，更希望程序面向对象的话，尽可能使用</w:t>
      </w:r>
      <w:r w:rsidR="003022DE">
        <w:rPr>
          <w:rFonts w:hint="eastAsia"/>
        </w:rPr>
        <w:t>ORM</w:t>
      </w:r>
      <w:r w:rsidR="003022DE">
        <w:rPr>
          <w:rFonts w:hint="eastAsia"/>
        </w:rPr>
        <w:t>。</w:t>
      </w:r>
    </w:p>
    <w:p w:rsidR="00814653" w:rsidRDefault="00814653" w:rsidP="00814653">
      <w:pPr>
        <w:pStyle w:val="a0"/>
      </w:pPr>
      <w:r>
        <w:rPr>
          <w:rFonts w:hint="eastAsia"/>
        </w:rPr>
        <w:t>Query</w:t>
      </w:r>
      <w:r>
        <w:t>Builder</w:t>
      </w:r>
      <w:r>
        <w:rPr>
          <w:rFonts w:hint="eastAsia"/>
        </w:rPr>
        <w:t>，查询构造器</w:t>
      </w:r>
      <w:r w:rsidR="00644408">
        <w:rPr>
          <w:rFonts w:hint="eastAsia"/>
        </w:rPr>
        <w:t>，易于维护的拼凑</w:t>
      </w:r>
      <w:r w:rsidR="00644408">
        <w:rPr>
          <w:rFonts w:hint="eastAsia"/>
        </w:rPr>
        <w:t>SQL</w:t>
      </w:r>
      <w:r w:rsidR="00644408">
        <w:rPr>
          <w:rFonts w:hint="eastAsia"/>
        </w:rPr>
        <w:t>的方式。更希望使用</w:t>
      </w:r>
      <w:r w:rsidR="00644408">
        <w:rPr>
          <w:rFonts w:hint="eastAsia"/>
        </w:rPr>
        <w:t>SQL</w:t>
      </w:r>
      <w:r w:rsidR="00644408">
        <w:rPr>
          <w:rFonts w:hint="eastAsia"/>
        </w:rPr>
        <w:t>操作数据库，时选用。额外的好处，更</w:t>
      </w:r>
      <w:proofErr w:type="gramStart"/>
      <w:r w:rsidR="00644408">
        <w:rPr>
          <w:rFonts w:hint="eastAsia"/>
        </w:rPr>
        <w:t>容易维护</w:t>
      </w:r>
      <w:proofErr w:type="gramEnd"/>
      <w:r w:rsidR="00644408">
        <w:rPr>
          <w:rFonts w:hint="eastAsia"/>
        </w:rPr>
        <w:t>SQL</w:t>
      </w:r>
      <w:r w:rsidR="00644408">
        <w:rPr>
          <w:rFonts w:hint="eastAsia"/>
        </w:rPr>
        <w:t>。</w:t>
      </w:r>
    </w:p>
    <w:p w:rsidR="00644408" w:rsidRDefault="00814653" w:rsidP="00644408">
      <w:pPr>
        <w:pStyle w:val="a0"/>
      </w:pPr>
      <w:r>
        <w:rPr>
          <w:rFonts w:hint="eastAsia"/>
        </w:rPr>
        <w:t>R</w:t>
      </w:r>
      <w:r>
        <w:t>aw</w:t>
      </w:r>
      <w:r>
        <w:rPr>
          <w:rFonts w:hint="eastAsia"/>
        </w:rPr>
        <w:t>，原生</w:t>
      </w:r>
      <w:r>
        <w:rPr>
          <w:rFonts w:hint="eastAsia"/>
        </w:rPr>
        <w:t>SQL</w:t>
      </w:r>
      <w:r w:rsidR="00644408">
        <w:rPr>
          <w:rFonts w:hint="eastAsia"/>
        </w:rPr>
        <w:t>。不在乎程序提供的管理</w:t>
      </w:r>
      <w:r w:rsidR="00644408">
        <w:rPr>
          <w:rFonts w:hint="eastAsia"/>
        </w:rPr>
        <w:t>SQL</w:t>
      </w:r>
      <w:r w:rsidR="00644408">
        <w:rPr>
          <w:rFonts w:hint="eastAsia"/>
        </w:rPr>
        <w:t>的方案，就是为了执行</w:t>
      </w:r>
      <w:r w:rsidR="00644408">
        <w:rPr>
          <w:rFonts w:hint="eastAsia"/>
        </w:rPr>
        <w:t>SQL</w:t>
      </w:r>
      <w:r w:rsidR="00644408">
        <w:rPr>
          <w:rFonts w:hint="eastAsia"/>
        </w:rPr>
        <w:t>，选择该方案，最大的优势，任何</w:t>
      </w:r>
      <w:r w:rsidR="00644408">
        <w:rPr>
          <w:rFonts w:hint="eastAsia"/>
        </w:rPr>
        <w:t>SQL</w:t>
      </w:r>
      <w:r w:rsidR="00644408">
        <w:rPr>
          <w:rFonts w:hint="eastAsia"/>
        </w:rPr>
        <w:t>都可以执行。</w:t>
      </w:r>
    </w:p>
    <w:p w:rsidR="009F595D" w:rsidRDefault="009F595D" w:rsidP="00644408">
      <w:pPr>
        <w:pStyle w:val="a0"/>
      </w:pPr>
    </w:p>
    <w:p w:rsidR="002B12C5" w:rsidRDefault="002B12C5" w:rsidP="00644408">
      <w:pPr>
        <w:pStyle w:val="a0"/>
      </w:pPr>
    </w:p>
    <w:p w:rsidR="002B12C5" w:rsidRDefault="002B12C5" w:rsidP="002B12C5">
      <w:pPr>
        <w:pStyle w:val="1"/>
      </w:pPr>
      <w:bookmarkStart w:id="143" w:name="_Toc532977582"/>
      <w:r>
        <w:rPr>
          <w:rFonts w:hint="eastAsia"/>
        </w:rPr>
        <w:lastRenderedPageBreak/>
        <w:t>功能模块</w:t>
      </w:r>
      <w:bookmarkEnd w:id="143"/>
    </w:p>
    <w:p w:rsidR="00C319A9" w:rsidRDefault="00C319A9" w:rsidP="00C319A9">
      <w:pPr>
        <w:pStyle w:val="2"/>
      </w:pPr>
      <w:bookmarkStart w:id="144" w:name="_Toc532977583"/>
      <w:r>
        <w:rPr>
          <w:rFonts w:hint="eastAsia"/>
        </w:rPr>
        <w:t>分页</w:t>
      </w:r>
      <w:bookmarkEnd w:id="144"/>
    </w:p>
    <w:p w:rsidR="00B81239" w:rsidRDefault="003D6BCC" w:rsidP="00B81239">
      <w:pPr>
        <w:pStyle w:val="a0"/>
      </w:pPr>
      <w:r>
        <w:rPr>
          <w:rFonts w:hint="eastAsia"/>
        </w:rPr>
        <w:t>limit</w:t>
      </w:r>
      <w:r>
        <w:t xml:space="preserve"> offset </w:t>
      </w:r>
      <w:r>
        <w:rPr>
          <w:rFonts w:hint="eastAsia"/>
        </w:rPr>
        <w:t>获取部分数据</w:t>
      </w:r>
    </w:p>
    <w:p w:rsidR="003D6BCC" w:rsidRDefault="003D6BCC" w:rsidP="00B81239">
      <w:pPr>
        <w:pStyle w:val="a0"/>
      </w:pPr>
      <w:r>
        <w:rPr>
          <w:rFonts w:hint="eastAsia"/>
        </w:rPr>
        <w:t>形成翻页链接</w:t>
      </w:r>
    </w:p>
    <w:p w:rsidR="003D6BCC" w:rsidRDefault="003D6BCC" w:rsidP="00B81239">
      <w:pPr>
        <w:pStyle w:val="a0"/>
      </w:pPr>
    </w:p>
    <w:p w:rsidR="003D6BCC" w:rsidRDefault="000B6ED8" w:rsidP="00B81239">
      <w:pPr>
        <w:pStyle w:val="a0"/>
      </w:pPr>
      <w:r>
        <w:rPr>
          <w:rFonts w:hint="eastAsia"/>
        </w:rPr>
        <w:t>项目中使用的分页类，主要目的之一，快速生成用于翻页的</w:t>
      </w:r>
      <w:r>
        <w:rPr>
          <w:rFonts w:hint="eastAsia"/>
        </w:rPr>
        <w:t>HTML</w:t>
      </w:r>
      <w:r>
        <w:rPr>
          <w:rFonts w:hint="eastAsia"/>
        </w:rPr>
        <w:t>代码。</w:t>
      </w:r>
    </w:p>
    <w:p w:rsidR="0022249C" w:rsidRDefault="0022249C" w:rsidP="0074292E">
      <w:pPr>
        <w:pStyle w:val="a0"/>
      </w:pPr>
    </w:p>
    <w:p w:rsidR="0074292E" w:rsidRDefault="0074292E" w:rsidP="0074292E">
      <w:pPr>
        <w:pStyle w:val="a0"/>
      </w:pPr>
      <w:r>
        <w:rPr>
          <w:rFonts w:hint="eastAsia"/>
        </w:rPr>
        <w:t>演示：将班级列表翻页</w:t>
      </w:r>
    </w:p>
    <w:p w:rsidR="006D1BD5" w:rsidRDefault="006D1BD5" w:rsidP="0074292E">
      <w:pPr>
        <w:pStyle w:val="a0"/>
      </w:pPr>
      <w:r>
        <w:rPr>
          <w:rFonts w:hint="eastAsia"/>
        </w:rPr>
        <w:t>c</w:t>
      </w:r>
      <w:r>
        <w:t>ontrollers/</w:t>
      </w:r>
      <w:proofErr w:type="gramStart"/>
      <w:r>
        <w:t>class.go</w:t>
      </w:r>
      <w:proofErr w:type="gramEnd"/>
    </w:p>
    <w:p w:rsidR="006D1BD5" w:rsidRDefault="00C2522D" w:rsidP="0074292E">
      <w:pPr>
        <w:pStyle w:val="a0"/>
      </w:pPr>
      <w:proofErr w:type="gramStart"/>
      <w:r>
        <w:rPr>
          <w:rFonts w:hint="eastAsia"/>
        </w:rPr>
        <w:t>List</w:t>
      </w:r>
      <w:r>
        <w:t>(</w:t>
      </w:r>
      <w:proofErr w:type="gramEnd"/>
      <w:r>
        <w:t>)</w:t>
      </w:r>
    </w:p>
    <w:p w:rsidR="00C2522D" w:rsidRDefault="00873911" w:rsidP="0074292E">
      <w:pPr>
        <w:pStyle w:val="a0"/>
      </w:pPr>
      <w:r>
        <w:rPr>
          <w:noProof/>
        </w:rPr>
        <w:drawing>
          <wp:inline distT="0" distB="0" distL="0" distR="0" wp14:anchorId="5A9F3FD4" wp14:editId="7D3F6EB8">
            <wp:extent cx="5278120" cy="3084195"/>
            <wp:effectExtent l="0" t="0" r="0" b="190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D3" w:rsidRDefault="002879D3" w:rsidP="0074292E">
      <w:pPr>
        <w:pStyle w:val="a0"/>
      </w:pPr>
    </w:p>
    <w:p w:rsidR="002879D3" w:rsidRDefault="002879D3" w:rsidP="0074292E">
      <w:pPr>
        <w:pStyle w:val="a0"/>
      </w:pPr>
    </w:p>
    <w:p w:rsidR="00775287" w:rsidRDefault="00873911" w:rsidP="00B81239">
      <w:pPr>
        <w:pStyle w:val="a0"/>
      </w:pPr>
      <w:r>
        <w:rPr>
          <w:noProof/>
        </w:rPr>
        <w:lastRenderedPageBreak/>
        <w:drawing>
          <wp:inline distT="0" distB="0" distL="0" distR="0" wp14:anchorId="72E8D982" wp14:editId="6F0B8C0F">
            <wp:extent cx="5278120" cy="3195955"/>
            <wp:effectExtent l="0" t="0" r="0" b="444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F91" w:rsidRDefault="00191F91" w:rsidP="00B81239">
      <w:pPr>
        <w:pStyle w:val="a0"/>
      </w:pPr>
    </w:p>
    <w:p w:rsidR="00191F91" w:rsidRDefault="00BE5737" w:rsidP="00B81239">
      <w:pPr>
        <w:pStyle w:val="a0"/>
      </w:pPr>
      <w:r>
        <w:rPr>
          <w:rFonts w:hint="eastAsia"/>
        </w:rPr>
        <w:t>lisy</w:t>
      </w:r>
      <w:r>
        <w:t>.html</w:t>
      </w:r>
    </w:p>
    <w:p w:rsidR="00BE5737" w:rsidRDefault="00BE5737" w:rsidP="00B81239">
      <w:pPr>
        <w:pStyle w:val="a0"/>
      </w:pPr>
      <w:r>
        <w:rPr>
          <w:noProof/>
        </w:rPr>
        <w:drawing>
          <wp:inline distT="0" distB="0" distL="0" distR="0" wp14:anchorId="21311E14" wp14:editId="4DAE8CF6">
            <wp:extent cx="5278120" cy="208153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00" w:rsidRDefault="00CA7F00" w:rsidP="00B81239">
      <w:pPr>
        <w:pStyle w:val="a0"/>
      </w:pPr>
    </w:p>
    <w:p w:rsidR="00CA7F00" w:rsidRDefault="00CA7F00" w:rsidP="00B81239">
      <w:pPr>
        <w:pStyle w:val="a0"/>
      </w:pPr>
      <w:r>
        <w:rPr>
          <w:rFonts w:hint="eastAsia"/>
        </w:rPr>
        <w:t>由于翻页链接，很常用。将局部模板独立保存，在</w:t>
      </w:r>
      <w:r>
        <w:rPr>
          <w:rFonts w:hint="eastAsia"/>
        </w:rPr>
        <w:t>l</w:t>
      </w:r>
      <w:r>
        <w:t>ist.html</w:t>
      </w:r>
      <w:r>
        <w:rPr>
          <w:rFonts w:hint="eastAsia"/>
        </w:rPr>
        <w:t>中完成载入：</w:t>
      </w:r>
    </w:p>
    <w:p w:rsidR="00CA7F00" w:rsidRDefault="00CA7F00" w:rsidP="00B81239">
      <w:pPr>
        <w:pStyle w:val="a0"/>
      </w:pPr>
      <w:r>
        <w:rPr>
          <w:noProof/>
        </w:rPr>
        <w:lastRenderedPageBreak/>
        <w:drawing>
          <wp:inline distT="0" distB="0" distL="0" distR="0" wp14:anchorId="77CBA232" wp14:editId="343C97E8">
            <wp:extent cx="5278120" cy="393319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00" w:rsidRDefault="00CA7F00" w:rsidP="00B81239">
      <w:pPr>
        <w:pStyle w:val="a0"/>
      </w:pPr>
    </w:p>
    <w:p w:rsidR="00CA7F00" w:rsidRDefault="00CA7F00" w:rsidP="00B81239">
      <w:pPr>
        <w:pStyle w:val="a0"/>
      </w:pPr>
      <w:r>
        <w:rPr>
          <w:rFonts w:hint="eastAsia"/>
        </w:rPr>
        <w:t>定义</w:t>
      </w:r>
      <w:r>
        <w:rPr>
          <w:rFonts w:hint="eastAsia"/>
        </w:rPr>
        <w:t xml:space="preserve"> </w:t>
      </w:r>
      <w:r>
        <w:t>partial/paginator.html:</w:t>
      </w:r>
    </w:p>
    <w:p w:rsidR="00CA7F00" w:rsidRDefault="00CA7F00" w:rsidP="00B81239">
      <w:pPr>
        <w:pStyle w:val="a0"/>
      </w:pPr>
      <w:r>
        <w:rPr>
          <w:noProof/>
        </w:rPr>
        <w:drawing>
          <wp:inline distT="0" distB="0" distL="0" distR="0" wp14:anchorId="2863B627" wp14:editId="6A9B7209">
            <wp:extent cx="5278120" cy="2118995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D3" w:rsidRDefault="002879D3" w:rsidP="00486C63">
      <w:pPr>
        <w:pStyle w:val="a0"/>
        <w:ind w:firstLine="0"/>
      </w:pPr>
    </w:p>
    <w:p w:rsidR="002879D3" w:rsidRDefault="002879D3" w:rsidP="002879D3">
      <w:pPr>
        <w:pStyle w:val="2"/>
      </w:pPr>
      <w:bookmarkStart w:id="145" w:name="_Toc532977584"/>
      <w:r>
        <w:rPr>
          <w:rFonts w:hint="eastAsia"/>
        </w:rPr>
        <w:t>c</w:t>
      </w:r>
      <w:r>
        <w:t>ookie</w:t>
      </w:r>
      <w:bookmarkEnd w:id="145"/>
    </w:p>
    <w:p w:rsidR="002879D3" w:rsidRDefault="0097160C" w:rsidP="002879D3">
      <w:pPr>
        <w:pStyle w:val="a0"/>
      </w:pPr>
      <w:r>
        <w:rPr>
          <w:rFonts w:hint="eastAsia"/>
        </w:rPr>
        <w:t>c</w:t>
      </w:r>
      <w:r>
        <w:t xml:space="preserve">.Ctx.SetCookie(key, value, </w:t>
      </w:r>
      <w:r w:rsidR="00CF6B2F">
        <w:rPr>
          <w:rFonts w:hint="eastAsia"/>
        </w:rPr>
        <w:t>选项列表</w:t>
      </w:r>
      <w:r w:rsidR="002A131F">
        <w:rPr>
          <w:rFonts w:hint="eastAsia"/>
        </w:rPr>
        <w:t>,</w:t>
      </w:r>
      <w:r w:rsidR="002A131F">
        <w:rPr>
          <w:rFonts w:hint="eastAsia"/>
        </w:rPr>
        <w:t>有效期</w:t>
      </w:r>
      <w:r w:rsidR="002A131F">
        <w:rPr>
          <w:rFonts w:hint="eastAsia"/>
        </w:rPr>
        <w:t>,</w:t>
      </w:r>
      <w:r w:rsidR="002A131F">
        <w:t xml:space="preserve"> </w:t>
      </w:r>
      <w:r w:rsidR="002A131F">
        <w:rPr>
          <w:rFonts w:hint="eastAsia"/>
        </w:rPr>
        <w:t>有效路径，有效域名</w:t>
      </w:r>
      <w:r w:rsidR="002A131F">
        <w:t>…</w:t>
      </w:r>
      <w:r>
        <w:t>)</w:t>
      </w:r>
    </w:p>
    <w:p w:rsidR="0057383A" w:rsidRPr="00B17349" w:rsidRDefault="00DB327D" w:rsidP="0057383A">
      <w:pPr>
        <w:pStyle w:val="HTML"/>
        <w:shd w:val="clear" w:color="auto" w:fill="FDF6E3"/>
        <w:rPr>
          <w:rFonts w:ascii="YaHei Consolas Hybrid" w:eastAsia="YaHei Consolas Hybrid" w:hAnsi="YaHei Consolas Hybrid"/>
          <w:color w:val="586E75"/>
          <w:sz w:val="21"/>
          <w:szCs w:val="27"/>
        </w:rPr>
      </w:pPr>
      <w:r w:rsidRPr="00B17349">
        <w:rPr>
          <w:rFonts w:hint="eastAsia"/>
          <w:sz w:val="20"/>
        </w:rPr>
        <w:t>c</w:t>
      </w:r>
      <w:r w:rsidRPr="00B17349">
        <w:rPr>
          <w:sz w:val="20"/>
        </w:rPr>
        <w:t>.Ctx.GetCookie(key)</w:t>
      </w:r>
      <w:r w:rsidR="0057383A" w:rsidRPr="00B17349">
        <w:rPr>
          <w:rFonts w:ascii="YaHei Consolas Hybrid" w:eastAsia="YaHei Consolas Hybrid" w:hAnsi="YaHei Consolas Hybrid" w:hint="eastAsia"/>
          <w:i/>
          <w:iCs/>
          <w:color w:val="CB4B16"/>
          <w:sz w:val="21"/>
          <w:szCs w:val="27"/>
        </w:rPr>
        <w:t xml:space="preserve"> </w:t>
      </w:r>
      <w:proofErr w:type="gramStart"/>
      <w:r w:rsidR="0057383A" w:rsidRPr="00B17349">
        <w:rPr>
          <w:rFonts w:ascii="YaHei Consolas Hybrid" w:eastAsia="YaHei Consolas Hybrid" w:hAnsi="YaHei Consolas Hybrid" w:hint="eastAsia"/>
          <w:i/>
          <w:iCs/>
          <w:color w:val="CB4B16"/>
          <w:sz w:val="21"/>
          <w:szCs w:val="27"/>
        </w:rPr>
        <w:t>c.Ctx.SetCookie</w:t>
      </w:r>
      <w:proofErr w:type="gramEnd"/>
      <w:r w:rsidR="0057383A" w:rsidRPr="00B17349">
        <w:rPr>
          <w:rFonts w:ascii="YaHei Consolas Hybrid" w:eastAsia="YaHei Consolas Hybrid" w:hAnsi="YaHei Consolas Hybrid" w:hint="eastAsia"/>
          <w:i/>
          <w:iCs/>
          <w:color w:val="CB4B16"/>
          <w:sz w:val="21"/>
          <w:szCs w:val="27"/>
        </w:rPr>
        <w:t>("rememberIdNew", "42", 3600, "/")</w:t>
      </w:r>
    </w:p>
    <w:p w:rsidR="0057383A" w:rsidRPr="00B17349" w:rsidRDefault="0057383A" w:rsidP="002879D3">
      <w:pPr>
        <w:pStyle w:val="a0"/>
      </w:pPr>
    </w:p>
    <w:p w:rsidR="00AB43D8" w:rsidRDefault="00AB43D8" w:rsidP="002879D3">
      <w:pPr>
        <w:pStyle w:val="a0"/>
      </w:pPr>
      <w:r>
        <w:rPr>
          <w:noProof/>
        </w:rPr>
        <w:lastRenderedPageBreak/>
        <w:drawing>
          <wp:inline distT="0" distB="0" distL="0" distR="0" wp14:anchorId="5D5B8C90" wp14:editId="5465337D">
            <wp:extent cx="5278120" cy="394335"/>
            <wp:effectExtent l="0" t="0" r="0" b="571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70" w:rsidRDefault="00F03570" w:rsidP="002879D3">
      <w:pPr>
        <w:pStyle w:val="a0"/>
      </w:pPr>
      <w:r>
        <w:rPr>
          <w:noProof/>
        </w:rPr>
        <w:drawing>
          <wp:inline distT="0" distB="0" distL="0" distR="0" wp14:anchorId="78A1F7D5" wp14:editId="704E6F04">
            <wp:extent cx="5278120" cy="560705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47F" w:rsidRDefault="00C1347F" w:rsidP="002879D3">
      <w:pPr>
        <w:pStyle w:val="a0"/>
      </w:pPr>
    </w:p>
    <w:p w:rsidR="00C1347F" w:rsidRDefault="00D87EA8" w:rsidP="002879D3">
      <w:pPr>
        <w:pStyle w:val="a0"/>
      </w:pPr>
      <w:r>
        <w:rPr>
          <w:rFonts w:hint="eastAsia"/>
        </w:rPr>
        <w:t>若需要删除</w:t>
      </w:r>
      <w:r>
        <w:rPr>
          <w:rFonts w:hint="eastAsia"/>
        </w:rPr>
        <w:t>cookie</w:t>
      </w:r>
      <w:r>
        <w:rPr>
          <w:rFonts w:hint="eastAsia"/>
        </w:rPr>
        <w:t>需要将有效期设置为过期的状态</w:t>
      </w:r>
    </w:p>
    <w:p w:rsidR="00D87EA8" w:rsidRDefault="00D87EA8" w:rsidP="002879D3">
      <w:pPr>
        <w:pStyle w:val="a0"/>
      </w:pPr>
      <w:r>
        <w:rPr>
          <w:rFonts w:hint="eastAsia"/>
        </w:rPr>
        <w:t>-</w:t>
      </w:r>
      <w:r>
        <w:t>1</w:t>
      </w:r>
      <w:r>
        <w:rPr>
          <w:rFonts w:hint="eastAsia"/>
        </w:rPr>
        <w:t>即可</w:t>
      </w:r>
      <w:r w:rsidR="001F67F0">
        <w:rPr>
          <w:rFonts w:hint="eastAsia"/>
        </w:rPr>
        <w:t>标识过期</w:t>
      </w:r>
    </w:p>
    <w:p w:rsidR="001F67F0" w:rsidRDefault="001F67F0" w:rsidP="002879D3">
      <w:pPr>
        <w:pStyle w:val="a0"/>
      </w:pPr>
      <w:r w:rsidRPr="001F67F0">
        <w:t>c.Ctx.SetCookie("rememberIdNew", "", -1, "/")</w:t>
      </w:r>
    </w:p>
    <w:p w:rsidR="001F67F0" w:rsidRDefault="001F67F0" w:rsidP="002879D3">
      <w:pPr>
        <w:pStyle w:val="a0"/>
      </w:pPr>
      <w:r>
        <w:rPr>
          <w:rFonts w:hint="eastAsia"/>
        </w:rPr>
        <w:t>第二个参数值，没有任何意义。通常使用空字符串</w:t>
      </w:r>
    </w:p>
    <w:p w:rsidR="0010790A" w:rsidRDefault="0010790A" w:rsidP="002879D3">
      <w:pPr>
        <w:pStyle w:val="a0"/>
      </w:pPr>
      <w:r>
        <w:rPr>
          <w:rFonts w:hint="eastAsia"/>
        </w:rPr>
        <w:t>第四个参数，保证和设置时的一致。</w:t>
      </w:r>
    </w:p>
    <w:p w:rsidR="002879D3" w:rsidRDefault="002879D3" w:rsidP="002879D3">
      <w:pPr>
        <w:pStyle w:val="2"/>
      </w:pPr>
      <w:bookmarkStart w:id="146" w:name="_Toc532977585"/>
      <w:r>
        <w:rPr>
          <w:rFonts w:hint="eastAsia"/>
        </w:rPr>
        <w:t>s</w:t>
      </w:r>
      <w:r>
        <w:t>ession</w:t>
      </w:r>
      <w:bookmarkEnd w:id="146"/>
    </w:p>
    <w:p w:rsidR="001B0C9C" w:rsidRDefault="001B0C9C" w:rsidP="001B0C9C">
      <w:pPr>
        <w:pStyle w:val="a0"/>
      </w:pPr>
    </w:p>
    <w:p w:rsidR="001B0C9C" w:rsidRDefault="001B0C9C" w:rsidP="001B0C9C">
      <w:pPr>
        <w:pStyle w:val="a0"/>
      </w:pPr>
      <w:r>
        <w:rPr>
          <w:rFonts w:hint="eastAsia"/>
        </w:rPr>
        <w:t>会话技术，将会话数据存储在服务器端，将会话标识存储在浏览器端</w:t>
      </w:r>
      <w:r w:rsidR="00B4738E">
        <w:rPr>
          <w:rFonts w:hint="eastAsia"/>
        </w:rPr>
        <w:t>（</w:t>
      </w:r>
      <w:r w:rsidR="00B4738E">
        <w:rPr>
          <w:rFonts w:hint="eastAsia"/>
        </w:rPr>
        <w:t>cookie</w:t>
      </w:r>
      <w:r w:rsidR="00B4738E">
        <w:rPr>
          <w:rFonts w:hint="eastAsia"/>
        </w:rPr>
        <w:t>）</w:t>
      </w:r>
      <w:r>
        <w:rPr>
          <w:rFonts w:hint="eastAsia"/>
        </w:rPr>
        <w:t>的一种会话技术。</w:t>
      </w:r>
    </w:p>
    <w:p w:rsidR="001B0C9C" w:rsidRPr="00F45379" w:rsidRDefault="00B4738E" w:rsidP="001B0C9C">
      <w:pPr>
        <w:pStyle w:val="a0"/>
        <w:rPr>
          <w:color w:val="FF0000"/>
        </w:rPr>
      </w:pPr>
      <w:r w:rsidRPr="00F45379">
        <w:rPr>
          <w:rFonts w:hint="eastAsia"/>
          <w:color w:val="FF0000"/>
          <w:highlight w:val="yellow"/>
        </w:rPr>
        <w:t>开启</w:t>
      </w:r>
      <w:r w:rsidRPr="00F45379">
        <w:rPr>
          <w:rFonts w:hint="eastAsia"/>
          <w:color w:val="FF0000"/>
          <w:highlight w:val="yellow"/>
        </w:rPr>
        <w:t>session</w:t>
      </w:r>
      <w:r w:rsidRPr="00F45379">
        <w:rPr>
          <w:rFonts w:hint="eastAsia"/>
          <w:color w:val="FF0000"/>
          <w:highlight w:val="yellow"/>
        </w:rPr>
        <w:t>（确定</w:t>
      </w:r>
      <w:r w:rsidRPr="00F45379">
        <w:rPr>
          <w:rFonts w:hint="eastAsia"/>
          <w:color w:val="FF0000"/>
          <w:highlight w:val="yellow"/>
        </w:rPr>
        <w:t>session</w:t>
      </w:r>
      <w:r w:rsidRPr="00F45379">
        <w:rPr>
          <w:color w:val="FF0000"/>
          <w:highlight w:val="yellow"/>
        </w:rPr>
        <w:t xml:space="preserve">-id, </w:t>
      </w:r>
      <w:r w:rsidRPr="00F45379">
        <w:rPr>
          <w:rFonts w:hint="eastAsia"/>
          <w:color w:val="FF0000"/>
          <w:highlight w:val="yellow"/>
        </w:rPr>
        <w:t>取得已经存在的</w:t>
      </w:r>
      <w:r w:rsidRPr="00F45379">
        <w:rPr>
          <w:rFonts w:hint="eastAsia"/>
          <w:color w:val="FF0000"/>
          <w:highlight w:val="yellow"/>
        </w:rPr>
        <w:t>session</w:t>
      </w:r>
      <w:r w:rsidRPr="00F45379">
        <w:rPr>
          <w:rFonts w:hint="eastAsia"/>
          <w:color w:val="FF0000"/>
          <w:highlight w:val="yellow"/>
        </w:rPr>
        <w:t>数据）</w:t>
      </w:r>
    </w:p>
    <w:p w:rsidR="001C05A9" w:rsidRDefault="001C05A9" w:rsidP="001B0C9C">
      <w:pPr>
        <w:pStyle w:val="a0"/>
      </w:pPr>
      <w:r>
        <w:rPr>
          <w:rFonts w:hint="eastAsia"/>
        </w:rPr>
        <w:t>可以在</w:t>
      </w:r>
      <w:r>
        <w:rPr>
          <w:rFonts w:hint="eastAsia"/>
        </w:rPr>
        <w:t>main</w:t>
      </w:r>
      <w:r>
        <w:t>.go</w:t>
      </w:r>
      <w:r>
        <w:rPr>
          <w:rFonts w:hint="eastAsia"/>
        </w:rPr>
        <w:t>中完成</w:t>
      </w:r>
    </w:p>
    <w:p w:rsidR="001C05A9" w:rsidRDefault="001C05A9" w:rsidP="001B0C9C">
      <w:pPr>
        <w:pStyle w:val="a0"/>
      </w:pPr>
      <w:r>
        <w:rPr>
          <w:noProof/>
        </w:rPr>
        <w:drawing>
          <wp:inline distT="0" distB="0" distL="0" distR="0" wp14:anchorId="7BE009BE" wp14:editId="02BD4E3D">
            <wp:extent cx="5278120" cy="1873250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5A5" w:rsidRDefault="005725A5" w:rsidP="001B0C9C">
      <w:pPr>
        <w:pStyle w:val="a0"/>
      </w:pPr>
    </w:p>
    <w:p w:rsidR="005725A5" w:rsidRPr="00C749E8" w:rsidRDefault="005725A5" w:rsidP="005725A5">
      <w:pPr>
        <w:pStyle w:val="a0"/>
        <w:rPr>
          <w:color w:val="FF0000"/>
        </w:rPr>
      </w:pPr>
      <w:r w:rsidRPr="00C749E8">
        <w:rPr>
          <w:rFonts w:hint="eastAsia"/>
          <w:color w:val="FF0000"/>
          <w:highlight w:val="yellow"/>
        </w:rPr>
        <w:t>操作</w:t>
      </w:r>
      <w:r w:rsidRPr="00C749E8">
        <w:rPr>
          <w:rFonts w:hint="eastAsia"/>
          <w:color w:val="FF0000"/>
          <w:highlight w:val="yellow"/>
        </w:rPr>
        <w:t>session</w:t>
      </w:r>
      <w:r w:rsidRPr="00C749E8">
        <w:rPr>
          <w:rFonts w:hint="eastAsia"/>
          <w:color w:val="FF0000"/>
          <w:highlight w:val="yellow"/>
        </w:rPr>
        <w:t>数据</w:t>
      </w:r>
    </w:p>
    <w:p w:rsidR="005725A5" w:rsidRDefault="005725A5" w:rsidP="005725A5">
      <w:pPr>
        <w:pStyle w:val="a0"/>
      </w:pPr>
      <w:r>
        <w:rPr>
          <w:rFonts w:hint="eastAsia"/>
        </w:rPr>
        <w:t>控制器对象，封装了</w:t>
      </w:r>
      <w:r>
        <w:rPr>
          <w:rFonts w:hint="eastAsia"/>
        </w:rPr>
        <w:t>session</w:t>
      </w:r>
      <w:r>
        <w:rPr>
          <w:rFonts w:hint="eastAsia"/>
        </w:rPr>
        <w:t>的操作方法</w:t>
      </w:r>
    </w:p>
    <w:p w:rsidR="005725A5" w:rsidRDefault="005725A5" w:rsidP="005725A5">
      <w:pPr>
        <w:pStyle w:val="a0"/>
        <w:numPr>
          <w:ilvl w:val="0"/>
          <w:numId w:val="20"/>
        </w:numPr>
      </w:pPr>
      <w:r>
        <w:t>c.</w:t>
      </w:r>
      <w:proofErr w:type="gramStart"/>
      <w:r>
        <w:t>SetSession(</w:t>
      </w:r>
      <w:proofErr w:type="gramEnd"/>
      <w:r>
        <w:t>name string, value interface{})</w:t>
      </w:r>
    </w:p>
    <w:p w:rsidR="005725A5" w:rsidRDefault="005725A5" w:rsidP="005725A5">
      <w:pPr>
        <w:pStyle w:val="a0"/>
        <w:numPr>
          <w:ilvl w:val="0"/>
          <w:numId w:val="20"/>
        </w:numPr>
      </w:pPr>
      <w:r>
        <w:t>c.</w:t>
      </w:r>
      <w:proofErr w:type="gramStart"/>
      <w:r>
        <w:t>GetSession(</w:t>
      </w:r>
      <w:proofErr w:type="gramEnd"/>
      <w:r>
        <w:t>name string) interface{}</w:t>
      </w:r>
    </w:p>
    <w:p w:rsidR="005725A5" w:rsidRDefault="005725A5" w:rsidP="005725A5">
      <w:pPr>
        <w:pStyle w:val="a0"/>
        <w:numPr>
          <w:ilvl w:val="0"/>
          <w:numId w:val="20"/>
        </w:numPr>
      </w:pPr>
      <w:r>
        <w:t>c.</w:t>
      </w:r>
      <w:proofErr w:type="gramStart"/>
      <w:r>
        <w:t>DelSession(</w:t>
      </w:r>
      <w:proofErr w:type="gramEnd"/>
      <w:r>
        <w:t>name string)</w:t>
      </w:r>
    </w:p>
    <w:p w:rsidR="005725A5" w:rsidRDefault="005725A5" w:rsidP="005725A5">
      <w:pPr>
        <w:pStyle w:val="a0"/>
        <w:numPr>
          <w:ilvl w:val="0"/>
          <w:numId w:val="20"/>
        </w:numPr>
      </w:pPr>
      <w:r>
        <w:lastRenderedPageBreak/>
        <w:t>c.SessionRegenerateID()</w:t>
      </w:r>
      <w:r w:rsidR="000E25C1">
        <w:rPr>
          <w:rFonts w:hint="eastAsia"/>
        </w:rPr>
        <w:t>，重置</w:t>
      </w:r>
      <w:r w:rsidR="000E25C1">
        <w:rPr>
          <w:rFonts w:hint="eastAsia"/>
        </w:rPr>
        <w:t>session-id</w:t>
      </w:r>
      <w:r w:rsidR="000E25C1">
        <w:rPr>
          <w:rFonts w:hint="eastAsia"/>
        </w:rPr>
        <w:t>（在切换用户，或者退出时选择重置</w:t>
      </w:r>
      <w:r w:rsidR="000E25C1">
        <w:rPr>
          <w:rFonts w:hint="eastAsia"/>
        </w:rPr>
        <w:t>session-ID</w:t>
      </w:r>
      <w:r w:rsidR="000E25C1">
        <w:rPr>
          <w:rFonts w:hint="eastAsia"/>
        </w:rPr>
        <w:t>，保证新会话的全新性）</w:t>
      </w:r>
    </w:p>
    <w:p w:rsidR="005725A5" w:rsidRDefault="005725A5" w:rsidP="005725A5">
      <w:pPr>
        <w:pStyle w:val="a0"/>
        <w:numPr>
          <w:ilvl w:val="0"/>
          <w:numId w:val="20"/>
        </w:numPr>
      </w:pPr>
      <w:r>
        <w:t>c.DestroySession()</w:t>
      </w:r>
      <w:r w:rsidR="00A05A6B">
        <w:rPr>
          <w:rFonts w:hint="eastAsia"/>
        </w:rPr>
        <w:t>，销毁</w:t>
      </w:r>
      <w:r w:rsidR="00A05A6B">
        <w:rPr>
          <w:rFonts w:hint="eastAsia"/>
        </w:rPr>
        <w:t>session</w:t>
      </w:r>
      <w:r w:rsidR="00A05A6B">
        <w:rPr>
          <w:rFonts w:hint="eastAsia"/>
        </w:rPr>
        <w:t>，删除全部的</w:t>
      </w:r>
      <w:r w:rsidR="00A05A6B">
        <w:rPr>
          <w:rFonts w:hint="eastAsia"/>
        </w:rPr>
        <w:t>session</w:t>
      </w:r>
      <w:r w:rsidR="00A05A6B">
        <w:rPr>
          <w:rFonts w:hint="eastAsia"/>
        </w:rPr>
        <w:t>数据</w:t>
      </w:r>
    </w:p>
    <w:p w:rsidR="00B4738E" w:rsidRDefault="005C6A11" w:rsidP="001B0C9C">
      <w:pPr>
        <w:pStyle w:val="a0"/>
      </w:pPr>
      <w:r>
        <w:rPr>
          <w:rFonts w:hint="eastAsia"/>
        </w:rPr>
        <w:t>演示：</w:t>
      </w:r>
    </w:p>
    <w:p w:rsidR="005C6A11" w:rsidRDefault="005C6A11" w:rsidP="001B0C9C">
      <w:pPr>
        <w:pStyle w:val="a0"/>
      </w:pPr>
      <w:r w:rsidRPr="005C6A11">
        <w:t>c.</w:t>
      </w:r>
      <w:proofErr w:type="gramStart"/>
      <w:r w:rsidRPr="005C6A11">
        <w:t>SetSession(</w:t>
      </w:r>
      <w:proofErr w:type="gramEnd"/>
      <w:r w:rsidRPr="005C6A11">
        <w:t>"user", "42")</w:t>
      </w:r>
    </w:p>
    <w:p w:rsidR="005C6A11" w:rsidRDefault="005C6A11" w:rsidP="001B0C9C">
      <w:pPr>
        <w:pStyle w:val="a0"/>
      </w:pPr>
      <w:r w:rsidRPr="005C6A11">
        <w:t>c.GetSession("user")</w:t>
      </w:r>
    </w:p>
    <w:p w:rsidR="00613F8A" w:rsidRDefault="00613F8A" w:rsidP="001B0C9C">
      <w:pPr>
        <w:pStyle w:val="a0"/>
      </w:pPr>
    </w:p>
    <w:p w:rsidR="00613F8A" w:rsidRDefault="00613F8A" w:rsidP="001B0C9C">
      <w:pPr>
        <w:pStyle w:val="a0"/>
      </w:pPr>
    </w:p>
    <w:p w:rsidR="00613F8A" w:rsidRDefault="00613F8A" w:rsidP="001B0C9C">
      <w:pPr>
        <w:pStyle w:val="a0"/>
      </w:pPr>
      <w:r>
        <w:rPr>
          <w:rFonts w:hint="eastAsia"/>
        </w:rPr>
        <w:t>session</w:t>
      </w:r>
      <w:r>
        <w:rPr>
          <w:rFonts w:hint="eastAsia"/>
        </w:rPr>
        <w:t>数据的存储：</w:t>
      </w:r>
    </w:p>
    <w:p w:rsidR="009F58EF" w:rsidRDefault="008953E5" w:rsidP="008223D0">
      <w:pPr>
        <w:pStyle w:val="a0"/>
      </w:pPr>
      <w:r>
        <w:rPr>
          <w:rFonts w:hint="eastAsia"/>
        </w:rPr>
        <w:t>默认的</w:t>
      </w:r>
      <w:r>
        <w:rPr>
          <w:rFonts w:hint="eastAsia"/>
        </w:rPr>
        <w:t>session</w:t>
      </w:r>
      <w:r>
        <w:rPr>
          <w:rFonts w:hint="eastAsia"/>
        </w:rPr>
        <w:t>，在</w:t>
      </w:r>
      <w:r>
        <w:rPr>
          <w:rFonts w:hint="eastAsia"/>
        </w:rPr>
        <w:t>beego</w:t>
      </w:r>
      <w:r>
        <w:rPr>
          <w:rFonts w:hint="eastAsia"/>
        </w:rPr>
        <w:t>中存储在内存中。</w:t>
      </w:r>
      <w:r w:rsidR="009F58EF">
        <w:rPr>
          <w:rFonts w:hint="eastAsia"/>
        </w:rPr>
        <w:t>使用全局变量的方式存储。</w:t>
      </w:r>
    </w:p>
    <w:p w:rsidR="00426FC5" w:rsidRDefault="00426FC5" w:rsidP="001B0C9C">
      <w:pPr>
        <w:pStyle w:val="a0"/>
      </w:pPr>
      <w:r>
        <w:rPr>
          <w:rFonts w:hint="eastAsia"/>
        </w:rPr>
        <w:t>支持，使用非内存方式存储，例如文件，数据库，</w:t>
      </w:r>
      <w:r>
        <w:rPr>
          <w:rFonts w:hint="eastAsia"/>
        </w:rPr>
        <w:t>redis</w:t>
      </w:r>
      <w:r>
        <w:rPr>
          <w:rFonts w:hint="eastAsia"/>
        </w:rPr>
        <w:t>，</w:t>
      </w:r>
      <w:r>
        <w:rPr>
          <w:rFonts w:hint="eastAsia"/>
        </w:rPr>
        <w:t>memcache</w:t>
      </w:r>
      <w:r>
        <w:rPr>
          <w:rFonts w:hint="eastAsia"/>
        </w:rPr>
        <w:t>都可以。</w:t>
      </w:r>
    </w:p>
    <w:p w:rsidR="00356C04" w:rsidRDefault="00356C04" w:rsidP="001B0C9C">
      <w:pPr>
        <w:pStyle w:val="a0"/>
      </w:pPr>
      <w:r>
        <w:rPr>
          <w:rFonts w:hint="eastAsia"/>
        </w:rPr>
        <w:t>演示使用文件进行存储：</w:t>
      </w:r>
    </w:p>
    <w:p w:rsidR="00356C04" w:rsidRDefault="00780BB9" w:rsidP="001B0C9C">
      <w:pPr>
        <w:pStyle w:val="a0"/>
      </w:pPr>
      <w:r>
        <w:rPr>
          <w:noProof/>
        </w:rPr>
        <w:drawing>
          <wp:inline distT="0" distB="0" distL="0" distR="0" wp14:anchorId="49A939B5" wp14:editId="4CD903F1">
            <wp:extent cx="5278120" cy="2533015"/>
            <wp:effectExtent l="0" t="0" r="0" b="63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C9C" w:rsidRPr="001B0C9C" w:rsidRDefault="001B0C9C" w:rsidP="001B0C9C">
      <w:pPr>
        <w:pStyle w:val="a0"/>
      </w:pPr>
    </w:p>
    <w:p w:rsidR="00C67FD4" w:rsidRPr="00C67FD4" w:rsidRDefault="00C67FD4" w:rsidP="00C67FD4">
      <w:pPr>
        <w:pStyle w:val="2"/>
      </w:pPr>
      <w:bookmarkStart w:id="147" w:name="_Toc532977586"/>
      <w:r>
        <w:rPr>
          <w:rFonts w:hint="eastAsia"/>
        </w:rPr>
        <w:t>f</w:t>
      </w:r>
      <w:r>
        <w:t>lash</w:t>
      </w:r>
      <w:r>
        <w:rPr>
          <w:rFonts w:hint="eastAsia"/>
        </w:rPr>
        <w:t>，闪存会话</w:t>
      </w:r>
      <w:bookmarkEnd w:id="147"/>
    </w:p>
    <w:p w:rsidR="0004326B" w:rsidRDefault="00E410F7" w:rsidP="00B81239">
      <w:pPr>
        <w:pStyle w:val="a0"/>
      </w:pPr>
      <w:r>
        <w:rPr>
          <w:rFonts w:hint="eastAsia"/>
        </w:rPr>
        <w:t>功能特殊的会话数据，可以使用</w:t>
      </w:r>
      <w:r>
        <w:rPr>
          <w:rFonts w:hint="eastAsia"/>
        </w:rPr>
        <w:t>session</w:t>
      </w:r>
      <w:r>
        <w:rPr>
          <w:rFonts w:hint="eastAsia"/>
        </w:rPr>
        <w:t>或</w:t>
      </w:r>
      <w:r>
        <w:rPr>
          <w:rFonts w:hint="eastAsia"/>
        </w:rPr>
        <w:t>cookie</w:t>
      </w:r>
      <w:r>
        <w:rPr>
          <w:rFonts w:hint="eastAsia"/>
        </w:rPr>
        <w:t>实现（</w:t>
      </w:r>
      <w:r>
        <w:rPr>
          <w:rFonts w:hint="eastAsia"/>
        </w:rPr>
        <w:t>beego</w:t>
      </w:r>
      <w:r>
        <w:rPr>
          <w:rFonts w:hint="eastAsia"/>
        </w:rPr>
        <w:t>中使用</w:t>
      </w:r>
      <w:r>
        <w:rPr>
          <w:rFonts w:hint="eastAsia"/>
        </w:rPr>
        <w:t>cookie</w:t>
      </w:r>
      <w:r>
        <w:rPr>
          <w:rFonts w:hint="eastAsia"/>
        </w:rPr>
        <w:t>实现）</w:t>
      </w:r>
    </w:p>
    <w:p w:rsidR="00E410F7" w:rsidRDefault="00833B12" w:rsidP="00B81239">
      <w:pPr>
        <w:pStyle w:val="a0"/>
      </w:pPr>
      <w:r>
        <w:rPr>
          <w:rFonts w:hint="eastAsia"/>
        </w:rPr>
        <w:t>仅仅使用一次的会话数据。</w:t>
      </w:r>
    </w:p>
    <w:p w:rsidR="00833B12" w:rsidRDefault="00833B12" w:rsidP="00B81239">
      <w:pPr>
        <w:pStyle w:val="a0"/>
      </w:pPr>
      <w:r>
        <w:rPr>
          <w:rFonts w:hint="eastAsia"/>
        </w:rPr>
        <w:t>存储后，一旦获取就会自动被删除的会话数据，称之为闪存会话。</w:t>
      </w:r>
      <w:r>
        <w:rPr>
          <w:rFonts w:hint="eastAsia"/>
        </w:rPr>
        <w:t>flash</w:t>
      </w:r>
      <w:r>
        <w:rPr>
          <w:rFonts w:hint="eastAsia"/>
        </w:rPr>
        <w:t>。</w:t>
      </w:r>
    </w:p>
    <w:p w:rsidR="00393051" w:rsidRDefault="00393051" w:rsidP="00B81239">
      <w:pPr>
        <w:pStyle w:val="a0"/>
      </w:pPr>
      <w:r>
        <w:rPr>
          <w:rFonts w:hint="eastAsia"/>
        </w:rPr>
        <w:t>例如，存储，页面间传递的消息时，经常使用。例如，表单验证的错误消息。成功的提示灯。</w:t>
      </w:r>
    </w:p>
    <w:p w:rsidR="00D11220" w:rsidRDefault="00D11220" w:rsidP="00B81239">
      <w:pPr>
        <w:pStyle w:val="a0"/>
      </w:pPr>
      <w:r>
        <w:rPr>
          <w:rFonts w:hint="eastAsia"/>
        </w:rPr>
        <w:t>演示：</w:t>
      </w:r>
    </w:p>
    <w:p w:rsidR="00127906" w:rsidRDefault="00127906" w:rsidP="00B81239">
      <w:pPr>
        <w:pStyle w:val="a0"/>
      </w:pPr>
      <w:r>
        <w:rPr>
          <w:rFonts w:hint="eastAsia"/>
        </w:rPr>
        <w:t>设置：</w:t>
      </w:r>
    </w:p>
    <w:p w:rsidR="00127906" w:rsidRDefault="00127906" w:rsidP="00B81239">
      <w:pPr>
        <w:pStyle w:val="a0"/>
      </w:pPr>
      <w:r>
        <w:rPr>
          <w:noProof/>
        </w:rPr>
        <w:lastRenderedPageBreak/>
        <w:drawing>
          <wp:inline distT="0" distB="0" distL="0" distR="0" wp14:anchorId="750724C8" wp14:editId="35458EA3">
            <wp:extent cx="5278120" cy="928370"/>
            <wp:effectExtent l="0" t="0" r="0" b="508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906" w:rsidRDefault="00127906" w:rsidP="00B81239">
      <w:pPr>
        <w:pStyle w:val="a0"/>
      </w:pPr>
    </w:p>
    <w:p w:rsidR="00127906" w:rsidRDefault="00127906" w:rsidP="00B81239">
      <w:pPr>
        <w:pStyle w:val="a0"/>
      </w:pPr>
      <w:r>
        <w:rPr>
          <w:rFonts w:hint="eastAsia"/>
        </w:rPr>
        <w:t>获取：</w:t>
      </w:r>
    </w:p>
    <w:p w:rsidR="0004326B" w:rsidRDefault="00127906" w:rsidP="00B81239">
      <w:pPr>
        <w:pStyle w:val="a0"/>
      </w:pPr>
      <w:r>
        <w:rPr>
          <w:noProof/>
        </w:rPr>
        <w:drawing>
          <wp:inline distT="0" distB="0" distL="0" distR="0" wp14:anchorId="6E3DE095" wp14:editId="5363B834">
            <wp:extent cx="5278120" cy="51689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73B" w:rsidRDefault="00B8373B" w:rsidP="00B81239">
      <w:pPr>
        <w:pStyle w:val="a0"/>
      </w:pPr>
    </w:p>
    <w:p w:rsidR="00B8373B" w:rsidRDefault="00B8373B" w:rsidP="00B81239">
      <w:pPr>
        <w:pStyle w:val="a0"/>
      </w:pPr>
      <w:r>
        <w:rPr>
          <w:rFonts w:hint="eastAsia"/>
        </w:rPr>
        <w:t>就是</w:t>
      </w:r>
      <w:r>
        <w:rPr>
          <w:rFonts w:hint="eastAsia"/>
        </w:rPr>
        <w:t>cookie</w:t>
      </w:r>
      <w:r>
        <w:rPr>
          <w:rFonts w:hint="eastAsia"/>
        </w:rPr>
        <w:t>数据，自动删除而已</w:t>
      </w:r>
      <w:r w:rsidR="00DB5D23">
        <w:t>!</w:t>
      </w:r>
    </w:p>
    <w:p w:rsidR="00DB5D23" w:rsidRDefault="00DB5D23" w:rsidP="00B81239">
      <w:pPr>
        <w:pStyle w:val="a0"/>
      </w:pPr>
    </w:p>
    <w:p w:rsidR="00DB5D23" w:rsidRDefault="00F20328" w:rsidP="00B81239">
      <w:pPr>
        <w:pStyle w:val="a0"/>
      </w:pPr>
      <w:r>
        <w:rPr>
          <w:rFonts w:hint="eastAsia"/>
        </w:rPr>
        <w:t>实际演示：</w:t>
      </w:r>
    </w:p>
    <w:p w:rsidR="00F20328" w:rsidRDefault="0049224D" w:rsidP="00B81239">
      <w:pPr>
        <w:pStyle w:val="a0"/>
      </w:pPr>
      <w:r>
        <w:rPr>
          <w:rFonts w:hint="eastAsia"/>
        </w:rPr>
        <w:t>表单验证后的错误提示</w:t>
      </w:r>
    </w:p>
    <w:p w:rsidR="0049224D" w:rsidRDefault="0049224D" w:rsidP="00B81239">
      <w:pPr>
        <w:pStyle w:val="a0"/>
      </w:pPr>
    </w:p>
    <w:p w:rsidR="002127D4" w:rsidRPr="00F44865" w:rsidRDefault="002127D4" w:rsidP="00B81239">
      <w:pPr>
        <w:pStyle w:val="a0"/>
        <w:rPr>
          <w:color w:val="FF0000"/>
        </w:rPr>
      </w:pPr>
      <w:r w:rsidRPr="00F44865">
        <w:rPr>
          <w:rFonts w:hint="eastAsia"/>
          <w:color w:val="FF0000"/>
        </w:rPr>
        <w:t>在表单验证后，将错误消息存储在</w:t>
      </w:r>
      <w:r w:rsidRPr="00F44865">
        <w:rPr>
          <w:rFonts w:hint="eastAsia"/>
          <w:color w:val="FF0000"/>
        </w:rPr>
        <w:t>flash</w:t>
      </w:r>
      <w:r w:rsidRPr="00F44865">
        <w:rPr>
          <w:rFonts w:hint="eastAsia"/>
          <w:color w:val="FF0000"/>
        </w:rPr>
        <w:t>数据中</w:t>
      </w:r>
    </w:p>
    <w:p w:rsidR="002127D4" w:rsidRDefault="002127D4" w:rsidP="00B81239">
      <w:pPr>
        <w:pStyle w:val="a0"/>
      </w:pPr>
      <w:proofErr w:type="gramStart"/>
      <w:r>
        <w:rPr>
          <w:rFonts w:hint="eastAsia"/>
        </w:rPr>
        <w:t>c</w:t>
      </w:r>
      <w:r>
        <w:t>lasscontroler.SetProcess</w:t>
      </w:r>
      <w:proofErr w:type="gramEnd"/>
      <w:r>
        <w:t>()</w:t>
      </w:r>
    </w:p>
    <w:p w:rsidR="00054D0F" w:rsidRDefault="004A55F4" w:rsidP="004A55F4">
      <w:pPr>
        <w:pStyle w:val="a0"/>
      </w:pPr>
      <w:r>
        <w:rPr>
          <w:noProof/>
        </w:rPr>
        <w:drawing>
          <wp:inline distT="0" distB="0" distL="0" distR="0" wp14:anchorId="2DD0ED1D" wp14:editId="4C075339">
            <wp:extent cx="5278120" cy="1897380"/>
            <wp:effectExtent l="0" t="0" r="0" b="762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0F" w:rsidRDefault="00054D0F" w:rsidP="00B81239">
      <w:pPr>
        <w:pStyle w:val="a0"/>
      </w:pPr>
      <w:r>
        <w:rPr>
          <w:rFonts w:hint="eastAsia"/>
        </w:rPr>
        <w:t>之后，重定向到了编辑（添加页面）</w:t>
      </w:r>
    </w:p>
    <w:p w:rsidR="00F44865" w:rsidRDefault="00F44865" w:rsidP="00CC03B1">
      <w:pPr>
        <w:pStyle w:val="a0"/>
        <w:ind w:firstLine="0"/>
      </w:pPr>
    </w:p>
    <w:p w:rsidR="00F44865" w:rsidRDefault="00F44865" w:rsidP="00B81239">
      <w:pPr>
        <w:pStyle w:val="a0"/>
      </w:pPr>
      <w:r>
        <w:rPr>
          <w:rFonts w:hint="eastAsia"/>
        </w:rPr>
        <w:t>表单展示页，读取错误消息展示</w:t>
      </w:r>
      <w:r w:rsidR="00E419D9">
        <w:rPr>
          <w:rFonts w:hint="eastAsia"/>
        </w:rPr>
        <w:t>：</w:t>
      </w:r>
    </w:p>
    <w:p w:rsidR="00E419D9" w:rsidRDefault="00E419D9" w:rsidP="00B81239">
      <w:pPr>
        <w:pStyle w:val="a0"/>
      </w:pPr>
      <w:r>
        <w:rPr>
          <w:rFonts w:hint="eastAsia"/>
        </w:rPr>
        <w:t>Class</w:t>
      </w:r>
      <w:r>
        <w:t>Controller.Set()</w:t>
      </w:r>
    </w:p>
    <w:p w:rsidR="00E419D9" w:rsidRDefault="00677DF8" w:rsidP="00B81239">
      <w:pPr>
        <w:pStyle w:val="a0"/>
      </w:pPr>
      <w:r>
        <w:rPr>
          <w:noProof/>
        </w:rPr>
        <w:lastRenderedPageBreak/>
        <w:drawing>
          <wp:inline distT="0" distB="0" distL="0" distR="0" wp14:anchorId="48B2FA83" wp14:editId="47402F8A">
            <wp:extent cx="5278120" cy="1576705"/>
            <wp:effectExtent l="0" t="0" r="0" b="444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DF8" w:rsidRDefault="00677DF8" w:rsidP="00B81239">
      <w:pPr>
        <w:pStyle w:val="a0"/>
      </w:pPr>
      <w:r>
        <w:rPr>
          <w:rFonts w:hint="eastAsia"/>
        </w:rPr>
        <w:t>模板页，展示错误</w:t>
      </w:r>
    </w:p>
    <w:p w:rsidR="00677DF8" w:rsidRDefault="007637CF" w:rsidP="00B81239">
      <w:pPr>
        <w:pStyle w:val="a0"/>
      </w:pPr>
      <w:r>
        <w:rPr>
          <w:noProof/>
        </w:rPr>
        <w:drawing>
          <wp:inline distT="0" distB="0" distL="0" distR="0" wp14:anchorId="496FD272" wp14:editId="779B3377">
            <wp:extent cx="5278120" cy="2899410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26B" w:rsidRDefault="0004326B" w:rsidP="00B81239">
      <w:pPr>
        <w:pStyle w:val="a0"/>
      </w:pPr>
    </w:p>
    <w:p w:rsidR="00A5439F" w:rsidRDefault="00A5439F" w:rsidP="00B81239">
      <w:pPr>
        <w:pStyle w:val="a0"/>
      </w:pPr>
      <w:r>
        <w:rPr>
          <w:rFonts w:hint="eastAsia"/>
        </w:rPr>
        <w:t>在错误消息展示时，往往需要展示错误的数据</w:t>
      </w:r>
    </w:p>
    <w:p w:rsidR="00A5439F" w:rsidRDefault="00BB0230" w:rsidP="00B81239">
      <w:pPr>
        <w:pStyle w:val="a0"/>
      </w:pPr>
      <w:r>
        <w:rPr>
          <w:rFonts w:hint="eastAsia"/>
        </w:rPr>
        <w:t>也应该将错误数据，使用</w:t>
      </w:r>
      <w:r>
        <w:rPr>
          <w:rFonts w:hint="eastAsia"/>
        </w:rPr>
        <w:t>flash</w:t>
      </w:r>
      <w:r>
        <w:rPr>
          <w:rFonts w:hint="eastAsia"/>
        </w:rPr>
        <w:t>数据传递到表单页面。进行反显展示。</w:t>
      </w:r>
    </w:p>
    <w:p w:rsidR="00275EC7" w:rsidRDefault="00275EC7" w:rsidP="00B81239">
      <w:pPr>
        <w:pStyle w:val="a0"/>
      </w:pPr>
      <w:r>
        <w:rPr>
          <w:rFonts w:hint="eastAsia"/>
        </w:rPr>
        <w:t>出错时记录：</w:t>
      </w:r>
    </w:p>
    <w:p w:rsidR="00BA6317" w:rsidRDefault="00BA6317" w:rsidP="00B81239">
      <w:pPr>
        <w:pStyle w:val="a0"/>
      </w:pPr>
      <w:r>
        <w:rPr>
          <w:noProof/>
        </w:rPr>
        <w:drawing>
          <wp:inline distT="0" distB="0" distL="0" distR="0" wp14:anchorId="12684182" wp14:editId="29EF9A23">
            <wp:extent cx="5278120" cy="2292350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EC7" w:rsidRDefault="00275EC7" w:rsidP="00B81239">
      <w:pPr>
        <w:pStyle w:val="a0"/>
      </w:pPr>
    </w:p>
    <w:p w:rsidR="00275EC7" w:rsidRDefault="00275EC7" w:rsidP="00B81239">
      <w:pPr>
        <w:pStyle w:val="a0"/>
      </w:pPr>
      <w:r>
        <w:rPr>
          <w:rFonts w:hint="eastAsia"/>
        </w:rPr>
        <w:lastRenderedPageBreak/>
        <w:t>表单展示时显示：</w:t>
      </w:r>
    </w:p>
    <w:p w:rsidR="00275EC7" w:rsidRDefault="00275EC7" w:rsidP="00B81239">
      <w:pPr>
        <w:pStyle w:val="a0"/>
      </w:pPr>
      <w:r>
        <w:rPr>
          <w:rFonts w:hint="eastAsia"/>
        </w:rPr>
        <w:t>set</w:t>
      </w:r>
      <w:r>
        <w:rPr>
          <w:rFonts w:hint="eastAsia"/>
        </w:rPr>
        <w:t>：</w:t>
      </w:r>
    </w:p>
    <w:p w:rsidR="00275EC7" w:rsidRDefault="00F33162" w:rsidP="00B81239">
      <w:pPr>
        <w:pStyle w:val="a0"/>
      </w:pPr>
      <w:r>
        <w:rPr>
          <w:noProof/>
        </w:rPr>
        <w:drawing>
          <wp:inline distT="0" distB="0" distL="0" distR="0" wp14:anchorId="3E11B309" wp14:editId="27C21D8E">
            <wp:extent cx="5278120" cy="1628140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62" w:rsidRDefault="00F33162" w:rsidP="00B81239">
      <w:pPr>
        <w:pStyle w:val="a0"/>
      </w:pPr>
    </w:p>
    <w:p w:rsidR="00F33162" w:rsidRDefault="00F33162" w:rsidP="00B81239">
      <w:pPr>
        <w:pStyle w:val="a0"/>
      </w:pPr>
      <w:r>
        <w:rPr>
          <w:rFonts w:hint="eastAsia"/>
        </w:rPr>
        <w:t>模板</w:t>
      </w:r>
      <w:r>
        <w:rPr>
          <w:rFonts w:hint="eastAsia"/>
        </w:rPr>
        <w:t xml:space="preserve"> </w:t>
      </w:r>
      <w:r>
        <w:t>set.html</w:t>
      </w:r>
    </w:p>
    <w:p w:rsidR="00F33162" w:rsidRDefault="00F33162" w:rsidP="00B81239">
      <w:pPr>
        <w:pStyle w:val="a0"/>
      </w:pPr>
      <w:proofErr w:type="gramStart"/>
      <w:r>
        <w:rPr>
          <w:rFonts w:hint="eastAsia"/>
        </w:rPr>
        <w:t>先展示</w:t>
      </w:r>
      <w:proofErr w:type="gramEnd"/>
      <w:r>
        <w:rPr>
          <w:rFonts w:hint="eastAsia"/>
        </w:rPr>
        <w:t>错误的数据，如果没有错误的数据展示编辑数据：</w:t>
      </w:r>
    </w:p>
    <w:p w:rsidR="00F33162" w:rsidRDefault="00F33162" w:rsidP="00B81239">
      <w:pPr>
        <w:pStyle w:val="a0"/>
      </w:pPr>
      <w:r>
        <w:rPr>
          <w:noProof/>
        </w:rPr>
        <w:drawing>
          <wp:inline distT="0" distB="0" distL="0" distR="0" wp14:anchorId="40F54045" wp14:editId="4EBEAE8C">
            <wp:extent cx="5278120" cy="2221865"/>
            <wp:effectExtent l="0" t="0" r="0" b="698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60" w:rsidRDefault="00FC2160" w:rsidP="00B81239">
      <w:pPr>
        <w:pStyle w:val="a0"/>
      </w:pPr>
    </w:p>
    <w:p w:rsidR="00FC2160" w:rsidRDefault="00FC2160" w:rsidP="00B81239">
      <w:pPr>
        <w:pStyle w:val="a0"/>
      </w:pPr>
    </w:p>
    <w:p w:rsidR="00FC2160" w:rsidRDefault="00FC2160" w:rsidP="00B81239">
      <w:pPr>
        <w:pStyle w:val="a0"/>
      </w:pPr>
      <w:r>
        <w:rPr>
          <w:rFonts w:hint="eastAsia"/>
        </w:rPr>
        <w:t>结果：</w:t>
      </w:r>
    </w:p>
    <w:p w:rsidR="00FC2160" w:rsidRDefault="00FC2160" w:rsidP="00B81239">
      <w:pPr>
        <w:pStyle w:val="a0"/>
      </w:pPr>
      <w:r>
        <w:rPr>
          <w:noProof/>
        </w:rPr>
        <w:lastRenderedPageBreak/>
        <w:drawing>
          <wp:inline distT="0" distB="0" distL="0" distR="0" wp14:anchorId="1DDB85D4" wp14:editId="3C6D2400">
            <wp:extent cx="5278120" cy="3332480"/>
            <wp:effectExtent l="0" t="0" r="0" b="127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52D" w:rsidRDefault="0044452D" w:rsidP="00B81239">
      <w:pPr>
        <w:pStyle w:val="a0"/>
      </w:pPr>
    </w:p>
    <w:p w:rsidR="0044452D" w:rsidRDefault="0044452D" w:rsidP="00D76669">
      <w:pPr>
        <w:pStyle w:val="a0"/>
        <w:ind w:firstLine="0"/>
      </w:pPr>
    </w:p>
    <w:p w:rsidR="00C26EEB" w:rsidRDefault="00C26EEB" w:rsidP="00D76669">
      <w:pPr>
        <w:pStyle w:val="a0"/>
        <w:ind w:firstLine="0"/>
      </w:pPr>
    </w:p>
    <w:p w:rsidR="00C26EEB" w:rsidRDefault="00AE6458" w:rsidP="00AE6458">
      <w:pPr>
        <w:pStyle w:val="2"/>
      </w:pPr>
      <w:bookmarkStart w:id="148" w:name="_Toc532977587"/>
      <w:r>
        <w:rPr>
          <w:rFonts w:hint="eastAsia"/>
        </w:rPr>
        <w:t>过滤器</w:t>
      </w:r>
      <w:bookmarkEnd w:id="148"/>
    </w:p>
    <w:p w:rsidR="00AE6458" w:rsidRDefault="003C177F" w:rsidP="00AE6458">
      <w:pPr>
        <w:pStyle w:val="a0"/>
      </w:pPr>
      <w:r>
        <w:rPr>
          <w:rFonts w:hint="eastAsia"/>
        </w:rPr>
        <w:t>提供了一种在</w:t>
      </w:r>
      <w:r w:rsidRPr="00BF789A">
        <w:rPr>
          <w:rFonts w:hint="eastAsia"/>
          <w:color w:val="FF0000"/>
          <w:highlight w:val="yellow"/>
        </w:rPr>
        <w:t>某个时机</w:t>
      </w:r>
      <w:r>
        <w:rPr>
          <w:rFonts w:hint="eastAsia"/>
        </w:rPr>
        <w:t>去执行代码的机会。</w:t>
      </w:r>
      <w:r w:rsidR="00BF789A">
        <w:rPr>
          <w:rFonts w:hint="eastAsia"/>
        </w:rPr>
        <w:t>（特殊性在于执行时机）</w:t>
      </w:r>
    </w:p>
    <w:p w:rsidR="0084046A" w:rsidRDefault="0084046A" w:rsidP="0084046A">
      <w:pPr>
        <w:pStyle w:val="a0"/>
      </w:pPr>
      <w:r>
        <w:rPr>
          <w:rFonts w:hint="eastAsia"/>
        </w:rPr>
        <w:t>（在固定时刻可以被执行的功能模块：中间件，行为组件，钩子，</w:t>
      </w:r>
      <w:r w:rsidR="005C0ADF">
        <w:rPr>
          <w:rFonts w:hint="eastAsia"/>
        </w:rPr>
        <w:t>事件处理器</w:t>
      </w:r>
      <w:r>
        <w:t>…</w:t>
      </w:r>
      <w:r>
        <w:rPr>
          <w:rFonts w:hint="eastAsia"/>
        </w:rPr>
        <w:t>）</w:t>
      </w:r>
    </w:p>
    <w:p w:rsidR="003C177F" w:rsidRDefault="003C177F" w:rsidP="00AE6458">
      <w:pPr>
        <w:pStyle w:val="a0"/>
      </w:pPr>
      <w:r>
        <w:rPr>
          <w:rFonts w:hint="eastAsia"/>
        </w:rPr>
        <w:t>主要用在</w:t>
      </w:r>
      <w:r>
        <w:rPr>
          <w:rFonts w:hint="eastAsia"/>
        </w:rPr>
        <w:t xml:space="preserve"> </w:t>
      </w:r>
      <w:r>
        <w:rPr>
          <w:rFonts w:hint="eastAsia"/>
        </w:rPr>
        <w:t>动作执行前，项目初始化后，结束之前呢</w:t>
      </w:r>
      <w:r w:rsidR="00C43763">
        <w:rPr>
          <w:rFonts w:hint="eastAsia"/>
        </w:rPr>
        <w:t>（这些可以叫做：挂载点，时间点，阶段，事件）</w:t>
      </w:r>
      <w:r>
        <w:rPr>
          <w:rFonts w:hint="eastAsia"/>
        </w:rPr>
        <w:t>：</w:t>
      </w:r>
    </w:p>
    <w:p w:rsidR="00F33AB0" w:rsidRDefault="00F33AB0" w:rsidP="00F33AB0">
      <w:pPr>
        <w:pStyle w:val="a0"/>
      </w:pPr>
      <w:r>
        <w:rPr>
          <w:rFonts w:hint="eastAsia"/>
        </w:rPr>
        <w:t xml:space="preserve">BeforeStatic </w:t>
      </w:r>
      <w:r>
        <w:rPr>
          <w:rFonts w:hint="eastAsia"/>
        </w:rPr>
        <w:t>静态地址之前</w:t>
      </w:r>
    </w:p>
    <w:p w:rsidR="00F33AB0" w:rsidRPr="00F33AB0" w:rsidRDefault="00F33AB0" w:rsidP="00F33AB0">
      <w:pPr>
        <w:pStyle w:val="a0"/>
        <w:rPr>
          <w:color w:val="FF0000"/>
        </w:rPr>
      </w:pPr>
      <w:r w:rsidRPr="00F33AB0">
        <w:rPr>
          <w:rFonts w:hint="eastAsia"/>
          <w:color w:val="FF0000"/>
        </w:rPr>
        <w:t xml:space="preserve">BeforeRouter </w:t>
      </w:r>
      <w:r w:rsidRPr="00F33AB0">
        <w:rPr>
          <w:rFonts w:hint="eastAsia"/>
          <w:color w:val="FF0000"/>
        </w:rPr>
        <w:t>寻找路由之前</w:t>
      </w:r>
    </w:p>
    <w:p w:rsidR="00F33AB0" w:rsidRDefault="00F33AB0" w:rsidP="00F33AB0">
      <w:pPr>
        <w:pStyle w:val="a0"/>
      </w:pPr>
      <w:r>
        <w:rPr>
          <w:rFonts w:hint="eastAsia"/>
        </w:rPr>
        <w:t xml:space="preserve">BeforeExec </w:t>
      </w:r>
      <w:r>
        <w:rPr>
          <w:rFonts w:hint="eastAsia"/>
        </w:rPr>
        <w:t>找到路由之后，开始执行相应的</w:t>
      </w:r>
      <w:r>
        <w:rPr>
          <w:rFonts w:hint="eastAsia"/>
        </w:rPr>
        <w:t xml:space="preserve"> Controller </w:t>
      </w:r>
      <w:r>
        <w:rPr>
          <w:rFonts w:hint="eastAsia"/>
        </w:rPr>
        <w:t>之前</w:t>
      </w:r>
    </w:p>
    <w:p w:rsidR="00F33AB0" w:rsidRDefault="00F33AB0" w:rsidP="00F33AB0">
      <w:pPr>
        <w:pStyle w:val="a0"/>
      </w:pPr>
      <w:r>
        <w:rPr>
          <w:rFonts w:hint="eastAsia"/>
        </w:rPr>
        <w:t xml:space="preserve">AfterExec </w:t>
      </w:r>
      <w:r>
        <w:rPr>
          <w:rFonts w:hint="eastAsia"/>
        </w:rPr>
        <w:t>执行完</w:t>
      </w:r>
      <w:r>
        <w:rPr>
          <w:rFonts w:hint="eastAsia"/>
        </w:rPr>
        <w:t xml:space="preserve"> Controller </w:t>
      </w:r>
      <w:r>
        <w:rPr>
          <w:rFonts w:hint="eastAsia"/>
        </w:rPr>
        <w:t>逻辑之后执行的过滤器</w:t>
      </w:r>
    </w:p>
    <w:p w:rsidR="003C177F" w:rsidRDefault="00F33AB0" w:rsidP="00F33AB0">
      <w:pPr>
        <w:pStyle w:val="a0"/>
      </w:pPr>
      <w:r>
        <w:rPr>
          <w:rFonts w:hint="eastAsia"/>
        </w:rPr>
        <w:t xml:space="preserve">FinishRouter </w:t>
      </w:r>
      <w:r>
        <w:rPr>
          <w:rFonts w:hint="eastAsia"/>
        </w:rPr>
        <w:t>执行完逻辑之后执行的过滤器</w:t>
      </w:r>
    </w:p>
    <w:p w:rsidR="003D1C01" w:rsidRDefault="003D1C01" w:rsidP="00F33AB0">
      <w:pPr>
        <w:pStyle w:val="a0"/>
      </w:pPr>
    </w:p>
    <w:p w:rsidR="003D1C01" w:rsidRDefault="003D1C01" w:rsidP="00F33AB0">
      <w:pPr>
        <w:pStyle w:val="a0"/>
      </w:pPr>
      <w:r>
        <w:rPr>
          <w:rFonts w:hint="eastAsia"/>
        </w:rPr>
        <w:t>某段代码，就是具体的一个函数而是，满足特定结构的函数。</w:t>
      </w:r>
    </w:p>
    <w:p w:rsidR="003C1B5E" w:rsidRDefault="003C1B5E" w:rsidP="00F33AB0">
      <w:pPr>
        <w:pStyle w:val="a0"/>
      </w:pPr>
    </w:p>
    <w:p w:rsidR="003C1B5E" w:rsidRDefault="003C1B5E" w:rsidP="00F33AB0">
      <w:pPr>
        <w:pStyle w:val="a0"/>
      </w:pPr>
      <w:r>
        <w:rPr>
          <w:rFonts w:hint="eastAsia"/>
        </w:rPr>
        <w:t>例如，非常常见的校验用户是否登录的逻辑，就需要在</w:t>
      </w:r>
      <w:r w:rsidR="007450D3">
        <w:rPr>
          <w:rFonts w:hint="eastAsia"/>
        </w:rPr>
        <w:t>动作</w:t>
      </w:r>
      <w:r w:rsidR="00F73CEB">
        <w:rPr>
          <w:rFonts w:hint="eastAsia"/>
        </w:rPr>
        <w:t>执行之前</w:t>
      </w:r>
      <w:r>
        <w:rPr>
          <w:rFonts w:hint="eastAsia"/>
        </w:rPr>
        <w:t>完成处理。</w:t>
      </w:r>
    </w:p>
    <w:p w:rsidR="003B6744" w:rsidRDefault="003B6744" w:rsidP="00F33AB0">
      <w:pPr>
        <w:pStyle w:val="a0"/>
      </w:pPr>
    </w:p>
    <w:p w:rsidR="003B6744" w:rsidRDefault="003B6744" w:rsidP="00F33AB0">
      <w:pPr>
        <w:pStyle w:val="a0"/>
      </w:pPr>
      <w:r>
        <w:rPr>
          <w:rFonts w:hint="eastAsia"/>
        </w:rPr>
        <w:lastRenderedPageBreak/>
        <w:t>定义分组路由，在组内添加过滤器</w:t>
      </w:r>
    </w:p>
    <w:p w:rsidR="00F42C80" w:rsidRDefault="00F42C80" w:rsidP="00F33AB0">
      <w:pPr>
        <w:pStyle w:val="a0"/>
      </w:pPr>
      <w:r>
        <w:rPr>
          <w:noProof/>
        </w:rPr>
        <w:drawing>
          <wp:inline distT="0" distB="0" distL="0" distR="0" wp14:anchorId="1D1FF5A5" wp14:editId="0F82B93C">
            <wp:extent cx="5278120" cy="2369820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A3" w:rsidRDefault="00537EA3" w:rsidP="00F33AB0">
      <w:pPr>
        <w:pStyle w:val="a0"/>
      </w:pPr>
    </w:p>
    <w:p w:rsidR="00537EA3" w:rsidRDefault="00537EA3" w:rsidP="00F33AB0">
      <w:pPr>
        <w:pStyle w:val="a0"/>
      </w:pPr>
    </w:p>
    <w:p w:rsidR="00537EA3" w:rsidRDefault="00537EA3" w:rsidP="00537EA3">
      <w:pPr>
        <w:pStyle w:val="2"/>
      </w:pPr>
      <w:r>
        <w:rPr>
          <w:rFonts w:hint="eastAsia"/>
        </w:rPr>
        <w:t>缓存</w:t>
      </w:r>
    </w:p>
    <w:p w:rsidR="00F72DD9" w:rsidRDefault="00F72DD9" w:rsidP="00F72DD9">
      <w:pPr>
        <w:pStyle w:val="a0"/>
      </w:pPr>
      <w:r>
        <w:rPr>
          <w:rFonts w:hint="eastAsia"/>
        </w:rPr>
        <w:t>若需要使用数据，需要先获取（从数据库中获取），再使用。</w:t>
      </w:r>
    </w:p>
    <w:p w:rsidR="00F72DD9" w:rsidRDefault="00F72DD9" w:rsidP="00F72DD9">
      <w:pPr>
        <w:pStyle w:val="a0"/>
      </w:pPr>
      <w:r>
        <w:rPr>
          <w:rFonts w:hint="eastAsia"/>
        </w:rPr>
        <w:t>如果数据反复使用时，数据一致。</w:t>
      </w:r>
    </w:p>
    <w:p w:rsidR="000302D4" w:rsidRDefault="000302D4" w:rsidP="00F72DD9">
      <w:pPr>
        <w:pStyle w:val="a0"/>
      </w:pPr>
      <w:r>
        <w:rPr>
          <w:rFonts w:hint="eastAsia"/>
        </w:rPr>
        <w:t>可以在第一次使用时，将数据缓存起来，后续的使用就可以使用缓存实现。</w:t>
      </w:r>
    </w:p>
    <w:p w:rsidR="000302D4" w:rsidRDefault="000302D4" w:rsidP="00F72DD9">
      <w:pPr>
        <w:pStyle w:val="a0"/>
      </w:pPr>
    </w:p>
    <w:p w:rsidR="000302D4" w:rsidRDefault="000302D4" w:rsidP="00F72DD9">
      <w:pPr>
        <w:pStyle w:val="a0"/>
      </w:pPr>
      <w:r>
        <w:rPr>
          <w:rFonts w:hint="eastAsia"/>
        </w:rPr>
        <w:t>参考：在授权校验时，获取用户的权限的操作：</w:t>
      </w:r>
    </w:p>
    <w:p w:rsidR="000302D4" w:rsidRDefault="0070658D" w:rsidP="00F72DD9">
      <w:pPr>
        <w:pStyle w:val="a0"/>
      </w:pPr>
      <w:r>
        <w:rPr>
          <w:rFonts w:hint="eastAsia"/>
        </w:rPr>
        <w:t>流程：</w:t>
      </w:r>
    </w:p>
    <w:p w:rsidR="0070658D" w:rsidRDefault="0045557B" w:rsidP="00F72DD9">
      <w:pPr>
        <w:pStyle w:val="a0"/>
      </w:pPr>
      <w:r>
        <w:object w:dxaOrig="7546" w:dyaOrig="4441">
          <v:shape id="_x0000_i1027" type="#_x0000_t75" style="width:377.25pt;height:222.2pt" o:ole="">
            <v:imagedata r:id="rId240" o:title=""/>
          </v:shape>
          <o:OLEObject Type="Embed" ProgID="Visio.Drawing.15" ShapeID="_x0000_i1027" DrawAspect="Content" ObjectID="_1606901122" r:id="rId241"/>
        </w:object>
      </w:r>
    </w:p>
    <w:p w:rsidR="0045557B" w:rsidRDefault="00FB17BE" w:rsidP="00F72DD9">
      <w:pPr>
        <w:pStyle w:val="a0"/>
      </w:pPr>
      <w:r>
        <w:rPr>
          <w:rFonts w:hint="eastAsia"/>
        </w:rPr>
        <w:lastRenderedPageBreak/>
        <w:t>以上流程：</w:t>
      </w:r>
    </w:p>
    <w:p w:rsidR="00FB17BE" w:rsidRDefault="00FB17BE" w:rsidP="00F72DD9">
      <w:pPr>
        <w:pStyle w:val="a0"/>
      </w:pPr>
      <w:r>
        <w:rPr>
          <w:rFonts w:hint="eastAsia"/>
        </w:rPr>
        <w:t>判断缓存是否存在：</w:t>
      </w:r>
    </w:p>
    <w:p w:rsidR="00FB17BE" w:rsidRDefault="00FB17BE" w:rsidP="00F72DD9">
      <w:pPr>
        <w:pStyle w:val="a0"/>
      </w:pPr>
      <w:r>
        <w:rPr>
          <w:rFonts w:hint="eastAsia"/>
        </w:rPr>
        <w:t>从缓存中获取：</w:t>
      </w:r>
    </w:p>
    <w:p w:rsidR="00FB17BE" w:rsidRDefault="00FB17BE" w:rsidP="00F72DD9">
      <w:pPr>
        <w:pStyle w:val="a0"/>
      </w:pPr>
      <w:r>
        <w:rPr>
          <w:rFonts w:hint="eastAsia"/>
        </w:rPr>
        <w:t>存入缓存：</w:t>
      </w:r>
    </w:p>
    <w:p w:rsidR="00FB17BE" w:rsidRDefault="00FB17BE" w:rsidP="00F72DD9">
      <w:pPr>
        <w:pStyle w:val="a0"/>
      </w:pPr>
      <w:r>
        <w:rPr>
          <w:rFonts w:hint="eastAsia"/>
        </w:rPr>
        <w:t>从缓存中删除：发生在原数据更新时。（或者设置超时时间）</w:t>
      </w:r>
    </w:p>
    <w:p w:rsidR="00423BEC" w:rsidRDefault="00423BEC" w:rsidP="00C93207">
      <w:pPr>
        <w:pStyle w:val="a0"/>
        <w:ind w:firstLine="0"/>
      </w:pPr>
    </w:p>
    <w:p w:rsidR="00AA348A" w:rsidRDefault="00AA348A" w:rsidP="00F72DD9">
      <w:pPr>
        <w:pStyle w:val="a0"/>
      </w:pPr>
      <w:r>
        <w:rPr>
          <w:rFonts w:hint="eastAsia"/>
        </w:rPr>
        <w:t>使用方法：</w:t>
      </w:r>
    </w:p>
    <w:p w:rsidR="00AA348A" w:rsidRDefault="00092ADB" w:rsidP="00092ADB">
      <w:pPr>
        <w:pStyle w:val="a0"/>
        <w:ind w:firstLine="0"/>
      </w:pPr>
      <w:r>
        <w:tab/>
      </w:r>
      <w:r>
        <w:rPr>
          <w:rFonts w:hint="eastAsia"/>
        </w:rPr>
        <w:t>初始化缓存操作对象</w:t>
      </w:r>
      <w:r w:rsidR="00441CC0">
        <w:rPr>
          <w:rFonts w:hint="eastAsia"/>
        </w:rPr>
        <w:t>，需要一个全局对象：</w:t>
      </w:r>
    </w:p>
    <w:p w:rsidR="00D3345A" w:rsidRDefault="00D3345A" w:rsidP="00092ADB">
      <w:pPr>
        <w:pStyle w:val="a0"/>
        <w:ind w:firstLine="0"/>
      </w:pPr>
      <w:r>
        <w:rPr>
          <w:rFonts w:hint="eastAsia"/>
        </w:rPr>
        <w:t>（全局变量，在</w:t>
      </w:r>
      <w:r>
        <w:rPr>
          <w:rFonts w:hint="eastAsia"/>
        </w:rPr>
        <w:t>main</w:t>
      </w:r>
      <w:r>
        <w:t>.go</w:t>
      </w:r>
      <w:r>
        <w:rPr>
          <w:rFonts w:hint="eastAsia"/>
        </w:rPr>
        <w:t>的运行周期内不会消失）</w:t>
      </w:r>
    </w:p>
    <w:p w:rsidR="00441CC0" w:rsidRDefault="00D3345A" w:rsidP="00092ADB">
      <w:pPr>
        <w:pStyle w:val="a0"/>
        <w:ind w:firstLine="0"/>
      </w:pPr>
      <w:r>
        <w:rPr>
          <w:noProof/>
        </w:rPr>
        <w:drawing>
          <wp:inline distT="0" distB="0" distL="0" distR="0" wp14:anchorId="5FDD6203" wp14:editId="75B026F7">
            <wp:extent cx="5278120" cy="1005840"/>
            <wp:effectExtent l="0" t="0" r="0" b="381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C" w:rsidRDefault="00623AAC" w:rsidP="00164FEA">
      <w:pPr>
        <w:pStyle w:val="a0"/>
        <w:ind w:firstLine="0"/>
      </w:pPr>
    </w:p>
    <w:p w:rsidR="00623AAC" w:rsidRDefault="00EB10D5" w:rsidP="00623AAC">
      <w:pPr>
        <w:pStyle w:val="a0"/>
      </w:pPr>
      <w:r>
        <w:rPr>
          <w:rFonts w:hint="eastAsia"/>
        </w:rPr>
        <w:t>写入缓存：</w:t>
      </w:r>
      <w:proofErr w:type="gramStart"/>
      <w:r w:rsidR="00623AAC">
        <w:t>bm.Put</w:t>
      </w:r>
      <w:proofErr w:type="gramEnd"/>
      <w:r w:rsidR="00623AAC">
        <w:t>("</w:t>
      </w:r>
      <w:r>
        <w:rPr>
          <w:rFonts w:hint="eastAsia"/>
        </w:rPr>
        <w:t>key</w:t>
      </w:r>
      <w:r w:rsidR="00623AAC">
        <w:t xml:space="preserve">", </w:t>
      </w:r>
      <w:r>
        <w:rPr>
          <w:rFonts w:hint="eastAsia"/>
        </w:rPr>
        <w:t>value</w:t>
      </w:r>
      <w:r w:rsidR="00623AAC">
        <w:t xml:space="preserve">, </w:t>
      </w:r>
      <w:r>
        <w:rPr>
          <w:rFonts w:hint="eastAsia"/>
        </w:rPr>
        <w:t>expires</w:t>
      </w:r>
      <w:r w:rsidR="00623AAC">
        <w:t>)</w:t>
      </w:r>
    </w:p>
    <w:p w:rsidR="00623AAC" w:rsidRDefault="00EB10D5" w:rsidP="00623AAC">
      <w:pPr>
        <w:pStyle w:val="a0"/>
      </w:pPr>
      <w:r>
        <w:rPr>
          <w:rFonts w:hint="eastAsia"/>
        </w:rPr>
        <w:t>获取缓存：</w:t>
      </w:r>
      <w:proofErr w:type="gramStart"/>
      <w:r w:rsidR="00623AAC">
        <w:t>bm.Get</w:t>
      </w:r>
      <w:proofErr w:type="gramEnd"/>
      <w:r w:rsidR="00623AAC">
        <w:t>("</w:t>
      </w:r>
      <w:r>
        <w:rPr>
          <w:rFonts w:hint="eastAsia"/>
        </w:rPr>
        <w:t>key</w:t>
      </w:r>
      <w:r w:rsidR="00623AAC">
        <w:t>")</w:t>
      </w:r>
    </w:p>
    <w:p w:rsidR="00623AAC" w:rsidRDefault="00EB10D5" w:rsidP="00623AAC">
      <w:pPr>
        <w:pStyle w:val="a0"/>
      </w:pPr>
      <w:r>
        <w:rPr>
          <w:rFonts w:hint="eastAsia"/>
        </w:rPr>
        <w:t>判断是否存在：</w:t>
      </w:r>
      <w:proofErr w:type="gramStart"/>
      <w:r w:rsidR="00623AAC">
        <w:t>bm.IsExist</w:t>
      </w:r>
      <w:proofErr w:type="gramEnd"/>
      <w:r w:rsidR="00623AAC">
        <w:t>("</w:t>
      </w:r>
      <w:r>
        <w:rPr>
          <w:rFonts w:hint="eastAsia"/>
        </w:rPr>
        <w:t>key</w:t>
      </w:r>
      <w:r w:rsidR="00623AAC">
        <w:t>")</w:t>
      </w:r>
    </w:p>
    <w:p w:rsidR="00623AAC" w:rsidRDefault="00EB10D5" w:rsidP="00623AAC">
      <w:pPr>
        <w:pStyle w:val="a0"/>
      </w:pPr>
      <w:r>
        <w:rPr>
          <w:rFonts w:hint="eastAsia"/>
        </w:rPr>
        <w:t>删除：</w:t>
      </w:r>
      <w:proofErr w:type="gramStart"/>
      <w:r w:rsidR="00623AAC">
        <w:t>bm.Delete</w:t>
      </w:r>
      <w:proofErr w:type="gramEnd"/>
      <w:r w:rsidR="00623AAC">
        <w:t>("</w:t>
      </w:r>
      <w:r>
        <w:rPr>
          <w:rFonts w:hint="eastAsia"/>
        </w:rPr>
        <w:t>key</w:t>
      </w:r>
      <w:r w:rsidR="00623AAC">
        <w:t>")</w:t>
      </w:r>
    </w:p>
    <w:p w:rsidR="00BA4421" w:rsidRDefault="00BA4421" w:rsidP="00623AAC">
      <w:pPr>
        <w:pStyle w:val="a0"/>
      </w:pPr>
    </w:p>
    <w:p w:rsidR="00BA4421" w:rsidRDefault="00BA4421" w:rsidP="00623AAC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actions</w:t>
      </w:r>
      <w:r>
        <w:rPr>
          <w:rFonts w:hint="eastAsia"/>
        </w:rPr>
        <w:t>获取时使用。</w:t>
      </w:r>
    </w:p>
    <w:p w:rsidR="00BA4421" w:rsidRDefault="00A13275" w:rsidP="00623AAC">
      <w:pPr>
        <w:pStyle w:val="a0"/>
      </w:pPr>
      <w:r>
        <w:rPr>
          <w:noProof/>
        </w:rPr>
        <w:lastRenderedPageBreak/>
        <w:drawing>
          <wp:inline distT="0" distB="0" distL="0" distR="0" wp14:anchorId="0803B399" wp14:editId="45DD0A5E">
            <wp:extent cx="5278120" cy="4617085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13A" w:rsidRDefault="000C713A" w:rsidP="00623AAC">
      <w:pPr>
        <w:pStyle w:val="a0"/>
      </w:pPr>
    </w:p>
    <w:p w:rsidR="000C713A" w:rsidRDefault="000C713A" w:rsidP="00623AAC">
      <w:pPr>
        <w:pStyle w:val="a0"/>
      </w:pPr>
      <w:r>
        <w:rPr>
          <w:rFonts w:hint="eastAsia"/>
        </w:rPr>
        <w:t>当第一次执行时，使用数据库读取，后续的操作，使用缓存：</w:t>
      </w:r>
    </w:p>
    <w:p w:rsidR="000C713A" w:rsidRDefault="00AD1892" w:rsidP="00623AAC">
      <w:pPr>
        <w:pStyle w:val="a0"/>
      </w:pPr>
      <w:r>
        <w:rPr>
          <w:noProof/>
        </w:rPr>
        <w:drawing>
          <wp:inline distT="0" distB="0" distL="0" distR="0" wp14:anchorId="043A2241" wp14:editId="42836B08">
            <wp:extent cx="5278120" cy="1787525"/>
            <wp:effectExtent l="0" t="0" r="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CAB" w:rsidRDefault="00AF4CAB" w:rsidP="00623AAC">
      <w:pPr>
        <w:pStyle w:val="a0"/>
      </w:pPr>
    </w:p>
    <w:p w:rsidR="00AF4CAB" w:rsidRDefault="00AF4CAB" w:rsidP="00623AAC">
      <w:pPr>
        <w:pStyle w:val="a0"/>
      </w:pPr>
    </w:p>
    <w:p w:rsidR="00AF4CAB" w:rsidRDefault="00AF4CAB" w:rsidP="00623AAC">
      <w:pPr>
        <w:pStyle w:val="a0"/>
      </w:pPr>
      <w:r w:rsidRPr="001E3880">
        <w:rPr>
          <w:rFonts w:hint="eastAsia"/>
          <w:color w:val="FF0000"/>
        </w:rPr>
        <w:t>本案中</w:t>
      </w:r>
      <w:proofErr w:type="gramStart"/>
      <w:r w:rsidRPr="001E3880">
        <w:rPr>
          <w:rFonts w:hint="eastAsia"/>
          <w:color w:val="FF0000"/>
        </w:rPr>
        <w:t>中</w:t>
      </w:r>
      <w:proofErr w:type="gramEnd"/>
      <w:r w:rsidRPr="001E3880">
        <w:rPr>
          <w:rFonts w:hint="eastAsia"/>
          <w:color w:val="FF0000"/>
        </w:rPr>
        <w:t>：</w:t>
      </w:r>
      <w:r w:rsidR="00C45524" w:rsidRPr="001E3880">
        <w:rPr>
          <w:rFonts w:hint="eastAsia"/>
          <w:color w:val="FF0000"/>
        </w:rPr>
        <w:t>存在用户修改角色，角色修改权限的功能，需要删除对应的缓存</w:t>
      </w:r>
      <w:r w:rsidR="00C45524">
        <w:rPr>
          <w:rFonts w:hint="eastAsia"/>
        </w:rPr>
        <w:t>。</w:t>
      </w:r>
    </w:p>
    <w:p w:rsidR="001E3880" w:rsidRDefault="001E3880" w:rsidP="00623AAC">
      <w:pPr>
        <w:pStyle w:val="a0"/>
      </w:pPr>
    </w:p>
    <w:p w:rsidR="00B51EE9" w:rsidRDefault="00B51EE9" w:rsidP="00623AAC">
      <w:pPr>
        <w:pStyle w:val="a0"/>
      </w:pPr>
    </w:p>
    <w:p w:rsidR="00B51EE9" w:rsidRDefault="00B51EE9" w:rsidP="00B51EE9">
      <w:pPr>
        <w:pStyle w:val="2"/>
      </w:pPr>
      <w:r>
        <w:rPr>
          <w:rFonts w:hint="eastAsia"/>
        </w:rPr>
        <w:lastRenderedPageBreak/>
        <w:t>配置系统</w:t>
      </w:r>
    </w:p>
    <w:p w:rsidR="00B51EE9" w:rsidRDefault="00B34221" w:rsidP="00B34221">
      <w:pPr>
        <w:pStyle w:val="3"/>
      </w:pPr>
      <w:r>
        <w:rPr>
          <w:rFonts w:hint="eastAsia"/>
        </w:rPr>
        <w:t>c</w:t>
      </w:r>
      <w:r>
        <w:t xml:space="preserve">onfig/app.conf, </w:t>
      </w:r>
      <w:r>
        <w:rPr>
          <w:rFonts w:hint="eastAsia"/>
        </w:rPr>
        <w:t>配置文件</w:t>
      </w:r>
    </w:p>
    <w:p w:rsidR="00B34221" w:rsidRDefault="00B34221" w:rsidP="00B34221">
      <w:pPr>
        <w:pStyle w:val="a0"/>
      </w:pPr>
    </w:p>
    <w:p w:rsidR="00D1458B" w:rsidRDefault="00D1458B" w:rsidP="00D1458B">
      <w:pPr>
        <w:pStyle w:val="3"/>
      </w:pPr>
      <w:r>
        <w:rPr>
          <w:rFonts w:hint="eastAsia"/>
        </w:rPr>
        <w:t>系统配置项</w:t>
      </w:r>
    </w:p>
    <w:p w:rsidR="00B16A4B" w:rsidRDefault="003E477D" w:rsidP="003E477D">
      <w:pPr>
        <w:pStyle w:val="4"/>
      </w:pPr>
      <w:r>
        <w:t xml:space="preserve">appname </w:t>
      </w:r>
      <w:r w:rsidR="00A62F98">
        <w:rPr>
          <w:rFonts w:hint="eastAsia"/>
        </w:rPr>
        <w:t>应用的名称</w:t>
      </w:r>
    </w:p>
    <w:p w:rsidR="002223F6" w:rsidRDefault="00B16A4B" w:rsidP="002223F6">
      <w:pPr>
        <w:pStyle w:val="4"/>
      </w:pPr>
      <w:r w:rsidRPr="00B16A4B">
        <w:t xml:space="preserve">httpaddr </w:t>
      </w:r>
      <w:r w:rsidR="002223F6">
        <w:rPr>
          <w:rFonts w:hint="eastAsia"/>
        </w:rPr>
        <w:t>监听的</w:t>
      </w:r>
      <w:r w:rsidR="002223F6">
        <w:rPr>
          <w:rFonts w:hint="eastAsia"/>
        </w:rPr>
        <w:t>IP</w:t>
      </w:r>
      <w:r w:rsidR="002223F6">
        <w:rPr>
          <w:rFonts w:hint="eastAsia"/>
        </w:rPr>
        <w:t>地址</w:t>
      </w:r>
    </w:p>
    <w:p w:rsidR="002223F6" w:rsidRDefault="002223F6" w:rsidP="002223F6">
      <w:pPr>
        <w:pStyle w:val="a0"/>
      </w:pPr>
      <w:r>
        <w:rPr>
          <w:rFonts w:hint="eastAsia"/>
        </w:rPr>
        <w:t>默认可以监听服务器的全部网卡的地址。</w:t>
      </w:r>
    </w:p>
    <w:p w:rsidR="002223F6" w:rsidRPr="002223F6" w:rsidRDefault="00F47645" w:rsidP="002223F6">
      <w:pPr>
        <w:pStyle w:val="a0"/>
        <w:rPr>
          <w:rFonts w:hint="eastAsia"/>
        </w:rPr>
      </w:pPr>
      <w:r>
        <w:rPr>
          <w:rFonts w:hint="eastAsia"/>
        </w:rPr>
        <w:t>通过配置指定，仅仅监听某个网卡地址进入的请求。</w:t>
      </w:r>
    </w:p>
    <w:p w:rsidR="003E477D" w:rsidRDefault="003E477D" w:rsidP="003E477D">
      <w:pPr>
        <w:pStyle w:val="4"/>
      </w:pPr>
      <w:r>
        <w:t xml:space="preserve">httpport </w:t>
      </w:r>
      <w:r w:rsidR="00A62F98">
        <w:rPr>
          <w:rFonts w:hint="eastAsia"/>
        </w:rPr>
        <w:t>监听的端口</w:t>
      </w:r>
    </w:p>
    <w:p w:rsidR="00F47645" w:rsidRPr="00F47645" w:rsidRDefault="00F47645" w:rsidP="00F47645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70F2BB9C" wp14:editId="7AE8AA86">
            <wp:extent cx="5278120" cy="2293620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58B" w:rsidRDefault="003E477D" w:rsidP="003E477D">
      <w:pPr>
        <w:pStyle w:val="4"/>
      </w:pPr>
      <w:r>
        <w:t xml:space="preserve">runmode </w:t>
      </w:r>
      <w:r w:rsidR="00A62F98">
        <w:rPr>
          <w:rFonts w:hint="eastAsia"/>
        </w:rPr>
        <w:t>运行模式</w:t>
      </w:r>
    </w:p>
    <w:p w:rsidR="00A62F98" w:rsidRDefault="00A62F98" w:rsidP="00A62F98">
      <w:pPr>
        <w:pStyle w:val="a0"/>
      </w:pPr>
      <w:r>
        <w:rPr>
          <w:rFonts w:hint="eastAsia"/>
        </w:rPr>
        <w:t>主要由：</w:t>
      </w:r>
      <w:r>
        <w:rPr>
          <w:rFonts w:hint="eastAsia"/>
        </w:rPr>
        <w:t>d</w:t>
      </w:r>
      <w:r>
        <w:t xml:space="preserve">ev, prod </w:t>
      </w:r>
      <w:r>
        <w:rPr>
          <w:rFonts w:hint="eastAsia"/>
        </w:rPr>
        <w:t>两种方案</w:t>
      </w:r>
    </w:p>
    <w:p w:rsidR="00A62F98" w:rsidRDefault="00A62F98" w:rsidP="00A62F98">
      <w:pPr>
        <w:pStyle w:val="a0"/>
      </w:pPr>
      <w:r>
        <w:rPr>
          <w:rFonts w:hint="eastAsia"/>
        </w:rPr>
        <w:t>dev</w:t>
      </w:r>
      <w:r>
        <w:rPr>
          <w:rFonts w:hint="eastAsia"/>
        </w:rPr>
        <w:t>：开发模式</w:t>
      </w:r>
    </w:p>
    <w:p w:rsidR="00A62F98" w:rsidRDefault="00A62F98" w:rsidP="00A62F98">
      <w:pPr>
        <w:pStyle w:val="a0"/>
      </w:pPr>
      <w:r>
        <w:rPr>
          <w:rFonts w:hint="eastAsia"/>
        </w:rPr>
        <w:t>prod</w:t>
      </w:r>
      <w:r>
        <w:rPr>
          <w:rFonts w:hint="eastAsia"/>
        </w:rPr>
        <w:t>：生成模式</w:t>
      </w:r>
    </w:p>
    <w:p w:rsidR="004D51E5" w:rsidRDefault="004D51E5" w:rsidP="00A62F98">
      <w:pPr>
        <w:pStyle w:val="a0"/>
      </w:pPr>
    </w:p>
    <w:p w:rsidR="004D51E5" w:rsidRDefault="004D51E5" w:rsidP="00A62F98">
      <w:pPr>
        <w:pStyle w:val="a0"/>
      </w:pPr>
      <w:r>
        <w:rPr>
          <w:rFonts w:hint="eastAsia"/>
        </w:rPr>
        <w:t>不同的模式，可以加载不同的配置信息。</w:t>
      </w:r>
    </w:p>
    <w:p w:rsidR="000E32D9" w:rsidRDefault="000E32D9" w:rsidP="00A62F98">
      <w:pPr>
        <w:pStyle w:val="a0"/>
      </w:pPr>
      <w:r>
        <w:rPr>
          <w:rFonts w:hint="eastAsia"/>
        </w:rPr>
        <w:t>演示：</w:t>
      </w:r>
    </w:p>
    <w:p w:rsidR="000E32D9" w:rsidRDefault="000E32D9" w:rsidP="00A62F98">
      <w:pPr>
        <w:pStyle w:val="a0"/>
      </w:pPr>
      <w:r>
        <w:rPr>
          <w:noProof/>
        </w:rPr>
        <w:lastRenderedPageBreak/>
        <w:drawing>
          <wp:inline distT="0" distB="0" distL="0" distR="0" wp14:anchorId="7D034B32" wp14:editId="64594207">
            <wp:extent cx="4419600" cy="3705225"/>
            <wp:effectExtent l="0" t="0" r="0" b="952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2D9" w:rsidRDefault="000E32D9" w:rsidP="00A62F98">
      <w:pPr>
        <w:pStyle w:val="a0"/>
      </w:pPr>
      <w:r>
        <w:rPr>
          <w:rFonts w:hint="eastAsia"/>
        </w:rPr>
        <w:t>当前的运行模式为</w:t>
      </w:r>
      <w:r>
        <w:rPr>
          <w:rFonts w:hint="eastAsia"/>
        </w:rPr>
        <w:t xml:space="preserve"> prod</w:t>
      </w:r>
      <w:r>
        <w:rPr>
          <w:rFonts w:hint="eastAsia"/>
        </w:rPr>
        <w:t>。则我们监听的端口为</w:t>
      </w:r>
      <w:r>
        <w:rPr>
          <w:rFonts w:hint="eastAsia"/>
        </w:rPr>
        <w:t>8</w:t>
      </w:r>
      <w:r>
        <w:t>087.</w:t>
      </w:r>
    </w:p>
    <w:p w:rsidR="000E32D9" w:rsidRDefault="000E32D9" w:rsidP="00A62F98">
      <w:pPr>
        <w:pStyle w:val="a0"/>
      </w:pPr>
      <w:r>
        <w:rPr>
          <w:noProof/>
        </w:rPr>
        <w:drawing>
          <wp:inline distT="0" distB="0" distL="0" distR="0" wp14:anchorId="47F16AEE" wp14:editId="7B73620D">
            <wp:extent cx="5278120" cy="715645"/>
            <wp:effectExtent l="0" t="0" r="0" b="825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826" w:rsidRDefault="00A62826" w:rsidP="00A62F98">
      <w:pPr>
        <w:pStyle w:val="a0"/>
      </w:pPr>
    </w:p>
    <w:p w:rsidR="00A62826" w:rsidRDefault="00A62826" w:rsidP="00A62F98">
      <w:pPr>
        <w:pStyle w:val="a0"/>
      </w:pPr>
    </w:p>
    <w:p w:rsidR="00A62826" w:rsidRDefault="003F5B51" w:rsidP="00A62F98">
      <w:pPr>
        <w:pStyle w:val="a0"/>
      </w:pPr>
      <w:r>
        <w:rPr>
          <w:rFonts w:hint="eastAsia"/>
        </w:rPr>
        <w:t>在模式配置之前的，称之为通用配置，</w:t>
      </w:r>
      <w:proofErr w:type="gramStart"/>
      <w:r>
        <w:rPr>
          <w:rFonts w:hint="eastAsia"/>
        </w:rPr>
        <w:t>若模式</w:t>
      </w:r>
      <w:proofErr w:type="gramEnd"/>
      <w:r>
        <w:rPr>
          <w:rFonts w:hint="eastAsia"/>
        </w:rPr>
        <w:t>中存在与通用配置相同的配置项，则会重写：</w:t>
      </w:r>
    </w:p>
    <w:p w:rsidR="003F5B51" w:rsidRDefault="003F5B51" w:rsidP="00A62F98">
      <w:pPr>
        <w:pStyle w:val="a0"/>
      </w:pPr>
      <w:r>
        <w:rPr>
          <w:noProof/>
        </w:rPr>
        <w:lastRenderedPageBreak/>
        <w:drawing>
          <wp:inline distT="0" distB="0" distL="0" distR="0" wp14:anchorId="17F7B179" wp14:editId="06A8E8BB">
            <wp:extent cx="5278120" cy="3115310"/>
            <wp:effectExtent l="0" t="0" r="0" b="889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5F5" w:rsidRDefault="007105F5" w:rsidP="00A62F98">
      <w:pPr>
        <w:pStyle w:val="a0"/>
      </w:pPr>
    </w:p>
    <w:p w:rsidR="007105F5" w:rsidRDefault="007105F5" w:rsidP="00A62F98">
      <w:pPr>
        <w:pStyle w:val="a0"/>
      </w:pPr>
    </w:p>
    <w:p w:rsidR="007105F5" w:rsidRDefault="007105F5" w:rsidP="007105F5">
      <w:pPr>
        <w:pStyle w:val="4"/>
      </w:pPr>
      <w:r>
        <w:rPr>
          <w:rFonts w:hint="eastAsia"/>
        </w:rPr>
        <w:t>sessionon</w:t>
      </w:r>
    </w:p>
    <w:p w:rsidR="007105F5" w:rsidRDefault="007105F5" w:rsidP="007105F5">
      <w:pPr>
        <w:pStyle w:val="a0"/>
      </w:pPr>
      <w:r>
        <w:rPr>
          <w:rFonts w:hint="eastAsia"/>
        </w:rPr>
        <w:t>是否自动开启</w:t>
      </w:r>
      <w:r>
        <w:rPr>
          <w:rFonts w:hint="eastAsia"/>
        </w:rPr>
        <w:t>session</w:t>
      </w:r>
    </w:p>
    <w:p w:rsidR="007105F5" w:rsidRDefault="007105F5" w:rsidP="007105F5">
      <w:pPr>
        <w:pStyle w:val="a0"/>
      </w:pPr>
    </w:p>
    <w:p w:rsidR="007105F5" w:rsidRDefault="007105F5" w:rsidP="007105F5">
      <w:pPr>
        <w:pStyle w:val="a0"/>
      </w:pPr>
      <w:r>
        <w:rPr>
          <w:rFonts w:hint="eastAsia"/>
        </w:rPr>
        <w:t>更建议在</w:t>
      </w:r>
      <w:r>
        <w:rPr>
          <w:rFonts w:hint="eastAsia"/>
        </w:rPr>
        <w:t xml:space="preserve"> go</w:t>
      </w:r>
      <w:r>
        <w:rPr>
          <w:rFonts w:hint="eastAsia"/>
        </w:rPr>
        <w:t>代码中使用：</w:t>
      </w:r>
    </w:p>
    <w:p w:rsidR="007105F5" w:rsidRDefault="007105F5" w:rsidP="007105F5">
      <w:pPr>
        <w:pStyle w:val="a0"/>
      </w:pPr>
      <w:proofErr w:type="gramStart"/>
      <w:r w:rsidRPr="007105F5">
        <w:t>beego.BConfig.WebConfig</w:t>
      </w:r>
      <w:proofErr w:type="gramEnd"/>
      <w:r w:rsidRPr="007105F5">
        <w:t>.Session.SessionOn = tru</w:t>
      </w:r>
      <w:r>
        <w:rPr>
          <w:rFonts w:hint="eastAsia"/>
        </w:rPr>
        <w:t>e</w:t>
      </w:r>
    </w:p>
    <w:p w:rsidR="007105F5" w:rsidRDefault="007105F5" w:rsidP="007105F5">
      <w:pPr>
        <w:pStyle w:val="a0"/>
      </w:pPr>
      <w:r>
        <w:rPr>
          <w:rFonts w:hint="eastAsia"/>
        </w:rPr>
        <w:t>来实现。</w:t>
      </w:r>
      <w:r>
        <w:rPr>
          <w:rFonts w:hint="eastAsia"/>
        </w:rPr>
        <w:t>session</w:t>
      </w:r>
      <w:r>
        <w:rPr>
          <w:rFonts w:hint="eastAsia"/>
        </w:rPr>
        <w:t>是功能的一部分！</w:t>
      </w:r>
    </w:p>
    <w:p w:rsidR="007105F5" w:rsidRDefault="007105F5" w:rsidP="007105F5">
      <w:pPr>
        <w:pStyle w:val="a0"/>
      </w:pPr>
    </w:p>
    <w:p w:rsidR="00B05FBB" w:rsidRDefault="00B05FBB" w:rsidP="007105F5">
      <w:pPr>
        <w:pStyle w:val="a0"/>
      </w:pPr>
    </w:p>
    <w:p w:rsidR="00D57FE3" w:rsidRDefault="00D57FE3" w:rsidP="00D57FE3">
      <w:pPr>
        <w:pStyle w:val="4"/>
      </w:pPr>
      <w:r w:rsidRPr="006526C5">
        <w:t>autorender</w:t>
      </w:r>
      <w:r>
        <w:rPr>
          <w:rFonts w:hint="eastAsia"/>
        </w:rPr>
        <w:t>，自动渲染模板</w:t>
      </w:r>
    </w:p>
    <w:p w:rsidR="00D57FE3" w:rsidRDefault="00D57FE3" w:rsidP="00D57FE3">
      <w:pPr>
        <w:pStyle w:val="a0"/>
      </w:pPr>
      <w:r>
        <w:rPr>
          <w:rFonts w:hint="eastAsia"/>
        </w:rPr>
        <w:t>自动渲染模板：当控制器运行结束时，会自动将模板渲染好（解析执行）。</w:t>
      </w:r>
    </w:p>
    <w:p w:rsidR="00D57FE3" w:rsidRDefault="00D57FE3" w:rsidP="00D57FE3">
      <w:pPr>
        <w:pStyle w:val="a0"/>
      </w:pPr>
      <w:r>
        <w:rPr>
          <w:rFonts w:hint="eastAsia"/>
        </w:rPr>
        <w:t>若没有指定</w:t>
      </w:r>
      <w:r>
        <w:rPr>
          <w:rFonts w:hint="eastAsia"/>
        </w:rPr>
        <w:t xml:space="preserve"> </w:t>
      </w:r>
      <w:r>
        <w:t>c.Tpl</w:t>
      </w:r>
      <w:r>
        <w:rPr>
          <w:rFonts w:hint="eastAsia"/>
        </w:rPr>
        <w:t>Name</w:t>
      </w:r>
      <w:r>
        <w:t xml:space="preserve"> beego</w:t>
      </w:r>
      <w:r>
        <w:rPr>
          <w:rFonts w:hint="eastAsia"/>
        </w:rPr>
        <w:t>会以</w:t>
      </w:r>
      <w:r>
        <w:rPr>
          <w:rFonts w:hint="eastAsia"/>
        </w:rPr>
        <w:t>v</w:t>
      </w:r>
      <w:r>
        <w:t xml:space="preserve">iews/controller/method.tpl </w:t>
      </w:r>
      <w:r>
        <w:rPr>
          <w:rFonts w:hint="eastAsia"/>
        </w:rPr>
        <w:t>文件作为当前动作的模板。</w:t>
      </w:r>
    </w:p>
    <w:p w:rsidR="00D57FE3" w:rsidRDefault="00D57FE3" w:rsidP="00D57FE3">
      <w:pPr>
        <w:pStyle w:val="a0"/>
      </w:pPr>
    </w:p>
    <w:p w:rsidR="00D57FE3" w:rsidRDefault="00D57FE3" w:rsidP="00D57FE3">
      <w:pPr>
        <w:pStyle w:val="a0"/>
      </w:pPr>
      <w:r>
        <w:rPr>
          <w:rFonts w:hint="eastAsia"/>
        </w:rPr>
        <w:t>可以将其关闭：</w:t>
      </w:r>
    </w:p>
    <w:p w:rsidR="00D57FE3" w:rsidRDefault="00D57FE3" w:rsidP="00D57FE3">
      <w:pPr>
        <w:pStyle w:val="a0"/>
      </w:pPr>
      <w:r>
        <w:rPr>
          <w:noProof/>
        </w:rPr>
        <w:lastRenderedPageBreak/>
        <w:drawing>
          <wp:inline distT="0" distB="0" distL="0" distR="0" wp14:anchorId="68F997DA" wp14:editId="4A437EAE">
            <wp:extent cx="5278120" cy="1882140"/>
            <wp:effectExtent l="0" t="0" r="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E3" w:rsidRDefault="00D57FE3" w:rsidP="00D57FE3">
      <w:pPr>
        <w:pStyle w:val="a0"/>
      </w:pPr>
    </w:p>
    <w:p w:rsidR="00D57FE3" w:rsidRDefault="00D57FE3" w:rsidP="00D57FE3">
      <w:pPr>
        <w:pStyle w:val="a0"/>
      </w:pPr>
      <w:r>
        <w:rPr>
          <w:rFonts w:hint="eastAsia"/>
        </w:rPr>
        <w:t>如果关闭了自动渲染，需要在控制器动作中，手动渲染：</w:t>
      </w:r>
    </w:p>
    <w:p w:rsidR="00D57FE3" w:rsidRDefault="00D57FE3" w:rsidP="00D57FE3">
      <w:pPr>
        <w:pStyle w:val="a0"/>
      </w:pPr>
      <w:r>
        <w:rPr>
          <w:noProof/>
        </w:rPr>
        <w:drawing>
          <wp:inline distT="0" distB="0" distL="0" distR="0" wp14:anchorId="1A5FB60D" wp14:editId="64D7C638">
            <wp:extent cx="5278120" cy="1687830"/>
            <wp:effectExtent l="0" t="0" r="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E3" w:rsidRDefault="00D57FE3" w:rsidP="00D57FE3">
      <w:pPr>
        <w:pStyle w:val="a0"/>
      </w:pPr>
    </w:p>
    <w:p w:rsidR="00D57FE3" w:rsidRDefault="00D57FE3" w:rsidP="00D57FE3">
      <w:pPr>
        <w:pStyle w:val="a0"/>
      </w:pPr>
      <w:r>
        <w:rPr>
          <w:rFonts w:hint="eastAsia"/>
        </w:rPr>
        <w:t>只有</w:t>
      </w:r>
      <w:proofErr w:type="gramStart"/>
      <w:r>
        <w:rPr>
          <w:rFonts w:hint="eastAsia"/>
        </w:rPr>
        <w:t>在做纯接口</w:t>
      </w:r>
      <w:proofErr w:type="gramEnd"/>
      <w:r>
        <w:rPr>
          <w:rFonts w:hint="eastAsia"/>
        </w:rPr>
        <w:t>数据程序时，需要关闭自动渲染配置</w:t>
      </w:r>
    </w:p>
    <w:p w:rsidR="00225216" w:rsidRPr="006526C5" w:rsidRDefault="00225216" w:rsidP="00D57FE3">
      <w:pPr>
        <w:pStyle w:val="a0"/>
        <w:rPr>
          <w:rFonts w:hint="eastAsia"/>
        </w:rPr>
      </w:pPr>
    </w:p>
    <w:p w:rsidR="00D57FE3" w:rsidRPr="007105F5" w:rsidRDefault="00D57FE3" w:rsidP="00D57FE3">
      <w:pPr>
        <w:pStyle w:val="a0"/>
        <w:rPr>
          <w:rFonts w:hint="eastAsia"/>
        </w:rPr>
      </w:pPr>
    </w:p>
    <w:p w:rsidR="00B05FBB" w:rsidRDefault="00B05FBB" w:rsidP="00B05FBB">
      <w:pPr>
        <w:pStyle w:val="4"/>
      </w:pPr>
      <w:r>
        <w:rPr>
          <w:rFonts w:hint="eastAsia"/>
        </w:rPr>
        <w:t>参考：</w:t>
      </w:r>
    </w:p>
    <w:p w:rsidR="00B05FBB" w:rsidRDefault="00D57FE3" w:rsidP="007105F5">
      <w:pPr>
        <w:pStyle w:val="a0"/>
      </w:pPr>
      <w:hyperlink r:id="rId251" w:history="1">
        <w:r w:rsidRPr="00DB5190">
          <w:rPr>
            <w:rStyle w:val="ad"/>
          </w:rPr>
          <w:t>https://beego.me/docs/mvc/controller/config.md</w:t>
        </w:r>
      </w:hyperlink>
    </w:p>
    <w:p w:rsidR="00D57FE3" w:rsidRDefault="00D57FE3" w:rsidP="007105F5">
      <w:pPr>
        <w:pStyle w:val="a0"/>
      </w:pPr>
    </w:p>
    <w:p w:rsidR="00D57FE3" w:rsidRDefault="00D57FE3" w:rsidP="00D57FE3">
      <w:pPr>
        <w:pStyle w:val="3"/>
      </w:pPr>
      <w:r>
        <w:rPr>
          <w:rFonts w:hint="eastAsia"/>
        </w:rPr>
        <w:t>自定义配置</w:t>
      </w:r>
    </w:p>
    <w:p w:rsidR="00A41970" w:rsidRPr="00A41970" w:rsidRDefault="00A41970" w:rsidP="00A41970">
      <w:pPr>
        <w:pStyle w:val="a0"/>
        <w:rPr>
          <w:rFonts w:hint="eastAsia"/>
        </w:rPr>
      </w:pPr>
      <w:r>
        <w:rPr>
          <w:rFonts w:hint="eastAsia"/>
        </w:rPr>
        <w:t>根据自己的需要</w:t>
      </w:r>
      <w:r w:rsidR="008C7E99">
        <w:rPr>
          <w:rFonts w:hint="eastAsia"/>
        </w:rPr>
        <w:t>，将配置写入到配置文件中：</w:t>
      </w:r>
    </w:p>
    <w:p w:rsidR="007105F5" w:rsidRDefault="00591F1D" w:rsidP="007105F5">
      <w:pPr>
        <w:pStyle w:val="a0"/>
      </w:pPr>
      <w:r>
        <w:rPr>
          <w:noProof/>
        </w:rPr>
        <w:lastRenderedPageBreak/>
        <w:drawing>
          <wp:inline distT="0" distB="0" distL="0" distR="0" wp14:anchorId="5F5F5ABF" wp14:editId="4E3981C3">
            <wp:extent cx="5278120" cy="4930775"/>
            <wp:effectExtent l="0" t="0" r="0" b="317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99" w:rsidRDefault="008C7E99" w:rsidP="007105F5">
      <w:pPr>
        <w:pStyle w:val="a0"/>
      </w:pPr>
    </w:p>
    <w:p w:rsidR="008C7E99" w:rsidRDefault="008C7E99" w:rsidP="008C7E99">
      <w:pPr>
        <w:pStyle w:val="3"/>
      </w:pPr>
      <w:r>
        <w:rPr>
          <w:rFonts w:hint="eastAsia"/>
        </w:rPr>
        <w:t>程序中访问配置</w:t>
      </w:r>
    </w:p>
    <w:p w:rsidR="0046263B" w:rsidRDefault="0046263B" w:rsidP="0046263B">
      <w:pPr>
        <w:pStyle w:val="a0"/>
      </w:pPr>
      <w:r>
        <w:rPr>
          <w:rFonts w:hint="eastAsia"/>
        </w:rPr>
        <w:t>模型中：</w:t>
      </w:r>
    </w:p>
    <w:p w:rsidR="0046263B" w:rsidRPr="0046263B" w:rsidRDefault="0046263B" w:rsidP="0046263B">
      <w:pPr>
        <w:pStyle w:val="a0"/>
        <w:rPr>
          <w:rFonts w:hint="eastAsia"/>
        </w:rPr>
      </w:pPr>
      <w:r>
        <w:rPr>
          <w:rFonts w:hint="eastAsia"/>
        </w:rPr>
        <w:t>m</w:t>
      </w:r>
      <w:r>
        <w:t>odels/</w:t>
      </w:r>
      <w:proofErr w:type="gramStart"/>
      <w:r w:rsidR="005C743F">
        <w:t>class.go</w:t>
      </w:r>
      <w:proofErr w:type="gramEnd"/>
    </w:p>
    <w:p w:rsidR="006526C5" w:rsidRDefault="0046263B" w:rsidP="007105F5">
      <w:pPr>
        <w:pStyle w:val="a0"/>
      </w:pPr>
      <w:r>
        <w:rPr>
          <w:noProof/>
        </w:rPr>
        <w:drawing>
          <wp:inline distT="0" distB="0" distL="0" distR="0" wp14:anchorId="10C18222" wp14:editId="2B29EB03">
            <wp:extent cx="5278120" cy="776605"/>
            <wp:effectExtent l="0" t="0" r="0" b="444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43F" w:rsidRDefault="005C743F" w:rsidP="007105F5">
      <w:pPr>
        <w:pStyle w:val="a0"/>
      </w:pPr>
    </w:p>
    <w:p w:rsidR="005C743F" w:rsidRDefault="005C743F" w:rsidP="007105F5">
      <w:pPr>
        <w:pStyle w:val="a0"/>
      </w:pPr>
      <w:proofErr w:type="gramStart"/>
      <w:r>
        <w:rPr>
          <w:rFonts w:hint="eastAsia"/>
        </w:rPr>
        <w:t>m</w:t>
      </w:r>
      <w:r>
        <w:t>ain.go</w:t>
      </w:r>
      <w:proofErr w:type="gramEnd"/>
    </w:p>
    <w:p w:rsidR="00591F1D" w:rsidRDefault="00591F1D" w:rsidP="007105F5">
      <w:pPr>
        <w:pStyle w:val="a0"/>
        <w:rPr>
          <w:rFonts w:hint="eastAsia"/>
        </w:rPr>
      </w:pPr>
    </w:p>
    <w:p w:rsidR="005C743F" w:rsidRDefault="00591F1D" w:rsidP="007105F5">
      <w:pPr>
        <w:pStyle w:val="a0"/>
      </w:pPr>
      <w:r>
        <w:rPr>
          <w:noProof/>
        </w:rPr>
        <w:lastRenderedPageBreak/>
        <w:drawing>
          <wp:inline distT="0" distB="0" distL="0" distR="0" wp14:anchorId="3D148004" wp14:editId="7672CB24">
            <wp:extent cx="5278120" cy="2891155"/>
            <wp:effectExtent l="0" t="0" r="0" b="444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8C6" w:rsidRDefault="00F178C6" w:rsidP="007105F5">
      <w:pPr>
        <w:pStyle w:val="a0"/>
      </w:pPr>
    </w:p>
    <w:p w:rsidR="00F178C6" w:rsidRDefault="0052089C" w:rsidP="007105F5">
      <w:pPr>
        <w:pStyle w:val="a0"/>
      </w:pPr>
      <w:r>
        <w:rPr>
          <w:rFonts w:hint="eastAsia"/>
        </w:rPr>
        <w:t>App</w:t>
      </w:r>
      <w:r>
        <w:t>Config.String()</w:t>
      </w:r>
    </w:p>
    <w:p w:rsidR="0052089C" w:rsidRDefault="0052089C" w:rsidP="007105F5">
      <w:pPr>
        <w:pStyle w:val="a0"/>
      </w:pPr>
      <w:r>
        <w:rPr>
          <w:rFonts w:hint="eastAsia"/>
        </w:rPr>
        <w:t>A</w:t>
      </w:r>
      <w:r>
        <w:t>ppConfig.Bool()</w:t>
      </w:r>
    </w:p>
    <w:p w:rsidR="0052089C" w:rsidRDefault="0052089C" w:rsidP="007105F5">
      <w:pPr>
        <w:pStyle w:val="a0"/>
      </w:pPr>
      <w:r>
        <w:rPr>
          <w:rFonts w:hint="eastAsia"/>
        </w:rPr>
        <w:t>A</w:t>
      </w:r>
      <w:r>
        <w:t>ppConfig.Int()</w:t>
      </w:r>
    </w:p>
    <w:p w:rsidR="0052089C" w:rsidRDefault="0052089C" w:rsidP="007105F5">
      <w:pPr>
        <w:pStyle w:val="a0"/>
      </w:pPr>
      <w:r>
        <w:rPr>
          <w:rFonts w:hint="eastAsia"/>
        </w:rPr>
        <w:t>用来获取其他类型的配置项的值。</w:t>
      </w:r>
    </w:p>
    <w:p w:rsidR="0052089C" w:rsidRDefault="0052089C" w:rsidP="007105F5">
      <w:pPr>
        <w:pStyle w:val="a0"/>
      </w:pPr>
    </w:p>
    <w:p w:rsidR="0052089C" w:rsidRDefault="003F6889" w:rsidP="003F6889">
      <w:pPr>
        <w:pStyle w:val="3"/>
      </w:pPr>
      <w:r>
        <w:rPr>
          <w:rFonts w:hint="eastAsia"/>
        </w:rPr>
        <w:t>程序中改变配置</w:t>
      </w:r>
    </w:p>
    <w:p w:rsidR="00CF6DBE" w:rsidRPr="00CF6DBE" w:rsidRDefault="00CF6DBE" w:rsidP="00CF6DBE">
      <w:pPr>
        <w:pStyle w:val="a0"/>
        <w:rPr>
          <w:rFonts w:hint="eastAsia"/>
        </w:rPr>
      </w:pPr>
      <w:r>
        <w:rPr>
          <w:rFonts w:hint="eastAsia"/>
        </w:rPr>
        <w:t>配置过</w:t>
      </w:r>
      <w:r>
        <w:rPr>
          <w:rFonts w:hint="eastAsia"/>
        </w:rPr>
        <w:t>session</w:t>
      </w:r>
      <w:r>
        <w:rPr>
          <w:rFonts w:hint="eastAsia"/>
        </w:rPr>
        <w:t>：</w:t>
      </w:r>
    </w:p>
    <w:p w:rsidR="003F6889" w:rsidRDefault="00ED5D3F" w:rsidP="003F6889">
      <w:pPr>
        <w:pStyle w:val="a0"/>
      </w:pPr>
      <w:r>
        <w:rPr>
          <w:noProof/>
        </w:rPr>
        <w:drawing>
          <wp:inline distT="0" distB="0" distL="0" distR="0" wp14:anchorId="39E96691" wp14:editId="21B1D96A">
            <wp:extent cx="5278120" cy="1279525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1D1" w:rsidRDefault="004601D1" w:rsidP="003F6889">
      <w:pPr>
        <w:pStyle w:val="a0"/>
      </w:pPr>
    </w:p>
    <w:p w:rsidR="004601D1" w:rsidRDefault="004601D1" w:rsidP="003F6889">
      <w:pPr>
        <w:pStyle w:val="a0"/>
      </w:pPr>
      <w:r>
        <w:rPr>
          <w:rFonts w:hint="eastAsia"/>
        </w:rPr>
        <w:t>配置的代码执行，配置生效。程序运行结束，配置也随之失效！</w:t>
      </w:r>
    </w:p>
    <w:p w:rsidR="004601D1" w:rsidRDefault="004601D1" w:rsidP="003F6889">
      <w:pPr>
        <w:pStyle w:val="a0"/>
        <w:rPr>
          <w:rFonts w:hint="eastAsia"/>
        </w:rPr>
      </w:pPr>
    </w:p>
    <w:p w:rsidR="004601D1" w:rsidRDefault="004601D1" w:rsidP="003F6889">
      <w:pPr>
        <w:pStyle w:val="a0"/>
      </w:pPr>
      <w:r>
        <w:rPr>
          <w:rFonts w:hint="eastAsia"/>
        </w:rPr>
        <w:t>配置文件中，程序运行既会生效。</w:t>
      </w:r>
    </w:p>
    <w:p w:rsidR="00FE5E27" w:rsidRDefault="00FE5E27" w:rsidP="003F6889">
      <w:pPr>
        <w:pStyle w:val="a0"/>
      </w:pPr>
    </w:p>
    <w:p w:rsidR="00FE5E27" w:rsidRDefault="00FE5E27" w:rsidP="003F6889">
      <w:pPr>
        <w:pStyle w:val="a0"/>
      </w:pPr>
      <w:r>
        <w:rPr>
          <w:rFonts w:hint="eastAsia"/>
        </w:rPr>
        <w:t>通用的配置</w:t>
      </w:r>
      <w:r>
        <w:rPr>
          <w:rFonts w:hint="eastAsia"/>
        </w:rPr>
        <w:t xml:space="preserve"> </w:t>
      </w:r>
      <w:r>
        <w:rPr>
          <w:rFonts w:hint="eastAsia"/>
        </w:rPr>
        <w:t>方法：</w:t>
      </w:r>
    </w:p>
    <w:p w:rsidR="00FE5E27" w:rsidRDefault="00FE5E27" w:rsidP="003F6889">
      <w:pPr>
        <w:pStyle w:val="a0"/>
        <w:rPr>
          <w:rFonts w:ascii="Helvetica" w:hAnsi="Helvetica" w:cs="Helvetica"/>
          <w:color w:val="333333"/>
          <w:szCs w:val="21"/>
          <w:shd w:val="clear" w:color="auto" w:fill="FAFAFA"/>
        </w:rPr>
      </w:pPr>
      <w:proofErr w:type="gramStart"/>
      <w:r>
        <w:rPr>
          <w:rFonts w:ascii="Helvetica" w:hAnsi="Helvetica" w:cs="Helvetica"/>
          <w:color w:val="333333"/>
          <w:szCs w:val="21"/>
          <w:shd w:val="clear" w:color="auto" w:fill="FAFAFA"/>
        </w:rPr>
        <w:lastRenderedPageBreak/>
        <w:t>beego.AppConfig.</w:t>
      </w:r>
      <w:r>
        <w:rPr>
          <w:rFonts w:ascii="Helvetica" w:hAnsi="Helvetica" w:cs="Helvetica"/>
          <w:color w:val="333333"/>
          <w:szCs w:val="21"/>
          <w:shd w:val="clear" w:color="auto" w:fill="FAFAFA"/>
        </w:rPr>
        <w:t>Set</w:t>
      </w:r>
      <w:proofErr w:type="gramEnd"/>
      <w:r>
        <w:rPr>
          <w:rFonts w:ascii="Helvetica" w:hAnsi="Helvetica" w:cs="Helvetica"/>
          <w:color w:val="333333"/>
          <w:szCs w:val="21"/>
          <w:shd w:val="clear" w:color="auto" w:fill="FAFAFA"/>
        </w:rPr>
        <w:t>(key, val string) error</w:t>
      </w:r>
    </w:p>
    <w:p w:rsidR="001602E9" w:rsidRDefault="001602E9" w:rsidP="003F6889">
      <w:pPr>
        <w:pStyle w:val="a0"/>
      </w:pPr>
    </w:p>
    <w:p w:rsidR="00D42C5E" w:rsidRDefault="00D42C5E" w:rsidP="003F6889">
      <w:pPr>
        <w:pStyle w:val="a0"/>
      </w:pPr>
    </w:p>
    <w:p w:rsidR="00D42C5E" w:rsidRDefault="00D42C5E" w:rsidP="00D42C5E">
      <w:pPr>
        <w:pStyle w:val="2"/>
      </w:pPr>
      <w:r>
        <w:rPr>
          <w:rFonts w:hint="eastAsia"/>
        </w:rPr>
        <w:t>日志</w:t>
      </w:r>
    </w:p>
    <w:p w:rsidR="003B58F8" w:rsidRDefault="003B58F8" w:rsidP="003B58F8">
      <w:pPr>
        <w:pStyle w:val="a0"/>
        <w:ind w:firstLine="0"/>
      </w:pPr>
      <w:r>
        <w:rPr>
          <w:rFonts w:hint="eastAsia"/>
        </w:rPr>
        <w:t>可以将操作记录下拉。称之为日志。</w:t>
      </w:r>
    </w:p>
    <w:p w:rsidR="003B58F8" w:rsidRDefault="006A291F" w:rsidP="003B58F8">
      <w:pPr>
        <w:pStyle w:val="a0"/>
        <w:ind w:firstLine="0"/>
      </w:pPr>
      <w:r>
        <w:rPr>
          <w:rFonts w:hint="eastAsia"/>
        </w:rPr>
        <w:t>启用文件日志，并完成基础配置</w:t>
      </w:r>
    </w:p>
    <w:p w:rsidR="006A291F" w:rsidRDefault="006A291F" w:rsidP="003B58F8">
      <w:pPr>
        <w:pStyle w:val="a0"/>
        <w:ind w:firstLine="0"/>
      </w:pPr>
      <w:r>
        <w:rPr>
          <w:rFonts w:hint="eastAsia"/>
        </w:rPr>
        <w:t>zai</w:t>
      </w:r>
      <w:r>
        <w:t xml:space="preserve"> </w:t>
      </w:r>
      <w:proofErr w:type="gramStart"/>
      <w:r>
        <w:t>main.go</w:t>
      </w:r>
      <w:proofErr w:type="gramEnd"/>
      <w:r>
        <w:t xml:space="preserve"> init()</w:t>
      </w:r>
    </w:p>
    <w:p w:rsidR="006A291F" w:rsidRDefault="006A291F" w:rsidP="003B58F8">
      <w:pPr>
        <w:pStyle w:val="a0"/>
        <w:ind w:firstLine="0"/>
      </w:pPr>
      <w:r>
        <w:rPr>
          <w:noProof/>
        </w:rPr>
        <w:drawing>
          <wp:inline distT="0" distB="0" distL="0" distR="0" wp14:anchorId="79072617" wp14:editId="45BB4541">
            <wp:extent cx="5278120" cy="2319655"/>
            <wp:effectExtent l="0" t="0" r="0" b="444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632" w:rsidRDefault="00387632" w:rsidP="003B58F8">
      <w:pPr>
        <w:pStyle w:val="a0"/>
        <w:ind w:firstLine="0"/>
      </w:pPr>
    </w:p>
    <w:p w:rsidR="00387632" w:rsidRDefault="00387632" w:rsidP="003B58F8">
      <w:pPr>
        <w:pStyle w:val="a0"/>
        <w:ind w:firstLine="0"/>
      </w:pPr>
      <w:r>
        <w:rPr>
          <w:rFonts w:hint="eastAsia"/>
        </w:rPr>
        <w:t>在需要记录的位置，记录日志。</w:t>
      </w:r>
    </w:p>
    <w:p w:rsidR="00387632" w:rsidRDefault="00387632" w:rsidP="003B58F8">
      <w:pPr>
        <w:pStyle w:val="a0"/>
        <w:ind w:firstLine="0"/>
      </w:pPr>
      <w:r>
        <w:rPr>
          <w:rFonts w:hint="eastAsia"/>
        </w:rPr>
        <w:t>记录，可以将内容分级：</w:t>
      </w:r>
      <w:r w:rsidR="00D82C8D">
        <w:rPr>
          <w:rFonts w:hint="eastAsia"/>
        </w:rPr>
        <w:t>由上至下，逐一递减：</w:t>
      </w:r>
    </w:p>
    <w:p w:rsidR="00F41F40" w:rsidRDefault="00F41F40" w:rsidP="00D82C8D">
      <w:pPr>
        <w:pStyle w:val="a0"/>
        <w:numPr>
          <w:ilvl w:val="0"/>
          <w:numId w:val="23"/>
        </w:numPr>
      </w:pPr>
      <w:r>
        <w:t>beego.Emergency("this is emergency")</w:t>
      </w:r>
      <w:r w:rsidR="00B514D0">
        <w:t xml:space="preserve"> // </w:t>
      </w:r>
      <w:r w:rsidR="00B514D0">
        <w:rPr>
          <w:rFonts w:hint="eastAsia"/>
        </w:rPr>
        <w:t>最高级别错误</w:t>
      </w:r>
    </w:p>
    <w:p w:rsidR="00F41F40" w:rsidRDefault="00F41F40" w:rsidP="00D82C8D">
      <w:pPr>
        <w:pStyle w:val="a0"/>
        <w:numPr>
          <w:ilvl w:val="0"/>
          <w:numId w:val="23"/>
        </w:numPr>
      </w:pPr>
      <w:r>
        <w:t>beego.Alert("this is alert")</w:t>
      </w:r>
      <w:r w:rsidR="00B514D0">
        <w:t xml:space="preserve"> /</w:t>
      </w:r>
      <w:r w:rsidR="00B514D0">
        <w:rPr>
          <w:rFonts w:hint="eastAsia"/>
        </w:rPr>
        <w:t>/</w:t>
      </w:r>
      <w:r w:rsidR="00B514D0">
        <w:t xml:space="preserve"> </w:t>
      </w:r>
      <w:r w:rsidR="00B514D0">
        <w:rPr>
          <w:rFonts w:hint="eastAsia"/>
        </w:rPr>
        <w:t>严重警告</w:t>
      </w:r>
    </w:p>
    <w:p w:rsidR="00F41F40" w:rsidRDefault="00F41F40" w:rsidP="00D82C8D">
      <w:pPr>
        <w:pStyle w:val="a0"/>
        <w:numPr>
          <w:ilvl w:val="0"/>
          <w:numId w:val="23"/>
        </w:numPr>
      </w:pPr>
      <w:r>
        <w:t>beego.Critical("this is critical")</w:t>
      </w:r>
      <w:r w:rsidR="00B514D0">
        <w:t xml:space="preserve"> // </w:t>
      </w:r>
      <w:r w:rsidR="00B514D0">
        <w:rPr>
          <w:rFonts w:hint="eastAsia"/>
        </w:rPr>
        <w:t>非法</w:t>
      </w:r>
    </w:p>
    <w:p w:rsidR="00F41F40" w:rsidRDefault="00F41F40" w:rsidP="00D82C8D">
      <w:pPr>
        <w:pStyle w:val="a0"/>
        <w:numPr>
          <w:ilvl w:val="0"/>
          <w:numId w:val="23"/>
        </w:numPr>
      </w:pPr>
      <w:r>
        <w:t>beego.Error("this is error")</w:t>
      </w:r>
      <w:r w:rsidR="00953026">
        <w:t xml:space="preserve"> </w:t>
      </w:r>
      <w:r w:rsidR="00953026">
        <w:rPr>
          <w:rFonts w:hint="eastAsia"/>
        </w:rPr>
        <w:t>/</w:t>
      </w:r>
      <w:r w:rsidR="00953026">
        <w:t xml:space="preserve">/ </w:t>
      </w:r>
      <w:r w:rsidR="00953026">
        <w:rPr>
          <w:rFonts w:hint="eastAsia"/>
        </w:rPr>
        <w:t>错误</w:t>
      </w:r>
    </w:p>
    <w:p w:rsidR="00F41F40" w:rsidRDefault="00F41F40" w:rsidP="00D82C8D">
      <w:pPr>
        <w:pStyle w:val="a0"/>
        <w:numPr>
          <w:ilvl w:val="0"/>
          <w:numId w:val="23"/>
        </w:numPr>
      </w:pPr>
      <w:r>
        <w:t>beego.Warning("this is warning")</w:t>
      </w:r>
      <w:r w:rsidR="00C977E6">
        <w:t xml:space="preserve"> // </w:t>
      </w:r>
      <w:r w:rsidR="00C977E6">
        <w:rPr>
          <w:rFonts w:hint="eastAsia"/>
        </w:rPr>
        <w:t>警告</w:t>
      </w:r>
    </w:p>
    <w:p w:rsidR="00F41F40" w:rsidRDefault="00F41F40" w:rsidP="00D82C8D">
      <w:pPr>
        <w:pStyle w:val="a0"/>
        <w:numPr>
          <w:ilvl w:val="0"/>
          <w:numId w:val="23"/>
        </w:numPr>
      </w:pPr>
      <w:r>
        <w:t>beego.Notice("this is notice")</w:t>
      </w:r>
      <w:r w:rsidR="00C977E6">
        <w:t xml:space="preserve"> // </w:t>
      </w:r>
      <w:r w:rsidR="00C977E6">
        <w:rPr>
          <w:rFonts w:hint="eastAsia"/>
        </w:rPr>
        <w:t>提示</w:t>
      </w:r>
    </w:p>
    <w:p w:rsidR="00F41F40" w:rsidRDefault="00F41F40" w:rsidP="00D82C8D">
      <w:pPr>
        <w:pStyle w:val="a0"/>
        <w:numPr>
          <w:ilvl w:val="0"/>
          <w:numId w:val="23"/>
        </w:numPr>
      </w:pPr>
      <w:r>
        <w:t>beego.Informational("this is informational")</w:t>
      </w:r>
      <w:r w:rsidR="00A518C2">
        <w:t xml:space="preserve"> </w:t>
      </w:r>
      <w:r w:rsidR="00A518C2">
        <w:rPr>
          <w:rFonts w:hint="eastAsia"/>
        </w:rPr>
        <w:t>/</w:t>
      </w:r>
      <w:r w:rsidR="00A518C2">
        <w:t xml:space="preserve">/ </w:t>
      </w:r>
      <w:r w:rsidR="00A518C2">
        <w:rPr>
          <w:rFonts w:hint="eastAsia"/>
        </w:rPr>
        <w:t>信息</w:t>
      </w:r>
    </w:p>
    <w:p w:rsidR="00F41F40" w:rsidRDefault="00F41F40" w:rsidP="00D82C8D">
      <w:pPr>
        <w:pStyle w:val="a0"/>
        <w:numPr>
          <w:ilvl w:val="0"/>
          <w:numId w:val="23"/>
        </w:numPr>
      </w:pPr>
      <w:r>
        <w:t>beego.Debug("this is debug")</w:t>
      </w:r>
      <w:r w:rsidR="00032A9D">
        <w:t xml:space="preserve"> </w:t>
      </w:r>
      <w:r w:rsidR="00032A9D">
        <w:rPr>
          <w:rFonts w:hint="eastAsia"/>
        </w:rPr>
        <w:t>/</w:t>
      </w:r>
      <w:r w:rsidR="00032A9D">
        <w:t xml:space="preserve">/ </w:t>
      </w:r>
      <w:r w:rsidR="00032A9D">
        <w:rPr>
          <w:rFonts w:hint="eastAsia"/>
        </w:rPr>
        <w:t>调试</w:t>
      </w:r>
    </w:p>
    <w:p w:rsidR="00592AC4" w:rsidRDefault="00592AC4" w:rsidP="00592AC4">
      <w:pPr>
        <w:pStyle w:val="a0"/>
        <w:ind w:firstLine="0"/>
      </w:pPr>
    </w:p>
    <w:p w:rsidR="00592AC4" w:rsidRDefault="00D07AF1" w:rsidP="00592AC4">
      <w:pPr>
        <w:pStyle w:val="a0"/>
        <w:ind w:firstLine="0"/>
      </w:pPr>
      <w:r>
        <w:rPr>
          <w:rFonts w:hint="eastAsia"/>
        </w:rPr>
        <w:t>记录日志：</w:t>
      </w:r>
    </w:p>
    <w:p w:rsidR="00D07AF1" w:rsidRDefault="00D07AF1" w:rsidP="00592AC4">
      <w:pPr>
        <w:pStyle w:val="a0"/>
        <w:ind w:firstLine="0"/>
        <w:rPr>
          <w:rFonts w:hint="eastAsia"/>
        </w:rPr>
      </w:pPr>
      <w:r>
        <w:rPr>
          <w:rFonts w:hint="eastAsia"/>
        </w:rPr>
        <w:t>记录班级更新操作：</w:t>
      </w:r>
    </w:p>
    <w:p w:rsidR="00D07AF1" w:rsidRDefault="00D07AF1" w:rsidP="00592AC4">
      <w:pPr>
        <w:pStyle w:val="a0"/>
        <w:ind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D894E8" wp14:editId="7F099625">
            <wp:extent cx="5278120" cy="91694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AF1" w:rsidRDefault="00D07AF1" w:rsidP="00592AC4">
      <w:pPr>
        <w:pStyle w:val="a0"/>
        <w:ind w:firstLine="0"/>
      </w:pPr>
    </w:p>
    <w:p w:rsidR="00D07AF1" w:rsidRDefault="00D07AF1" w:rsidP="00592AC4">
      <w:pPr>
        <w:pStyle w:val="a0"/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6EC8AC93" wp14:editId="21277B48">
            <wp:extent cx="5278120" cy="2283460"/>
            <wp:effectExtent l="0" t="0" r="0" b="254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AC4" w:rsidRDefault="00592AC4" w:rsidP="00592AC4">
      <w:pPr>
        <w:pStyle w:val="a0"/>
        <w:ind w:firstLine="0"/>
      </w:pPr>
    </w:p>
    <w:p w:rsidR="0009664A" w:rsidRDefault="0009664A" w:rsidP="00592AC4">
      <w:pPr>
        <w:pStyle w:val="a0"/>
        <w:ind w:firstLine="0"/>
      </w:pPr>
    </w:p>
    <w:p w:rsidR="0009664A" w:rsidRDefault="0009664A" w:rsidP="00592AC4">
      <w:pPr>
        <w:pStyle w:val="a0"/>
        <w:ind w:firstLine="0"/>
        <w:rPr>
          <w:rFonts w:hint="eastAsia"/>
        </w:rPr>
      </w:pPr>
      <w:r>
        <w:rPr>
          <w:rFonts w:hint="eastAsia"/>
        </w:rPr>
        <w:t>项目功能存在日志，是合理的习惯！</w:t>
      </w:r>
      <w:bookmarkStart w:id="149" w:name="_GoBack"/>
      <w:bookmarkEnd w:id="149"/>
    </w:p>
    <w:p w:rsidR="00F41F40" w:rsidRPr="001602E9" w:rsidRDefault="00F41F40" w:rsidP="00F41F40">
      <w:pPr>
        <w:pStyle w:val="a0"/>
        <w:ind w:firstLine="435"/>
        <w:rPr>
          <w:rFonts w:hint="eastAsia"/>
        </w:rPr>
      </w:pPr>
    </w:p>
    <w:p w:rsidR="00490E64" w:rsidRDefault="00490E64" w:rsidP="00490E64">
      <w:pPr>
        <w:pStyle w:val="1"/>
      </w:pPr>
      <w:bookmarkStart w:id="150" w:name="_Toc532977588"/>
      <w:r>
        <w:rPr>
          <w:rFonts w:hint="eastAsia"/>
        </w:rPr>
        <w:lastRenderedPageBreak/>
        <w:t>重构项目</w:t>
      </w:r>
      <w:bookmarkEnd w:id="150"/>
    </w:p>
    <w:p w:rsidR="00BB325E" w:rsidRDefault="00BB325E" w:rsidP="00E5296E">
      <w:pPr>
        <w:pStyle w:val="2"/>
      </w:pPr>
      <w:bookmarkStart w:id="151" w:name="_Toc532977589"/>
      <w:r>
        <w:rPr>
          <w:rFonts w:hint="eastAsia"/>
        </w:rPr>
        <w:t>班级列表</w:t>
      </w:r>
      <w:bookmarkEnd w:id="151"/>
    </w:p>
    <w:p w:rsidR="00BB325E" w:rsidRDefault="00BB325E" w:rsidP="00E5296E">
      <w:pPr>
        <w:pStyle w:val="3"/>
      </w:pPr>
      <w:bookmarkStart w:id="152" w:name="_Toc532977590"/>
      <w:r>
        <w:rPr>
          <w:rFonts w:hint="eastAsia"/>
        </w:rPr>
        <w:t>基本功能</w:t>
      </w:r>
      <w:bookmarkEnd w:id="152"/>
    </w:p>
    <w:p w:rsidR="00BB325E" w:rsidRDefault="00BB325E" w:rsidP="00BB325E">
      <w:pPr>
        <w:pStyle w:val="a0"/>
        <w:ind w:firstLine="0"/>
      </w:pPr>
      <w:r>
        <w:rPr>
          <w:rFonts w:hint="eastAsia"/>
        </w:rPr>
        <w:t>参考：第一张，快速入门即可。</w:t>
      </w:r>
    </w:p>
    <w:p w:rsidR="00BB325E" w:rsidRDefault="00BB325E" w:rsidP="00BB325E">
      <w:pPr>
        <w:pStyle w:val="a0"/>
        <w:ind w:firstLine="0"/>
      </w:pPr>
    </w:p>
    <w:p w:rsidR="00BB325E" w:rsidRDefault="009C6356" w:rsidP="00E5296E">
      <w:pPr>
        <w:pStyle w:val="3"/>
      </w:pPr>
      <w:bookmarkStart w:id="153" w:name="_Toc532977591"/>
      <w:r>
        <w:rPr>
          <w:rFonts w:hint="eastAsia"/>
        </w:rPr>
        <w:t>关联数据</w:t>
      </w:r>
      <w:bookmarkEnd w:id="153"/>
    </w:p>
    <w:p w:rsidR="00366E16" w:rsidRPr="00366E16" w:rsidRDefault="00366E16" w:rsidP="00366E16">
      <w:pPr>
        <w:pStyle w:val="a0"/>
      </w:pPr>
    </w:p>
    <w:p w:rsidR="00E5296E" w:rsidRDefault="009843FE" w:rsidP="00E5296E">
      <w:pPr>
        <w:pStyle w:val="a0"/>
      </w:pPr>
      <w:r>
        <w:rPr>
          <w:noProof/>
        </w:rPr>
        <w:drawing>
          <wp:inline distT="0" distB="0" distL="0" distR="0" wp14:anchorId="11B55747" wp14:editId="3AA15B45">
            <wp:extent cx="5278120" cy="2275205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3FE" w:rsidRDefault="009843FE" w:rsidP="00E5296E">
      <w:pPr>
        <w:pStyle w:val="a0"/>
      </w:pPr>
    </w:p>
    <w:p w:rsidR="009843FE" w:rsidRDefault="009843FE" w:rsidP="00844D4C">
      <w:pPr>
        <w:pStyle w:val="4"/>
      </w:pPr>
      <w:r>
        <w:rPr>
          <w:rFonts w:hint="eastAsia"/>
        </w:rPr>
        <w:t>定义模型，定义关联：</w:t>
      </w:r>
    </w:p>
    <w:p w:rsidR="009843FE" w:rsidRDefault="009843FE" w:rsidP="00E5296E">
      <w:pPr>
        <w:pStyle w:val="a0"/>
      </w:pPr>
      <w:r>
        <w:rPr>
          <w:rFonts w:hint="eastAsia"/>
        </w:rPr>
        <w:t>班级和教室：属于，多对一的关系。</w:t>
      </w:r>
    </w:p>
    <w:p w:rsidR="009843FE" w:rsidRDefault="009843FE" w:rsidP="00E5296E">
      <w:pPr>
        <w:pStyle w:val="a0"/>
      </w:pPr>
      <w:r>
        <w:rPr>
          <w:rFonts w:hint="eastAsia"/>
        </w:rPr>
        <w:t>班级和班主任：属于，多对一的关系。</w:t>
      </w:r>
    </w:p>
    <w:p w:rsidR="009843FE" w:rsidRDefault="009843FE" w:rsidP="00E5296E">
      <w:pPr>
        <w:pStyle w:val="a0"/>
      </w:pPr>
      <w:r>
        <w:rPr>
          <w:rFonts w:hint="eastAsia"/>
        </w:rPr>
        <w:t>班级和学生：属于一对多。</w:t>
      </w:r>
    </w:p>
    <w:p w:rsidR="009843FE" w:rsidRDefault="009843FE" w:rsidP="00E5296E">
      <w:pPr>
        <w:pStyle w:val="a0"/>
      </w:pPr>
    </w:p>
    <w:p w:rsidR="0088100A" w:rsidRDefault="0088100A" w:rsidP="0088100A">
      <w:pPr>
        <w:pStyle w:val="a0"/>
      </w:pPr>
      <w:r>
        <w:rPr>
          <w:rFonts w:hint="eastAsia"/>
        </w:rPr>
        <w:t>保证</w:t>
      </w:r>
      <w:r>
        <w:rPr>
          <w:rFonts w:hint="eastAsia"/>
        </w:rPr>
        <w:t xml:space="preserve"> Class</w:t>
      </w:r>
      <w:r>
        <w:rPr>
          <w:rFonts w:hint="eastAsia"/>
        </w:rPr>
        <w:t>，</w:t>
      </w:r>
      <w:r>
        <w:rPr>
          <w:rFonts w:hint="eastAsia"/>
        </w:rPr>
        <w:t xml:space="preserve"> Student</w:t>
      </w:r>
      <w:r>
        <w:rPr>
          <w:rFonts w:hint="eastAsia"/>
        </w:rPr>
        <w:t>，</w:t>
      </w:r>
      <w:r>
        <w:rPr>
          <w:rFonts w:hint="eastAsia"/>
        </w:rPr>
        <w:t xml:space="preserve"> Teacher</w:t>
      </w:r>
      <w:r>
        <w:rPr>
          <w:rFonts w:hint="eastAsia"/>
        </w:rPr>
        <w:t>模型存在：</w:t>
      </w:r>
    </w:p>
    <w:p w:rsidR="0088100A" w:rsidRDefault="009B1116" w:rsidP="0088100A">
      <w:pPr>
        <w:pStyle w:val="a0"/>
      </w:pPr>
      <w:r>
        <w:rPr>
          <w:rFonts w:hint="eastAsia"/>
        </w:rPr>
        <w:t>Class:</w:t>
      </w:r>
    </w:p>
    <w:p w:rsidR="009B1116" w:rsidRDefault="009B1116" w:rsidP="0088100A">
      <w:pPr>
        <w:pStyle w:val="a0"/>
      </w:pPr>
      <w:r>
        <w:rPr>
          <w:noProof/>
        </w:rPr>
        <w:lastRenderedPageBreak/>
        <w:drawing>
          <wp:inline distT="0" distB="0" distL="0" distR="0" wp14:anchorId="60E101A8" wp14:editId="249DF8E0">
            <wp:extent cx="5278120" cy="2528570"/>
            <wp:effectExtent l="0" t="0" r="0" b="508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116" w:rsidRDefault="009B1116" w:rsidP="0088100A">
      <w:pPr>
        <w:pStyle w:val="a0"/>
      </w:pPr>
    </w:p>
    <w:p w:rsidR="009B1116" w:rsidRDefault="009B1116" w:rsidP="0088100A">
      <w:pPr>
        <w:pStyle w:val="a0"/>
      </w:pPr>
      <w:r>
        <w:rPr>
          <w:rFonts w:hint="eastAsia"/>
        </w:rPr>
        <w:t>T</w:t>
      </w:r>
      <w:r>
        <w:t>eacher:</w:t>
      </w:r>
    </w:p>
    <w:p w:rsidR="009B1116" w:rsidRDefault="009B1116" w:rsidP="0088100A">
      <w:pPr>
        <w:pStyle w:val="a0"/>
      </w:pPr>
      <w:r>
        <w:rPr>
          <w:noProof/>
        </w:rPr>
        <w:drawing>
          <wp:inline distT="0" distB="0" distL="0" distR="0" wp14:anchorId="1CB430A1" wp14:editId="600370EB">
            <wp:extent cx="5278120" cy="299085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116" w:rsidRDefault="009B1116" w:rsidP="0088100A">
      <w:pPr>
        <w:pStyle w:val="a0"/>
      </w:pPr>
    </w:p>
    <w:p w:rsidR="009B1116" w:rsidRDefault="009B1116" w:rsidP="0088100A">
      <w:pPr>
        <w:pStyle w:val="a0"/>
      </w:pPr>
      <w:r>
        <w:rPr>
          <w:rFonts w:hint="eastAsia"/>
        </w:rPr>
        <w:t>S</w:t>
      </w:r>
      <w:r>
        <w:t>tudent</w:t>
      </w:r>
      <w:r>
        <w:rPr>
          <w:rFonts w:hint="eastAsia"/>
        </w:rPr>
        <w:t>需要定义正向关系</w:t>
      </w:r>
      <w:r w:rsidR="00C86D12">
        <w:rPr>
          <w:rFonts w:hint="eastAsia"/>
        </w:rPr>
        <w:t>与班级相关</w:t>
      </w:r>
    </w:p>
    <w:p w:rsidR="009B1116" w:rsidRDefault="009B1116" w:rsidP="0088100A">
      <w:pPr>
        <w:pStyle w:val="a0"/>
      </w:pPr>
      <w:r>
        <w:rPr>
          <w:noProof/>
        </w:rPr>
        <w:lastRenderedPageBreak/>
        <w:drawing>
          <wp:inline distT="0" distB="0" distL="0" distR="0" wp14:anchorId="6FA4666A" wp14:editId="368670AD">
            <wp:extent cx="5278120" cy="2828925"/>
            <wp:effectExtent l="0" t="0" r="0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3FE" w:rsidRDefault="009843FE" w:rsidP="00E5296E">
      <w:pPr>
        <w:pStyle w:val="a0"/>
      </w:pPr>
    </w:p>
    <w:p w:rsidR="002A5942" w:rsidRDefault="002A5942" w:rsidP="002A5942">
      <w:pPr>
        <w:pStyle w:val="4"/>
      </w:pPr>
      <w:r>
        <w:rPr>
          <w:rFonts w:hint="eastAsia"/>
        </w:rPr>
        <w:t>查询关联数据</w:t>
      </w:r>
    </w:p>
    <w:p w:rsidR="001711DA" w:rsidRDefault="001711DA" w:rsidP="001711DA">
      <w:pPr>
        <w:pStyle w:val="a0"/>
      </w:pPr>
    </w:p>
    <w:p w:rsidR="001711DA" w:rsidRDefault="00307B4F" w:rsidP="001711DA">
      <w:pPr>
        <w:pStyle w:val="a0"/>
      </w:pPr>
      <w:r>
        <w:rPr>
          <w:rFonts w:hint="eastAsia"/>
        </w:rPr>
        <w:t>C</w:t>
      </w:r>
      <w:r>
        <w:t>lassControler.Get</w:t>
      </w:r>
    </w:p>
    <w:p w:rsidR="00307B4F" w:rsidRDefault="00307B4F" w:rsidP="001711DA">
      <w:pPr>
        <w:pStyle w:val="a0"/>
      </w:pPr>
      <w:r>
        <w:rPr>
          <w:noProof/>
        </w:rPr>
        <w:drawing>
          <wp:inline distT="0" distB="0" distL="0" distR="0" wp14:anchorId="69A9B2AC" wp14:editId="736B1029">
            <wp:extent cx="5278120" cy="2545715"/>
            <wp:effectExtent l="0" t="0" r="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B5" w:rsidRDefault="008361B5" w:rsidP="001711DA">
      <w:pPr>
        <w:pStyle w:val="a0"/>
      </w:pPr>
    </w:p>
    <w:p w:rsidR="008361B5" w:rsidRDefault="00C37EDB" w:rsidP="00C37EDB">
      <w:pPr>
        <w:pStyle w:val="4"/>
      </w:pPr>
      <w:r>
        <w:rPr>
          <w:rFonts w:hint="eastAsia"/>
        </w:rPr>
        <w:t>更新模板</w:t>
      </w:r>
    </w:p>
    <w:p w:rsidR="00C37EDB" w:rsidRDefault="00C37EDB" w:rsidP="00C37EDB">
      <w:pPr>
        <w:pStyle w:val="a0"/>
      </w:pPr>
      <w:r>
        <w:rPr>
          <w:rFonts w:hint="eastAsia"/>
        </w:rPr>
        <w:t>l</w:t>
      </w:r>
      <w:r>
        <w:t>ist.html</w:t>
      </w:r>
    </w:p>
    <w:p w:rsidR="00C37EDB" w:rsidRPr="00C37EDB" w:rsidRDefault="00C37EDB" w:rsidP="00C37EDB">
      <w:pPr>
        <w:pStyle w:val="a0"/>
      </w:pPr>
      <w:r>
        <w:rPr>
          <w:noProof/>
        </w:rPr>
        <w:lastRenderedPageBreak/>
        <w:drawing>
          <wp:inline distT="0" distB="0" distL="0" distR="0" wp14:anchorId="5B5B1DA2" wp14:editId="6D905B56">
            <wp:extent cx="5278120" cy="1694180"/>
            <wp:effectExtent l="0" t="0" r="0" b="127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B4F" w:rsidRPr="001711DA" w:rsidRDefault="00307B4F" w:rsidP="001711DA">
      <w:pPr>
        <w:pStyle w:val="a0"/>
      </w:pPr>
    </w:p>
    <w:p w:rsidR="009843FE" w:rsidRPr="00E5296E" w:rsidRDefault="009843FE" w:rsidP="00E5296E">
      <w:pPr>
        <w:pStyle w:val="a0"/>
      </w:pPr>
    </w:p>
    <w:p w:rsidR="00DD413A" w:rsidRDefault="00DD413A" w:rsidP="00DD413A">
      <w:pPr>
        <w:pStyle w:val="2"/>
      </w:pPr>
      <w:bookmarkStart w:id="154" w:name="_Toc532977592"/>
      <w:r>
        <w:rPr>
          <w:rFonts w:hint="eastAsia"/>
        </w:rPr>
        <w:t>新增班级</w:t>
      </w:r>
      <w:bookmarkEnd w:id="154"/>
    </w:p>
    <w:p w:rsidR="00DD413A" w:rsidRDefault="009870A3" w:rsidP="009870A3">
      <w:pPr>
        <w:pStyle w:val="3"/>
      </w:pPr>
      <w:bookmarkStart w:id="155" w:name="_Toc532977593"/>
      <w:r>
        <w:rPr>
          <w:rFonts w:hint="eastAsia"/>
        </w:rPr>
        <w:t>路由</w:t>
      </w:r>
      <w:bookmarkEnd w:id="155"/>
    </w:p>
    <w:p w:rsidR="005F5D38" w:rsidRDefault="005F5D38" w:rsidP="005F5D38">
      <w:pPr>
        <w:pStyle w:val="a0"/>
      </w:pPr>
      <w:r>
        <w:rPr>
          <w:rFonts w:hint="eastAsia"/>
        </w:rPr>
        <w:t>/</w:t>
      </w:r>
      <w:r>
        <w:t>class/set</w:t>
      </w:r>
    </w:p>
    <w:p w:rsidR="007861B6" w:rsidRDefault="007861B6" w:rsidP="005F5D38">
      <w:pPr>
        <w:pStyle w:val="a0"/>
      </w:pPr>
      <w:r>
        <w:rPr>
          <w:rFonts w:hint="eastAsia"/>
        </w:rPr>
        <w:t>router</w:t>
      </w:r>
      <w:r>
        <w:t>s/</w:t>
      </w:r>
      <w:proofErr w:type="gramStart"/>
      <w:r>
        <w:t>router.go</w:t>
      </w:r>
      <w:proofErr w:type="gramEnd"/>
    </w:p>
    <w:p w:rsidR="007861B6" w:rsidRDefault="007861B6" w:rsidP="005F5D38">
      <w:pPr>
        <w:pStyle w:val="a0"/>
      </w:pPr>
      <w:r>
        <w:rPr>
          <w:noProof/>
        </w:rPr>
        <w:drawing>
          <wp:inline distT="0" distB="0" distL="0" distR="0" wp14:anchorId="00A73B40" wp14:editId="4CF580B7">
            <wp:extent cx="5278120" cy="1421130"/>
            <wp:effectExtent l="0" t="0" r="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57D" w:rsidRDefault="0089257D" w:rsidP="005F5D38">
      <w:pPr>
        <w:pStyle w:val="a0"/>
      </w:pPr>
    </w:p>
    <w:p w:rsidR="0089257D" w:rsidRDefault="003D0450" w:rsidP="0089257D">
      <w:pPr>
        <w:pStyle w:val="3"/>
      </w:pPr>
      <w:bookmarkStart w:id="156" w:name="_Toc532977594"/>
      <w:r>
        <w:rPr>
          <w:rFonts w:hint="eastAsia"/>
        </w:rPr>
        <w:t>展示表单</w:t>
      </w:r>
      <w:r w:rsidR="0089257D">
        <w:rPr>
          <w:rFonts w:hint="eastAsia"/>
        </w:rPr>
        <w:t>动作</w:t>
      </w:r>
      <w:bookmarkEnd w:id="156"/>
    </w:p>
    <w:p w:rsidR="0089257D" w:rsidRDefault="0089257D" w:rsidP="0089257D">
      <w:pPr>
        <w:pStyle w:val="a0"/>
      </w:pPr>
      <w:r>
        <w:rPr>
          <w:rFonts w:hint="eastAsia"/>
        </w:rPr>
        <w:t>ClassCont</w:t>
      </w:r>
      <w:r>
        <w:t>ro</w:t>
      </w:r>
      <w:r>
        <w:rPr>
          <w:rFonts w:hint="eastAsia"/>
        </w:rPr>
        <w:t>ller</w:t>
      </w:r>
      <w:r>
        <w:t>.Set</w:t>
      </w:r>
    </w:p>
    <w:p w:rsidR="00D61BAA" w:rsidRDefault="00A70AAC" w:rsidP="0089257D">
      <w:pPr>
        <w:pStyle w:val="a0"/>
      </w:pPr>
      <w:r>
        <w:rPr>
          <w:noProof/>
        </w:rPr>
        <w:lastRenderedPageBreak/>
        <w:drawing>
          <wp:inline distT="0" distB="0" distL="0" distR="0" wp14:anchorId="44005440" wp14:editId="181EC3CD">
            <wp:extent cx="5278120" cy="276733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993" w:rsidRDefault="00853993" w:rsidP="0089257D">
      <w:pPr>
        <w:pStyle w:val="a0"/>
      </w:pPr>
    </w:p>
    <w:p w:rsidR="00853993" w:rsidRDefault="00853993" w:rsidP="00853993">
      <w:pPr>
        <w:pStyle w:val="3"/>
      </w:pPr>
      <w:bookmarkStart w:id="157" w:name="_Toc532977595"/>
      <w:r>
        <w:rPr>
          <w:rFonts w:hint="eastAsia"/>
        </w:rPr>
        <w:t>添加表单视图</w:t>
      </w:r>
      <w:bookmarkEnd w:id="157"/>
    </w:p>
    <w:p w:rsidR="00853993" w:rsidRDefault="00853993" w:rsidP="00853993">
      <w:pPr>
        <w:pStyle w:val="a0"/>
      </w:pPr>
      <w:r>
        <w:rPr>
          <w:rFonts w:hint="eastAsia"/>
        </w:rPr>
        <w:t>class</w:t>
      </w:r>
      <w:r>
        <w:t>/set.html</w:t>
      </w:r>
    </w:p>
    <w:p w:rsidR="005D6619" w:rsidRDefault="005D6619" w:rsidP="00853993">
      <w:pPr>
        <w:pStyle w:val="a0"/>
      </w:pPr>
      <w:r>
        <w:rPr>
          <w:noProof/>
        </w:rPr>
        <w:drawing>
          <wp:inline distT="0" distB="0" distL="0" distR="0" wp14:anchorId="2541B354" wp14:editId="77BC9FC3">
            <wp:extent cx="5278120" cy="27813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C61" w:rsidRDefault="00794C61" w:rsidP="00853993">
      <w:pPr>
        <w:pStyle w:val="a0"/>
      </w:pPr>
    </w:p>
    <w:p w:rsidR="00794C61" w:rsidRDefault="00794C61" w:rsidP="00853993">
      <w:pPr>
        <w:pStyle w:val="a0"/>
      </w:pPr>
      <w:r>
        <w:rPr>
          <w:rFonts w:hint="eastAsia"/>
        </w:rPr>
        <w:t>修改</w:t>
      </w:r>
      <w:r>
        <w:rPr>
          <w:rFonts w:hint="eastAsia"/>
        </w:rPr>
        <w:t xml:space="preserve"> </w:t>
      </w:r>
      <w:r>
        <w:rPr>
          <w:rFonts w:hint="eastAsia"/>
        </w:rPr>
        <w:t>列表中，添加班级链接；</w:t>
      </w:r>
    </w:p>
    <w:p w:rsidR="00794C61" w:rsidRDefault="00794C61" w:rsidP="00853993">
      <w:pPr>
        <w:pStyle w:val="a0"/>
      </w:pPr>
      <w:r>
        <w:rPr>
          <w:rFonts w:hint="eastAsia"/>
        </w:rPr>
        <w:t>c</w:t>
      </w:r>
      <w:r>
        <w:t>lass/list.html</w:t>
      </w:r>
    </w:p>
    <w:p w:rsidR="00794C61" w:rsidRDefault="00794C61" w:rsidP="00853993">
      <w:pPr>
        <w:pStyle w:val="a0"/>
      </w:pPr>
      <w:r>
        <w:rPr>
          <w:noProof/>
        </w:rPr>
        <w:lastRenderedPageBreak/>
        <w:drawing>
          <wp:inline distT="0" distB="0" distL="0" distR="0" wp14:anchorId="0D6E065C" wp14:editId="5612AEB5">
            <wp:extent cx="5278120" cy="106934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BEB" w:rsidRDefault="00F82BEB" w:rsidP="00853993">
      <w:pPr>
        <w:pStyle w:val="a0"/>
      </w:pPr>
    </w:p>
    <w:p w:rsidR="00F82BEB" w:rsidRDefault="00F82BEB" w:rsidP="00853993">
      <w:pPr>
        <w:pStyle w:val="a0"/>
      </w:pPr>
    </w:p>
    <w:p w:rsidR="00F82BEB" w:rsidRDefault="006F7BAB" w:rsidP="006F7BAB">
      <w:pPr>
        <w:pStyle w:val="3"/>
      </w:pPr>
      <w:bookmarkStart w:id="158" w:name="_Toc532977596"/>
      <w:r>
        <w:rPr>
          <w:rFonts w:hint="eastAsia"/>
        </w:rPr>
        <w:t>插入数据动作</w:t>
      </w:r>
      <w:bookmarkEnd w:id="158"/>
    </w:p>
    <w:p w:rsidR="000C5174" w:rsidRDefault="000C5174" w:rsidP="000C5174">
      <w:pPr>
        <w:pStyle w:val="a0"/>
      </w:pPr>
      <w:r>
        <w:rPr>
          <w:rFonts w:hint="eastAsia"/>
        </w:rPr>
        <w:t>在表单提交时，以</w:t>
      </w:r>
      <w:r>
        <w:rPr>
          <w:rFonts w:hint="eastAsia"/>
        </w:rPr>
        <w:t>POST</w:t>
      </w:r>
      <w:r>
        <w:rPr>
          <w:rFonts w:hint="eastAsia"/>
        </w:rPr>
        <w:t>方式，请求</w:t>
      </w:r>
      <w:r>
        <w:rPr>
          <w:rFonts w:hint="eastAsia"/>
        </w:rPr>
        <w:t>Set</w:t>
      </w:r>
      <w:r>
        <w:rPr>
          <w:rFonts w:hint="eastAsia"/>
        </w:rPr>
        <w:t>动作</w:t>
      </w:r>
    </w:p>
    <w:p w:rsidR="00A6791F" w:rsidRDefault="00A6791F" w:rsidP="00A6791F">
      <w:pPr>
        <w:pStyle w:val="a0"/>
      </w:pPr>
      <w:r>
        <w:rPr>
          <w:rFonts w:hint="eastAsia"/>
        </w:rPr>
        <w:t>control</w:t>
      </w:r>
      <w:r>
        <w:t>lers/</w:t>
      </w:r>
      <w:proofErr w:type="gramStart"/>
      <w:r>
        <w:t>class.go</w:t>
      </w:r>
      <w:proofErr w:type="gramEnd"/>
    </w:p>
    <w:p w:rsidR="00A6791F" w:rsidRDefault="00A6791F" w:rsidP="00A6791F">
      <w:pPr>
        <w:pStyle w:val="a0"/>
      </w:pPr>
      <w:proofErr w:type="gramStart"/>
      <w:r>
        <w:rPr>
          <w:rFonts w:hint="eastAsia"/>
        </w:rPr>
        <w:t>S</w:t>
      </w:r>
      <w:r>
        <w:t>et(</w:t>
      </w:r>
      <w:proofErr w:type="gramEnd"/>
      <w:r>
        <w:t>)</w:t>
      </w:r>
    </w:p>
    <w:p w:rsidR="00A6791F" w:rsidRDefault="00A6791F" w:rsidP="00A6791F">
      <w:pPr>
        <w:pStyle w:val="a0"/>
      </w:pPr>
      <w:r>
        <w:rPr>
          <w:noProof/>
        </w:rPr>
        <w:drawing>
          <wp:inline distT="0" distB="0" distL="0" distR="0" wp14:anchorId="67B96060" wp14:editId="4FFA8624">
            <wp:extent cx="5278120" cy="273240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80" w:rsidRDefault="00E10C80" w:rsidP="00A6791F">
      <w:pPr>
        <w:pStyle w:val="a0"/>
      </w:pPr>
    </w:p>
    <w:p w:rsidR="00E10C80" w:rsidRDefault="00E10C80" w:rsidP="00A6791F">
      <w:pPr>
        <w:pStyle w:val="a0"/>
      </w:pPr>
    </w:p>
    <w:p w:rsidR="00E10C80" w:rsidRDefault="00E10C80" w:rsidP="00B43806">
      <w:pPr>
        <w:pStyle w:val="2"/>
      </w:pPr>
      <w:bookmarkStart w:id="159" w:name="_Toc532977597"/>
      <w:r>
        <w:rPr>
          <w:rFonts w:hint="eastAsia"/>
        </w:rPr>
        <w:t>删除班级</w:t>
      </w:r>
      <w:bookmarkEnd w:id="159"/>
    </w:p>
    <w:p w:rsidR="00B43806" w:rsidRDefault="00874597" w:rsidP="00874597">
      <w:pPr>
        <w:pStyle w:val="3"/>
      </w:pPr>
      <w:bookmarkStart w:id="160" w:name="_Toc532977598"/>
      <w:r>
        <w:rPr>
          <w:rFonts w:hint="eastAsia"/>
        </w:rPr>
        <w:t>路由</w:t>
      </w:r>
      <w:bookmarkEnd w:id="160"/>
    </w:p>
    <w:p w:rsidR="00874597" w:rsidRDefault="00E933E8" w:rsidP="00874597">
      <w:pPr>
        <w:pStyle w:val="a0"/>
      </w:pPr>
      <w:r>
        <w:rPr>
          <w:rFonts w:hint="eastAsia"/>
        </w:rPr>
        <w:t>/</w:t>
      </w:r>
      <w:r>
        <w:t>class/delete/:id</w:t>
      </w:r>
    </w:p>
    <w:p w:rsidR="00E933E8" w:rsidRDefault="00E933E8" w:rsidP="00874597">
      <w:pPr>
        <w:pStyle w:val="a0"/>
      </w:pPr>
      <w:r>
        <w:rPr>
          <w:rFonts w:hint="eastAsia"/>
        </w:rPr>
        <w:t>r</w:t>
      </w:r>
      <w:r>
        <w:t>outers/</w:t>
      </w:r>
      <w:proofErr w:type="gramStart"/>
      <w:r>
        <w:t>router.go</w:t>
      </w:r>
      <w:proofErr w:type="gramEnd"/>
    </w:p>
    <w:p w:rsidR="00E933E8" w:rsidRDefault="008F518F" w:rsidP="00874597">
      <w:pPr>
        <w:pStyle w:val="a0"/>
      </w:pPr>
      <w:r>
        <w:rPr>
          <w:noProof/>
        </w:rPr>
        <w:lastRenderedPageBreak/>
        <w:drawing>
          <wp:inline distT="0" distB="0" distL="0" distR="0" wp14:anchorId="7D922C6C" wp14:editId="679BA46C">
            <wp:extent cx="5278120" cy="133604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E8" w:rsidRDefault="00E933E8" w:rsidP="00874597">
      <w:pPr>
        <w:pStyle w:val="a0"/>
      </w:pPr>
    </w:p>
    <w:p w:rsidR="00E933E8" w:rsidRDefault="00E933E8" w:rsidP="00E933E8">
      <w:pPr>
        <w:pStyle w:val="3"/>
      </w:pPr>
      <w:bookmarkStart w:id="161" w:name="_Toc532977599"/>
      <w:r>
        <w:rPr>
          <w:rFonts w:hint="eastAsia"/>
        </w:rPr>
        <w:t>动作</w:t>
      </w:r>
      <w:bookmarkEnd w:id="161"/>
    </w:p>
    <w:p w:rsidR="008F518F" w:rsidRDefault="008F518F" w:rsidP="008F518F">
      <w:pPr>
        <w:pStyle w:val="a0"/>
      </w:pPr>
      <w:r>
        <w:rPr>
          <w:rFonts w:hint="eastAsia"/>
        </w:rPr>
        <w:t>ClassController</w:t>
      </w:r>
      <w:r>
        <w:t>.Delete</w:t>
      </w:r>
    </w:p>
    <w:p w:rsidR="008F518F" w:rsidRDefault="0041450D" w:rsidP="008F518F">
      <w:pPr>
        <w:pStyle w:val="a0"/>
      </w:pPr>
      <w:r>
        <w:rPr>
          <w:noProof/>
        </w:rPr>
        <w:drawing>
          <wp:inline distT="0" distB="0" distL="0" distR="0" wp14:anchorId="0566CEE5" wp14:editId="261EBBC3">
            <wp:extent cx="5278120" cy="1765300"/>
            <wp:effectExtent l="0" t="0" r="0" b="635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0D" w:rsidRDefault="0041450D" w:rsidP="008F518F">
      <w:pPr>
        <w:pStyle w:val="a0"/>
      </w:pPr>
    </w:p>
    <w:p w:rsidR="0041450D" w:rsidRDefault="0041450D" w:rsidP="008F518F">
      <w:pPr>
        <w:pStyle w:val="a0"/>
      </w:pPr>
    </w:p>
    <w:p w:rsidR="0041450D" w:rsidRDefault="0041450D" w:rsidP="008F518F">
      <w:pPr>
        <w:pStyle w:val="a0"/>
      </w:pPr>
      <w:r>
        <w:rPr>
          <w:rFonts w:hint="eastAsia"/>
        </w:rPr>
        <w:t>列表增加链接</w:t>
      </w:r>
    </w:p>
    <w:p w:rsidR="00684127" w:rsidRDefault="00684127" w:rsidP="008F518F">
      <w:pPr>
        <w:pStyle w:val="a0"/>
      </w:pPr>
      <w:r>
        <w:rPr>
          <w:rFonts w:hint="eastAsia"/>
        </w:rPr>
        <w:t>c</w:t>
      </w:r>
      <w:r>
        <w:t>lass/list.html</w:t>
      </w:r>
    </w:p>
    <w:p w:rsidR="0041450D" w:rsidRDefault="00B249FB" w:rsidP="008F518F">
      <w:pPr>
        <w:pStyle w:val="a0"/>
      </w:pPr>
      <w:r>
        <w:rPr>
          <w:noProof/>
        </w:rPr>
        <w:drawing>
          <wp:inline distT="0" distB="0" distL="0" distR="0" wp14:anchorId="5EC53671" wp14:editId="5DBB2625">
            <wp:extent cx="5278120" cy="1576705"/>
            <wp:effectExtent l="0" t="0" r="0" b="444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C1" w:rsidRDefault="00C171C1" w:rsidP="008F518F">
      <w:pPr>
        <w:pStyle w:val="a0"/>
      </w:pPr>
    </w:p>
    <w:p w:rsidR="00C171C1" w:rsidRDefault="00C171C1" w:rsidP="008F518F">
      <w:pPr>
        <w:pStyle w:val="a0"/>
      </w:pPr>
    </w:p>
    <w:p w:rsidR="00C171C1" w:rsidRDefault="00C171C1" w:rsidP="00C171C1">
      <w:pPr>
        <w:pStyle w:val="a0"/>
      </w:pPr>
      <w:r>
        <w:rPr>
          <w:rFonts w:hint="eastAsia"/>
        </w:rPr>
        <w:t>b</w:t>
      </w:r>
      <w:r>
        <w:t>ug</w:t>
      </w:r>
      <w:r>
        <w:rPr>
          <w:rFonts w:hint="eastAsia"/>
        </w:rPr>
        <w:t>，路由要将</w:t>
      </w:r>
      <w:r>
        <w:rPr>
          <w:rFonts w:hint="eastAsia"/>
        </w:rPr>
        <w:t>get</w:t>
      </w:r>
      <w:r>
        <w:rPr>
          <w:rFonts w:hint="eastAsia"/>
        </w:rPr>
        <w:t>也设置为方法确定路由</w:t>
      </w:r>
    </w:p>
    <w:p w:rsidR="00C171C1" w:rsidRDefault="00826FC1" w:rsidP="00C171C1">
      <w:pPr>
        <w:pStyle w:val="a0"/>
      </w:pPr>
      <w:r>
        <w:rPr>
          <w:noProof/>
        </w:rPr>
        <w:lastRenderedPageBreak/>
        <w:drawing>
          <wp:inline distT="0" distB="0" distL="0" distR="0" wp14:anchorId="3C00DF6F" wp14:editId="4B9ED5F7">
            <wp:extent cx="5278120" cy="1158240"/>
            <wp:effectExtent l="0" t="0" r="0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F8" w:rsidRDefault="00860FF8" w:rsidP="00C171C1">
      <w:pPr>
        <w:pStyle w:val="a0"/>
      </w:pPr>
    </w:p>
    <w:p w:rsidR="00860FF8" w:rsidRDefault="00860FF8" w:rsidP="00C171C1">
      <w:pPr>
        <w:pStyle w:val="a0"/>
      </w:pPr>
    </w:p>
    <w:p w:rsidR="00860FF8" w:rsidRDefault="00860FF8" w:rsidP="00860FF8">
      <w:pPr>
        <w:pStyle w:val="2"/>
      </w:pPr>
      <w:bookmarkStart w:id="162" w:name="_Toc532977600"/>
      <w:r>
        <w:rPr>
          <w:rFonts w:hint="eastAsia"/>
        </w:rPr>
        <w:t>修改班级</w:t>
      </w:r>
      <w:bookmarkEnd w:id="162"/>
    </w:p>
    <w:p w:rsidR="00D56C01" w:rsidRDefault="00D56C01" w:rsidP="00D56C01">
      <w:pPr>
        <w:pStyle w:val="3"/>
      </w:pPr>
      <w:bookmarkStart w:id="163" w:name="_Toc532977601"/>
      <w:r>
        <w:rPr>
          <w:rFonts w:hint="eastAsia"/>
        </w:rPr>
        <w:t>路由</w:t>
      </w:r>
      <w:bookmarkEnd w:id="163"/>
    </w:p>
    <w:p w:rsidR="00C434FC" w:rsidRDefault="00C434FC" w:rsidP="00C434FC">
      <w:pPr>
        <w:pStyle w:val="a0"/>
      </w:pPr>
      <w:r>
        <w:t>/class/set/42</w:t>
      </w:r>
    </w:p>
    <w:p w:rsidR="00C434FC" w:rsidRDefault="000F6767" w:rsidP="00C434FC">
      <w:pPr>
        <w:pStyle w:val="a0"/>
      </w:pPr>
      <w:r>
        <w:rPr>
          <w:rFonts w:hint="eastAsia"/>
        </w:rPr>
        <w:t>r</w:t>
      </w:r>
      <w:r>
        <w:t>outers/</w:t>
      </w:r>
      <w:proofErr w:type="gramStart"/>
      <w:r>
        <w:t>router.go</w:t>
      </w:r>
      <w:proofErr w:type="gramEnd"/>
    </w:p>
    <w:p w:rsidR="000F6767" w:rsidRDefault="00DB4DAC" w:rsidP="00C434FC">
      <w:pPr>
        <w:pStyle w:val="a0"/>
      </w:pPr>
      <w:r>
        <w:rPr>
          <w:noProof/>
        </w:rPr>
        <w:drawing>
          <wp:inline distT="0" distB="0" distL="0" distR="0" wp14:anchorId="4B8ADE1B" wp14:editId="36F2CE27">
            <wp:extent cx="5278120" cy="99758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DAC" w:rsidRDefault="00DB4DAC" w:rsidP="00C434FC">
      <w:pPr>
        <w:pStyle w:val="a0"/>
      </w:pPr>
    </w:p>
    <w:p w:rsidR="00DB4DAC" w:rsidRDefault="00DB4DAC" w:rsidP="00C434FC">
      <w:pPr>
        <w:pStyle w:val="a0"/>
      </w:pPr>
      <w:r>
        <w:rPr>
          <w:rFonts w:hint="eastAsia"/>
        </w:rPr>
        <w:t>在列表页面，生成</w:t>
      </w:r>
      <w:r>
        <w:rPr>
          <w:rFonts w:hint="eastAsia"/>
        </w:rPr>
        <w:t>URL</w:t>
      </w:r>
    </w:p>
    <w:p w:rsidR="00DB4DAC" w:rsidRDefault="00DB4DAC" w:rsidP="00C434FC">
      <w:pPr>
        <w:pStyle w:val="a0"/>
      </w:pPr>
      <w:r>
        <w:rPr>
          <w:rFonts w:hint="eastAsia"/>
        </w:rPr>
        <w:t>l</w:t>
      </w:r>
      <w:r>
        <w:t>ist.html</w:t>
      </w:r>
    </w:p>
    <w:p w:rsidR="00DB4DAC" w:rsidRDefault="00DB4DAC" w:rsidP="00C434FC">
      <w:pPr>
        <w:pStyle w:val="a0"/>
      </w:pPr>
      <w:r>
        <w:rPr>
          <w:noProof/>
        </w:rPr>
        <w:drawing>
          <wp:inline distT="0" distB="0" distL="0" distR="0" wp14:anchorId="3C94374D" wp14:editId="3A47A2A4">
            <wp:extent cx="5278120" cy="1159510"/>
            <wp:effectExtent l="0" t="0" r="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22D" w:rsidRDefault="0028022D" w:rsidP="00C434FC">
      <w:pPr>
        <w:pStyle w:val="a0"/>
      </w:pPr>
    </w:p>
    <w:p w:rsidR="0028022D" w:rsidRDefault="0028022D" w:rsidP="00C434FC">
      <w:pPr>
        <w:pStyle w:val="a0"/>
      </w:pPr>
      <w:r>
        <w:rPr>
          <w:rFonts w:hint="eastAsia"/>
        </w:rPr>
        <w:t>对比的添加的</w:t>
      </w:r>
      <w:r>
        <w:rPr>
          <w:rFonts w:hint="eastAsia"/>
        </w:rPr>
        <w:t>URL</w:t>
      </w:r>
      <w:r>
        <w:rPr>
          <w:rFonts w:hint="eastAsia"/>
        </w:rPr>
        <w:t>：</w:t>
      </w:r>
    </w:p>
    <w:p w:rsidR="0028022D" w:rsidRDefault="0028022D" w:rsidP="00C434FC">
      <w:pPr>
        <w:pStyle w:val="a0"/>
      </w:pPr>
      <w:r>
        <w:rPr>
          <w:noProof/>
        </w:rPr>
        <w:lastRenderedPageBreak/>
        <w:drawing>
          <wp:inline distT="0" distB="0" distL="0" distR="0" wp14:anchorId="7A582944" wp14:editId="230E68AA">
            <wp:extent cx="5278120" cy="265493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D8" w:rsidRDefault="004B06D8" w:rsidP="00C434FC">
      <w:pPr>
        <w:pStyle w:val="a0"/>
      </w:pPr>
    </w:p>
    <w:p w:rsidR="004B06D8" w:rsidRDefault="004B06D8" w:rsidP="004B06D8">
      <w:pPr>
        <w:pStyle w:val="3"/>
      </w:pPr>
      <w:bookmarkStart w:id="164" w:name="_Toc532977602"/>
      <w:r>
        <w:rPr>
          <w:rFonts w:hint="eastAsia"/>
        </w:rPr>
        <w:t>展示编辑表单</w:t>
      </w:r>
      <w:r w:rsidR="00AC2AB1">
        <w:rPr>
          <w:rFonts w:hint="eastAsia"/>
        </w:rPr>
        <w:t>动作</w:t>
      </w:r>
      <w:bookmarkEnd w:id="164"/>
    </w:p>
    <w:p w:rsidR="00AC2AB1" w:rsidRDefault="00AC2AB1" w:rsidP="00AC2AB1">
      <w:pPr>
        <w:pStyle w:val="a0"/>
      </w:pP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添加</w:t>
      </w:r>
      <w:r>
        <w:rPr>
          <w:rFonts w:hint="eastAsia"/>
        </w:rPr>
        <w:t xml:space="preserve"> </w:t>
      </w:r>
      <w:r>
        <w:rPr>
          <w:rFonts w:hint="eastAsia"/>
        </w:rPr>
        <w:t>同样使用</w:t>
      </w:r>
      <w:r>
        <w:rPr>
          <w:rFonts w:hint="eastAsia"/>
        </w:rPr>
        <w:t xml:space="preserve"> </w:t>
      </w:r>
      <w:r>
        <w:t>set</w:t>
      </w:r>
      <w:r>
        <w:rPr>
          <w:rFonts w:hint="eastAsia"/>
        </w:rPr>
        <w:t xml:space="preserve"> </w:t>
      </w:r>
      <w:r>
        <w:rPr>
          <w:rFonts w:hint="eastAsia"/>
        </w:rPr>
        <w:t>动作。</w:t>
      </w:r>
    </w:p>
    <w:p w:rsidR="00AC2AB1" w:rsidRDefault="00AC2AB1" w:rsidP="00AC2AB1">
      <w:pPr>
        <w:pStyle w:val="a0"/>
      </w:pPr>
    </w:p>
    <w:p w:rsidR="00AC2AB1" w:rsidRDefault="00AC2AB1" w:rsidP="00AC2AB1">
      <w:pPr>
        <w:pStyle w:val="a0"/>
      </w:pPr>
    </w:p>
    <w:p w:rsidR="00AC2AB1" w:rsidRDefault="005133D1" w:rsidP="005133D1">
      <w:pPr>
        <w:pStyle w:val="3"/>
      </w:pPr>
      <w:bookmarkStart w:id="165" w:name="_Toc532977603"/>
      <w:r>
        <w:rPr>
          <w:rFonts w:hint="eastAsia"/>
        </w:rPr>
        <w:t>更新</w:t>
      </w:r>
      <w:r>
        <w:rPr>
          <w:rFonts w:hint="eastAsia"/>
        </w:rPr>
        <w:t>set</w:t>
      </w:r>
      <w:r>
        <w:rPr>
          <w:rFonts w:hint="eastAsia"/>
        </w:rPr>
        <w:t>模板</w:t>
      </w:r>
      <w:bookmarkEnd w:id="165"/>
    </w:p>
    <w:p w:rsidR="005133D1" w:rsidRDefault="005133D1" w:rsidP="005133D1">
      <w:pPr>
        <w:pStyle w:val="a0"/>
      </w:pPr>
      <w:r>
        <w:rPr>
          <w:rFonts w:hint="eastAsia"/>
        </w:rPr>
        <w:t>set</w:t>
      </w:r>
      <w:r>
        <w:t>.html</w:t>
      </w:r>
    </w:p>
    <w:p w:rsidR="005133D1" w:rsidRPr="005133D1" w:rsidRDefault="00063EA2" w:rsidP="005133D1">
      <w:pPr>
        <w:pStyle w:val="a0"/>
      </w:pPr>
      <w:r>
        <w:rPr>
          <w:noProof/>
        </w:rPr>
        <w:drawing>
          <wp:inline distT="0" distB="0" distL="0" distR="0" wp14:anchorId="3F921365" wp14:editId="66FB5005">
            <wp:extent cx="5278120" cy="1801495"/>
            <wp:effectExtent l="0" t="0" r="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638" w:rsidRDefault="00024638" w:rsidP="00985B4E">
      <w:pPr>
        <w:pStyle w:val="a0"/>
        <w:ind w:firstLine="0"/>
      </w:pPr>
    </w:p>
    <w:p w:rsidR="00024638" w:rsidRDefault="00024638" w:rsidP="00AC2AB1">
      <w:pPr>
        <w:pStyle w:val="a0"/>
      </w:pPr>
    </w:p>
    <w:p w:rsidR="00024638" w:rsidRDefault="00024638" w:rsidP="00024638">
      <w:pPr>
        <w:pStyle w:val="3"/>
      </w:pPr>
      <w:bookmarkStart w:id="166" w:name="_Toc532977604"/>
      <w:r>
        <w:rPr>
          <w:rFonts w:hint="eastAsia"/>
        </w:rPr>
        <w:t>更新数据</w:t>
      </w:r>
      <w:bookmarkEnd w:id="166"/>
    </w:p>
    <w:p w:rsidR="00024638" w:rsidRDefault="00024638" w:rsidP="00024638">
      <w:pPr>
        <w:pStyle w:val="a0"/>
      </w:pPr>
      <w:r>
        <w:rPr>
          <w:rFonts w:hint="eastAsia"/>
        </w:rPr>
        <w:t>set</w:t>
      </w:r>
      <w:r>
        <w:rPr>
          <w:rFonts w:hint="eastAsia"/>
        </w:rPr>
        <w:t>动作中，对于</w:t>
      </w:r>
      <w:r>
        <w:rPr>
          <w:rFonts w:hint="eastAsia"/>
        </w:rPr>
        <w:t>post</w:t>
      </w:r>
      <w:r>
        <w:rPr>
          <w:rFonts w:hint="eastAsia"/>
        </w:rPr>
        <w:t>请求的处理：</w:t>
      </w:r>
    </w:p>
    <w:p w:rsidR="00024638" w:rsidRDefault="00793DEB" w:rsidP="00024638">
      <w:pPr>
        <w:pStyle w:val="a0"/>
      </w:pPr>
      <w:r>
        <w:rPr>
          <w:noProof/>
        </w:rPr>
        <w:lastRenderedPageBreak/>
        <w:drawing>
          <wp:inline distT="0" distB="0" distL="0" distR="0" wp14:anchorId="6055A48D" wp14:editId="3D97AF6E">
            <wp:extent cx="5278120" cy="3021965"/>
            <wp:effectExtent l="0" t="0" r="0" b="698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DEB" w:rsidRDefault="00793DEB" w:rsidP="00024638">
      <w:pPr>
        <w:pStyle w:val="a0"/>
      </w:pPr>
    </w:p>
    <w:p w:rsidR="00793DEB" w:rsidRDefault="00793DEB" w:rsidP="00024638">
      <w:pPr>
        <w:pStyle w:val="a0"/>
      </w:pPr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由于</w:t>
      </w:r>
      <w:r>
        <w:rPr>
          <w:rFonts w:hint="eastAsia"/>
        </w:rPr>
        <w:t>model</w:t>
      </w:r>
      <w:r>
        <w:rPr>
          <w:rFonts w:hint="eastAsia"/>
        </w:rPr>
        <w:t>中的</w:t>
      </w:r>
      <w:r>
        <w:rPr>
          <w:rFonts w:hint="eastAsia"/>
        </w:rPr>
        <w:t>created</w:t>
      </w:r>
      <w:r>
        <w:t>At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pdatedAt</w:t>
      </w:r>
      <w:r>
        <w:rPr>
          <w:rFonts w:hint="eastAsia"/>
        </w:rPr>
        <w:t>为</w:t>
      </w:r>
      <w:r>
        <w:rPr>
          <w:rFonts w:hint="eastAsia"/>
        </w:rPr>
        <w:t>time</w:t>
      </w:r>
      <w:r>
        <w:rPr>
          <w:rFonts w:hint="eastAsia"/>
        </w:rPr>
        <w:t>类型。因此需要告知</w:t>
      </w:r>
      <w:r>
        <w:rPr>
          <w:rFonts w:hint="eastAsia"/>
        </w:rPr>
        <w:t>ORM</w:t>
      </w:r>
      <w:r>
        <w:rPr>
          <w:rFonts w:hint="eastAsia"/>
        </w:rPr>
        <w:t>使用的时区，才可以保证</w:t>
      </w:r>
      <w:r>
        <w:rPr>
          <w:rFonts w:hint="eastAsia"/>
        </w:rPr>
        <w:t>time</w:t>
      </w:r>
      <w:r>
        <w:rPr>
          <w:rFonts w:hint="eastAsia"/>
        </w:rPr>
        <w:t>型数据与数据库中</w:t>
      </w:r>
      <w:r>
        <w:rPr>
          <w:rFonts w:hint="eastAsia"/>
        </w:rPr>
        <w:t>datetime</w:t>
      </w:r>
      <w:r>
        <w:rPr>
          <w:rFonts w:hint="eastAsia"/>
        </w:rPr>
        <w:t>型数据交互转换时的时区正确性。</w:t>
      </w:r>
    </w:p>
    <w:p w:rsidR="00793DEB" w:rsidRDefault="00793DEB" w:rsidP="00793DEB">
      <w:pPr>
        <w:pStyle w:val="a0"/>
      </w:pPr>
      <w:r>
        <w:rPr>
          <w:rFonts w:hint="eastAsia"/>
        </w:rPr>
        <w:t>需要在</w:t>
      </w:r>
      <w:r>
        <w:rPr>
          <w:rFonts w:hint="eastAsia"/>
        </w:rPr>
        <w:t>o</w:t>
      </w:r>
      <w:r>
        <w:t>rm.RegitsterDatabase()</w:t>
      </w:r>
      <w:r>
        <w:rPr>
          <w:rFonts w:hint="eastAsia"/>
        </w:rPr>
        <w:t>时候，通过</w:t>
      </w:r>
      <w:r>
        <w:rPr>
          <w:rFonts w:hint="eastAsia"/>
        </w:rPr>
        <w:t>DSN</w:t>
      </w:r>
      <w:r>
        <w:rPr>
          <w:rFonts w:hint="eastAsia"/>
        </w:rPr>
        <w:t>的参数</w:t>
      </w:r>
      <w:proofErr w:type="gramStart"/>
      <w:r>
        <w:rPr>
          <w:rFonts w:hint="eastAsia"/>
        </w:rPr>
        <w:t>完成完成</w:t>
      </w:r>
      <w:proofErr w:type="gramEnd"/>
      <w:r>
        <w:rPr>
          <w:rFonts w:hint="eastAsia"/>
        </w:rPr>
        <w:t>：</w:t>
      </w:r>
    </w:p>
    <w:p w:rsidR="00793DEB" w:rsidRDefault="003D5052" w:rsidP="00024638">
      <w:pPr>
        <w:pStyle w:val="a0"/>
      </w:pPr>
      <w:r>
        <w:rPr>
          <w:noProof/>
        </w:rPr>
        <w:drawing>
          <wp:inline distT="0" distB="0" distL="0" distR="0" wp14:anchorId="3364AAA7" wp14:editId="0AD44446">
            <wp:extent cx="5278120" cy="874395"/>
            <wp:effectExtent l="0" t="0" r="0" b="190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E4" w:rsidRDefault="004A10E4" w:rsidP="00024638">
      <w:pPr>
        <w:pStyle w:val="a0"/>
      </w:pPr>
    </w:p>
    <w:p w:rsidR="004A10E4" w:rsidRDefault="004A10E4" w:rsidP="004A10E4">
      <w:pPr>
        <w:pStyle w:val="1"/>
      </w:pPr>
      <w:bookmarkStart w:id="167" w:name="_Toc532977605"/>
      <w:r>
        <w:rPr>
          <w:rFonts w:hint="eastAsia"/>
        </w:rPr>
        <w:lastRenderedPageBreak/>
        <w:t>项目重构</w:t>
      </w:r>
      <w:r w:rsidR="001F7BCF">
        <w:rPr>
          <w:rFonts w:hint="eastAsia"/>
        </w:rPr>
        <w:t>-II</w:t>
      </w:r>
      <w:bookmarkEnd w:id="167"/>
    </w:p>
    <w:p w:rsidR="00252C34" w:rsidRDefault="00252C34" w:rsidP="00252C34"/>
    <w:p w:rsidR="00252C34" w:rsidRDefault="00252C34" w:rsidP="00252C34">
      <w:pPr>
        <w:pStyle w:val="2"/>
      </w:pPr>
      <w:bookmarkStart w:id="168" w:name="_Toc532977606"/>
      <w:r>
        <w:rPr>
          <w:rFonts w:hint="eastAsia"/>
        </w:rPr>
        <w:t>初始化</w:t>
      </w:r>
      <w:bookmarkEnd w:id="168"/>
    </w:p>
    <w:p w:rsidR="00ED4297" w:rsidRDefault="003B003B" w:rsidP="00ED4297">
      <w:pPr>
        <w:pStyle w:val="a0"/>
      </w:pPr>
      <w:r>
        <w:rPr>
          <w:rFonts w:hint="eastAsia"/>
        </w:rPr>
        <w:t>安装，</w:t>
      </w:r>
      <w:r>
        <w:rPr>
          <w:rFonts w:hint="eastAsia"/>
        </w:rPr>
        <w:t>beego</w:t>
      </w:r>
      <w:r>
        <w:rPr>
          <w:rFonts w:hint="eastAsia"/>
        </w:rPr>
        <w:t>，</w:t>
      </w:r>
      <w:r>
        <w:rPr>
          <w:rFonts w:hint="eastAsia"/>
        </w:rPr>
        <w:t>mysql</w:t>
      </w:r>
      <w:r>
        <w:rPr>
          <w:rFonts w:hint="eastAsia"/>
        </w:rPr>
        <w:t>驱动</w:t>
      </w:r>
    </w:p>
    <w:p w:rsidR="003B003B" w:rsidRDefault="003B003B" w:rsidP="00ED4297">
      <w:pPr>
        <w:pStyle w:val="a0"/>
      </w:pPr>
      <w:r>
        <w:rPr>
          <w:noProof/>
        </w:rPr>
        <w:drawing>
          <wp:inline distT="0" distB="0" distL="0" distR="0" wp14:anchorId="2A8721A9" wp14:editId="594EA57D">
            <wp:extent cx="5278120" cy="1103630"/>
            <wp:effectExtent l="0" t="0" r="0" b="127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03B" w:rsidRDefault="003B003B" w:rsidP="00ED4297">
      <w:pPr>
        <w:pStyle w:val="a0"/>
      </w:pPr>
    </w:p>
    <w:p w:rsidR="003B003B" w:rsidRDefault="003B003B" w:rsidP="00ED4297">
      <w:pPr>
        <w:pStyle w:val="a0"/>
      </w:pPr>
      <w:r>
        <w:rPr>
          <w:rFonts w:hint="eastAsia"/>
        </w:rPr>
        <w:t>创建项目</w:t>
      </w:r>
    </w:p>
    <w:p w:rsidR="003B003B" w:rsidRDefault="003B003B" w:rsidP="00ED4297">
      <w:pPr>
        <w:pStyle w:val="a0"/>
      </w:pPr>
      <w:r>
        <w:rPr>
          <w:noProof/>
        </w:rPr>
        <w:drawing>
          <wp:inline distT="0" distB="0" distL="0" distR="0" wp14:anchorId="29336B43" wp14:editId="0DE5BA03">
            <wp:extent cx="5278120" cy="3724275"/>
            <wp:effectExtent l="0" t="0" r="0" b="952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03B" w:rsidRDefault="003B003B" w:rsidP="00ED4297">
      <w:pPr>
        <w:pStyle w:val="a0"/>
      </w:pPr>
    </w:p>
    <w:p w:rsidR="003B003B" w:rsidRDefault="003B003B" w:rsidP="00ED4297">
      <w:pPr>
        <w:pStyle w:val="a0"/>
      </w:pPr>
      <w:r>
        <w:rPr>
          <w:rFonts w:hint="eastAsia"/>
        </w:rPr>
        <w:t>启动项目</w:t>
      </w:r>
    </w:p>
    <w:p w:rsidR="003B003B" w:rsidRDefault="008A0251" w:rsidP="00ED4297">
      <w:pPr>
        <w:pStyle w:val="a0"/>
      </w:pPr>
      <w:r>
        <w:rPr>
          <w:noProof/>
        </w:rPr>
        <w:lastRenderedPageBreak/>
        <w:drawing>
          <wp:inline distT="0" distB="0" distL="0" distR="0" wp14:anchorId="744AAC5C" wp14:editId="6951616D">
            <wp:extent cx="5278120" cy="228854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251" w:rsidRDefault="008A0251" w:rsidP="00ED4297">
      <w:pPr>
        <w:pStyle w:val="a0"/>
      </w:pPr>
      <w:r>
        <w:rPr>
          <w:noProof/>
        </w:rPr>
        <w:drawing>
          <wp:inline distT="0" distB="0" distL="0" distR="0" wp14:anchorId="3B9702DB" wp14:editId="5EFBF114">
            <wp:extent cx="5278120" cy="1804035"/>
            <wp:effectExtent l="0" t="0" r="0" b="571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D80" w:rsidRDefault="00137D80" w:rsidP="00ED4297">
      <w:pPr>
        <w:pStyle w:val="a0"/>
      </w:pPr>
    </w:p>
    <w:p w:rsidR="00B76BAD" w:rsidRDefault="00B76BAD" w:rsidP="00ED4297">
      <w:pPr>
        <w:pStyle w:val="a0"/>
      </w:pPr>
      <w:r>
        <w:rPr>
          <w:rFonts w:hint="eastAsia"/>
        </w:rPr>
        <w:t>设置编辑器环境变量</w:t>
      </w:r>
      <w:r>
        <w:rPr>
          <w:rFonts w:hint="eastAsia"/>
        </w:rPr>
        <w:t>GOPATH</w:t>
      </w:r>
    </w:p>
    <w:p w:rsidR="00B76BAD" w:rsidRDefault="00B76BAD" w:rsidP="00ED4297">
      <w:pPr>
        <w:pStyle w:val="a0"/>
      </w:pPr>
      <w:r>
        <w:rPr>
          <w:noProof/>
        </w:rPr>
        <w:drawing>
          <wp:inline distT="0" distB="0" distL="0" distR="0" wp14:anchorId="503D3FCD" wp14:editId="3F3AF530">
            <wp:extent cx="5278120" cy="3667125"/>
            <wp:effectExtent l="0" t="0" r="0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D80" w:rsidRDefault="00137D80" w:rsidP="00ED4297">
      <w:pPr>
        <w:pStyle w:val="a0"/>
      </w:pPr>
    </w:p>
    <w:p w:rsidR="00137D80" w:rsidRDefault="00137D80" w:rsidP="00ED4297">
      <w:pPr>
        <w:pStyle w:val="a0"/>
      </w:pPr>
    </w:p>
    <w:p w:rsidR="00137D80" w:rsidRDefault="00137D80" w:rsidP="00137D80">
      <w:pPr>
        <w:pStyle w:val="2"/>
      </w:pPr>
      <w:bookmarkStart w:id="169" w:name="_Toc532977607"/>
      <w:r>
        <w:rPr>
          <w:rFonts w:hint="eastAsia"/>
        </w:rPr>
        <w:t>模型定义</w:t>
      </w:r>
      <w:bookmarkEnd w:id="169"/>
    </w:p>
    <w:p w:rsidR="00A353E4" w:rsidRPr="00A353E4" w:rsidRDefault="00A353E4" w:rsidP="00B05370">
      <w:pPr>
        <w:pStyle w:val="a0"/>
        <w:ind w:firstLine="0"/>
      </w:pPr>
      <w:r>
        <w:rPr>
          <w:rFonts w:hint="eastAsia"/>
        </w:rPr>
        <w:t>表：</w:t>
      </w:r>
    </w:p>
    <w:p w:rsidR="00A353E4" w:rsidRDefault="00A353E4" w:rsidP="00A353E4">
      <w:pPr>
        <w:pStyle w:val="a0"/>
      </w:pPr>
      <w:r>
        <w:rPr>
          <w:rFonts w:hint="eastAsia"/>
        </w:rPr>
        <w:t>班级</w:t>
      </w:r>
      <w:r>
        <w:rPr>
          <w:rFonts w:hint="eastAsia"/>
        </w:rPr>
        <w:t>class</w:t>
      </w:r>
    </w:p>
    <w:p w:rsidR="00A353E4" w:rsidRDefault="00A353E4" w:rsidP="00A353E4">
      <w:pPr>
        <w:pStyle w:val="a0"/>
      </w:pPr>
      <w:r>
        <w:rPr>
          <w:rFonts w:hint="eastAsia"/>
        </w:rPr>
        <w:t>老师</w:t>
      </w:r>
      <w:r>
        <w:rPr>
          <w:rFonts w:hint="eastAsia"/>
        </w:rPr>
        <w:t>teacher</w:t>
      </w:r>
    </w:p>
    <w:p w:rsidR="00A353E4" w:rsidRDefault="00A353E4" w:rsidP="00A353E4">
      <w:pPr>
        <w:pStyle w:val="a0"/>
      </w:pPr>
      <w:r>
        <w:rPr>
          <w:rFonts w:hint="eastAsia"/>
        </w:rPr>
        <w:t>学生</w:t>
      </w:r>
      <w:r>
        <w:rPr>
          <w:rFonts w:hint="eastAsia"/>
        </w:rPr>
        <w:t>student</w:t>
      </w:r>
    </w:p>
    <w:p w:rsidR="00A353E4" w:rsidRDefault="00A353E4" w:rsidP="00A353E4">
      <w:pPr>
        <w:pStyle w:val="a0"/>
      </w:pPr>
      <w:r>
        <w:rPr>
          <w:rFonts w:hint="eastAsia"/>
        </w:rPr>
        <w:t>课程</w:t>
      </w:r>
      <w:r>
        <w:rPr>
          <w:rFonts w:hint="eastAsia"/>
        </w:rPr>
        <w:t>course</w:t>
      </w:r>
    </w:p>
    <w:p w:rsidR="00A353E4" w:rsidRDefault="00A353E4" w:rsidP="00A353E4">
      <w:pPr>
        <w:pStyle w:val="a0"/>
      </w:pPr>
      <w:r>
        <w:rPr>
          <w:rFonts w:hint="eastAsia"/>
        </w:rPr>
        <w:t>班级选课</w:t>
      </w:r>
      <w:r>
        <w:rPr>
          <w:rFonts w:hint="eastAsia"/>
        </w:rPr>
        <w:t>class</w:t>
      </w:r>
      <w:r>
        <w:t>_course</w:t>
      </w:r>
    </w:p>
    <w:p w:rsidR="00B05370" w:rsidRDefault="00B05370" w:rsidP="00B05370">
      <w:pPr>
        <w:pStyle w:val="a0"/>
        <w:ind w:firstLine="0"/>
      </w:pPr>
      <w:r>
        <w:tab/>
      </w:r>
    </w:p>
    <w:p w:rsidR="00B05370" w:rsidRDefault="00B05370" w:rsidP="00B05370">
      <w:pPr>
        <w:pStyle w:val="a0"/>
        <w:ind w:firstLine="0"/>
      </w:pPr>
      <w:r>
        <w:rPr>
          <w:rFonts w:hint="eastAsia"/>
        </w:rPr>
        <w:t>关系：</w:t>
      </w:r>
    </w:p>
    <w:p w:rsidR="00B05370" w:rsidRDefault="00B05370" w:rsidP="00B05370">
      <w:pPr>
        <w:pStyle w:val="a0"/>
        <w:ind w:firstLine="0"/>
      </w:pPr>
      <w:r>
        <w:rPr>
          <w:rFonts w:hint="eastAsia"/>
        </w:rPr>
        <w:t>班级：老师</w:t>
      </w:r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>:</w:t>
      </w:r>
      <w:r>
        <w:t>1</w:t>
      </w:r>
    </w:p>
    <w:p w:rsidR="00B05370" w:rsidRDefault="00B05370" w:rsidP="00B05370">
      <w:pPr>
        <w:pStyle w:val="a0"/>
        <w:ind w:firstLine="0"/>
      </w:pPr>
      <w:r>
        <w:rPr>
          <w:rFonts w:hint="eastAsia"/>
        </w:rPr>
        <w:t>班级：学生</w:t>
      </w:r>
      <w:r>
        <w:rPr>
          <w:rFonts w:hint="eastAsia"/>
        </w:rPr>
        <w:t xml:space="preserve"> </w:t>
      </w:r>
      <w:r>
        <w:t>1:N</w:t>
      </w:r>
    </w:p>
    <w:p w:rsidR="00B05370" w:rsidRDefault="00B05370" w:rsidP="00B05370">
      <w:pPr>
        <w:pStyle w:val="a0"/>
        <w:ind w:firstLine="0"/>
      </w:pPr>
      <w:r>
        <w:rPr>
          <w:rFonts w:hint="eastAsia"/>
        </w:rPr>
        <w:t>班级：课程</w:t>
      </w:r>
      <w:r>
        <w:rPr>
          <w:rFonts w:hint="eastAsia"/>
        </w:rPr>
        <w:t xml:space="preserve"> </w:t>
      </w:r>
      <w:r>
        <w:t>M:N</w:t>
      </w:r>
    </w:p>
    <w:p w:rsidR="002568F0" w:rsidRDefault="002568F0" w:rsidP="00B05370">
      <w:pPr>
        <w:pStyle w:val="a0"/>
        <w:ind w:firstLine="0"/>
      </w:pPr>
    </w:p>
    <w:p w:rsidR="002568F0" w:rsidRDefault="002568F0" w:rsidP="002568F0">
      <w:pPr>
        <w:pStyle w:val="3"/>
      </w:pPr>
      <w:bookmarkStart w:id="170" w:name="_Toc532977608"/>
      <w:r>
        <w:rPr>
          <w:rFonts w:hint="eastAsia"/>
        </w:rPr>
        <w:t>C</w:t>
      </w:r>
      <w:r>
        <w:t>lass</w:t>
      </w:r>
      <w:r>
        <w:rPr>
          <w:rFonts w:hint="eastAsia"/>
        </w:rPr>
        <w:t>模型</w:t>
      </w:r>
      <w:bookmarkEnd w:id="170"/>
    </w:p>
    <w:p w:rsidR="002568F0" w:rsidRDefault="002568F0" w:rsidP="002568F0">
      <w:pPr>
        <w:pStyle w:val="a0"/>
      </w:pPr>
      <w:r>
        <w:t>models/</w:t>
      </w:r>
      <w:proofErr w:type="gramStart"/>
      <w:r w:rsidR="009B195D">
        <w:t>c</w:t>
      </w:r>
      <w:r>
        <w:t>lass.go</w:t>
      </w:r>
      <w:proofErr w:type="gramEnd"/>
    </w:p>
    <w:p w:rsidR="008908FD" w:rsidRDefault="008908FD" w:rsidP="002568F0">
      <w:pPr>
        <w:pStyle w:val="a0"/>
      </w:pPr>
      <w:r>
        <w:rPr>
          <w:rFonts w:hint="eastAsia"/>
        </w:rPr>
        <w:t>表结构，关联，索引，存储引擎，表名（前缀）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302"/>
      </w:tblGrid>
      <w:tr w:rsidR="008908FD" w:rsidTr="008908FD">
        <w:tc>
          <w:tcPr>
            <w:tcW w:w="8302" w:type="dxa"/>
          </w:tcPr>
          <w:p w:rsidR="008908FD" w:rsidRPr="008908FD" w:rsidRDefault="008908FD" w:rsidP="008908FD">
            <w:pPr>
              <w:pStyle w:val="HTML"/>
              <w:shd w:val="clear" w:color="auto" w:fill="FDF6E3"/>
              <w:rPr>
                <w:rFonts w:ascii="YaHei Consolas Hybrid" w:eastAsia="YaHei Consolas Hybrid" w:hAnsi="YaHei Consolas Hybrid"/>
                <w:color w:val="586E75"/>
                <w:sz w:val="18"/>
                <w:szCs w:val="27"/>
              </w:rPr>
            </w:pPr>
            <w:r w:rsidRPr="008908FD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package 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models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8908FD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import 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"github.com/astaxie/beego/orm"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"time"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8908FD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type 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Class </w:t>
            </w:r>
            <w:r w:rsidRPr="008908FD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struct 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Id 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uint 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`orm:"pk;auto"form:"-"valid:""`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Title 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`orm:"type(varchar);size(64);default('')"form:"title"valid:""`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DeletedAt time.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Time 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`orm:"type(datetime);null"form:"-"valid:""`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UpdatedAt time.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Time 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`orm:"type(datetime);auto_now"form:"-"valid:""`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CreatedAt time.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Time 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`orm:"type(datetime);auto_now_add"form:"-"valid:""`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8908FD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 关联</w:t>
            </w:r>
            <w:r w:rsidRPr="008908FD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Teacher *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Teacher 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`orm:"null;rel(fk);on_delete(set_null)"form:"-"valid:""`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lastRenderedPageBreak/>
              <w:t xml:space="preserve">   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Students 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Student 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`orm:"-;reverse(many)"form:"-"valid:""`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Courses 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Course 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`orm:"-;rel(m2m);rel_through(app/models.ClassCourse)"form:"-"valid:""`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8908FD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 xml:space="preserve">m 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Class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) TableIndex() 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[][]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8908FD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return 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[][]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   []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string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"DeletedAt"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8908FD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 order by</w:t>
            </w:r>
            <w:r w:rsidRPr="008908FD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   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string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"UpdatedAt"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8908FD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 order by</w:t>
            </w:r>
            <w:r w:rsidRPr="008908FD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   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string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"CreatedAt"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8908FD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 order by</w:t>
            </w:r>
            <w:r w:rsidRPr="008908FD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   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string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"Teacher"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8908FD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 join</w:t>
            </w:r>
            <w:r w:rsidRPr="008908FD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>}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8908FD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 xml:space="preserve">m 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Class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) TableUnique() 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[][]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8908FD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return 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[][]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   []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string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"Title"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8908FD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 where</w:t>
            </w:r>
            <w:r w:rsidRPr="008908FD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>}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8908FD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 xml:space="preserve">m 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Class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) TableName() 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8908FD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return 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"class"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8908FD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 xml:space="preserve">m 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Class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) TableEngine() 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8908FD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return 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"InnoDB"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8908FD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init() 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orm.RegisterModelWithPrefix(</w:t>
            </w:r>
            <w:r w:rsidRPr="008908FD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"kang_"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new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8908FD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Class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))</w:t>
            </w:r>
            <w:r w:rsidRPr="008908FD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8908FD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</w:p>
          <w:p w:rsidR="008908FD" w:rsidRPr="008908FD" w:rsidRDefault="008908FD" w:rsidP="002568F0">
            <w:pPr>
              <w:pStyle w:val="a0"/>
              <w:ind w:firstLine="0"/>
              <w:rPr>
                <w:sz w:val="18"/>
              </w:rPr>
            </w:pPr>
          </w:p>
        </w:tc>
      </w:tr>
    </w:tbl>
    <w:p w:rsidR="002568F0" w:rsidRDefault="002568F0" w:rsidP="002568F0">
      <w:pPr>
        <w:pStyle w:val="a0"/>
      </w:pPr>
    </w:p>
    <w:p w:rsidR="001B37F0" w:rsidRDefault="001B37F0" w:rsidP="002568F0">
      <w:pPr>
        <w:pStyle w:val="a0"/>
      </w:pPr>
    </w:p>
    <w:p w:rsidR="001B37F0" w:rsidRDefault="001B37F0" w:rsidP="001B37F0">
      <w:pPr>
        <w:pStyle w:val="3"/>
      </w:pPr>
      <w:bookmarkStart w:id="171" w:name="_Toc532977609"/>
      <w:r>
        <w:rPr>
          <w:rFonts w:hint="eastAsia"/>
        </w:rPr>
        <w:t>Teacher</w:t>
      </w:r>
      <w:r>
        <w:rPr>
          <w:rFonts w:hint="eastAsia"/>
        </w:rPr>
        <w:t>模型</w:t>
      </w:r>
      <w:bookmarkEnd w:id="171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302"/>
      </w:tblGrid>
      <w:tr w:rsidR="00DE01C4" w:rsidRPr="00DE01C4" w:rsidTr="00DE01C4">
        <w:tc>
          <w:tcPr>
            <w:tcW w:w="8302" w:type="dxa"/>
          </w:tcPr>
          <w:p w:rsidR="00DE01C4" w:rsidRPr="00DE01C4" w:rsidRDefault="00DE01C4" w:rsidP="00DE01C4">
            <w:pPr>
              <w:pStyle w:val="HTML"/>
              <w:shd w:val="clear" w:color="auto" w:fill="FDF6E3"/>
              <w:rPr>
                <w:rFonts w:ascii="YaHei Consolas Hybrid" w:eastAsia="YaHei Consolas Hybrid" w:hAnsi="YaHei Consolas Hybrid"/>
                <w:color w:val="586E75"/>
                <w:sz w:val="18"/>
                <w:szCs w:val="27"/>
              </w:rPr>
            </w:pPr>
            <w:r w:rsidRPr="00DE01C4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package 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models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DE01C4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import 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"github.com/astaxie/beego/orm"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"time"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lastRenderedPageBreak/>
              <w:t>)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DE01C4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type 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Teacher </w:t>
            </w:r>
            <w:r w:rsidRPr="00DE01C4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struct 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Id </w:t>
            </w:r>
            <w:r w:rsidRPr="00DE01C4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uint 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`orm:"pk;auto"form:"-"valid:""`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Name </w:t>
            </w:r>
            <w:r w:rsidRPr="00DE01C4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`orm:"type(varchar);size(64);default('')"form:"name"valid:""`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DeletedAt time.</w:t>
            </w:r>
            <w:r w:rsidRPr="00DE01C4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Time 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`orm:"type(datetime);null"form:"-"valid:""`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UpdatedAt time.</w:t>
            </w:r>
            <w:r w:rsidRPr="00DE01C4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Time 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`orm:"type(datetime);auto_now"form:"-"valid:""`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CreatedAt time.</w:t>
            </w:r>
            <w:r w:rsidRPr="00DE01C4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Time 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`orm:"type(datetime);auto_now_add"form:"-"valid:""`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DE01C4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 关联</w:t>
            </w:r>
            <w:r w:rsidRPr="00DE01C4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Classes 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DE01C4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Class 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`orm:"-;reverse(many)"form:"-"valid:""`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DE01C4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 xml:space="preserve">m 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DE01C4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Teacher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) TableIndex() 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[][]</w:t>
            </w:r>
            <w:r w:rsidRPr="00DE01C4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DE01C4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return 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[][]</w:t>
            </w:r>
            <w:r w:rsidRPr="00DE01C4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   []</w:t>
            </w:r>
            <w:r w:rsidRPr="00DE01C4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string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"DeletedAt"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DE01C4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 order by</w:t>
            </w:r>
            <w:r w:rsidRPr="00DE01C4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   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</w:t>
            </w:r>
            <w:r w:rsidRPr="00DE01C4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string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"UpdatedAt"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DE01C4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 order by</w:t>
            </w:r>
            <w:r w:rsidRPr="00DE01C4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   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</w:t>
            </w:r>
            <w:r w:rsidRPr="00DE01C4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string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"CreatedAt"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DE01C4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 order by</w:t>
            </w:r>
            <w:r w:rsidRPr="00DE01C4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   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</w:t>
            </w:r>
            <w:r w:rsidRPr="00DE01C4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string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"Title"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DE01C4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 where</w:t>
            </w:r>
            <w:r w:rsidRPr="00DE01C4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>}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DE01C4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 xml:space="preserve">m 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DE01C4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Teacher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) TableUnique() 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[][]</w:t>
            </w:r>
            <w:r w:rsidRPr="00DE01C4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DE01C4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return 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[][]</w:t>
            </w:r>
            <w:r w:rsidRPr="00DE01C4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{}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>}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DE01C4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 xml:space="preserve">m 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DE01C4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Teacher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) TableName() </w:t>
            </w:r>
            <w:r w:rsidRPr="00DE01C4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DE01C4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return 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"teacher"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DE01C4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 xml:space="preserve">m 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DE01C4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Teacher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) TableEngine() </w:t>
            </w:r>
            <w:r w:rsidRPr="00DE01C4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DE01C4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return 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"InnoDB"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DE01C4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init() 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orm.RegisterModelWithPrefix(</w:t>
            </w:r>
            <w:r w:rsidRPr="00DE01C4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"kang_"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new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DE01C4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Teacher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))</w:t>
            </w:r>
            <w:r w:rsidRPr="00DE01C4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DE01C4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</w:p>
        </w:tc>
      </w:tr>
    </w:tbl>
    <w:p w:rsidR="00382055" w:rsidRDefault="00382055" w:rsidP="00382055">
      <w:pPr>
        <w:pStyle w:val="a0"/>
      </w:pPr>
    </w:p>
    <w:p w:rsidR="00DA63A7" w:rsidRDefault="00DA63A7" w:rsidP="00DA63A7">
      <w:pPr>
        <w:pStyle w:val="3"/>
      </w:pPr>
      <w:bookmarkStart w:id="172" w:name="_Toc532977610"/>
      <w:r>
        <w:rPr>
          <w:rFonts w:hint="eastAsia"/>
        </w:rPr>
        <w:t>Course</w:t>
      </w:r>
      <w:r>
        <w:rPr>
          <w:rFonts w:hint="eastAsia"/>
        </w:rPr>
        <w:t>模型</w:t>
      </w:r>
      <w:bookmarkEnd w:id="172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302"/>
      </w:tblGrid>
      <w:tr w:rsidR="00282A98" w:rsidRPr="00282A98" w:rsidTr="00282A98">
        <w:tc>
          <w:tcPr>
            <w:tcW w:w="8302" w:type="dxa"/>
          </w:tcPr>
          <w:p w:rsidR="00282A98" w:rsidRPr="00282A98" w:rsidRDefault="00282A98" w:rsidP="00282A98">
            <w:pPr>
              <w:pStyle w:val="HTML"/>
              <w:shd w:val="clear" w:color="auto" w:fill="FDF6E3"/>
              <w:rPr>
                <w:rFonts w:ascii="YaHei Consolas Hybrid" w:eastAsia="YaHei Consolas Hybrid" w:hAnsi="YaHei Consolas Hybrid"/>
                <w:color w:val="586E75"/>
                <w:sz w:val="18"/>
                <w:szCs w:val="27"/>
              </w:rPr>
            </w:pPr>
            <w:r w:rsidRPr="00282A98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package 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models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282A98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import 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"github.com/astaxie/beego/orm"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lastRenderedPageBreak/>
              <w:t xml:space="preserve">   "time"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282A98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type 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Course </w:t>
            </w:r>
            <w:r w:rsidRPr="00282A98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struct 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Id </w:t>
            </w:r>
            <w:r w:rsidRPr="00282A98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uint 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`orm:"pk;auto"form:"-"valid:""`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Title </w:t>
            </w:r>
            <w:r w:rsidRPr="00282A98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`orm:"type(varchar);size(64);default('')"form:"title"valid:""`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DeletedAt time.</w:t>
            </w:r>
            <w:r w:rsidRPr="00282A98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Time 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`orm:"type(datetime);null"form:"-"valid:""`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UpdatedAt time.</w:t>
            </w:r>
            <w:r w:rsidRPr="00282A98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Time 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`orm:"type(datetime);auto_now"form:"-"valid:""`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CreatedAt time.</w:t>
            </w:r>
            <w:r w:rsidRPr="00282A98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Time 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`orm:"type(datetime);auto_now_add"form:"-"valid:""`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282A98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 关联</w:t>
            </w:r>
            <w:r w:rsidRPr="00282A98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Classes 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282A98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Class 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`orm:"-;rel(m2m);rel_through(app/models.ClassCourse)"form:"-"valid:""`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282A98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 xml:space="preserve">m 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282A98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Course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) TableIndex() 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[][]</w:t>
            </w:r>
            <w:r w:rsidRPr="00282A98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282A98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return 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[][]</w:t>
            </w:r>
            <w:r w:rsidRPr="00282A98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   []</w:t>
            </w:r>
            <w:r w:rsidRPr="00282A98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string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"DeletedAt"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282A98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 order by</w:t>
            </w:r>
            <w:r w:rsidRPr="00282A98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   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</w:t>
            </w:r>
            <w:r w:rsidRPr="00282A98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string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"UpdatedAt"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282A98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 order by</w:t>
            </w:r>
            <w:r w:rsidRPr="00282A98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   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</w:t>
            </w:r>
            <w:r w:rsidRPr="00282A98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string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"CreatedAt"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282A98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 order by</w:t>
            </w:r>
            <w:r w:rsidRPr="00282A98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   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</w:t>
            </w:r>
            <w:r w:rsidRPr="00282A98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string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"Title"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282A98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 where</w:t>
            </w:r>
            <w:r w:rsidRPr="00282A98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>}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282A98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 xml:space="preserve">m 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282A98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Course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) TableUnique() 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[][]</w:t>
            </w:r>
            <w:r w:rsidRPr="00282A98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282A98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return 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[][]</w:t>
            </w:r>
            <w:r w:rsidRPr="00282A98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{}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>}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282A98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 xml:space="preserve">m 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282A98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Course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) TableName() </w:t>
            </w:r>
            <w:r w:rsidRPr="00282A98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282A98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return 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"course"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282A98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 xml:space="preserve">m 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282A98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Course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) TableEngine() </w:t>
            </w:r>
            <w:r w:rsidRPr="00282A98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282A98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return 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"InnoDB"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282A98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init() 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orm.RegisterModelWithPrefix(</w:t>
            </w:r>
            <w:r w:rsidRPr="00282A98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"kang_"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new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282A98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Course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))</w:t>
            </w:r>
            <w:r w:rsidRPr="00282A98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282A98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</w:p>
          <w:p w:rsidR="00282A98" w:rsidRPr="00282A98" w:rsidRDefault="00282A98" w:rsidP="00282A98">
            <w:pPr>
              <w:pStyle w:val="a0"/>
              <w:ind w:firstLine="0"/>
              <w:rPr>
                <w:sz w:val="18"/>
              </w:rPr>
            </w:pPr>
          </w:p>
        </w:tc>
      </w:tr>
    </w:tbl>
    <w:p w:rsidR="00282A98" w:rsidRDefault="00282A98" w:rsidP="00282A98">
      <w:pPr>
        <w:pStyle w:val="a0"/>
      </w:pPr>
    </w:p>
    <w:p w:rsidR="00282A98" w:rsidRDefault="00282A98" w:rsidP="00282A98">
      <w:pPr>
        <w:pStyle w:val="a0"/>
      </w:pPr>
    </w:p>
    <w:p w:rsidR="00282A98" w:rsidRDefault="00282A98" w:rsidP="00282A98">
      <w:pPr>
        <w:pStyle w:val="3"/>
      </w:pPr>
      <w:bookmarkStart w:id="173" w:name="_Toc532977611"/>
      <w:r>
        <w:rPr>
          <w:rFonts w:hint="eastAsia"/>
        </w:rPr>
        <w:lastRenderedPageBreak/>
        <w:t>Class</w:t>
      </w:r>
      <w:r>
        <w:t>Course</w:t>
      </w:r>
      <w:r>
        <w:rPr>
          <w:rFonts w:hint="eastAsia"/>
        </w:rPr>
        <w:t>模型</w:t>
      </w:r>
      <w:bookmarkEnd w:id="173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302"/>
      </w:tblGrid>
      <w:tr w:rsidR="0009211F" w:rsidRPr="0009211F" w:rsidTr="0009211F">
        <w:tc>
          <w:tcPr>
            <w:tcW w:w="8302" w:type="dxa"/>
          </w:tcPr>
          <w:p w:rsidR="0009211F" w:rsidRPr="0009211F" w:rsidRDefault="0009211F" w:rsidP="0009211F">
            <w:pPr>
              <w:pStyle w:val="HTML"/>
              <w:shd w:val="clear" w:color="auto" w:fill="FDF6E3"/>
              <w:spacing w:after="270"/>
              <w:rPr>
                <w:rFonts w:ascii="YaHei Consolas Hybrid" w:eastAsia="YaHei Consolas Hybrid" w:hAnsi="YaHei Consolas Hybrid"/>
                <w:color w:val="586E75"/>
                <w:sz w:val="18"/>
                <w:szCs w:val="27"/>
              </w:rPr>
            </w:pPr>
            <w:r w:rsidRPr="0009211F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package 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models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09211F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import </w:t>
            </w:r>
            <w:r w:rsidRPr="0009211F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"github.com/astaxie/beego/orm"</w:t>
            </w:r>
            <w:r w:rsidRPr="0009211F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09211F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09211F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type 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ClassCourse </w:t>
            </w:r>
            <w:r w:rsidRPr="0009211F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struct 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Id </w:t>
            </w:r>
            <w:r w:rsidRPr="0009211F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uint </w:t>
            </w:r>
            <w:r w:rsidRPr="0009211F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`orm:"pk;auto"form:"-"valid:""`</w:t>
            </w:r>
            <w:r w:rsidRPr="0009211F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09211F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09211F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 关联</w:t>
            </w:r>
            <w:r w:rsidRPr="0009211F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Class *</w:t>
            </w:r>
            <w:r w:rsidRPr="0009211F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Class </w:t>
            </w:r>
            <w:r w:rsidRPr="0009211F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`orm:"null;rel(fk);on_delete(set_null)"form:"-"valid:""`</w:t>
            </w:r>
            <w:r w:rsidRPr="0009211F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Course *</w:t>
            </w:r>
            <w:r w:rsidRPr="0009211F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Course </w:t>
            </w:r>
            <w:r w:rsidRPr="0009211F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`orm:"null;rel(fk);on_delete(set_null)"form:"-"valid:""`</w:t>
            </w:r>
            <w:r w:rsidRPr="0009211F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09211F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 xml:space="preserve">m 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09211F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ClassCourse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) TableIndex() 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[][]</w:t>
            </w:r>
            <w:r w:rsidRPr="0009211F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09211F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return 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[][]</w:t>
            </w:r>
            <w:r w:rsidRPr="0009211F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    }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>}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09211F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 xml:space="preserve">m 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09211F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ClassCourse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) TableUnique() 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[][]</w:t>
            </w:r>
            <w:r w:rsidRPr="0009211F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09211F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return 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[][]</w:t>
            </w:r>
            <w:r w:rsidRPr="0009211F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   []</w:t>
            </w:r>
            <w:r w:rsidRPr="0009211F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string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09211F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"Class"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09211F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"Course"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,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>}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09211F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 xml:space="preserve">m 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09211F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ClassCourse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) TableName() </w:t>
            </w:r>
            <w:r w:rsidRPr="0009211F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09211F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return </w:t>
            </w:r>
            <w:r w:rsidRPr="0009211F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"class_course"</w:t>
            </w:r>
            <w:r w:rsidRPr="0009211F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09211F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 xml:space="preserve">m 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09211F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ClassCourse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) TableEngine() </w:t>
            </w:r>
            <w:r w:rsidRPr="0009211F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09211F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return </w:t>
            </w:r>
            <w:r w:rsidRPr="0009211F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"InnoDB"</w:t>
            </w:r>
            <w:r w:rsidRPr="0009211F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09211F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init() 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orm.RegisterModelWithPrefix(</w:t>
            </w:r>
            <w:r w:rsidRPr="0009211F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"kang_"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new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09211F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ClassCourse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))</w:t>
            </w:r>
            <w:r w:rsidRPr="0009211F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09211F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</w:p>
          <w:p w:rsidR="0009211F" w:rsidRPr="0009211F" w:rsidRDefault="0009211F" w:rsidP="0009211F">
            <w:pPr>
              <w:pStyle w:val="a0"/>
              <w:ind w:firstLine="0"/>
              <w:rPr>
                <w:sz w:val="18"/>
              </w:rPr>
            </w:pPr>
          </w:p>
        </w:tc>
      </w:tr>
    </w:tbl>
    <w:p w:rsidR="0009211F" w:rsidRDefault="0009211F" w:rsidP="0009211F">
      <w:pPr>
        <w:pStyle w:val="a0"/>
      </w:pPr>
    </w:p>
    <w:p w:rsidR="0009211F" w:rsidRDefault="0009211F" w:rsidP="007E5C7D">
      <w:pPr>
        <w:pStyle w:val="3"/>
      </w:pPr>
      <w:bookmarkStart w:id="174" w:name="_Toc532977612"/>
      <w:r>
        <w:rPr>
          <w:rFonts w:hint="eastAsia"/>
        </w:rPr>
        <w:lastRenderedPageBreak/>
        <w:t>Stud</w:t>
      </w:r>
      <w:r>
        <w:t>ent</w:t>
      </w:r>
      <w:r w:rsidR="007E5C7D">
        <w:rPr>
          <w:rFonts w:hint="eastAsia"/>
        </w:rPr>
        <w:t>模型</w:t>
      </w:r>
      <w:bookmarkEnd w:id="174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302"/>
      </w:tblGrid>
      <w:tr w:rsidR="00385FA3" w:rsidRPr="00385FA3" w:rsidTr="00385FA3">
        <w:tc>
          <w:tcPr>
            <w:tcW w:w="8302" w:type="dxa"/>
          </w:tcPr>
          <w:p w:rsidR="00385FA3" w:rsidRPr="00385FA3" w:rsidRDefault="00385FA3" w:rsidP="00385FA3">
            <w:pPr>
              <w:pStyle w:val="HTML"/>
              <w:shd w:val="clear" w:color="auto" w:fill="FDF6E3"/>
              <w:spacing w:after="270"/>
              <w:rPr>
                <w:rFonts w:ascii="YaHei Consolas Hybrid" w:eastAsia="YaHei Consolas Hybrid" w:hAnsi="YaHei Consolas Hybrid"/>
                <w:color w:val="586E75"/>
                <w:sz w:val="18"/>
                <w:szCs w:val="27"/>
              </w:rPr>
            </w:pPr>
            <w:r w:rsidRPr="00385FA3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package 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models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385FA3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import 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  <w:t xml:space="preserve">   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"github.com/astaxie/beego/orm"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"time"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385FA3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type 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Student </w:t>
            </w:r>
            <w:r w:rsidRPr="00385FA3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struct 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Id </w:t>
            </w:r>
            <w:r w:rsidRPr="00385FA3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uint 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`orm:"pk;auto"form:"-"valid:""`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Name </w:t>
            </w:r>
            <w:r w:rsidRPr="00385FA3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`orm:"type(varchar);size(64);default('')"form:"name"valid:""`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DeletedAt time.</w:t>
            </w:r>
            <w:r w:rsidRPr="00385FA3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Time 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`orm:"type(datetime);null"form:"-"valid:""`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UpdatedAt time.</w:t>
            </w:r>
            <w:r w:rsidRPr="00385FA3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Time 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`orm:"type(datetime);auto_now"form:"-"valid:""`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CreatedAt time.</w:t>
            </w:r>
            <w:r w:rsidRPr="00385FA3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Time 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`orm:"type(datetime);auto_now_add"form:"-"valid:""`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  <w:t xml:space="preserve">   </w:t>
            </w:r>
            <w:r w:rsidRPr="00385FA3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 关联</w:t>
            </w:r>
            <w:r w:rsidRPr="00385FA3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Class *</w:t>
            </w:r>
            <w:r w:rsidRPr="00385FA3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Class 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`orm:"null;rel(fk);on_delete(set_null)"form:"-"valid:""`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385FA3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 xml:space="preserve">m 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385FA3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Student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) TableIndex() 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[][]</w:t>
            </w:r>
            <w:r w:rsidRPr="00385FA3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385FA3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return 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[][]</w:t>
            </w:r>
            <w:r w:rsidRPr="00385FA3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   []</w:t>
            </w:r>
            <w:r w:rsidRPr="00385FA3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string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"DeletedAt"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385FA3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 order by</w:t>
            </w:r>
            <w:r w:rsidRPr="00385FA3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   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</w:t>
            </w:r>
            <w:r w:rsidRPr="00385FA3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string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"UpdatedAt"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385FA3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 order by</w:t>
            </w:r>
            <w:r w:rsidRPr="00385FA3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   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</w:t>
            </w:r>
            <w:r w:rsidRPr="00385FA3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string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"CreatedAt"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385FA3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 order by</w:t>
            </w:r>
            <w:r w:rsidRPr="00385FA3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   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</w:t>
            </w:r>
            <w:r w:rsidRPr="00385FA3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string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"Name"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385FA3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t>// where</w:t>
            </w:r>
            <w:r w:rsidRPr="00385FA3">
              <w:rPr>
                <w:rFonts w:ascii="YaHei Consolas Hybrid" w:eastAsia="YaHei Consolas Hybrid" w:hAnsi="YaHei Consolas Hybrid" w:hint="eastAsia"/>
                <w:i/>
                <w:iCs/>
                <w:color w:val="CB4B16"/>
                <w:sz w:val="18"/>
                <w:szCs w:val="27"/>
              </w:rPr>
              <w:br/>
              <w:t xml:space="preserve">   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>}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385FA3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 xml:space="preserve">m 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385FA3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Student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) TableUnique() 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[][]</w:t>
            </w:r>
            <w:r w:rsidRPr="00385FA3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385FA3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return 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[][]</w:t>
            </w:r>
            <w:r w:rsidRPr="00385FA3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{}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>}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385FA3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 xml:space="preserve">m 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385FA3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Student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) TableName() </w:t>
            </w:r>
            <w:r w:rsidRPr="00385FA3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385FA3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return 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"student"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385FA3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 xml:space="preserve">m 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*</w:t>
            </w:r>
            <w:r w:rsidRPr="00385FA3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Student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) TableEngine() </w:t>
            </w:r>
            <w:r w:rsidRPr="00385FA3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 xml:space="preserve">string 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385FA3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return 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"InnoDB"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br/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}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  <w:r w:rsidRPr="00385FA3">
              <w:rPr>
                <w:rFonts w:ascii="YaHei Consolas Hybrid" w:eastAsia="YaHei Consolas Hybrid" w:hAnsi="YaHei Consolas Hybrid" w:hint="eastAsia"/>
                <w:color w:val="859900"/>
                <w:sz w:val="18"/>
                <w:szCs w:val="27"/>
              </w:rPr>
              <w:t xml:space="preserve">func 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init() 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{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  <w:t xml:space="preserve">   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orm.RegisterModelWithPrefix(</w:t>
            </w:r>
            <w:r w:rsidRPr="00385FA3">
              <w:rPr>
                <w:rFonts w:ascii="YaHei Consolas Hybrid" w:eastAsia="YaHei Consolas Hybrid" w:hAnsi="YaHei Consolas Hybrid" w:hint="eastAsia"/>
                <w:color w:val="2AA198"/>
                <w:sz w:val="18"/>
                <w:szCs w:val="27"/>
              </w:rPr>
              <w:t>"kang_"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 xml:space="preserve">, 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t>new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(</w:t>
            </w:r>
            <w:r w:rsidRPr="00385FA3">
              <w:rPr>
                <w:rFonts w:ascii="YaHei Consolas Hybrid" w:eastAsia="YaHei Consolas Hybrid" w:hAnsi="YaHei Consolas Hybrid" w:hint="eastAsia"/>
                <w:color w:val="B58900"/>
                <w:sz w:val="18"/>
                <w:szCs w:val="27"/>
              </w:rPr>
              <w:t>Student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t>))</w:t>
            </w:r>
            <w:r w:rsidRPr="00385FA3">
              <w:rPr>
                <w:rFonts w:ascii="YaHei Consolas Hybrid" w:eastAsia="YaHei Consolas Hybrid" w:hAnsi="YaHei Consolas Hybrid" w:hint="eastAsia"/>
                <w:color w:val="586E75"/>
                <w:sz w:val="18"/>
                <w:szCs w:val="27"/>
              </w:rPr>
              <w:br/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lastRenderedPageBreak/>
              <w:t>}</w:t>
            </w:r>
            <w:r w:rsidRPr="00385FA3">
              <w:rPr>
                <w:rFonts w:ascii="YaHei Consolas Hybrid" w:eastAsia="YaHei Consolas Hybrid" w:hAnsi="YaHei Consolas Hybrid" w:hint="eastAsia"/>
                <w:color w:val="268BD2"/>
                <w:sz w:val="18"/>
                <w:szCs w:val="27"/>
              </w:rPr>
              <w:br/>
            </w:r>
          </w:p>
          <w:p w:rsidR="00385FA3" w:rsidRPr="00385FA3" w:rsidRDefault="00385FA3" w:rsidP="00696F2B">
            <w:pPr>
              <w:pStyle w:val="a0"/>
              <w:ind w:firstLine="0"/>
              <w:rPr>
                <w:sz w:val="18"/>
              </w:rPr>
            </w:pPr>
          </w:p>
        </w:tc>
      </w:tr>
    </w:tbl>
    <w:p w:rsidR="0049098C" w:rsidRDefault="0049098C" w:rsidP="0049098C">
      <w:pPr>
        <w:pStyle w:val="a0"/>
        <w:ind w:firstLine="0"/>
      </w:pPr>
    </w:p>
    <w:p w:rsidR="0049098C" w:rsidRDefault="0049098C" w:rsidP="0049098C">
      <w:pPr>
        <w:pStyle w:val="2"/>
      </w:pPr>
      <w:bookmarkStart w:id="175" w:name="_Toc532977613"/>
      <w:r>
        <w:rPr>
          <w:rFonts w:hint="eastAsia"/>
        </w:rPr>
        <w:t>设置数据库连接</w:t>
      </w:r>
      <w:bookmarkEnd w:id="175"/>
    </w:p>
    <w:p w:rsidR="0049098C" w:rsidRDefault="0049098C" w:rsidP="0049098C">
      <w:pPr>
        <w:pStyle w:val="a0"/>
      </w:pPr>
      <w:r>
        <w:rPr>
          <w:rFonts w:hint="eastAsia"/>
        </w:rPr>
        <w:t>注册数据库驱动</w:t>
      </w:r>
    </w:p>
    <w:p w:rsidR="0049098C" w:rsidRDefault="00543A3B" w:rsidP="0049098C">
      <w:pPr>
        <w:pStyle w:val="a0"/>
      </w:pPr>
      <w:proofErr w:type="gramStart"/>
      <w:r>
        <w:rPr>
          <w:rFonts w:hint="eastAsia"/>
        </w:rPr>
        <w:t>main</w:t>
      </w:r>
      <w:r>
        <w:t>.go</w:t>
      </w:r>
      <w:proofErr w:type="gramEnd"/>
    </w:p>
    <w:p w:rsidR="00543A3B" w:rsidRDefault="00543A3B" w:rsidP="00CC3A01">
      <w:pPr>
        <w:pStyle w:val="a0"/>
      </w:pPr>
      <w:proofErr w:type="gramStart"/>
      <w:r>
        <w:rPr>
          <w:rFonts w:hint="eastAsia"/>
        </w:rPr>
        <w:t>i</w:t>
      </w:r>
      <w:r>
        <w:t>nit(</w:t>
      </w:r>
      <w:proofErr w:type="gramEnd"/>
      <w:r>
        <w:t>)</w:t>
      </w:r>
    </w:p>
    <w:p w:rsidR="00543A3B" w:rsidRDefault="00543A3B" w:rsidP="0049098C">
      <w:pPr>
        <w:pStyle w:val="a0"/>
      </w:pPr>
      <w:r>
        <w:rPr>
          <w:rFonts w:hint="eastAsia"/>
        </w:rPr>
        <w:t>以</w:t>
      </w:r>
      <w:r>
        <w:rPr>
          <w:rFonts w:hint="eastAsia"/>
        </w:rPr>
        <w:t xml:space="preserve"> orm</w:t>
      </w:r>
      <w:r>
        <w:rPr>
          <w:rFonts w:hint="eastAsia"/>
        </w:rPr>
        <w:t>的命令行模式运行。</w:t>
      </w:r>
    </w:p>
    <w:p w:rsidR="00543A3B" w:rsidRDefault="00CB60BF" w:rsidP="0049098C">
      <w:pPr>
        <w:pStyle w:val="a0"/>
      </w:pPr>
      <w:r>
        <w:rPr>
          <w:noProof/>
        </w:rPr>
        <w:drawing>
          <wp:inline distT="0" distB="0" distL="0" distR="0" wp14:anchorId="658E5412" wp14:editId="203C23C9">
            <wp:extent cx="5278120" cy="1866265"/>
            <wp:effectExtent l="0" t="0" r="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D16" w:rsidRDefault="00B50D16" w:rsidP="0049098C">
      <w:pPr>
        <w:pStyle w:val="a0"/>
      </w:pPr>
    </w:p>
    <w:p w:rsidR="00B50D16" w:rsidRDefault="00B50D16" w:rsidP="00B50D16">
      <w:pPr>
        <w:pStyle w:val="2"/>
      </w:pPr>
      <w:bookmarkStart w:id="176" w:name="_Toc532977614"/>
      <w:r>
        <w:rPr>
          <w:rFonts w:hint="eastAsia"/>
        </w:rPr>
        <w:t>创建需要的库和用户，在</w:t>
      </w:r>
      <w:r>
        <w:rPr>
          <w:rFonts w:hint="eastAsia"/>
        </w:rPr>
        <w:t>M</w:t>
      </w:r>
      <w:r>
        <w:t>ySQL</w:t>
      </w:r>
      <w:r>
        <w:rPr>
          <w:rFonts w:hint="eastAsia"/>
        </w:rPr>
        <w:t>服务器上</w:t>
      </w:r>
      <w:bookmarkEnd w:id="176"/>
    </w:p>
    <w:p w:rsidR="00B50D16" w:rsidRDefault="006823A9" w:rsidP="00B50D16">
      <w:pPr>
        <w:pStyle w:val="a0"/>
      </w:pPr>
      <w:r>
        <w:rPr>
          <w:noProof/>
        </w:rPr>
        <w:drawing>
          <wp:inline distT="0" distB="0" distL="0" distR="0" wp14:anchorId="4F9A6622" wp14:editId="6339DB16">
            <wp:extent cx="5278120" cy="160401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94" w:rsidRDefault="00CE2994" w:rsidP="00B50D16">
      <w:pPr>
        <w:pStyle w:val="a0"/>
      </w:pPr>
    </w:p>
    <w:p w:rsidR="00CE2994" w:rsidRDefault="00FC3277" w:rsidP="00FC3277">
      <w:pPr>
        <w:pStyle w:val="2"/>
      </w:pPr>
      <w:bookmarkStart w:id="177" w:name="_Toc532977615"/>
      <w:r>
        <w:rPr>
          <w:rFonts w:hint="eastAsia"/>
        </w:rPr>
        <w:t>利用</w:t>
      </w:r>
      <w:proofErr w:type="gramStart"/>
      <w:r>
        <w:rPr>
          <w:rFonts w:hint="eastAsia"/>
        </w:rPr>
        <w:t>模型建表</w:t>
      </w:r>
      <w:bookmarkEnd w:id="177"/>
      <w:proofErr w:type="gramEnd"/>
    </w:p>
    <w:p w:rsidR="00E51F95" w:rsidRDefault="008B7D11" w:rsidP="00E51F95">
      <w:pPr>
        <w:pStyle w:val="a0"/>
      </w:pPr>
      <w:r>
        <w:rPr>
          <w:rFonts w:hint="eastAsia"/>
        </w:rPr>
        <w:t>使用保证</w:t>
      </w:r>
      <w:r>
        <w:rPr>
          <w:rFonts w:hint="eastAsia"/>
        </w:rPr>
        <w:t>model</w:t>
      </w:r>
      <w:r>
        <w:rPr>
          <w:rFonts w:hint="eastAsia"/>
        </w:rPr>
        <w:t>包被载入，再处理：</w:t>
      </w:r>
    </w:p>
    <w:p w:rsidR="008924B9" w:rsidRDefault="008924B9" w:rsidP="00E51F95">
      <w:pPr>
        <w:pStyle w:val="a0"/>
      </w:pPr>
      <w:r>
        <w:rPr>
          <w:noProof/>
        </w:rPr>
        <w:lastRenderedPageBreak/>
        <w:drawing>
          <wp:inline distT="0" distB="0" distL="0" distR="0" wp14:anchorId="124E8D6F" wp14:editId="6EDAA7B5">
            <wp:extent cx="5278120" cy="303276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D11" w:rsidRDefault="008B7D11" w:rsidP="00E51F95">
      <w:pPr>
        <w:pStyle w:val="a0"/>
      </w:pPr>
    </w:p>
    <w:p w:rsidR="00617361" w:rsidRDefault="00617361" w:rsidP="00E51F95">
      <w:pPr>
        <w:pStyle w:val="a0"/>
      </w:pPr>
      <w:r>
        <w:rPr>
          <w:noProof/>
        </w:rPr>
        <w:drawing>
          <wp:inline distT="0" distB="0" distL="0" distR="0" wp14:anchorId="5EFD5B20" wp14:editId="389DCD6A">
            <wp:extent cx="5278120" cy="293878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4B9" w:rsidRDefault="008924B9" w:rsidP="00E51F95">
      <w:pPr>
        <w:pStyle w:val="a0"/>
      </w:pPr>
    </w:p>
    <w:p w:rsidR="008924B9" w:rsidRDefault="008924B9" w:rsidP="00E51F95">
      <w:pPr>
        <w:pStyle w:val="a0"/>
      </w:pPr>
      <w:r>
        <w:rPr>
          <w:noProof/>
        </w:rPr>
        <w:lastRenderedPageBreak/>
        <w:drawing>
          <wp:inline distT="0" distB="0" distL="0" distR="0" wp14:anchorId="0E5316E0" wp14:editId="35D281DE">
            <wp:extent cx="5278120" cy="3145155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A5" w:rsidRDefault="007B78A5" w:rsidP="00E51F95">
      <w:pPr>
        <w:pStyle w:val="a0"/>
      </w:pPr>
    </w:p>
    <w:p w:rsidR="00E542F0" w:rsidRDefault="00E542F0" w:rsidP="00E51F95">
      <w:pPr>
        <w:pStyle w:val="a0"/>
      </w:pPr>
    </w:p>
    <w:p w:rsidR="00E542F0" w:rsidRDefault="00E542F0" w:rsidP="00E51F95">
      <w:pPr>
        <w:pStyle w:val="a0"/>
      </w:pPr>
      <w:r>
        <w:rPr>
          <w:rFonts w:hint="eastAsia"/>
        </w:rPr>
        <w:t>模型表，生产完毕，将</w:t>
      </w:r>
      <w:r>
        <w:rPr>
          <w:rFonts w:hint="eastAsia"/>
        </w:rPr>
        <w:t>Command</w:t>
      </w:r>
      <w:r>
        <w:rPr>
          <w:rFonts w:hint="eastAsia"/>
        </w:rPr>
        <w:t>模式注释。使用</w:t>
      </w:r>
      <w:r>
        <w:rPr>
          <w:rFonts w:hint="eastAsia"/>
        </w:rPr>
        <w:t>web</w:t>
      </w:r>
      <w:r>
        <w:rPr>
          <w:rFonts w:hint="eastAsia"/>
        </w:rPr>
        <w:t>模式。</w:t>
      </w:r>
    </w:p>
    <w:p w:rsidR="007B78A5" w:rsidRDefault="00E86BCD" w:rsidP="00E51F95">
      <w:pPr>
        <w:pStyle w:val="a0"/>
      </w:pPr>
      <w:r>
        <w:rPr>
          <w:noProof/>
        </w:rPr>
        <w:drawing>
          <wp:inline distT="0" distB="0" distL="0" distR="0" wp14:anchorId="1E113C46" wp14:editId="6B43E94A">
            <wp:extent cx="5278120" cy="3524885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A5" w:rsidRDefault="007B78A5" w:rsidP="007B78A5">
      <w:pPr>
        <w:pStyle w:val="2"/>
      </w:pPr>
      <w:bookmarkStart w:id="178" w:name="_Toc532977616"/>
      <w:r>
        <w:rPr>
          <w:rFonts w:hint="eastAsia"/>
        </w:rPr>
        <w:lastRenderedPageBreak/>
        <w:t>班级列表</w:t>
      </w:r>
      <w:bookmarkEnd w:id="178"/>
    </w:p>
    <w:p w:rsidR="007B78A5" w:rsidRDefault="007B78A5" w:rsidP="007B78A5">
      <w:pPr>
        <w:pStyle w:val="3"/>
      </w:pPr>
      <w:bookmarkStart w:id="179" w:name="_Toc532977617"/>
      <w:r>
        <w:rPr>
          <w:rFonts w:hint="eastAsia"/>
        </w:rPr>
        <w:t>路由</w:t>
      </w:r>
      <w:bookmarkEnd w:id="179"/>
    </w:p>
    <w:p w:rsidR="007B78A5" w:rsidRDefault="007B78A5" w:rsidP="007B78A5">
      <w:pPr>
        <w:pStyle w:val="a0"/>
      </w:pPr>
      <w:r>
        <w:t>class/list</w:t>
      </w:r>
    </w:p>
    <w:p w:rsidR="00E9766D" w:rsidRDefault="00E9766D" w:rsidP="007B78A5">
      <w:pPr>
        <w:pStyle w:val="a0"/>
      </w:pPr>
      <w:r>
        <w:rPr>
          <w:rFonts w:hint="eastAsia"/>
        </w:rPr>
        <w:t>C</w:t>
      </w:r>
      <w:r>
        <w:t>lassController.List</w:t>
      </w:r>
    </w:p>
    <w:p w:rsidR="00E9766D" w:rsidRDefault="00F95151" w:rsidP="007B78A5">
      <w:pPr>
        <w:pStyle w:val="a0"/>
      </w:pPr>
      <w:r>
        <w:rPr>
          <w:noProof/>
        </w:rPr>
        <w:drawing>
          <wp:inline distT="0" distB="0" distL="0" distR="0" wp14:anchorId="27A38B59" wp14:editId="77894B7D">
            <wp:extent cx="5278120" cy="1302385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151" w:rsidRDefault="00F95151" w:rsidP="007B78A5">
      <w:pPr>
        <w:pStyle w:val="a0"/>
      </w:pPr>
    </w:p>
    <w:p w:rsidR="00F95151" w:rsidRDefault="00F95151" w:rsidP="00F95151">
      <w:pPr>
        <w:pStyle w:val="3"/>
      </w:pPr>
      <w:bookmarkStart w:id="180" w:name="_Toc532977618"/>
      <w:r>
        <w:rPr>
          <w:rFonts w:hint="eastAsia"/>
        </w:rPr>
        <w:t>动作</w:t>
      </w:r>
      <w:bookmarkEnd w:id="180"/>
    </w:p>
    <w:p w:rsidR="008463DC" w:rsidRDefault="008463DC" w:rsidP="008463DC">
      <w:pPr>
        <w:pStyle w:val="a0"/>
      </w:pPr>
      <w:r>
        <w:rPr>
          <w:rFonts w:hint="eastAsia"/>
        </w:rPr>
        <w:t>ClassControl</w:t>
      </w:r>
      <w:r>
        <w:t>ler.List</w:t>
      </w:r>
    </w:p>
    <w:p w:rsidR="001177C6" w:rsidRPr="008463DC" w:rsidRDefault="001177C6" w:rsidP="008463DC">
      <w:pPr>
        <w:pStyle w:val="a0"/>
      </w:pPr>
      <w:r>
        <w:rPr>
          <w:rFonts w:hint="eastAsia"/>
        </w:rPr>
        <w:t>使用模型的关联查询，获取相应的关联数据。</w:t>
      </w:r>
    </w:p>
    <w:p w:rsidR="008924B9" w:rsidRDefault="00CB5F94" w:rsidP="00E51F95">
      <w:pPr>
        <w:pStyle w:val="a0"/>
      </w:pPr>
      <w:r>
        <w:rPr>
          <w:noProof/>
        </w:rPr>
        <w:drawing>
          <wp:inline distT="0" distB="0" distL="0" distR="0" wp14:anchorId="6A7BAFAF" wp14:editId="492305F6">
            <wp:extent cx="5278120" cy="244348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FF1" w:rsidRDefault="00077FF1" w:rsidP="00E51F95">
      <w:pPr>
        <w:pStyle w:val="a0"/>
      </w:pPr>
    </w:p>
    <w:p w:rsidR="00077FF1" w:rsidRDefault="00077FF1" w:rsidP="00077FF1">
      <w:pPr>
        <w:pStyle w:val="3"/>
      </w:pPr>
      <w:bookmarkStart w:id="181" w:name="_Toc532977619"/>
      <w:r>
        <w:rPr>
          <w:rFonts w:hint="eastAsia"/>
        </w:rPr>
        <w:t>视图展示</w:t>
      </w:r>
      <w:bookmarkEnd w:id="181"/>
    </w:p>
    <w:p w:rsidR="00077FF1" w:rsidRDefault="00077FF1" w:rsidP="00077FF1">
      <w:pPr>
        <w:pStyle w:val="a0"/>
      </w:pPr>
      <w:r>
        <w:rPr>
          <w:rFonts w:hint="eastAsia"/>
        </w:rPr>
        <w:t>使用之前的布局，视图模板，静态资源即可。</w:t>
      </w:r>
    </w:p>
    <w:p w:rsidR="00077FF1" w:rsidRDefault="00077FF1" w:rsidP="00077FF1">
      <w:pPr>
        <w:pStyle w:val="a0"/>
      </w:pPr>
      <w:r>
        <w:rPr>
          <w:rFonts w:hint="eastAsia"/>
        </w:rPr>
        <w:t>直接复制之前的资源即可！</w:t>
      </w:r>
    </w:p>
    <w:p w:rsidR="00077FF1" w:rsidRDefault="00077FF1" w:rsidP="00077FF1">
      <w:pPr>
        <w:pStyle w:val="a0"/>
      </w:pPr>
      <w:r>
        <w:rPr>
          <w:rFonts w:hint="eastAsia"/>
        </w:rPr>
        <w:t>不再赘述！</w:t>
      </w:r>
    </w:p>
    <w:p w:rsidR="006D254B" w:rsidRDefault="006D254B" w:rsidP="00077FF1">
      <w:pPr>
        <w:pStyle w:val="a0"/>
      </w:pPr>
    </w:p>
    <w:p w:rsidR="006D254B" w:rsidRDefault="006D254B" w:rsidP="00077FF1">
      <w:pPr>
        <w:pStyle w:val="a0"/>
      </w:pPr>
    </w:p>
    <w:p w:rsidR="006D254B" w:rsidRDefault="006D254B" w:rsidP="006D254B">
      <w:pPr>
        <w:pStyle w:val="2"/>
      </w:pPr>
      <w:bookmarkStart w:id="182" w:name="_Toc532977620"/>
      <w:r>
        <w:rPr>
          <w:rFonts w:hint="eastAsia"/>
        </w:rPr>
        <w:t>班级添加</w:t>
      </w:r>
      <w:bookmarkEnd w:id="182"/>
    </w:p>
    <w:p w:rsidR="00B337A1" w:rsidRDefault="00B337A1" w:rsidP="00B337A1">
      <w:pPr>
        <w:pStyle w:val="a0"/>
      </w:pPr>
    </w:p>
    <w:p w:rsidR="00B337A1" w:rsidRDefault="006065B0" w:rsidP="006065B0">
      <w:pPr>
        <w:pStyle w:val="3"/>
      </w:pPr>
      <w:bookmarkStart w:id="183" w:name="_Toc532977621"/>
      <w:r>
        <w:rPr>
          <w:rFonts w:hint="eastAsia"/>
        </w:rPr>
        <w:t>路由</w:t>
      </w:r>
      <w:bookmarkEnd w:id="183"/>
    </w:p>
    <w:p w:rsidR="006065B0" w:rsidRDefault="006065B0" w:rsidP="006065B0">
      <w:pPr>
        <w:pStyle w:val="a0"/>
      </w:pPr>
      <w:r>
        <w:rPr>
          <w:rFonts w:hint="eastAsia"/>
        </w:rPr>
        <w:t>/</w:t>
      </w:r>
      <w:r>
        <w:t>class/set</w:t>
      </w:r>
    </w:p>
    <w:p w:rsidR="006065B0" w:rsidRDefault="00980A14" w:rsidP="006065B0">
      <w:pPr>
        <w:pStyle w:val="a0"/>
      </w:pPr>
      <w:r>
        <w:rPr>
          <w:rFonts w:hint="eastAsia"/>
        </w:rPr>
        <w:t>r</w:t>
      </w:r>
      <w:r>
        <w:t>outers/</w:t>
      </w:r>
      <w:proofErr w:type="gramStart"/>
      <w:r>
        <w:t>router.go</w:t>
      </w:r>
      <w:proofErr w:type="gramEnd"/>
    </w:p>
    <w:p w:rsidR="00980A14" w:rsidRDefault="00980A14" w:rsidP="006065B0">
      <w:pPr>
        <w:pStyle w:val="a0"/>
      </w:pPr>
      <w:r>
        <w:rPr>
          <w:noProof/>
        </w:rPr>
        <w:drawing>
          <wp:inline distT="0" distB="0" distL="0" distR="0" wp14:anchorId="0C11D2AE" wp14:editId="5B4DE2BA">
            <wp:extent cx="5278120" cy="156337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14" w:rsidRDefault="00980A14" w:rsidP="006065B0">
      <w:pPr>
        <w:pStyle w:val="a0"/>
      </w:pPr>
    </w:p>
    <w:p w:rsidR="002C3649" w:rsidRDefault="002C3649" w:rsidP="006065B0">
      <w:pPr>
        <w:pStyle w:val="a0"/>
      </w:pPr>
      <w:r>
        <w:rPr>
          <w:rFonts w:hint="eastAsia"/>
        </w:rPr>
        <w:t>列表页，通过添加按钮进入：</w:t>
      </w:r>
    </w:p>
    <w:p w:rsidR="002C3649" w:rsidRDefault="005A4450" w:rsidP="006065B0">
      <w:pPr>
        <w:pStyle w:val="a0"/>
      </w:pPr>
      <w:r>
        <w:rPr>
          <w:noProof/>
        </w:rPr>
        <w:drawing>
          <wp:inline distT="0" distB="0" distL="0" distR="0" wp14:anchorId="1F3E66D5" wp14:editId="19CFD57E">
            <wp:extent cx="5278120" cy="1871345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C3F" w:rsidRDefault="00A67C3F" w:rsidP="006065B0">
      <w:pPr>
        <w:pStyle w:val="a0"/>
      </w:pPr>
    </w:p>
    <w:p w:rsidR="00A67C3F" w:rsidRDefault="00A67C3F" w:rsidP="006065B0">
      <w:pPr>
        <w:pStyle w:val="a0"/>
      </w:pPr>
    </w:p>
    <w:p w:rsidR="00980A14" w:rsidRPr="006065B0" w:rsidRDefault="00980A14" w:rsidP="00980A14">
      <w:pPr>
        <w:pStyle w:val="3"/>
      </w:pPr>
      <w:bookmarkStart w:id="184" w:name="_Toc532977622"/>
      <w:r>
        <w:rPr>
          <w:rFonts w:hint="eastAsia"/>
        </w:rPr>
        <w:lastRenderedPageBreak/>
        <w:t>控制器</w:t>
      </w:r>
      <w:bookmarkEnd w:id="184"/>
    </w:p>
    <w:p w:rsidR="008463DC" w:rsidRDefault="00A67C3F" w:rsidP="00301495">
      <w:pPr>
        <w:pStyle w:val="a0"/>
        <w:ind w:firstLine="0"/>
      </w:pPr>
      <w:r>
        <w:rPr>
          <w:noProof/>
        </w:rPr>
        <w:drawing>
          <wp:inline distT="0" distB="0" distL="0" distR="0" wp14:anchorId="610ADFF6" wp14:editId="049E9C0F">
            <wp:extent cx="5278120" cy="3975100"/>
            <wp:effectExtent l="0" t="0" r="0" b="635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C3F" w:rsidRDefault="00A67C3F" w:rsidP="00301495">
      <w:pPr>
        <w:pStyle w:val="a0"/>
        <w:ind w:firstLine="0"/>
      </w:pPr>
    </w:p>
    <w:p w:rsidR="00EF6C0E" w:rsidRDefault="00EF6C0E" w:rsidP="00301495">
      <w:pPr>
        <w:pStyle w:val="a0"/>
        <w:ind w:firstLine="0"/>
      </w:pPr>
      <w:r>
        <w:rPr>
          <w:rFonts w:hint="eastAsia"/>
        </w:rPr>
        <w:t>插入老师的测试文件备选：</w:t>
      </w:r>
    </w:p>
    <w:p w:rsidR="00EF6C0E" w:rsidRDefault="00EF6C0E" w:rsidP="00301495">
      <w:pPr>
        <w:pStyle w:val="a0"/>
        <w:ind w:firstLine="0"/>
      </w:pPr>
      <w:r>
        <w:rPr>
          <w:noProof/>
        </w:rPr>
        <w:drawing>
          <wp:inline distT="0" distB="0" distL="0" distR="0" wp14:anchorId="4CA9BDDE" wp14:editId="3091365F">
            <wp:extent cx="5278120" cy="2584450"/>
            <wp:effectExtent l="0" t="0" r="0" b="635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10" w:rsidRDefault="00452C10" w:rsidP="00301495">
      <w:pPr>
        <w:pStyle w:val="a0"/>
        <w:ind w:firstLine="0"/>
      </w:pPr>
      <w:r>
        <w:rPr>
          <w:rFonts w:hint="eastAsia"/>
        </w:rPr>
        <w:t>插入课程的测试文件：</w:t>
      </w:r>
    </w:p>
    <w:p w:rsidR="00452C10" w:rsidRDefault="00DB5C5C" w:rsidP="00301495">
      <w:pPr>
        <w:pStyle w:val="a0"/>
        <w:ind w:firstLine="0"/>
      </w:pPr>
      <w:r>
        <w:rPr>
          <w:noProof/>
        </w:rPr>
        <w:lastRenderedPageBreak/>
        <w:drawing>
          <wp:inline distT="0" distB="0" distL="0" distR="0" wp14:anchorId="1AD06D5D" wp14:editId="2B05C766">
            <wp:extent cx="5278120" cy="1330960"/>
            <wp:effectExtent l="0" t="0" r="0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C3F" w:rsidRDefault="00A67C3F" w:rsidP="00A67C3F">
      <w:pPr>
        <w:pStyle w:val="3"/>
      </w:pPr>
      <w:bookmarkStart w:id="185" w:name="_Toc532977623"/>
      <w:r>
        <w:rPr>
          <w:rFonts w:hint="eastAsia"/>
        </w:rPr>
        <w:t>视图</w:t>
      </w:r>
      <w:bookmarkEnd w:id="185"/>
    </w:p>
    <w:p w:rsidR="00A67C3F" w:rsidRDefault="00A67C3F" w:rsidP="00A67C3F">
      <w:pPr>
        <w:pStyle w:val="a0"/>
      </w:pPr>
      <w:r>
        <w:rPr>
          <w:rFonts w:hint="eastAsia"/>
        </w:rPr>
        <w:t>c</w:t>
      </w:r>
      <w:r>
        <w:t>lass/set.html</w:t>
      </w:r>
    </w:p>
    <w:p w:rsidR="00FF0C9A" w:rsidRDefault="00FF0C9A" w:rsidP="00A67C3F">
      <w:pPr>
        <w:pStyle w:val="a0"/>
      </w:pPr>
      <w:r>
        <w:rPr>
          <w:noProof/>
        </w:rPr>
        <w:drawing>
          <wp:inline distT="0" distB="0" distL="0" distR="0" wp14:anchorId="1A16258F" wp14:editId="629104CD">
            <wp:extent cx="5278120" cy="2320290"/>
            <wp:effectExtent l="0" t="0" r="0" b="381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0D1" w:rsidRDefault="002B30D1" w:rsidP="00A67C3F">
      <w:pPr>
        <w:pStyle w:val="a0"/>
      </w:pPr>
      <w:r>
        <w:rPr>
          <w:noProof/>
        </w:rPr>
        <w:drawing>
          <wp:inline distT="0" distB="0" distL="0" distR="0" wp14:anchorId="0F5AC3B3" wp14:editId="3F5ED01F">
            <wp:extent cx="5278120" cy="185039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C3F" w:rsidRDefault="00A67C3F" w:rsidP="00A67C3F">
      <w:pPr>
        <w:pStyle w:val="a0"/>
      </w:pPr>
    </w:p>
    <w:p w:rsidR="00DB5C5C" w:rsidRDefault="00DB5C5C" w:rsidP="00A67C3F">
      <w:pPr>
        <w:pStyle w:val="a0"/>
      </w:pPr>
      <w:r>
        <w:rPr>
          <w:rFonts w:hint="eastAsia"/>
        </w:rPr>
        <w:t>结果</w:t>
      </w:r>
    </w:p>
    <w:p w:rsidR="00DB5C5C" w:rsidRDefault="00AA7763" w:rsidP="00A67C3F">
      <w:pPr>
        <w:pStyle w:val="a0"/>
      </w:pPr>
      <w:r>
        <w:rPr>
          <w:noProof/>
        </w:rPr>
        <w:lastRenderedPageBreak/>
        <w:drawing>
          <wp:inline distT="0" distB="0" distL="0" distR="0" wp14:anchorId="41807C30" wp14:editId="5F257FF4">
            <wp:extent cx="5278120" cy="243967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69D" w:rsidRDefault="004D769D" w:rsidP="00A67C3F">
      <w:pPr>
        <w:pStyle w:val="a0"/>
      </w:pPr>
    </w:p>
    <w:p w:rsidR="004D769D" w:rsidRDefault="004D769D" w:rsidP="00A67C3F">
      <w:pPr>
        <w:pStyle w:val="a0"/>
      </w:pPr>
    </w:p>
    <w:p w:rsidR="004D769D" w:rsidRDefault="004D769D" w:rsidP="004D769D">
      <w:pPr>
        <w:pStyle w:val="3"/>
      </w:pPr>
      <w:bookmarkStart w:id="186" w:name="_Toc532977624"/>
      <w:r>
        <w:rPr>
          <w:rFonts w:hint="eastAsia"/>
        </w:rPr>
        <w:t>处理数据</w:t>
      </w:r>
      <w:bookmarkEnd w:id="186"/>
    </w:p>
    <w:p w:rsidR="009B2051" w:rsidRDefault="009B2051" w:rsidP="009B2051">
      <w:pPr>
        <w:pStyle w:val="4"/>
      </w:pPr>
      <w:r>
        <w:rPr>
          <w:rFonts w:hint="eastAsia"/>
        </w:rPr>
        <w:t>路由</w:t>
      </w:r>
    </w:p>
    <w:p w:rsidR="00CF3DC8" w:rsidRDefault="00CF3DC8" w:rsidP="00CF3DC8">
      <w:pPr>
        <w:pStyle w:val="a0"/>
      </w:pPr>
      <w:r>
        <w:rPr>
          <w:noProof/>
        </w:rPr>
        <w:drawing>
          <wp:inline distT="0" distB="0" distL="0" distR="0" wp14:anchorId="557C720C" wp14:editId="58FFA568">
            <wp:extent cx="5278120" cy="1349375"/>
            <wp:effectExtent l="0" t="0" r="0" b="317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C14" w:rsidRDefault="001E2C14" w:rsidP="00CF3DC8">
      <w:pPr>
        <w:pStyle w:val="a0"/>
      </w:pPr>
    </w:p>
    <w:p w:rsidR="00D36D3A" w:rsidRDefault="00D36D3A" w:rsidP="00CF3DC8">
      <w:pPr>
        <w:pStyle w:val="a0"/>
      </w:pPr>
    </w:p>
    <w:p w:rsidR="00D36D3A" w:rsidRDefault="00D36D3A" w:rsidP="00D36D3A">
      <w:pPr>
        <w:pStyle w:val="4"/>
      </w:pPr>
      <w:r>
        <w:rPr>
          <w:rFonts w:hint="eastAsia"/>
        </w:rPr>
        <w:t>模型</w:t>
      </w:r>
    </w:p>
    <w:p w:rsidR="006157B7" w:rsidRDefault="006157B7" w:rsidP="006157B7">
      <w:pPr>
        <w:pStyle w:val="a0"/>
      </w:pPr>
      <w:r>
        <w:rPr>
          <w:rFonts w:hint="eastAsia"/>
        </w:rPr>
        <w:t>定义自动解析</w:t>
      </w:r>
      <w:r>
        <w:rPr>
          <w:rFonts w:hint="eastAsia"/>
        </w:rPr>
        <w:t>form</w:t>
      </w:r>
    </w:p>
    <w:p w:rsidR="006157B7" w:rsidRDefault="00B361E8" w:rsidP="006157B7">
      <w:pPr>
        <w:pStyle w:val="a0"/>
      </w:pPr>
      <w:r>
        <w:t>models/</w:t>
      </w:r>
      <w:proofErr w:type="gramStart"/>
      <w:r>
        <w:t>class.go</w:t>
      </w:r>
      <w:proofErr w:type="gramEnd"/>
    </w:p>
    <w:p w:rsidR="00B361E8" w:rsidRDefault="00B361E8" w:rsidP="006157B7">
      <w:pPr>
        <w:pStyle w:val="a0"/>
      </w:pPr>
      <w:r>
        <w:rPr>
          <w:noProof/>
        </w:rPr>
        <w:drawing>
          <wp:inline distT="0" distB="0" distL="0" distR="0" wp14:anchorId="70FF3519" wp14:editId="7835DF6E">
            <wp:extent cx="5278120" cy="1576705"/>
            <wp:effectExtent l="0" t="0" r="0" b="444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E8" w:rsidRDefault="00B361E8" w:rsidP="006157B7">
      <w:pPr>
        <w:pStyle w:val="a0"/>
      </w:pPr>
    </w:p>
    <w:p w:rsidR="006157B7" w:rsidRDefault="006157B7" w:rsidP="006157B7">
      <w:pPr>
        <w:pStyle w:val="a0"/>
      </w:pPr>
      <w:r>
        <w:rPr>
          <w:rFonts w:hint="eastAsia"/>
        </w:rPr>
        <w:t>定义自动校验规则</w:t>
      </w:r>
    </w:p>
    <w:p w:rsidR="0026034B" w:rsidRPr="006157B7" w:rsidRDefault="000D2106" w:rsidP="006157B7">
      <w:pPr>
        <w:pStyle w:val="a0"/>
      </w:pPr>
      <w:r>
        <w:rPr>
          <w:noProof/>
        </w:rPr>
        <w:drawing>
          <wp:inline distT="0" distB="0" distL="0" distR="0" wp14:anchorId="59640017" wp14:editId="4B7BB655">
            <wp:extent cx="5278120" cy="236982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C14" w:rsidRDefault="001E2C14" w:rsidP="001E2C14">
      <w:pPr>
        <w:pStyle w:val="4"/>
      </w:pPr>
      <w:r>
        <w:rPr>
          <w:rFonts w:hint="eastAsia"/>
        </w:rPr>
        <w:t>动作</w:t>
      </w:r>
    </w:p>
    <w:p w:rsidR="00D36D3A" w:rsidRDefault="00D36D3A" w:rsidP="00D36D3A">
      <w:pPr>
        <w:pStyle w:val="a0"/>
      </w:pPr>
      <w:r>
        <w:rPr>
          <w:rFonts w:hint="eastAsia"/>
        </w:rPr>
        <w:t>C</w:t>
      </w:r>
      <w:r>
        <w:t>lassController.SetProcess</w:t>
      </w:r>
    </w:p>
    <w:p w:rsidR="00D36D3A" w:rsidRDefault="00E13FF8" w:rsidP="00D36D3A">
      <w:pPr>
        <w:pStyle w:val="a0"/>
      </w:pPr>
      <w:r>
        <w:rPr>
          <w:noProof/>
        </w:rPr>
        <w:drawing>
          <wp:inline distT="0" distB="0" distL="0" distR="0" wp14:anchorId="5CE36913" wp14:editId="290B27D6">
            <wp:extent cx="5278120" cy="3296920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FF8" w:rsidRDefault="00E13FF8" w:rsidP="00D36D3A">
      <w:pPr>
        <w:pStyle w:val="a0"/>
      </w:pPr>
    </w:p>
    <w:p w:rsidR="00566DC4" w:rsidRDefault="00566DC4" w:rsidP="00D36D3A">
      <w:pPr>
        <w:pStyle w:val="a0"/>
      </w:pPr>
      <w:r>
        <w:rPr>
          <w:noProof/>
        </w:rPr>
        <w:lastRenderedPageBreak/>
        <w:drawing>
          <wp:inline distT="0" distB="0" distL="0" distR="0" wp14:anchorId="59A2D717" wp14:editId="3193D546">
            <wp:extent cx="5278120" cy="4380865"/>
            <wp:effectExtent l="0" t="0" r="0" b="63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AB4" w:rsidRDefault="00F51AB4" w:rsidP="00D36D3A">
      <w:pPr>
        <w:pStyle w:val="a0"/>
      </w:pPr>
      <w:r>
        <w:rPr>
          <w:rFonts w:hint="eastAsia"/>
        </w:rPr>
        <w:t>插入测试成！</w:t>
      </w:r>
    </w:p>
    <w:p w:rsidR="00F51AB4" w:rsidRDefault="00F51AB4" w:rsidP="00F51AB4">
      <w:pPr>
        <w:pStyle w:val="a0"/>
        <w:ind w:firstLine="0"/>
      </w:pPr>
      <w:r>
        <w:tab/>
      </w:r>
    </w:p>
    <w:p w:rsidR="00F51AB4" w:rsidRDefault="00F51AB4" w:rsidP="00F51AB4">
      <w:pPr>
        <w:pStyle w:val="a0"/>
        <w:ind w:firstLine="0"/>
      </w:pPr>
      <w:r>
        <w:tab/>
      </w:r>
      <w:r>
        <w:rPr>
          <w:rFonts w:hint="eastAsia"/>
        </w:rPr>
        <w:t>模型的字段</w:t>
      </w:r>
      <w:r>
        <w:rPr>
          <w:rFonts w:hint="eastAsia"/>
        </w:rPr>
        <w:t xml:space="preserve"> </w:t>
      </w:r>
      <w:r>
        <w:rPr>
          <w:rFonts w:hint="eastAsia"/>
        </w:rPr>
        <w:t>需要与数据库关联的，就不能使用</w:t>
      </w:r>
      <w:r>
        <w:t>orm:-</w:t>
      </w:r>
    </w:p>
    <w:p w:rsidR="00F51AB4" w:rsidRDefault="00F51AB4" w:rsidP="00F51AB4">
      <w:pPr>
        <w:pStyle w:val="a0"/>
        <w:ind w:firstLine="0"/>
      </w:pPr>
    </w:p>
    <w:p w:rsidR="006A6C4A" w:rsidRDefault="006A6C4A" w:rsidP="00F51AB4">
      <w:pPr>
        <w:pStyle w:val="a0"/>
        <w:ind w:firstLine="0"/>
      </w:pPr>
    </w:p>
    <w:p w:rsidR="006A6C4A" w:rsidRDefault="006A6C4A" w:rsidP="006A6C4A">
      <w:pPr>
        <w:pStyle w:val="2"/>
      </w:pPr>
      <w:bookmarkStart w:id="187" w:name="_Toc532977625"/>
      <w:r>
        <w:rPr>
          <w:rFonts w:hint="eastAsia"/>
        </w:rPr>
        <w:t>班级更新</w:t>
      </w:r>
      <w:bookmarkEnd w:id="187"/>
    </w:p>
    <w:p w:rsidR="00956809" w:rsidRDefault="00956809" w:rsidP="00956809">
      <w:pPr>
        <w:pStyle w:val="3"/>
      </w:pPr>
      <w:bookmarkStart w:id="188" w:name="_Toc532977626"/>
      <w:r>
        <w:rPr>
          <w:rFonts w:hint="eastAsia"/>
        </w:rPr>
        <w:t>路由</w:t>
      </w:r>
      <w:bookmarkEnd w:id="188"/>
    </w:p>
    <w:p w:rsidR="00956809" w:rsidRDefault="00956809" w:rsidP="00956809">
      <w:pPr>
        <w:pStyle w:val="a0"/>
      </w:pPr>
      <w:r>
        <w:rPr>
          <w:rFonts w:hint="eastAsia"/>
        </w:rPr>
        <w:t>c</w:t>
      </w:r>
      <w:r>
        <w:t>lass/set/:id</w:t>
      </w:r>
    </w:p>
    <w:p w:rsidR="00BA179F" w:rsidRDefault="00747E21" w:rsidP="00956809">
      <w:pPr>
        <w:pStyle w:val="a0"/>
      </w:pPr>
      <w:r>
        <w:rPr>
          <w:noProof/>
        </w:rPr>
        <w:drawing>
          <wp:inline distT="0" distB="0" distL="0" distR="0" wp14:anchorId="6BF1EF78" wp14:editId="40C4FEEF">
            <wp:extent cx="5278120" cy="133858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C66" w:rsidRDefault="00DD6C66" w:rsidP="00956809">
      <w:pPr>
        <w:pStyle w:val="a0"/>
      </w:pPr>
    </w:p>
    <w:p w:rsidR="00DD6C66" w:rsidRDefault="00DD6C66" w:rsidP="00DD6C66">
      <w:pPr>
        <w:pStyle w:val="3"/>
      </w:pPr>
      <w:bookmarkStart w:id="189" w:name="_Toc532977627"/>
      <w:r>
        <w:rPr>
          <w:rFonts w:hint="eastAsia"/>
        </w:rPr>
        <w:t>表单展示动作</w:t>
      </w:r>
      <w:bookmarkEnd w:id="189"/>
    </w:p>
    <w:p w:rsidR="009012BB" w:rsidRDefault="00602FF7" w:rsidP="009012BB">
      <w:pPr>
        <w:pStyle w:val="a0"/>
      </w:pPr>
      <w:r>
        <w:rPr>
          <w:noProof/>
        </w:rPr>
        <w:drawing>
          <wp:inline distT="0" distB="0" distL="0" distR="0" wp14:anchorId="105929B7" wp14:editId="4EDBEEB2">
            <wp:extent cx="5278120" cy="3660775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D5" w:rsidRDefault="00FE0CD5" w:rsidP="009012BB">
      <w:pPr>
        <w:pStyle w:val="a0"/>
      </w:pPr>
      <w:r>
        <w:rPr>
          <w:rFonts w:hint="eastAsia"/>
        </w:rPr>
        <w:t>需要</w:t>
      </w:r>
      <w:r>
        <w:rPr>
          <w:rFonts w:hint="eastAsia"/>
        </w:rPr>
        <w:t xml:space="preserve"> </w:t>
      </w:r>
      <w:r>
        <w:t>models/Course.go</w:t>
      </w:r>
      <w:r>
        <w:rPr>
          <w:rFonts w:hint="eastAsia"/>
        </w:rPr>
        <w:t>模型，增加</w:t>
      </w:r>
      <w:r>
        <w:rPr>
          <w:rFonts w:hint="eastAsia"/>
        </w:rPr>
        <w:t>IsChecked</w:t>
      </w:r>
      <w:r>
        <w:rPr>
          <w:rFonts w:hint="eastAsia"/>
        </w:rPr>
        <w:t>属性：</w:t>
      </w:r>
    </w:p>
    <w:p w:rsidR="00FE0CD5" w:rsidRDefault="00FE0CD5" w:rsidP="009012BB">
      <w:pPr>
        <w:pStyle w:val="a0"/>
      </w:pPr>
      <w:r>
        <w:rPr>
          <w:noProof/>
        </w:rPr>
        <w:drawing>
          <wp:inline distT="0" distB="0" distL="0" distR="0" wp14:anchorId="0CF4CBA1" wp14:editId="1E68D762">
            <wp:extent cx="5278120" cy="306705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8A" w:rsidRDefault="00812D8A" w:rsidP="009012BB">
      <w:pPr>
        <w:pStyle w:val="a0"/>
      </w:pPr>
    </w:p>
    <w:p w:rsidR="00812D8A" w:rsidRDefault="00812D8A" w:rsidP="00812D8A">
      <w:pPr>
        <w:pStyle w:val="3"/>
      </w:pPr>
      <w:bookmarkStart w:id="190" w:name="_Toc532977628"/>
      <w:r>
        <w:rPr>
          <w:rFonts w:hint="eastAsia"/>
        </w:rPr>
        <w:lastRenderedPageBreak/>
        <w:t>set</w:t>
      </w:r>
      <w:r>
        <w:rPr>
          <w:rFonts w:hint="eastAsia"/>
        </w:rPr>
        <w:t>模板</w:t>
      </w:r>
      <w:bookmarkEnd w:id="190"/>
    </w:p>
    <w:p w:rsidR="00812D8A" w:rsidRDefault="00812D8A" w:rsidP="00812D8A">
      <w:pPr>
        <w:pStyle w:val="a0"/>
      </w:pPr>
      <w:r>
        <w:rPr>
          <w:rFonts w:hint="eastAsia"/>
        </w:rPr>
        <w:t>遍历全部老师或者课程时，</w:t>
      </w:r>
      <w:r>
        <w:rPr>
          <w:rFonts w:hint="eastAsia"/>
        </w:rPr>
        <w:t>$</w:t>
      </w:r>
      <w:r>
        <w:t>.</w:t>
      </w:r>
      <w:r>
        <w:rPr>
          <w:rFonts w:hint="eastAsia"/>
        </w:rPr>
        <w:t>来访问。</w:t>
      </w:r>
    </w:p>
    <w:p w:rsidR="00277318" w:rsidRDefault="00277318" w:rsidP="00812D8A">
      <w:pPr>
        <w:pStyle w:val="a0"/>
      </w:pPr>
      <w:r>
        <w:rPr>
          <w:rFonts w:hint="eastAsia"/>
        </w:rPr>
        <w:t>判断哪些被选中</w:t>
      </w:r>
    </w:p>
    <w:p w:rsidR="00277318" w:rsidRDefault="00277318" w:rsidP="00812D8A">
      <w:pPr>
        <w:pStyle w:val="a0"/>
      </w:pPr>
      <w:r>
        <w:rPr>
          <w:rFonts w:hint="eastAsia"/>
        </w:rPr>
        <w:t>每个字段输出字段内容</w:t>
      </w:r>
    </w:p>
    <w:p w:rsidR="009B4800" w:rsidRDefault="009B4800" w:rsidP="00812D8A">
      <w:pPr>
        <w:pStyle w:val="a0"/>
      </w:pPr>
      <w:r>
        <w:rPr>
          <w:rFonts w:hint="eastAsia"/>
        </w:rPr>
        <w:t>form</w:t>
      </w:r>
      <w:r>
        <w:rPr>
          <w:rFonts w:hint="eastAsia"/>
        </w:rPr>
        <w:t>的</w:t>
      </w:r>
      <w:r>
        <w:rPr>
          <w:rFonts w:hint="eastAsia"/>
        </w:rPr>
        <w:t>action</w:t>
      </w:r>
      <w:r>
        <w:rPr>
          <w:rFonts w:hint="eastAsia"/>
        </w:rPr>
        <w:t>增加</w:t>
      </w:r>
      <w:r>
        <w:rPr>
          <w:rFonts w:hint="eastAsia"/>
        </w:rPr>
        <w:t>:i</w:t>
      </w:r>
      <w:r>
        <w:t>d</w:t>
      </w:r>
      <w:r>
        <w:rPr>
          <w:rFonts w:hint="eastAsia"/>
        </w:rPr>
        <w:t>部分</w:t>
      </w:r>
    </w:p>
    <w:p w:rsidR="00FD60DF" w:rsidRDefault="00FD60DF" w:rsidP="00812D8A">
      <w:pPr>
        <w:pStyle w:val="a0"/>
      </w:pPr>
      <w:r>
        <w:rPr>
          <w:noProof/>
        </w:rPr>
        <w:drawing>
          <wp:inline distT="0" distB="0" distL="0" distR="0" wp14:anchorId="3B5C39A0" wp14:editId="759637B3">
            <wp:extent cx="5278120" cy="1951355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91" w:rsidRDefault="00932A91" w:rsidP="00812D8A">
      <w:pPr>
        <w:pStyle w:val="a0"/>
      </w:pPr>
    </w:p>
    <w:p w:rsidR="00932A91" w:rsidRDefault="00932A91" w:rsidP="00812D8A">
      <w:pPr>
        <w:pStyle w:val="a0"/>
      </w:pPr>
      <w:r>
        <w:rPr>
          <w:noProof/>
        </w:rPr>
        <w:drawing>
          <wp:inline distT="0" distB="0" distL="0" distR="0" wp14:anchorId="7E9C21A3" wp14:editId="15950C54">
            <wp:extent cx="5278120" cy="2407920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91" w:rsidRDefault="00932A91" w:rsidP="00812D8A">
      <w:pPr>
        <w:pStyle w:val="a0"/>
      </w:pPr>
    </w:p>
    <w:p w:rsidR="00932A91" w:rsidRPr="00FD60DF" w:rsidRDefault="00932A91" w:rsidP="00812D8A">
      <w:pPr>
        <w:pStyle w:val="a0"/>
      </w:pPr>
      <w:r>
        <w:rPr>
          <w:noProof/>
        </w:rPr>
        <w:drawing>
          <wp:inline distT="0" distB="0" distL="0" distR="0" wp14:anchorId="371D9717" wp14:editId="68816135">
            <wp:extent cx="5278120" cy="1296035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D3A" w:rsidRDefault="00A61672" w:rsidP="00D36D3A">
      <w:pPr>
        <w:pStyle w:val="a0"/>
      </w:pPr>
      <w:r>
        <w:rPr>
          <w:noProof/>
        </w:rPr>
        <w:lastRenderedPageBreak/>
        <w:drawing>
          <wp:inline distT="0" distB="0" distL="0" distR="0" wp14:anchorId="0EAB7C22" wp14:editId="3C23556D">
            <wp:extent cx="5278120" cy="3931920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D3A" w:rsidRDefault="00D36D3A" w:rsidP="00D36D3A">
      <w:pPr>
        <w:pStyle w:val="a0"/>
      </w:pPr>
    </w:p>
    <w:p w:rsidR="00051056" w:rsidRDefault="00051056" w:rsidP="00D36D3A">
      <w:pPr>
        <w:pStyle w:val="a0"/>
      </w:pPr>
    </w:p>
    <w:p w:rsidR="00051056" w:rsidRDefault="00051056" w:rsidP="00051056">
      <w:pPr>
        <w:pStyle w:val="3"/>
      </w:pPr>
      <w:bookmarkStart w:id="191" w:name="_Toc532977629"/>
      <w:r>
        <w:rPr>
          <w:rFonts w:hint="eastAsia"/>
        </w:rPr>
        <w:t>数据更新</w:t>
      </w:r>
      <w:bookmarkEnd w:id="191"/>
    </w:p>
    <w:p w:rsidR="00051056" w:rsidRDefault="00331292" w:rsidP="00051056">
      <w:pPr>
        <w:pStyle w:val="a0"/>
      </w:pPr>
      <w:r>
        <w:rPr>
          <w:rFonts w:hint="eastAsia"/>
        </w:rPr>
        <w:t>路由：</w:t>
      </w:r>
      <w:r>
        <w:rPr>
          <w:rFonts w:hint="eastAsia"/>
        </w:rPr>
        <w:t>/c</w:t>
      </w:r>
      <w:r>
        <w:t>lass/set/:id</w:t>
      </w:r>
    </w:p>
    <w:p w:rsidR="00331292" w:rsidRDefault="00331292" w:rsidP="00051056">
      <w:pPr>
        <w:pStyle w:val="a0"/>
      </w:pPr>
    </w:p>
    <w:p w:rsidR="00331292" w:rsidRDefault="00331292" w:rsidP="00051056">
      <w:pPr>
        <w:pStyle w:val="a0"/>
      </w:pPr>
      <w:r>
        <w:rPr>
          <w:rFonts w:hint="eastAsia"/>
        </w:rPr>
        <w:t>动作</w:t>
      </w:r>
    </w:p>
    <w:p w:rsidR="00BA3670" w:rsidRDefault="00BA3670" w:rsidP="00051056">
      <w:pPr>
        <w:pStyle w:val="a0"/>
      </w:pPr>
      <w:r>
        <w:t>C</w:t>
      </w:r>
      <w:r>
        <w:rPr>
          <w:rFonts w:hint="eastAsia"/>
        </w:rPr>
        <w:t>lass</w:t>
      </w:r>
      <w:r>
        <w:t>.SetProcess</w:t>
      </w:r>
    </w:p>
    <w:p w:rsidR="001F41CD" w:rsidRDefault="007A3A16" w:rsidP="00051056">
      <w:pPr>
        <w:pStyle w:val="a0"/>
      </w:pPr>
      <w:r>
        <w:rPr>
          <w:noProof/>
        </w:rPr>
        <w:drawing>
          <wp:inline distT="0" distB="0" distL="0" distR="0" wp14:anchorId="0DF8EAF2" wp14:editId="153801C7">
            <wp:extent cx="5278120" cy="221361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76B" w:rsidRDefault="006C476B" w:rsidP="00051056">
      <w:pPr>
        <w:pStyle w:val="a0"/>
      </w:pPr>
      <w:r>
        <w:rPr>
          <w:noProof/>
        </w:rPr>
        <w:lastRenderedPageBreak/>
        <w:drawing>
          <wp:inline distT="0" distB="0" distL="0" distR="0" wp14:anchorId="0B308BF0" wp14:editId="22EFF515">
            <wp:extent cx="5278120" cy="1753870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A16" w:rsidRDefault="007A3A16" w:rsidP="00051056">
      <w:pPr>
        <w:pStyle w:val="a0"/>
      </w:pPr>
    </w:p>
    <w:p w:rsidR="007A3A16" w:rsidRDefault="007A3A16" w:rsidP="00051056">
      <w:pPr>
        <w:pStyle w:val="a0"/>
      </w:pPr>
    </w:p>
    <w:p w:rsidR="001F41CD" w:rsidRDefault="001F41CD" w:rsidP="00051056">
      <w:pPr>
        <w:pStyle w:val="a0"/>
      </w:pPr>
      <w:r>
        <w:rPr>
          <w:rFonts w:hint="eastAsia"/>
        </w:rPr>
        <w:t>模型的对于</w:t>
      </w:r>
      <w:r>
        <w:rPr>
          <w:rFonts w:hint="eastAsia"/>
        </w:rPr>
        <w:t>tittle</w:t>
      </w:r>
      <w:r>
        <w:rPr>
          <w:rFonts w:hint="eastAsia"/>
        </w:rPr>
        <w:t>的重复验证，自己与自己重复时没关系的。</w:t>
      </w:r>
    </w:p>
    <w:p w:rsidR="001F41CD" w:rsidRDefault="001F41CD" w:rsidP="00051056">
      <w:pPr>
        <w:pStyle w:val="a0"/>
      </w:pPr>
      <w:r>
        <w:rPr>
          <w:noProof/>
        </w:rPr>
        <w:drawing>
          <wp:inline distT="0" distB="0" distL="0" distR="0" wp14:anchorId="79B406E0" wp14:editId="5BA7AF1A">
            <wp:extent cx="5278120" cy="2924175"/>
            <wp:effectExtent l="0" t="0" r="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553" w:rsidRDefault="00734553" w:rsidP="00051056">
      <w:pPr>
        <w:pStyle w:val="a0"/>
      </w:pPr>
    </w:p>
    <w:p w:rsidR="00734553" w:rsidRDefault="00734553" w:rsidP="00051056">
      <w:pPr>
        <w:pStyle w:val="a0"/>
      </w:pPr>
      <w:r>
        <w:rPr>
          <w:rFonts w:hint="eastAsia"/>
        </w:rPr>
        <w:t>测试通过！</w:t>
      </w:r>
    </w:p>
    <w:p w:rsidR="00D86D03" w:rsidRDefault="00D86D03" w:rsidP="00051056">
      <w:pPr>
        <w:pStyle w:val="a0"/>
      </w:pPr>
    </w:p>
    <w:p w:rsidR="00D86D03" w:rsidRDefault="00D86D03" w:rsidP="00051056">
      <w:pPr>
        <w:pStyle w:val="a0"/>
      </w:pPr>
    </w:p>
    <w:p w:rsidR="00D86D03" w:rsidRDefault="00D86D03" w:rsidP="00D86D03">
      <w:pPr>
        <w:pStyle w:val="2"/>
      </w:pPr>
      <w:bookmarkStart w:id="192" w:name="_Toc532977630"/>
      <w:r>
        <w:rPr>
          <w:rFonts w:hint="eastAsia"/>
        </w:rPr>
        <w:t>班级删除</w:t>
      </w:r>
      <w:bookmarkEnd w:id="192"/>
    </w:p>
    <w:p w:rsidR="002C5492" w:rsidRDefault="002C5492" w:rsidP="002C5492">
      <w:pPr>
        <w:pStyle w:val="a0"/>
      </w:pPr>
      <w:r>
        <w:rPr>
          <w:rFonts w:hint="eastAsia"/>
        </w:rPr>
        <w:t>路由</w:t>
      </w:r>
    </w:p>
    <w:p w:rsidR="002C5492" w:rsidRDefault="002C5492" w:rsidP="002C5492">
      <w:pPr>
        <w:pStyle w:val="a0"/>
      </w:pPr>
      <w:r>
        <w:rPr>
          <w:rFonts w:hint="eastAsia"/>
        </w:rPr>
        <w:t>c</w:t>
      </w:r>
      <w:r>
        <w:t>lass/delete/:id</w:t>
      </w:r>
    </w:p>
    <w:p w:rsidR="00EF2B4A" w:rsidRDefault="00EF2B4A" w:rsidP="002C5492">
      <w:pPr>
        <w:pStyle w:val="a0"/>
      </w:pPr>
    </w:p>
    <w:p w:rsidR="00EF2B4A" w:rsidRDefault="00EF2B4A" w:rsidP="002C5492">
      <w:pPr>
        <w:pStyle w:val="a0"/>
      </w:pPr>
      <w:r>
        <w:rPr>
          <w:rFonts w:hint="eastAsia"/>
        </w:rPr>
        <w:t>控制器：</w:t>
      </w:r>
    </w:p>
    <w:p w:rsidR="00EF2B4A" w:rsidRDefault="00EF2B4A" w:rsidP="002C5492">
      <w:pPr>
        <w:pStyle w:val="a0"/>
      </w:pPr>
      <w:r>
        <w:rPr>
          <w:noProof/>
        </w:rPr>
        <w:lastRenderedPageBreak/>
        <w:drawing>
          <wp:inline distT="0" distB="0" distL="0" distR="0" wp14:anchorId="7BB158E5" wp14:editId="0E75F1CE">
            <wp:extent cx="5278120" cy="2268220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F6F" w:rsidRDefault="00222F6F" w:rsidP="002C5492">
      <w:pPr>
        <w:pStyle w:val="a0"/>
      </w:pPr>
    </w:p>
    <w:p w:rsidR="00222F6F" w:rsidRDefault="00222F6F" w:rsidP="002C5492">
      <w:pPr>
        <w:pStyle w:val="a0"/>
      </w:pPr>
      <w:r>
        <w:rPr>
          <w:rFonts w:hint="eastAsia"/>
        </w:rPr>
        <w:t>模型，级联删除关联表响应记录：</w:t>
      </w:r>
    </w:p>
    <w:p w:rsidR="00222F6F" w:rsidRDefault="00A20C89" w:rsidP="002C5492">
      <w:pPr>
        <w:pStyle w:val="a0"/>
      </w:pPr>
      <w:r>
        <w:rPr>
          <w:noProof/>
        </w:rPr>
        <w:drawing>
          <wp:inline distT="0" distB="0" distL="0" distR="0" wp14:anchorId="42AF066A" wp14:editId="72FD89F5">
            <wp:extent cx="5278120" cy="1640205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D7" w:rsidRDefault="005106D7" w:rsidP="002C5492">
      <w:pPr>
        <w:pStyle w:val="a0"/>
      </w:pPr>
    </w:p>
    <w:p w:rsidR="005106D7" w:rsidRDefault="005106D7" w:rsidP="005106D7">
      <w:pPr>
        <w:pStyle w:val="a0"/>
      </w:pPr>
      <w:r>
        <w:rPr>
          <w:rFonts w:hint="eastAsia"/>
        </w:rPr>
        <w:t>此时</w:t>
      </w:r>
      <w:r>
        <w:rPr>
          <w:rFonts w:hint="eastAsia"/>
        </w:rPr>
        <w:t xml:space="preserve"> </w:t>
      </w:r>
      <w:r>
        <w:rPr>
          <w:rFonts w:hint="eastAsia"/>
        </w:rPr>
        <w:t>删除班级，会同时删除</w:t>
      </w:r>
      <w:proofErr w:type="gramStart"/>
      <w:r>
        <w:rPr>
          <w:rFonts w:hint="eastAsia"/>
        </w:rPr>
        <w:t>对于的</w:t>
      </w:r>
      <w:proofErr w:type="gramEnd"/>
      <w:r>
        <w:rPr>
          <w:rFonts w:hint="eastAsia"/>
        </w:rPr>
        <w:t>关联</w:t>
      </w:r>
    </w:p>
    <w:p w:rsidR="005106D7" w:rsidRPr="002C5492" w:rsidRDefault="003E01D4" w:rsidP="005106D7">
      <w:pPr>
        <w:pStyle w:val="a0"/>
      </w:pPr>
      <w:r>
        <w:rPr>
          <w:rFonts w:hint="eastAsia"/>
        </w:rPr>
        <w:t>测试通过！</w:t>
      </w:r>
    </w:p>
    <w:p w:rsidR="00D35176" w:rsidRDefault="00D35176" w:rsidP="008A467C">
      <w:pPr>
        <w:pStyle w:val="a0"/>
        <w:ind w:firstLine="0"/>
      </w:pPr>
    </w:p>
    <w:p w:rsidR="00D35176" w:rsidRDefault="00D35176" w:rsidP="00D35176">
      <w:pPr>
        <w:pStyle w:val="2"/>
      </w:pPr>
      <w:bookmarkStart w:id="193" w:name="_Toc532977631"/>
      <w:r>
        <w:rPr>
          <w:rFonts w:hint="eastAsia"/>
        </w:rPr>
        <w:t>登录</w:t>
      </w:r>
      <w:bookmarkEnd w:id="193"/>
    </w:p>
    <w:p w:rsidR="00BC3C55" w:rsidRDefault="00BC3C55" w:rsidP="00BC3C55">
      <w:pPr>
        <w:pStyle w:val="a0"/>
      </w:pPr>
      <w:r>
        <w:rPr>
          <w:rFonts w:hint="eastAsia"/>
        </w:rPr>
        <w:t>校验管理员信息的合法性，利用</w:t>
      </w:r>
      <w:r>
        <w:rPr>
          <w:rFonts w:hint="eastAsia"/>
        </w:rPr>
        <w:t>session</w:t>
      </w:r>
      <w:r>
        <w:rPr>
          <w:rFonts w:hint="eastAsia"/>
        </w:rPr>
        <w:t>增加登录标识</w:t>
      </w:r>
      <w:r w:rsidR="00604544">
        <w:rPr>
          <w:rFonts w:hint="eastAsia"/>
        </w:rPr>
        <w:t>。</w:t>
      </w:r>
    </w:p>
    <w:p w:rsidR="008A467C" w:rsidRDefault="00345DFE" w:rsidP="009E334B">
      <w:pPr>
        <w:pStyle w:val="3"/>
      </w:pPr>
      <w:r>
        <w:rPr>
          <w:rFonts w:hint="eastAsia"/>
        </w:rPr>
        <w:lastRenderedPageBreak/>
        <w:t>用户（管理员）</w:t>
      </w:r>
      <w:r w:rsidR="0054413A">
        <w:rPr>
          <w:rFonts w:hint="eastAsia"/>
        </w:rPr>
        <w:t>模型</w:t>
      </w:r>
    </w:p>
    <w:p w:rsidR="0054413A" w:rsidRDefault="0021751D" w:rsidP="0054413A">
      <w:pPr>
        <w:pStyle w:val="a0"/>
      </w:pPr>
      <w:r>
        <w:rPr>
          <w:noProof/>
        </w:rPr>
        <w:drawing>
          <wp:inline distT="0" distB="0" distL="0" distR="0" wp14:anchorId="6B2CBE5E" wp14:editId="4B520B49">
            <wp:extent cx="5278120" cy="2107565"/>
            <wp:effectExtent l="0" t="0" r="0" b="698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51D" w:rsidRDefault="0021751D" w:rsidP="0054413A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orm</w:t>
      </w:r>
      <w:proofErr w:type="gramStart"/>
      <w:r>
        <w:rPr>
          <w:rFonts w:hint="eastAsia"/>
        </w:rPr>
        <w:t>工具建表</w:t>
      </w:r>
      <w:proofErr w:type="gramEnd"/>
    </w:p>
    <w:p w:rsidR="0021751D" w:rsidRPr="0054413A" w:rsidRDefault="00CA7013" w:rsidP="0054413A">
      <w:pPr>
        <w:pStyle w:val="a0"/>
      </w:pPr>
      <w:r>
        <w:rPr>
          <w:noProof/>
        </w:rPr>
        <w:drawing>
          <wp:inline distT="0" distB="0" distL="0" distR="0" wp14:anchorId="1B095127" wp14:editId="46BD4272">
            <wp:extent cx="5278120" cy="354457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84C" w:rsidRPr="00DD184C" w:rsidRDefault="00DD184C" w:rsidP="00DD184C">
      <w:pPr>
        <w:pStyle w:val="a0"/>
      </w:pPr>
    </w:p>
    <w:p w:rsidR="00D738E4" w:rsidRDefault="00A42240" w:rsidP="00BC3C55">
      <w:pPr>
        <w:pStyle w:val="a0"/>
      </w:pPr>
      <w:r>
        <w:rPr>
          <w:rFonts w:hint="eastAsia"/>
        </w:rPr>
        <w:t>插入测试数据</w:t>
      </w:r>
    </w:p>
    <w:p w:rsidR="00A42240" w:rsidRDefault="00097DE4" w:rsidP="00BC3C55">
      <w:pPr>
        <w:pStyle w:val="a0"/>
      </w:pPr>
      <w:r>
        <w:rPr>
          <w:noProof/>
        </w:rPr>
        <w:drawing>
          <wp:inline distT="0" distB="0" distL="0" distR="0" wp14:anchorId="4EB08475" wp14:editId="6736027A">
            <wp:extent cx="5278120" cy="478155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472" w:rsidRDefault="00EE5472" w:rsidP="00BC3C55">
      <w:pPr>
        <w:pStyle w:val="a0"/>
      </w:pPr>
    </w:p>
    <w:p w:rsidR="00EE5472" w:rsidRDefault="00EE5472" w:rsidP="00EE5472">
      <w:pPr>
        <w:pStyle w:val="3"/>
      </w:pPr>
      <w:r>
        <w:rPr>
          <w:rFonts w:hint="eastAsia"/>
        </w:rPr>
        <w:lastRenderedPageBreak/>
        <w:t>登录表单</w:t>
      </w:r>
    </w:p>
    <w:p w:rsidR="009769D5" w:rsidRPr="009769D5" w:rsidRDefault="009769D5" w:rsidP="009769D5">
      <w:pPr>
        <w:pStyle w:val="a0"/>
      </w:pPr>
      <w:r>
        <w:rPr>
          <w:rFonts w:hint="eastAsia"/>
        </w:rPr>
        <w:t>路由：</w:t>
      </w:r>
      <w:r>
        <w:rPr>
          <w:rFonts w:hint="eastAsia"/>
        </w:rPr>
        <w:t xml:space="preserve"> </w:t>
      </w:r>
      <w:r>
        <w:t>/sigin</w:t>
      </w:r>
    </w:p>
    <w:p w:rsidR="00D35176" w:rsidRDefault="00584092" w:rsidP="00982C1F">
      <w:pPr>
        <w:pStyle w:val="a0"/>
      </w:pPr>
      <w:proofErr w:type="gramStart"/>
      <w:r>
        <w:rPr>
          <w:rFonts w:hint="eastAsia"/>
        </w:rPr>
        <w:t>route</w:t>
      </w:r>
      <w:r>
        <w:t>r.go</w:t>
      </w:r>
      <w:proofErr w:type="gramEnd"/>
    </w:p>
    <w:p w:rsidR="00584092" w:rsidRDefault="00584092" w:rsidP="00982C1F">
      <w:pPr>
        <w:pStyle w:val="a0"/>
      </w:pPr>
      <w:r>
        <w:rPr>
          <w:noProof/>
        </w:rPr>
        <w:drawing>
          <wp:inline distT="0" distB="0" distL="0" distR="0" wp14:anchorId="104E9A6D" wp14:editId="50DE589E">
            <wp:extent cx="5278120" cy="311785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43D" w:rsidRDefault="00DF043D" w:rsidP="00982C1F">
      <w:pPr>
        <w:pStyle w:val="a0"/>
      </w:pPr>
    </w:p>
    <w:p w:rsidR="00DF043D" w:rsidRDefault="005E7A99" w:rsidP="00982C1F">
      <w:pPr>
        <w:pStyle w:val="a0"/>
      </w:pPr>
      <w:r>
        <w:rPr>
          <w:rFonts w:hint="eastAsia"/>
        </w:rPr>
        <w:t>动作：</w:t>
      </w:r>
      <w:r>
        <w:t>UserController.Signin</w:t>
      </w:r>
    </w:p>
    <w:p w:rsidR="00E90AC0" w:rsidRDefault="005C719D" w:rsidP="00982C1F">
      <w:pPr>
        <w:pStyle w:val="a0"/>
      </w:pPr>
      <w:r>
        <w:rPr>
          <w:noProof/>
        </w:rPr>
        <w:drawing>
          <wp:inline distT="0" distB="0" distL="0" distR="0" wp14:anchorId="515237E4" wp14:editId="245EFEAF">
            <wp:extent cx="5278120" cy="2803525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19D" w:rsidRDefault="005C719D" w:rsidP="00982C1F">
      <w:pPr>
        <w:pStyle w:val="a0"/>
      </w:pPr>
    </w:p>
    <w:p w:rsidR="005C719D" w:rsidRDefault="005C719D" w:rsidP="00982C1F">
      <w:pPr>
        <w:pStyle w:val="a0"/>
      </w:pPr>
      <w:r>
        <w:rPr>
          <w:rFonts w:hint="eastAsia"/>
        </w:rPr>
        <w:t>视图模板：</w:t>
      </w:r>
    </w:p>
    <w:p w:rsidR="005C719D" w:rsidRDefault="00A95867" w:rsidP="00982C1F">
      <w:pPr>
        <w:pStyle w:val="a0"/>
      </w:pPr>
      <w:r>
        <w:rPr>
          <w:noProof/>
        </w:rPr>
        <w:drawing>
          <wp:inline distT="0" distB="0" distL="0" distR="0" wp14:anchorId="5926ECA2" wp14:editId="11647A07">
            <wp:extent cx="5278120" cy="2892425"/>
            <wp:effectExtent l="0" t="0" r="0" b="317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9C" w:rsidRDefault="0093729C" w:rsidP="00982C1F">
      <w:pPr>
        <w:pStyle w:val="a0"/>
      </w:pPr>
    </w:p>
    <w:p w:rsidR="0093729C" w:rsidRDefault="0093729C" w:rsidP="0093729C">
      <w:pPr>
        <w:pStyle w:val="3"/>
      </w:pPr>
      <w:r>
        <w:rPr>
          <w:rFonts w:hint="eastAsia"/>
        </w:rPr>
        <w:t>登录校验</w:t>
      </w:r>
    </w:p>
    <w:p w:rsidR="008C7B4F" w:rsidRDefault="008C7B4F" w:rsidP="008C7B4F">
      <w:pPr>
        <w:pStyle w:val="a0"/>
      </w:pPr>
      <w:r>
        <w:rPr>
          <w:rFonts w:hint="eastAsia"/>
        </w:rPr>
        <w:t>思路：</w:t>
      </w:r>
    </w:p>
    <w:p w:rsidR="008C7B4F" w:rsidRDefault="008C7B4F" w:rsidP="008C7B4F">
      <w:pPr>
        <w:pStyle w:val="a0"/>
      </w:pPr>
      <w:r>
        <w:rPr>
          <w:rFonts w:hint="eastAsia"/>
        </w:rPr>
        <w:t>想通过用户名检索记录，若检索到，再匹配密码的对错。（原来一次性检测用户名和密码的数据）</w:t>
      </w:r>
      <w:r w:rsidR="00B91DD0">
        <w:rPr>
          <w:rFonts w:hint="eastAsia"/>
        </w:rPr>
        <w:t>。</w:t>
      </w:r>
    </w:p>
    <w:p w:rsidR="00D876BA" w:rsidRDefault="00D876BA" w:rsidP="008C7B4F">
      <w:pPr>
        <w:pStyle w:val="a0"/>
      </w:pPr>
    </w:p>
    <w:p w:rsidR="00E9775A" w:rsidRDefault="00E9775A" w:rsidP="008C7B4F">
      <w:pPr>
        <w:pStyle w:val="a0"/>
      </w:pPr>
      <w:r>
        <w:rPr>
          <w:rFonts w:hint="eastAsia"/>
        </w:rPr>
        <w:t>动作</w:t>
      </w:r>
      <w:r>
        <w:rPr>
          <w:rFonts w:hint="eastAsia"/>
        </w:rPr>
        <w:t xml:space="preserve"> </w:t>
      </w:r>
      <w:r>
        <w:t xml:space="preserve">Post: </w:t>
      </w:r>
      <w:proofErr w:type="gramStart"/>
      <w:r>
        <w:t>user</w:t>
      </w:r>
      <w:r>
        <w:rPr>
          <w:rFonts w:hint="eastAsia"/>
        </w:rPr>
        <w:t>controller</w:t>
      </w:r>
      <w:r>
        <w:t>.SiginIn</w:t>
      </w:r>
      <w:proofErr w:type="gramEnd"/>
    </w:p>
    <w:p w:rsidR="00E9775A" w:rsidRPr="008C7B4F" w:rsidRDefault="000758B4" w:rsidP="008C7B4F">
      <w:pPr>
        <w:pStyle w:val="a0"/>
      </w:pPr>
      <w:r>
        <w:rPr>
          <w:noProof/>
        </w:rPr>
        <w:drawing>
          <wp:inline distT="0" distB="0" distL="0" distR="0" wp14:anchorId="486FC7DC" wp14:editId="2F69E2E4">
            <wp:extent cx="5278120" cy="2813050"/>
            <wp:effectExtent l="0" t="0" r="0" b="635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A99" w:rsidRDefault="005E7A99" w:rsidP="00982C1F">
      <w:pPr>
        <w:pStyle w:val="a0"/>
      </w:pPr>
    </w:p>
    <w:p w:rsidR="00A438C7" w:rsidRDefault="00A438C7" w:rsidP="00982C1F">
      <w:pPr>
        <w:pStyle w:val="a0"/>
      </w:pPr>
    </w:p>
    <w:p w:rsidR="00A438C7" w:rsidRDefault="00A438C7" w:rsidP="00A438C7">
      <w:pPr>
        <w:pStyle w:val="3"/>
      </w:pPr>
      <w:r>
        <w:rPr>
          <w:rFonts w:hint="eastAsia"/>
        </w:rPr>
        <w:t>过滤器完成登录校验</w:t>
      </w:r>
    </w:p>
    <w:p w:rsidR="00A438C7" w:rsidRDefault="00FE4DB6" w:rsidP="00A438C7">
      <w:pPr>
        <w:pStyle w:val="a0"/>
      </w:pPr>
      <w:r>
        <w:rPr>
          <w:rFonts w:hint="eastAsia"/>
        </w:rPr>
        <w:t>将需要的登录后，才可以访问的路由分组。</w:t>
      </w:r>
    </w:p>
    <w:p w:rsidR="003F340F" w:rsidRDefault="003F340F" w:rsidP="00A438C7">
      <w:pPr>
        <w:pStyle w:val="a0"/>
      </w:pPr>
      <w:r>
        <w:rPr>
          <w:rFonts w:hint="eastAsia"/>
        </w:rPr>
        <w:t>增加一个前置的过滤器。</w:t>
      </w:r>
    </w:p>
    <w:p w:rsidR="003F340F" w:rsidRDefault="003F340F" w:rsidP="00A438C7">
      <w:pPr>
        <w:pStyle w:val="a0"/>
      </w:pPr>
      <w:r>
        <w:rPr>
          <w:noProof/>
        </w:rPr>
        <w:lastRenderedPageBreak/>
        <w:drawing>
          <wp:inline distT="0" distB="0" distL="0" distR="0" wp14:anchorId="6728C16B" wp14:editId="4F413C66">
            <wp:extent cx="5278120" cy="3165475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6" w:rsidRDefault="003120C6" w:rsidP="00A438C7">
      <w:pPr>
        <w:pStyle w:val="a0"/>
      </w:pPr>
    </w:p>
    <w:p w:rsidR="003120C6" w:rsidRDefault="003120C6" w:rsidP="00A438C7">
      <w:pPr>
        <w:pStyle w:val="a0"/>
      </w:pPr>
      <w:r>
        <w:rPr>
          <w:rFonts w:hint="eastAsia"/>
        </w:rPr>
        <w:t>此时，重新规划后端</w:t>
      </w:r>
      <w:r>
        <w:rPr>
          <w:rFonts w:hint="eastAsia"/>
        </w:rPr>
        <w:t>URL</w:t>
      </w:r>
      <w:r>
        <w:rPr>
          <w:rFonts w:hint="eastAsia"/>
        </w:rPr>
        <w:t>路由：</w:t>
      </w:r>
    </w:p>
    <w:p w:rsidR="003120C6" w:rsidRDefault="00DB7D3C" w:rsidP="00A438C7">
      <w:pPr>
        <w:pStyle w:val="a0"/>
      </w:pPr>
      <w:r>
        <w:rPr>
          <w:noProof/>
        </w:rPr>
        <w:drawing>
          <wp:inline distT="0" distB="0" distL="0" distR="0" wp14:anchorId="4EE494BA" wp14:editId="5DCFB83C">
            <wp:extent cx="5278120" cy="2450465"/>
            <wp:effectExtent l="0" t="0" r="0" b="698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40F" w:rsidRPr="00A438C7" w:rsidRDefault="003F340F" w:rsidP="00A438C7">
      <w:pPr>
        <w:pStyle w:val="a0"/>
      </w:pPr>
    </w:p>
    <w:p w:rsidR="00D35176" w:rsidRDefault="00D35176" w:rsidP="00D35176">
      <w:pPr>
        <w:pStyle w:val="2"/>
      </w:pPr>
      <w:bookmarkStart w:id="194" w:name="_Toc532977633"/>
      <w:r>
        <w:rPr>
          <w:rFonts w:hint="eastAsia"/>
        </w:rPr>
        <w:t>退出</w:t>
      </w:r>
      <w:bookmarkEnd w:id="194"/>
    </w:p>
    <w:p w:rsidR="00604544" w:rsidRDefault="00604544" w:rsidP="00604544">
      <w:pPr>
        <w:pStyle w:val="a0"/>
      </w:pPr>
      <w:r>
        <w:rPr>
          <w:rFonts w:hint="eastAsia"/>
        </w:rPr>
        <w:t>删除</w:t>
      </w:r>
      <w:r>
        <w:rPr>
          <w:rFonts w:hint="eastAsia"/>
        </w:rPr>
        <w:t>session</w:t>
      </w:r>
      <w:r>
        <w:rPr>
          <w:rFonts w:hint="eastAsia"/>
        </w:rPr>
        <w:t>中的登录标识。还可以同时：销毁</w:t>
      </w:r>
      <w:r>
        <w:rPr>
          <w:rFonts w:hint="eastAsia"/>
        </w:rPr>
        <w:t>session</w:t>
      </w:r>
      <w:r>
        <w:rPr>
          <w:rFonts w:hint="eastAsia"/>
        </w:rPr>
        <w:t>和重建</w:t>
      </w:r>
      <w:r>
        <w:rPr>
          <w:rFonts w:hint="eastAsia"/>
        </w:rPr>
        <w:t>session-id</w:t>
      </w:r>
    </w:p>
    <w:p w:rsidR="00E93AB1" w:rsidRDefault="00E93AB1" w:rsidP="00604544">
      <w:pPr>
        <w:pStyle w:val="a0"/>
      </w:pPr>
    </w:p>
    <w:p w:rsidR="00E93AB1" w:rsidRDefault="003B0225" w:rsidP="00604544">
      <w:pPr>
        <w:pStyle w:val="a0"/>
      </w:pPr>
      <w:r>
        <w:rPr>
          <w:rFonts w:hint="eastAsia"/>
        </w:rPr>
        <w:t>路由：</w:t>
      </w:r>
    </w:p>
    <w:p w:rsidR="003B0225" w:rsidRDefault="003B0225" w:rsidP="00604544">
      <w:pPr>
        <w:pStyle w:val="a0"/>
      </w:pPr>
      <w:r>
        <w:rPr>
          <w:rFonts w:hint="eastAsia"/>
        </w:rPr>
        <w:t>/</w:t>
      </w:r>
      <w:r>
        <w:t>signout</w:t>
      </w:r>
    </w:p>
    <w:p w:rsidR="00B76C56" w:rsidRDefault="00B76C56" w:rsidP="00604544">
      <w:pPr>
        <w:pStyle w:val="a0"/>
      </w:pPr>
    </w:p>
    <w:p w:rsidR="003B0225" w:rsidRDefault="003B0225" w:rsidP="00604544">
      <w:pPr>
        <w:pStyle w:val="a0"/>
      </w:pPr>
      <w:r>
        <w:rPr>
          <w:noProof/>
        </w:rPr>
        <w:lastRenderedPageBreak/>
        <w:drawing>
          <wp:inline distT="0" distB="0" distL="0" distR="0" wp14:anchorId="74DEDC40" wp14:editId="0CD6865A">
            <wp:extent cx="5278120" cy="1586230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225" w:rsidRDefault="00931D7A" w:rsidP="00604544">
      <w:pPr>
        <w:pStyle w:val="a0"/>
      </w:pPr>
      <w:r>
        <w:rPr>
          <w:rFonts w:hint="eastAsia"/>
        </w:rPr>
        <w:t>top.html</w:t>
      </w:r>
    </w:p>
    <w:p w:rsidR="00931D7A" w:rsidRDefault="00931D7A" w:rsidP="00604544">
      <w:pPr>
        <w:pStyle w:val="a0"/>
      </w:pPr>
    </w:p>
    <w:p w:rsidR="00931D7A" w:rsidRDefault="00931D7A" w:rsidP="00604544">
      <w:pPr>
        <w:pStyle w:val="a0"/>
      </w:pPr>
    </w:p>
    <w:p w:rsidR="00931D7A" w:rsidRDefault="00931D7A" w:rsidP="00604544">
      <w:pPr>
        <w:pStyle w:val="a0"/>
      </w:pPr>
    </w:p>
    <w:p w:rsidR="003B0225" w:rsidRDefault="003B0225" w:rsidP="00604544">
      <w:pPr>
        <w:pStyle w:val="a0"/>
      </w:pPr>
      <w:r>
        <w:rPr>
          <w:rFonts w:hint="eastAsia"/>
        </w:rPr>
        <w:t>动作</w:t>
      </w:r>
    </w:p>
    <w:p w:rsidR="003B0225" w:rsidRDefault="003F4D01" w:rsidP="00604544">
      <w:pPr>
        <w:pStyle w:val="a0"/>
      </w:pPr>
      <w:proofErr w:type="gramStart"/>
      <w:r>
        <w:rPr>
          <w:rFonts w:hint="eastAsia"/>
        </w:rPr>
        <w:t>u</w:t>
      </w:r>
      <w:r>
        <w:t>sercontorller.SignOut</w:t>
      </w:r>
      <w:proofErr w:type="gramEnd"/>
      <w:r>
        <w:t>()</w:t>
      </w:r>
    </w:p>
    <w:p w:rsidR="00B76C56" w:rsidRDefault="00B76C56" w:rsidP="00604544">
      <w:pPr>
        <w:pStyle w:val="a0"/>
      </w:pPr>
      <w:r>
        <w:rPr>
          <w:noProof/>
        </w:rPr>
        <w:drawing>
          <wp:inline distT="0" distB="0" distL="0" distR="0" wp14:anchorId="78155E44" wp14:editId="66AA5A5B">
            <wp:extent cx="5278120" cy="2920365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D01" w:rsidRDefault="003F4D01" w:rsidP="00604544">
      <w:pPr>
        <w:pStyle w:val="a0"/>
      </w:pPr>
    </w:p>
    <w:p w:rsidR="00A864E6" w:rsidRDefault="00A864E6" w:rsidP="00604544">
      <w:pPr>
        <w:pStyle w:val="a0"/>
      </w:pPr>
    </w:p>
    <w:p w:rsidR="00A864E6" w:rsidRDefault="00A864E6" w:rsidP="00A864E6">
      <w:pPr>
        <w:pStyle w:val="2"/>
      </w:pPr>
      <w:r>
        <w:rPr>
          <w:rFonts w:hint="eastAsia"/>
        </w:rPr>
        <w:t>授权</w:t>
      </w:r>
    </w:p>
    <w:p w:rsidR="009F2A47" w:rsidRDefault="009F2A47" w:rsidP="009F2A47">
      <w:pPr>
        <w:pStyle w:val="a0"/>
      </w:pPr>
    </w:p>
    <w:p w:rsidR="009F2A47" w:rsidRDefault="009F2A47" w:rsidP="009F2A47">
      <w:pPr>
        <w:pStyle w:val="a0"/>
      </w:pPr>
      <w:r>
        <w:rPr>
          <w:rFonts w:hint="eastAsia"/>
        </w:rPr>
        <w:t>认证（登录），被系统识别为系统用户。</w:t>
      </w:r>
    </w:p>
    <w:p w:rsidR="009F2A47" w:rsidRDefault="009F2A47" w:rsidP="009F2A47">
      <w:pPr>
        <w:pStyle w:val="a0"/>
      </w:pPr>
      <w:r>
        <w:rPr>
          <w:rFonts w:hint="eastAsia"/>
        </w:rPr>
        <w:t>授权</w:t>
      </w:r>
      <w:r w:rsidR="005C3864">
        <w:rPr>
          <w:rFonts w:hint="eastAsia"/>
        </w:rPr>
        <w:t>（权限管理），依据其权限，准许其操作特定的功能。</w:t>
      </w:r>
    </w:p>
    <w:p w:rsidR="00026694" w:rsidRDefault="00026694" w:rsidP="009F2A47">
      <w:pPr>
        <w:pStyle w:val="a0"/>
      </w:pPr>
    </w:p>
    <w:p w:rsidR="00026694" w:rsidRDefault="0044167D" w:rsidP="009F2A47">
      <w:pPr>
        <w:pStyle w:val="a0"/>
      </w:pPr>
      <w:r>
        <w:rPr>
          <w:rFonts w:hint="eastAsia"/>
        </w:rPr>
        <w:t>授权的管理，通常是讲用户分组（角色）管理。</w:t>
      </w:r>
    </w:p>
    <w:p w:rsidR="0044167D" w:rsidRDefault="0044167D" w:rsidP="009F2A47">
      <w:pPr>
        <w:pStyle w:val="a0"/>
      </w:pPr>
      <w:r>
        <w:rPr>
          <w:rFonts w:hint="eastAsia"/>
        </w:rPr>
        <w:t>班主任，教务</w:t>
      </w:r>
      <w:r>
        <w:rPr>
          <w:rFonts w:hint="eastAsia"/>
        </w:rPr>
        <w:t xml:space="preserve"> </w:t>
      </w:r>
      <w:r>
        <w:rPr>
          <w:rFonts w:hint="eastAsia"/>
        </w:rPr>
        <w:t>就是不同组或者角色。</w:t>
      </w:r>
    </w:p>
    <w:p w:rsidR="008468C2" w:rsidRDefault="008468C2" w:rsidP="009F2A47">
      <w:pPr>
        <w:pStyle w:val="a0"/>
      </w:pPr>
    </w:p>
    <w:p w:rsidR="008468C2" w:rsidRDefault="008468C2" w:rsidP="009F2A47">
      <w:pPr>
        <w:pStyle w:val="a0"/>
      </w:pPr>
      <w:r>
        <w:rPr>
          <w:rFonts w:hint="eastAsia"/>
        </w:rPr>
        <w:t>基于分组的权限的控制：称之为：</w:t>
      </w:r>
      <w:r>
        <w:rPr>
          <w:rFonts w:hint="eastAsia"/>
        </w:rPr>
        <w:t xml:space="preserve"> RBAC</w:t>
      </w:r>
      <w:r>
        <w:rPr>
          <w:rFonts w:hint="eastAsia"/>
        </w:rPr>
        <w:t>。</w:t>
      </w:r>
      <w:r>
        <w:rPr>
          <w:rFonts w:hint="eastAsia"/>
        </w:rPr>
        <w:t>Ro</w:t>
      </w:r>
      <w:r>
        <w:t>le-Base Access Control</w:t>
      </w:r>
      <w:r>
        <w:rPr>
          <w:rFonts w:hint="eastAsia"/>
        </w:rPr>
        <w:t>，基于角色访问控制</w:t>
      </w:r>
      <w:r w:rsidR="009020CD">
        <w:rPr>
          <w:rFonts w:hint="eastAsia"/>
        </w:rPr>
        <w:t>。</w:t>
      </w:r>
    </w:p>
    <w:p w:rsidR="006D1A65" w:rsidRDefault="006D1A65" w:rsidP="009F2A47">
      <w:pPr>
        <w:pStyle w:val="a0"/>
      </w:pPr>
      <w:r>
        <w:rPr>
          <w:rFonts w:hint="eastAsia"/>
        </w:rPr>
        <w:t>存在：</w:t>
      </w:r>
    </w:p>
    <w:p w:rsidR="006D1A65" w:rsidRDefault="006D1A65" w:rsidP="009F2A47">
      <w:pPr>
        <w:pStyle w:val="a0"/>
      </w:pPr>
      <w:r>
        <w:rPr>
          <w:rFonts w:hint="eastAsia"/>
        </w:rPr>
        <w:t>用户，角色，权限</w:t>
      </w:r>
      <w:r>
        <w:rPr>
          <w:rFonts w:hint="eastAsia"/>
        </w:rPr>
        <w:t xml:space="preserve"> </w:t>
      </w:r>
      <w:r>
        <w:rPr>
          <w:rFonts w:hint="eastAsia"/>
        </w:rPr>
        <w:t>三个实体</w:t>
      </w:r>
    </w:p>
    <w:p w:rsidR="006D1A65" w:rsidRDefault="006D1A65" w:rsidP="009F2A47">
      <w:pPr>
        <w:pStyle w:val="a0"/>
      </w:pPr>
      <w:r>
        <w:rPr>
          <w:rFonts w:hint="eastAsia"/>
        </w:rPr>
        <w:t>存在：</w:t>
      </w:r>
    </w:p>
    <w:p w:rsidR="006D1A65" w:rsidRDefault="006D1A65" w:rsidP="006D1A65">
      <w:pPr>
        <w:pStyle w:val="a0"/>
      </w:pPr>
      <w:r>
        <w:rPr>
          <w:rFonts w:hint="eastAsia"/>
        </w:rPr>
        <w:t>用户和角色，</w:t>
      </w:r>
      <w:r>
        <w:rPr>
          <w:rFonts w:hint="eastAsia"/>
        </w:rPr>
        <w:t xml:space="preserve"> </w:t>
      </w:r>
      <w:r>
        <w:rPr>
          <w:rFonts w:hint="eastAsia"/>
        </w:rPr>
        <w:t>角色和权限</w:t>
      </w:r>
      <w:r>
        <w:rPr>
          <w:rFonts w:hint="eastAsia"/>
        </w:rPr>
        <w:t xml:space="preserve"> </w:t>
      </w:r>
      <w:r>
        <w:rPr>
          <w:rFonts w:hint="eastAsia"/>
        </w:rPr>
        <w:t>两个关系。</w:t>
      </w:r>
      <w:r w:rsidR="00016EE4">
        <w:rPr>
          <w:rFonts w:hint="eastAsia"/>
        </w:rPr>
        <w:t>（典型设计</w:t>
      </w:r>
      <w:r w:rsidR="00016EE4">
        <w:rPr>
          <w:rFonts w:hint="eastAsia"/>
        </w:rPr>
        <w:t xml:space="preserve"> </w:t>
      </w:r>
      <w:r w:rsidR="00016EE4">
        <w:rPr>
          <w:rFonts w:hint="eastAsia"/>
        </w:rPr>
        <w:t>用户和权限没有直接关系）</w:t>
      </w:r>
    </w:p>
    <w:p w:rsidR="00016EE4" w:rsidRDefault="00016EE4" w:rsidP="006D1A65">
      <w:pPr>
        <w:pStyle w:val="a0"/>
      </w:pPr>
    </w:p>
    <w:p w:rsidR="00016EE4" w:rsidRDefault="00016EE4" w:rsidP="006D1A65">
      <w:pPr>
        <w:pStyle w:val="a0"/>
      </w:pPr>
      <w:r>
        <w:rPr>
          <w:rFonts w:hint="eastAsia"/>
        </w:rPr>
        <w:t>考虑到，一个用户可能会有多个角色。用户和角色的关系为多对多的关系。</w:t>
      </w:r>
    </w:p>
    <w:p w:rsidR="00016EE4" w:rsidRDefault="00016EE4" w:rsidP="006D1A65">
      <w:pPr>
        <w:pStyle w:val="a0"/>
      </w:pPr>
      <w:r>
        <w:rPr>
          <w:rFonts w:hint="eastAsia"/>
        </w:rPr>
        <w:t>一个角色拥有多个权限，角色和权限间也是多对多关系。</w:t>
      </w:r>
    </w:p>
    <w:p w:rsidR="00016EE4" w:rsidRDefault="00016EE4" w:rsidP="006D1A65">
      <w:pPr>
        <w:pStyle w:val="a0"/>
      </w:pPr>
    </w:p>
    <w:p w:rsidR="006E2E3D" w:rsidRDefault="006E2E3D" w:rsidP="006E2E3D">
      <w:pPr>
        <w:pStyle w:val="a0"/>
      </w:pPr>
      <w:r>
        <w:rPr>
          <w:rFonts w:hint="eastAsia"/>
        </w:rPr>
        <w:t>典型的设计结构</w:t>
      </w:r>
      <w:r w:rsidR="00B16594">
        <w:rPr>
          <w:rFonts w:hint="eastAsia"/>
        </w:rPr>
        <w:t>：</w:t>
      </w:r>
    </w:p>
    <w:p w:rsidR="00B16594" w:rsidRDefault="00D33B42" w:rsidP="00D33B42">
      <w:pPr>
        <w:pStyle w:val="a0"/>
      </w:pPr>
      <w:r>
        <w:object w:dxaOrig="18541" w:dyaOrig="9301">
          <v:shape id="_x0000_i1028" type="#_x0000_t75" style="width:415.2pt;height:208.5pt" o:ole="">
            <v:imagedata r:id="rId329" o:title=""/>
          </v:shape>
          <o:OLEObject Type="Embed" ProgID="Visio.Drawing.15" ShapeID="_x0000_i1028" DrawAspect="Content" ObjectID="_1606901123" r:id="rId330"/>
        </w:object>
      </w:r>
    </w:p>
    <w:p w:rsidR="00C33E01" w:rsidRDefault="00C33E01" w:rsidP="00D33B42">
      <w:pPr>
        <w:pStyle w:val="a0"/>
      </w:pPr>
    </w:p>
    <w:p w:rsidR="00C33E01" w:rsidRDefault="00C33E01" w:rsidP="00D33B42">
      <w:pPr>
        <w:pStyle w:val="a0"/>
      </w:pPr>
    </w:p>
    <w:p w:rsidR="00E23816" w:rsidRDefault="00E23816" w:rsidP="00D33B42">
      <w:pPr>
        <w:pStyle w:val="a0"/>
      </w:pPr>
      <w:r>
        <w:rPr>
          <w:rFonts w:hint="eastAsia"/>
        </w:rPr>
        <w:t>额外的：</w:t>
      </w:r>
    </w:p>
    <w:p w:rsidR="00C33E01" w:rsidRDefault="00C33E01" w:rsidP="00D33B42">
      <w:pPr>
        <w:pStyle w:val="a0"/>
      </w:pPr>
      <w:r>
        <w:rPr>
          <w:rFonts w:hint="eastAsia"/>
        </w:rPr>
        <w:t>有的设计会简化，用户和角色的关系。用户仅仅</w:t>
      </w:r>
      <w:r w:rsidR="001D39B2">
        <w:rPr>
          <w:rFonts w:hint="eastAsia"/>
        </w:rPr>
        <w:t>属于</w:t>
      </w:r>
      <w:r>
        <w:rPr>
          <w:rFonts w:hint="eastAsia"/>
        </w:rPr>
        <w:t>一个角色。</w:t>
      </w:r>
    </w:p>
    <w:p w:rsidR="00856691" w:rsidRDefault="00856691" w:rsidP="00D33B42">
      <w:pPr>
        <w:pStyle w:val="a0"/>
      </w:pPr>
      <w:r>
        <w:rPr>
          <w:rFonts w:hint="eastAsia"/>
        </w:rPr>
        <w:t>如果角色过多，也可以使角色分层。</w:t>
      </w:r>
      <w:r w:rsidR="008051BD">
        <w:rPr>
          <w:rFonts w:hint="eastAsia"/>
        </w:rPr>
        <w:t>在角色上，增加</w:t>
      </w:r>
      <w:r w:rsidR="008051BD">
        <w:t>parent_id</w:t>
      </w:r>
      <w:r w:rsidR="008051BD">
        <w:rPr>
          <w:rFonts w:hint="eastAsia"/>
        </w:rPr>
        <w:t>上级角色</w:t>
      </w:r>
      <w:r w:rsidR="008051BD">
        <w:rPr>
          <w:rFonts w:hint="eastAsia"/>
        </w:rPr>
        <w:t>id</w:t>
      </w:r>
      <w:r w:rsidR="008051BD">
        <w:rPr>
          <w:rFonts w:hint="eastAsia"/>
        </w:rPr>
        <w:t>来处理，程序上使用递归（</w:t>
      </w:r>
      <w:proofErr w:type="gramStart"/>
      <w:r w:rsidR="008051BD">
        <w:rPr>
          <w:rFonts w:hint="eastAsia"/>
        </w:rPr>
        <w:t>栈</w:t>
      </w:r>
      <w:proofErr w:type="gramEnd"/>
      <w:r w:rsidR="008051BD">
        <w:rPr>
          <w:rFonts w:hint="eastAsia"/>
        </w:rPr>
        <w:t>结构）实现。</w:t>
      </w:r>
    </w:p>
    <w:p w:rsidR="001D7A9E" w:rsidRDefault="001D7A9E" w:rsidP="00D33B42">
      <w:pPr>
        <w:pStyle w:val="a0"/>
      </w:pPr>
    </w:p>
    <w:p w:rsidR="001D7A9E" w:rsidRDefault="001D7A9E" w:rsidP="001D7A9E">
      <w:pPr>
        <w:pStyle w:val="3"/>
      </w:pPr>
      <w:r>
        <w:rPr>
          <w:rFonts w:hint="eastAsia"/>
        </w:rPr>
        <w:t>相关模型（表的创建），测试数据的添加</w:t>
      </w:r>
    </w:p>
    <w:p w:rsidR="00603A46" w:rsidRPr="00603A46" w:rsidRDefault="00603A46" w:rsidP="00603A46">
      <w:pPr>
        <w:pStyle w:val="a0"/>
      </w:pPr>
      <w:r>
        <w:rPr>
          <w:rFonts w:hint="eastAsia"/>
        </w:rPr>
        <w:t>role</w:t>
      </w:r>
    </w:p>
    <w:p w:rsidR="00046DE4" w:rsidRDefault="00603A46" w:rsidP="00046DE4">
      <w:pPr>
        <w:pStyle w:val="a0"/>
      </w:pPr>
      <w:r>
        <w:rPr>
          <w:noProof/>
        </w:rPr>
        <w:drawing>
          <wp:inline distT="0" distB="0" distL="0" distR="0" wp14:anchorId="4B6A7169" wp14:editId="1BB859FB">
            <wp:extent cx="5278120" cy="2827655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46" w:rsidRDefault="00603A46" w:rsidP="00046DE4">
      <w:pPr>
        <w:pStyle w:val="a0"/>
      </w:pPr>
    </w:p>
    <w:p w:rsidR="00554084" w:rsidRDefault="00554084" w:rsidP="00046DE4">
      <w:pPr>
        <w:pStyle w:val="a0"/>
      </w:pPr>
      <w:r>
        <w:rPr>
          <w:rFonts w:hint="eastAsia"/>
        </w:rPr>
        <w:t>r</w:t>
      </w:r>
      <w:r>
        <w:t>ole_user</w:t>
      </w:r>
    </w:p>
    <w:p w:rsidR="00554084" w:rsidRDefault="00554084" w:rsidP="00046DE4">
      <w:pPr>
        <w:pStyle w:val="a0"/>
      </w:pPr>
      <w:r>
        <w:rPr>
          <w:noProof/>
        </w:rPr>
        <w:drawing>
          <wp:inline distT="0" distB="0" distL="0" distR="0" wp14:anchorId="4F8B921E" wp14:editId="0CFA3128">
            <wp:extent cx="5278120" cy="3280410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C2" w:rsidRDefault="000531C2" w:rsidP="00046DE4">
      <w:pPr>
        <w:pStyle w:val="a0"/>
      </w:pPr>
    </w:p>
    <w:p w:rsidR="000531C2" w:rsidRDefault="000531C2" w:rsidP="00046DE4">
      <w:pPr>
        <w:pStyle w:val="a0"/>
      </w:pPr>
      <w:r>
        <w:rPr>
          <w:rFonts w:hint="eastAsia"/>
        </w:rPr>
        <w:t>a</w:t>
      </w:r>
      <w:r>
        <w:t>ction:</w:t>
      </w:r>
    </w:p>
    <w:p w:rsidR="000531C2" w:rsidRDefault="000531C2" w:rsidP="00046DE4">
      <w:pPr>
        <w:pStyle w:val="a0"/>
      </w:pPr>
      <w:r>
        <w:rPr>
          <w:noProof/>
        </w:rPr>
        <w:lastRenderedPageBreak/>
        <w:drawing>
          <wp:inline distT="0" distB="0" distL="0" distR="0" wp14:anchorId="3683E57F" wp14:editId="24F2ED36">
            <wp:extent cx="5278120" cy="3961765"/>
            <wp:effectExtent l="0" t="0" r="0" b="63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084" w:rsidRDefault="00554084" w:rsidP="00046DE4">
      <w:pPr>
        <w:pStyle w:val="a0"/>
      </w:pPr>
    </w:p>
    <w:p w:rsidR="00603A46" w:rsidRDefault="00603A46" w:rsidP="00046DE4">
      <w:pPr>
        <w:pStyle w:val="a0"/>
      </w:pPr>
      <w:r>
        <w:rPr>
          <w:rFonts w:hint="eastAsia"/>
        </w:rPr>
        <w:t>role</w:t>
      </w:r>
      <w:r>
        <w:t>_action</w:t>
      </w:r>
    </w:p>
    <w:p w:rsidR="00603A46" w:rsidRDefault="00603A46" w:rsidP="00046DE4">
      <w:pPr>
        <w:pStyle w:val="a0"/>
      </w:pPr>
      <w:r>
        <w:rPr>
          <w:noProof/>
        </w:rPr>
        <w:drawing>
          <wp:inline distT="0" distB="0" distL="0" distR="0" wp14:anchorId="4CD0C8D0" wp14:editId="5A25F0FD">
            <wp:extent cx="5278120" cy="3108960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E7A" w:rsidRDefault="00DF0E7A" w:rsidP="00046DE4">
      <w:pPr>
        <w:pStyle w:val="a0"/>
      </w:pPr>
    </w:p>
    <w:p w:rsidR="00DF0E7A" w:rsidRDefault="00DF0E7A" w:rsidP="00046DE4">
      <w:pPr>
        <w:pStyle w:val="a0"/>
      </w:pPr>
      <w:r>
        <w:rPr>
          <w:rFonts w:hint="eastAsia"/>
        </w:rPr>
        <w:t>创建表</w:t>
      </w:r>
    </w:p>
    <w:p w:rsidR="00DF0E7A" w:rsidRDefault="00C57AEF" w:rsidP="00046DE4">
      <w:pPr>
        <w:pStyle w:val="a0"/>
      </w:pPr>
      <w:r>
        <w:rPr>
          <w:rFonts w:hint="eastAsia"/>
        </w:rPr>
        <w:lastRenderedPageBreak/>
        <w:t>改成</w:t>
      </w:r>
      <w:r>
        <w:rPr>
          <w:rFonts w:hint="eastAsia"/>
        </w:rPr>
        <w:t xml:space="preserve"> orm</w:t>
      </w:r>
      <w:r>
        <w:rPr>
          <w:rFonts w:hint="eastAsia"/>
        </w:rPr>
        <w:t>命令模式：</w:t>
      </w:r>
    </w:p>
    <w:p w:rsidR="00C57AEF" w:rsidRDefault="00C57AEF" w:rsidP="00046DE4">
      <w:pPr>
        <w:pStyle w:val="a0"/>
      </w:pPr>
      <w:proofErr w:type="gramStart"/>
      <w:r>
        <w:rPr>
          <w:rFonts w:hint="eastAsia"/>
        </w:rPr>
        <w:t>m</w:t>
      </w:r>
      <w:r>
        <w:t>ain.go</w:t>
      </w:r>
      <w:proofErr w:type="gramEnd"/>
    </w:p>
    <w:p w:rsidR="00C57AEF" w:rsidRDefault="004A1C65" w:rsidP="00046DE4">
      <w:pPr>
        <w:pStyle w:val="a0"/>
      </w:pPr>
      <w:r>
        <w:rPr>
          <w:noProof/>
        </w:rPr>
        <w:drawing>
          <wp:inline distT="0" distB="0" distL="0" distR="0" wp14:anchorId="27F1F2E1" wp14:editId="2FA1ABDC">
            <wp:extent cx="5257800" cy="790575"/>
            <wp:effectExtent l="0" t="0" r="0" b="952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46" w:rsidRDefault="00603A46" w:rsidP="00046DE4">
      <w:pPr>
        <w:pStyle w:val="a0"/>
      </w:pPr>
    </w:p>
    <w:p w:rsidR="004A1C65" w:rsidRDefault="004A1C65" w:rsidP="00046DE4">
      <w:pPr>
        <w:pStyle w:val="a0"/>
      </w:pPr>
      <w:r>
        <w:rPr>
          <w:noProof/>
        </w:rPr>
        <w:drawing>
          <wp:inline distT="0" distB="0" distL="0" distR="0" wp14:anchorId="6C169537" wp14:editId="55C1BAF5">
            <wp:extent cx="5278120" cy="2696845"/>
            <wp:effectExtent l="0" t="0" r="0" b="825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46" w:rsidRDefault="00603A46" w:rsidP="00046DE4">
      <w:pPr>
        <w:pStyle w:val="a0"/>
      </w:pPr>
    </w:p>
    <w:p w:rsidR="00C02887" w:rsidRDefault="00C02887" w:rsidP="00046DE4">
      <w:pPr>
        <w:pStyle w:val="a0"/>
      </w:pPr>
    </w:p>
    <w:p w:rsidR="00C02887" w:rsidRDefault="00C02887" w:rsidP="00C02887">
      <w:pPr>
        <w:pStyle w:val="a0"/>
        <w:ind w:firstLine="0"/>
      </w:pPr>
      <w:r>
        <w:rPr>
          <w:rFonts w:hint="eastAsia"/>
        </w:rPr>
        <w:t>测试数据，不</w:t>
      </w:r>
      <w:r w:rsidR="00854AC0">
        <w:rPr>
          <w:rFonts w:hint="eastAsia"/>
        </w:rPr>
        <w:t>去</w:t>
      </w:r>
      <w:r>
        <w:rPr>
          <w:rFonts w:hint="eastAsia"/>
        </w:rPr>
        <w:t>管理角色，角色授权了。</w:t>
      </w:r>
    </w:p>
    <w:p w:rsidR="00854AC0" w:rsidRDefault="00652A78" w:rsidP="00C02887">
      <w:pPr>
        <w:pStyle w:val="a0"/>
        <w:ind w:firstLine="0"/>
      </w:pPr>
      <w:r>
        <w:rPr>
          <w:rFonts w:hint="eastAsia"/>
        </w:rPr>
        <w:t>角色，角色用户，动作，角色动作</w:t>
      </w:r>
    </w:p>
    <w:p w:rsidR="00652A78" w:rsidRDefault="00F96010" w:rsidP="00C02887">
      <w:pPr>
        <w:pStyle w:val="a0"/>
        <w:ind w:firstLine="0"/>
      </w:pPr>
      <w:r>
        <w:rPr>
          <w:noProof/>
        </w:rPr>
        <w:drawing>
          <wp:inline distT="0" distB="0" distL="0" distR="0" wp14:anchorId="4F9A9EC3" wp14:editId="2240CCB7">
            <wp:extent cx="5278120" cy="2298065"/>
            <wp:effectExtent l="0" t="0" r="0" b="698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BFA" w:rsidRDefault="00712BFA" w:rsidP="00C02887">
      <w:pPr>
        <w:pStyle w:val="a0"/>
        <w:ind w:firstLine="0"/>
      </w:pPr>
    </w:p>
    <w:p w:rsidR="00712BFA" w:rsidRDefault="00712BFA" w:rsidP="00C02887">
      <w:pPr>
        <w:pStyle w:val="a0"/>
        <w:ind w:firstLine="0"/>
      </w:pPr>
    </w:p>
    <w:p w:rsidR="00603A46" w:rsidRDefault="00603A46" w:rsidP="00712BFA">
      <w:pPr>
        <w:pStyle w:val="a0"/>
        <w:ind w:firstLine="0"/>
      </w:pPr>
    </w:p>
    <w:p w:rsidR="00712BFA" w:rsidRDefault="00712BFA" w:rsidP="00712BFA">
      <w:pPr>
        <w:pStyle w:val="3"/>
      </w:pPr>
      <w:r>
        <w:rPr>
          <w:rFonts w:hint="eastAsia"/>
        </w:rPr>
        <w:t>编码实现授权校验</w:t>
      </w:r>
    </w:p>
    <w:p w:rsidR="00712BFA" w:rsidRDefault="00712BFA" w:rsidP="00712BFA">
      <w:pPr>
        <w:pStyle w:val="a0"/>
      </w:pPr>
      <w:r>
        <w:rPr>
          <w:rFonts w:hint="eastAsia"/>
        </w:rPr>
        <w:t>思路：</w:t>
      </w:r>
    </w:p>
    <w:p w:rsidR="0004323B" w:rsidRDefault="00712BFA" w:rsidP="003C6143">
      <w:pPr>
        <w:pStyle w:val="a0"/>
      </w:pPr>
      <w:r>
        <w:rPr>
          <w:rFonts w:hint="eastAsia"/>
        </w:rPr>
        <w:t>获取当前用户拥有的全部的权限列表（通过角色）</w:t>
      </w:r>
      <w:r w:rsidR="0004323B">
        <w:rPr>
          <w:rFonts w:hint="eastAsia"/>
        </w:rPr>
        <w:t>，判断当前所请求的动作，是否在用户的权限列表中。</w:t>
      </w:r>
    </w:p>
    <w:p w:rsidR="00C44E7E" w:rsidRDefault="00C44E7E" w:rsidP="0004323B">
      <w:pPr>
        <w:pStyle w:val="a0"/>
      </w:pPr>
      <w:r>
        <w:rPr>
          <w:rFonts w:hint="eastAsia"/>
        </w:rPr>
        <w:t>时间判断点，在认证通过后。</w:t>
      </w:r>
    </w:p>
    <w:p w:rsidR="00532E58" w:rsidRDefault="00532E58" w:rsidP="0004323B">
      <w:pPr>
        <w:pStyle w:val="a0"/>
      </w:pPr>
      <w:r>
        <w:rPr>
          <w:rFonts w:hint="eastAsia"/>
        </w:rPr>
        <w:t>c</w:t>
      </w:r>
      <w:r>
        <w:t xml:space="preserve">tx.Request.URL.Path </w:t>
      </w:r>
      <w:r>
        <w:rPr>
          <w:rFonts w:hint="eastAsia"/>
        </w:rPr>
        <w:t>获取请求</w:t>
      </w:r>
      <w:r>
        <w:rPr>
          <w:rFonts w:hint="eastAsia"/>
        </w:rPr>
        <w:t>URI</w:t>
      </w:r>
      <w:r>
        <w:rPr>
          <w:rFonts w:hint="eastAsia"/>
        </w:rPr>
        <w:t>中的路径部分</w:t>
      </w:r>
    </w:p>
    <w:p w:rsidR="00D229BC" w:rsidRDefault="00D229BC" w:rsidP="0004323B">
      <w:pPr>
        <w:pStyle w:val="a0"/>
      </w:pPr>
      <w:r>
        <w:rPr>
          <w:rFonts w:hint="eastAsia"/>
        </w:rPr>
        <w:t>抛出不需要校验的例外</w:t>
      </w:r>
    </w:p>
    <w:p w:rsidR="004D1A9F" w:rsidRDefault="004D1A9F" w:rsidP="0004323B">
      <w:pPr>
        <w:pStyle w:val="a0"/>
      </w:pPr>
      <w:r>
        <w:rPr>
          <w:rFonts w:hint="eastAsia"/>
        </w:rPr>
        <w:t>采用前缀匹配</w:t>
      </w:r>
    </w:p>
    <w:p w:rsidR="005F4C0B" w:rsidRDefault="005F4C0B" w:rsidP="0004323B">
      <w:pPr>
        <w:pStyle w:val="a0"/>
      </w:pPr>
      <w:r>
        <w:rPr>
          <w:rFonts w:hint="eastAsia"/>
        </w:rPr>
        <w:t>通过关联模型获取目标的动作列表</w:t>
      </w:r>
    </w:p>
    <w:p w:rsidR="00BB63A3" w:rsidRDefault="00BB63A3" w:rsidP="0004323B">
      <w:pPr>
        <w:pStyle w:val="a0"/>
      </w:pPr>
      <w:r>
        <w:rPr>
          <w:noProof/>
        </w:rPr>
        <w:drawing>
          <wp:inline distT="0" distB="0" distL="0" distR="0" wp14:anchorId="308B4FC0" wp14:editId="604793A6">
            <wp:extent cx="5278120" cy="4785995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58" w:rsidRPr="00712BFA" w:rsidRDefault="00532E58" w:rsidP="0004323B">
      <w:pPr>
        <w:pStyle w:val="a0"/>
      </w:pPr>
      <w:r>
        <w:rPr>
          <w:noProof/>
        </w:rPr>
        <w:lastRenderedPageBreak/>
        <w:drawing>
          <wp:inline distT="0" distB="0" distL="0" distR="0" wp14:anchorId="2C7A0C94" wp14:editId="5C20E047">
            <wp:extent cx="5278120" cy="2675255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2E58" w:rsidRPr="00712BFA" w:rsidSect="005F7D91">
      <w:headerReference w:type="default" r:id="rId340"/>
      <w:footerReference w:type="default" r:id="rId341"/>
      <w:pgSz w:w="11906" w:h="16838"/>
      <w:pgMar w:top="1416" w:right="1797" w:bottom="1440" w:left="1797" w:header="935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51FBC" w:rsidRDefault="00D51FBC">
      <w:pPr>
        <w:ind w:firstLine="480"/>
      </w:pPr>
      <w:r>
        <w:separator/>
      </w:r>
    </w:p>
  </w:endnote>
  <w:endnote w:type="continuationSeparator" w:id="0">
    <w:p w:rsidR="00D51FBC" w:rsidRDefault="00D51FBC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中宋">
    <w:altName w:val="Microsoft YaHei U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aHei Consolas Hybrid">
    <w:panose1 w:val="020B0509020204020204"/>
    <w:charset w:val="86"/>
    <w:family w:val="modern"/>
    <w:pitch w:val="fixed"/>
    <w:sig w:usb0="80000287" w:usb1="2A0F3C52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62826" w:rsidRPr="007774BE" w:rsidRDefault="00A62826" w:rsidP="00531B28">
    <w:pPr>
      <w:pStyle w:val="a7"/>
      <w:pBdr>
        <w:top w:val="single" w:sz="6" w:space="1" w:color="auto"/>
      </w:pBdr>
      <w:rPr>
        <w:kern w:val="0"/>
      </w:rPr>
    </w:pPr>
    <w:r>
      <w:rPr>
        <w:kern w:val="0"/>
        <w:lang w:val="zh-CN"/>
      </w:rPr>
      <w:t xml:space="preserve">                                                                          </w:t>
    </w:r>
    <w:r w:rsidRPr="00531B28">
      <w:rPr>
        <w:kern w:val="0"/>
        <w:lang w:val="zh-CN"/>
      </w:rPr>
      <w:t xml:space="preserve"> </w:t>
    </w:r>
    <w:r w:rsidRPr="00531B28">
      <w:rPr>
        <w:b/>
        <w:bCs/>
        <w:kern w:val="0"/>
      </w:rPr>
      <w:fldChar w:fldCharType="begin"/>
    </w:r>
    <w:r w:rsidRPr="00531B28">
      <w:rPr>
        <w:b/>
        <w:bCs/>
        <w:kern w:val="0"/>
      </w:rPr>
      <w:instrText>PAGE  \* Arabic  \* MERGEFORMAT</w:instrText>
    </w:r>
    <w:r w:rsidRPr="00531B28">
      <w:rPr>
        <w:b/>
        <w:bCs/>
        <w:kern w:val="0"/>
      </w:rPr>
      <w:fldChar w:fldCharType="separate"/>
    </w:r>
    <w:r w:rsidRPr="00627BA0">
      <w:rPr>
        <w:b/>
        <w:bCs/>
        <w:noProof/>
        <w:kern w:val="0"/>
        <w:lang w:val="zh-CN"/>
      </w:rPr>
      <w:t>2</w:t>
    </w:r>
    <w:r w:rsidRPr="00531B28">
      <w:rPr>
        <w:b/>
        <w:bCs/>
        <w:kern w:val="0"/>
      </w:rPr>
      <w:fldChar w:fldCharType="end"/>
    </w:r>
    <w:r w:rsidRPr="00531B28">
      <w:rPr>
        <w:kern w:val="0"/>
        <w:lang w:val="zh-CN"/>
      </w:rPr>
      <w:t xml:space="preserve"> / </w:t>
    </w:r>
    <w:r w:rsidRPr="00531B28">
      <w:rPr>
        <w:b/>
        <w:bCs/>
        <w:kern w:val="0"/>
      </w:rPr>
      <w:fldChar w:fldCharType="begin"/>
    </w:r>
    <w:r w:rsidRPr="00531B28">
      <w:rPr>
        <w:b/>
        <w:bCs/>
        <w:kern w:val="0"/>
      </w:rPr>
      <w:instrText>NUMPAGES  \* Arabic  \* MERGEFORMAT</w:instrText>
    </w:r>
    <w:r w:rsidRPr="00531B28">
      <w:rPr>
        <w:b/>
        <w:bCs/>
        <w:kern w:val="0"/>
      </w:rPr>
      <w:fldChar w:fldCharType="separate"/>
    </w:r>
    <w:r w:rsidRPr="00627BA0">
      <w:rPr>
        <w:b/>
        <w:bCs/>
        <w:noProof/>
        <w:kern w:val="0"/>
        <w:lang w:val="zh-CN"/>
      </w:rPr>
      <w:t>2</w:t>
    </w:r>
    <w:r w:rsidRPr="00531B28">
      <w:rPr>
        <w:b/>
        <w:bCs/>
        <w:kern w:val="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51FBC" w:rsidRDefault="00D51FBC">
      <w:pPr>
        <w:ind w:firstLine="480"/>
      </w:pPr>
      <w:r>
        <w:separator/>
      </w:r>
    </w:p>
  </w:footnote>
  <w:footnote w:type="continuationSeparator" w:id="0">
    <w:p w:rsidR="00D51FBC" w:rsidRDefault="00D51FBC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62826" w:rsidRDefault="00A62826" w:rsidP="00120754">
    <w:pPr>
      <w:pStyle w:val="a6"/>
      <w:pBdr>
        <w:bottom w:val="single" w:sz="6" w:space="2" w:color="auto"/>
      </w:pBdr>
      <w:jc w:val="right"/>
    </w:pPr>
    <w:r>
      <w:rPr>
        <w:rFonts w:hint="eastAsia"/>
        <w:noProof/>
        <w:lang w:val="zh-CN"/>
      </w:rPr>
      <w:drawing>
        <wp:anchor distT="0" distB="0" distL="114300" distR="114300" simplePos="0" relativeHeight="251658240" behindDoc="0" locked="0" layoutInCell="1" allowOverlap="1" wp14:anchorId="38925026">
          <wp:simplePos x="0" y="0"/>
          <wp:positionH relativeFrom="column">
            <wp:posOffset>4078605</wp:posOffset>
          </wp:positionH>
          <wp:positionV relativeFrom="paragraph">
            <wp:posOffset>85725</wp:posOffset>
          </wp:positionV>
          <wp:extent cx="127000" cy="127000"/>
          <wp:effectExtent l="0" t="0" r="6350" b="6350"/>
          <wp:wrapNone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avatar-100x100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7000" cy="127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gramStart"/>
    <w:r>
      <w:rPr>
        <w:rFonts w:hint="eastAsia"/>
      </w:rPr>
      <w:t>韩忠康</w:t>
    </w:r>
    <w:proofErr w:type="gramEnd"/>
    <w:r>
      <w:rPr>
        <w:rFonts w:hint="eastAsia"/>
      </w:rPr>
      <w:t>(</w:t>
    </w:r>
    <w:r>
      <w:t>hellokang.net)</w:t>
    </w:r>
    <w:r w:rsidRPr="00120754">
      <w:rPr>
        <w:rFonts w:hint="eastAsia"/>
        <w:noProof/>
        <w:lang w:val="zh-CN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520AC928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C4186752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0EF08850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DAFCA4F0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3FFAC124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1F289472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20908E00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4A98F63E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EA22C2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4560F6B0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4100E3E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11" w15:restartNumberingAfterBreak="0">
    <w:nsid w:val="16486CC3"/>
    <w:multiLevelType w:val="hybridMultilevel"/>
    <w:tmpl w:val="385C9986"/>
    <w:lvl w:ilvl="0" w:tplc="166CA55C">
      <w:start w:val="1"/>
      <w:numFmt w:val="decimal"/>
      <w:lvlText w:val="%1，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2" w15:restartNumberingAfterBreak="0">
    <w:nsid w:val="1E2C312C"/>
    <w:multiLevelType w:val="hybridMultilevel"/>
    <w:tmpl w:val="54CC88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A14722E"/>
    <w:multiLevelType w:val="hybridMultilevel"/>
    <w:tmpl w:val="CA048CBC"/>
    <w:lvl w:ilvl="0" w:tplc="023C1CB6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08F18D4"/>
    <w:multiLevelType w:val="hybridMultilevel"/>
    <w:tmpl w:val="5F72FF82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15" w15:restartNumberingAfterBreak="0">
    <w:nsid w:val="3F4E5FDD"/>
    <w:multiLevelType w:val="multilevel"/>
    <w:tmpl w:val="27F8A362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ascii="Arial" w:eastAsia="黑体" w:hAnsi="Arial" w:cs="Arial" w:hint="default"/>
        <w:b/>
        <w:i w:val="0"/>
        <w:sz w:val="32"/>
        <w:szCs w:val="32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576"/>
        </w:tabs>
        <w:ind w:left="576" w:hanging="576"/>
      </w:pPr>
      <w:rPr>
        <w:rFonts w:ascii="Arial" w:eastAsia="黑体" w:hAnsi="Arial" w:hint="default"/>
        <w:b/>
        <w:i w:val="0"/>
        <w:sz w:val="28"/>
        <w:szCs w:val="28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isLgl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isLgl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isLgl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isLgl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isLgl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6" w15:restartNumberingAfterBreak="0">
    <w:nsid w:val="536F7E9B"/>
    <w:multiLevelType w:val="hybridMultilevel"/>
    <w:tmpl w:val="B4FE077C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17" w15:restartNumberingAfterBreak="0">
    <w:nsid w:val="588B058D"/>
    <w:multiLevelType w:val="hybridMultilevel"/>
    <w:tmpl w:val="292CD2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8FF4F03"/>
    <w:multiLevelType w:val="hybridMultilevel"/>
    <w:tmpl w:val="C6FAE80C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19" w15:restartNumberingAfterBreak="0">
    <w:nsid w:val="6955244F"/>
    <w:multiLevelType w:val="hybridMultilevel"/>
    <w:tmpl w:val="155A6854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20" w15:restartNumberingAfterBreak="0">
    <w:nsid w:val="6E976F73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50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265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343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458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572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651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76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8442"/>
        </w:tabs>
        <w:ind w:left="5102" w:hanging="1700"/>
      </w:pPr>
    </w:lvl>
  </w:abstractNum>
  <w:abstractNum w:abstractNumId="21" w15:restartNumberingAfterBreak="0">
    <w:nsid w:val="7709556D"/>
    <w:multiLevelType w:val="hybridMultilevel"/>
    <w:tmpl w:val="EEF485C8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num w:numId="1">
    <w:abstractNumId w:val="15"/>
  </w:num>
  <w:num w:numId="2">
    <w:abstractNumId w:val="10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20"/>
  </w:num>
  <w:num w:numId="1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4"/>
  </w:num>
  <w:num w:numId="16">
    <w:abstractNumId w:val="12"/>
  </w:num>
  <w:num w:numId="17">
    <w:abstractNumId w:val="13"/>
  </w:num>
  <w:num w:numId="18">
    <w:abstractNumId w:val="21"/>
  </w:num>
  <w:num w:numId="19">
    <w:abstractNumId w:val="11"/>
  </w:num>
  <w:num w:numId="20">
    <w:abstractNumId w:val="18"/>
  </w:num>
  <w:num w:numId="21">
    <w:abstractNumId w:val="16"/>
  </w:num>
  <w:num w:numId="22">
    <w:abstractNumId w:val="19"/>
  </w:num>
  <w:num w:numId="2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hideSpellingErrors/>
  <w:proofState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6165"/>
    <w:rsid w:val="0001266D"/>
    <w:rsid w:val="00013D1C"/>
    <w:rsid w:val="00014EED"/>
    <w:rsid w:val="00015858"/>
    <w:rsid w:val="00015906"/>
    <w:rsid w:val="00015A09"/>
    <w:rsid w:val="00015F49"/>
    <w:rsid w:val="00016C40"/>
    <w:rsid w:val="00016EE4"/>
    <w:rsid w:val="00021034"/>
    <w:rsid w:val="00021B31"/>
    <w:rsid w:val="00022879"/>
    <w:rsid w:val="00022A0C"/>
    <w:rsid w:val="00022E80"/>
    <w:rsid w:val="00023F9E"/>
    <w:rsid w:val="00024638"/>
    <w:rsid w:val="00026694"/>
    <w:rsid w:val="00026C09"/>
    <w:rsid w:val="000302D4"/>
    <w:rsid w:val="00032A9D"/>
    <w:rsid w:val="00032C3C"/>
    <w:rsid w:val="00033D88"/>
    <w:rsid w:val="00035F52"/>
    <w:rsid w:val="0004013B"/>
    <w:rsid w:val="000407F2"/>
    <w:rsid w:val="00041521"/>
    <w:rsid w:val="00042F52"/>
    <w:rsid w:val="0004323B"/>
    <w:rsid w:val="0004326B"/>
    <w:rsid w:val="00043822"/>
    <w:rsid w:val="00046DE4"/>
    <w:rsid w:val="00047B38"/>
    <w:rsid w:val="00047CDB"/>
    <w:rsid w:val="00051056"/>
    <w:rsid w:val="00052090"/>
    <w:rsid w:val="000531C2"/>
    <w:rsid w:val="00053F55"/>
    <w:rsid w:val="00054CF5"/>
    <w:rsid w:val="00054D0F"/>
    <w:rsid w:val="000569D0"/>
    <w:rsid w:val="00062628"/>
    <w:rsid w:val="00063BF1"/>
    <w:rsid w:val="00063EA2"/>
    <w:rsid w:val="00067C2F"/>
    <w:rsid w:val="000700A4"/>
    <w:rsid w:val="00070C47"/>
    <w:rsid w:val="00075465"/>
    <w:rsid w:val="000758B4"/>
    <w:rsid w:val="0007602B"/>
    <w:rsid w:val="00077FF1"/>
    <w:rsid w:val="00082345"/>
    <w:rsid w:val="000826FF"/>
    <w:rsid w:val="00082D1D"/>
    <w:rsid w:val="0009211F"/>
    <w:rsid w:val="00092ADB"/>
    <w:rsid w:val="00093026"/>
    <w:rsid w:val="0009664A"/>
    <w:rsid w:val="00097956"/>
    <w:rsid w:val="00097DE4"/>
    <w:rsid w:val="000B00AF"/>
    <w:rsid w:val="000B27AE"/>
    <w:rsid w:val="000B4EBD"/>
    <w:rsid w:val="000B5E2E"/>
    <w:rsid w:val="000B5E43"/>
    <w:rsid w:val="000B62C1"/>
    <w:rsid w:val="000B6ED8"/>
    <w:rsid w:val="000C148E"/>
    <w:rsid w:val="000C19B8"/>
    <w:rsid w:val="000C5174"/>
    <w:rsid w:val="000C6BB8"/>
    <w:rsid w:val="000C708B"/>
    <w:rsid w:val="000C713A"/>
    <w:rsid w:val="000D0D0E"/>
    <w:rsid w:val="000D2106"/>
    <w:rsid w:val="000D2998"/>
    <w:rsid w:val="000E18B8"/>
    <w:rsid w:val="000E1963"/>
    <w:rsid w:val="000E25C1"/>
    <w:rsid w:val="000E32D9"/>
    <w:rsid w:val="000E35CC"/>
    <w:rsid w:val="000E541A"/>
    <w:rsid w:val="000E55D3"/>
    <w:rsid w:val="000E7826"/>
    <w:rsid w:val="000F3FCA"/>
    <w:rsid w:val="000F4412"/>
    <w:rsid w:val="000F6767"/>
    <w:rsid w:val="000F68E5"/>
    <w:rsid w:val="00101047"/>
    <w:rsid w:val="0010318F"/>
    <w:rsid w:val="0010332D"/>
    <w:rsid w:val="0010361B"/>
    <w:rsid w:val="001038EE"/>
    <w:rsid w:val="0010790A"/>
    <w:rsid w:val="00110509"/>
    <w:rsid w:val="00111C9A"/>
    <w:rsid w:val="00114CFA"/>
    <w:rsid w:val="001170A8"/>
    <w:rsid w:val="001177C6"/>
    <w:rsid w:val="00120754"/>
    <w:rsid w:val="00121CD1"/>
    <w:rsid w:val="001263CD"/>
    <w:rsid w:val="00127906"/>
    <w:rsid w:val="00131D2C"/>
    <w:rsid w:val="00131ED5"/>
    <w:rsid w:val="001325F5"/>
    <w:rsid w:val="00132D0F"/>
    <w:rsid w:val="001346E3"/>
    <w:rsid w:val="00137524"/>
    <w:rsid w:val="00137D80"/>
    <w:rsid w:val="001434FE"/>
    <w:rsid w:val="00146D26"/>
    <w:rsid w:val="00147E57"/>
    <w:rsid w:val="00150CE1"/>
    <w:rsid w:val="0015281A"/>
    <w:rsid w:val="00152E7E"/>
    <w:rsid w:val="00154AB3"/>
    <w:rsid w:val="00156C38"/>
    <w:rsid w:val="00157059"/>
    <w:rsid w:val="0015783A"/>
    <w:rsid w:val="001602E9"/>
    <w:rsid w:val="00160890"/>
    <w:rsid w:val="00160E4E"/>
    <w:rsid w:val="001624F3"/>
    <w:rsid w:val="00163E30"/>
    <w:rsid w:val="00164FEA"/>
    <w:rsid w:val="00170D65"/>
    <w:rsid w:val="001711DA"/>
    <w:rsid w:val="00173F1E"/>
    <w:rsid w:val="00184B3D"/>
    <w:rsid w:val="00191F91"/>
    <w:rsid w:val="001922FF"/>
    <w:rsid w:val="001A25B0"/>
    <w:rsid w:val="001A358E"/>
    <w:rsid w:val="001A3B8C"/>
    <w:rsid w:val="001B0363"/>
    <w:rsid w:val="001B0C9C"/>
    <w:rsid w:val="001B1D04"/>
    <w:rsid w:val="001B37F0"/>
    <w:rsid w:val="001B3C16"/>
    <w:rsid w:val="001B6FE0"/>
    <w:rsid w:val="001C05A9"/>
    <w:rsid w:val="001C0651"/>
    <w:rsid w:val="001C2C75"/>
    <w:rsid w:val="001C5CA1"/>
    <w:rsid w:val="001C6AD0"/>
    <w:rsid w:val="001C74F5"/>
    <w:rsid w:val="001D06D9"/>
    <w:rsid w:val="001D26B6"/>
    <w:rsid w:val="001D384E"/>
    <w:rsid w:val="001D39B2"/>
    <w:rsid w:val="001D7A9E"/>
    <w:rsid w:val="001E12E6"/>
    <w:rsid w:val="001E1990"/>
    <w:rsid w:val="001E2C14"/>
    <w:rsid w:val="001E3880"/>
    <w:rsid w:val="001E6B7D"/>
    <w:rsid w:val="001F0527"/>
    <w:rsid w:val="001F321E"/>
    <w:rsid w:val="001F3433"/>
    <w:rsid w:val="001F414E"/>
    <w:rsid w:val="001F41CD"/>
    <w:rsid w:val="001F5278"/>
    <w:rsid w:val="001F67F0"/>
    <w:rsid w:val="001F7BCF"/>
    <w:rsid w:val="00204E0E"/>
    <w:rsid w:val="002063E2"/>
    <w:rsid w:val="002127D4"/>
    <w:rsid w:val="0021751D"/>
    <w:rsid w:val="00220075"/>
    <w:rsid w:val="002212F8"/>
    <w:rsid w:val="002223F6"/>
    <w:rsid w:val="0022249C"/>
    <w:rsid w:val="00222F6F"/>
    <w:rsid w:val="00225216"/>
    <w:rsid w:val="00226FA6"/>
    <w:rsid w:val="00227AB4"/>
    <w:rsid w:val="00230EE8"/>
    <w:rsid w:val="00232816"/>
    <w:rsid w:val="00235045"/>
    <w:rsid w:val="00235AAC"/>
    <w:rsid w:val="00236A4C"/>
    <w:rsid w:val="0024208D"/>
    <w:rsid w:val="00243972"/>
    <w:rsid w:val="002442D4"/>
    <w:rsid w:val="002466BA"/>
    <w:rsid w:val="002506D5"/>
    <w:rsid w:val="00252C34"/>
    <w:rsid w:val="002568F0"/>
    <w:rsid w:val="0026034B"/>
    <w:rsid w:val="00270475"/>
    <w:rsid w:val="00272DB6"/>
    <w:rsid w:val="00273070"/>
    <w:rsid w:val="00274B65"/>
    <w:rsid w:val="00275EC7"/>
    <w:rsid w:val="002771FF"/>
    <w:rsid w:val="00277318"/>
    <w:rsid w:val="0028022D"/>
    <w:rsid w:val="00282A98"/>
    <w:rsid w:val="00285E29"/>
    <w:rsid w:val="00285E98"/>
    <w:rsid w:val="002879D3"/>
    <w:rsid w:val="00287A33"/>
    <w:rsid w:val="00291039"/>
    <w:rsid w:val="002915BB"/>
    <w:rsid w:val="0029418A"/>
    <w:rsid w:val="002958DF"/>
    <w:rsid w:val="00296CC3"/>
    <w:rsid w:val="002A0883"/>
    <w:rsid w:val="002A11D2"/>
    <w:rsid w:val="002A131F"/>
    <w:rsid w:val="002A298A"/>
    <w:rsid w:val="002A5942"/>
    <w:rsid w:val="002B12C5"/>
    <w:rsid w:val="002B27A6"/>
    <w:rsid w:val="002B2AD4"/>
    <w:rsid w:val="002B30D1"/>
    <w:rsid w:val="002B3FBE"/>
    <w:rsid w:val="002C17EC"/>
    <w:rsid w:val="002C3069"/>
    <w:rsid w:val="002C3460"/>
    <w:rsid w:val="002C3649"/>
    <w:rsid w:val="002C521F"/>
    <w:rsid w:val="002C5492"/>
    <w:rsid w:val="002C5777"/>
    <w:rsid w:val="002C6559"/>
    <w:rsid w:val="002C6AB6"/>
    <w:rsid w:val="002C776B"/>
    <w:rsid w:val="002D030C"/>
    <w:rsid w:val="002D091F"/>
    <w:rsid w:val="002D13DD"/>
    <w:rsid w:val="002D21A3"/>
    <w:rsid w:val="002D23DC"/>
    <w:rsid w:val="002D36F7"/>
    <w:rsid w:val="002D3F94"/>
    <w:rsid w:val="002D54E8"/>
    <w:rsid w:val="002E0305"/>
    <w:rsid w:val="002E0C43"/>
    <w:rsid w:val="002E0E22"/>
    <w:rsid w:val="002E2454"/>
    <w:rsid w:val="002E3EAD"/>
    <w:rsid w:val="002F08B6"/>
    <w:rsid w:val="002F0B1D"/>
    <w:rsid w:val="002F0C73"/>
    <w:rsid w:val="002F226F"/>
    <w:rsid w:val="002F4651"/>
    <w:rsid w:val="002F51E1"/>
    <w:rsid w:val="002F52D5"/>
    <w:rsid w:val="00301495"/>
    <w:rsid w:val="003022DE"/>
    <w:rsid w:val="00303619"/>
    <w:rsid w:val="003054A8"/>
    <w:rsid w:val="00307B4F"/>
    <w:rsid w:val="003120C6"/>
    <w:rsid w:val="00313E05"/>
    <w:rsid w:val="003151B9"/>
    <w:rsid w:val="00317013"/>
    <w:rsid w:val="00317CA5"/>
    <w:rsid w:val="00320711"/>
    <w:rsid w:val="00321B91"/>
    <w:rsid w:val="003242B7"/>
    <w:rsid w:val="00324756"/>
    <w:rsid w:val="0032742B"/>
    <w:rsid w:val="00327B18"/>
    <w:rsid w:val="00331292"/>
    <w:rsid w:val="00333630"/>
    <w:rsid w:val="00335767"/>
    <w:rsid w:val="00335DD7"/>
    <w:rsid w:val="00340D6A"/>
    <w:rsid w:val="0034439F"/>
    <w:rsid w:val="00345513"/>
    <w:rsid w:val="00345DFE"/>
    <w:rsid w:val="00350919"/>
    <w:rsid w:val="00353FF7"/>
    <w:rsid w:val="0035614C"/>
    <w:rsid w:val="003565ED"/>
    <w:rsid w:val="00356C04"/>
    <w:rsid w:val="00356FBE"/>
    <w:rsid w:val="003606EF"/>
    <w:rsid w:val="003607CF"/>
    <w:rsid w:val="00363580"/>
    <w:rsid w:val="00365D1A"/>
    <w:rsid w:val="00366E16"/>
    <w:rsid w:val="00376854"/>
    <w:rsid w:val="00377079"/>
    <w:rsid w:val="003809FA"/>
    <w:rsid w:val="00382055"/>
    <w:rsid w:val="00382075"/>
    <w:rsid w:val="00382721"/>
    <w:rsid w:val="003856AE"/>
    <w:rsid w:val="00385FA3"/>
    <w:rsid w:val="00387239"/>
    <w:rsid w:val="00387632"/>
    <w:rsid w:val="00393051"/>
    <w:rsid w:val="0039545A"/>
    <w:rsid w:val="00397592"/>
    <w:rsid w:val="003A0D30"/>
    <w:rsid w:val="003A1765"/>
    <w:rsid w:val="003A3689"/>
    <w:rsid w:val="003A3947"/>
    <w:rsid w:val="003A3C8C"/>
    <w:rsid w:val="003B003B"/>
    <w:rsid w:val="003B0225"/>
    <w:rsid w:val="003B098F"/>
    <w:rsid w:val="003B23AC"/>
    <w:rsid w:val="003B3706"/>
    <w:rsid w:val="003B3EBC"/>
    <w:rsid w:val="003B58F8"/>
    <w:rsid w:val="003B6744"/>
    <w:rsid w:val="003B7227"/>
    <w:rsid w:val="003C177F"/>
    <w:rsid w:val="003C1930"/>
    <w:rsid w:val="003C1B5E"/>
    <w:rsid w:val="003C6143"/>
    <w:rsid w:val="003D0450"/>
    <w:rsid w:val="003D0A42"/>
    <w:rsid w:val="003D17A7"/>
    <w:rsid w:val="003D1C01"/>
    <w:rsid w:val="003D5052"/>
    <w:rsid w:val="003D6BCC"/>
    <w:rsid w:val="003E01D4"/>
    <w:rsid w:val="003E148F"/>
    <w:rsid w:val="003E477D"/>
    <w:rsid w:val="003E590F"/>
    <w:rsid w:val="003F340F"/>
    <w:rsid w:val="003F4D01"/>
    <w:rsid w:val="003F56EA"/>
    <w:rsid w:val="003F57E9"/>
    <w:rsid w:val="003F5B51"/>
    <w:rsid w:val="003F6363"/>
    <w:rsid w:val="003F6889"/>
    <w:rsid w:val="00401409"/>
    <w:rsid w:val="00401B86"/>
    <w:rsid w:val="004034DB"/>
    <w:rsid w:val="00403838"/>
    <w:rsid w:val="00410C91"/>
    <w:rsid w:val="00411AFD"/>
    <w:rsid w:val="00412150"/>
    <w:rsid w:val="0041450D"/>
    <w:rsid w:val="00414560"/>
    <w:rsid w:val="0041470F"/>
    <w:rsid w:val="00414EA8"/>
    <w:rsid w:val="004158F3"/>
    <w:rsid w:val="00416434"/>
    <w:rsid w:val="004220BF"/>
    <w:rsid w:val="00423BEC"/>
    <w:rsid w:val="00426FC5"/>
    <w:rsid w:val="00430B77"/>
    <w:rsid w:val="004347BA"/>
    <w:rsid w:val="004357C4"/>
    <w:rsid w:val="00436246"/>
    <w:rsid w:val="00437C59"/>
    <w:rsid w:val="0044097B"/>
    <w:rsid w:val="0044167D"/>
    <w:rsid w:val="00441CC0"/>
    <w:rsid w:val="004433B0"/>
    <w:rsid w:val="00443B79"/>
    <w:rsid w:val="0044452D"/>
    <w:rsid w:val="00444AED"/>
    <w:rsid w:val="0044565F"/>
    <w:rsid w:val="00446D68"/>
    <w:rsid w:val="004475EB"/>
    <w:rsid w:val="00447AB1"/>
    <w:rsid w:val="00452C10"/>
    <w:rsid w:val="00453892"/>
    <w:rsid w:val="0045557B"/>
    <w:rsid w:val="004555C0"/>
    <w:rsid w:val="00456620"/>
    <w:rsid w:val="004601D1"/>
    <w:rsid w:val="0046263B"/>
    <w:rsid w:val="00462A6B"/>
    <w:rsid w:val="004661C1"/>
    <w:rsid w:val="004670B3"/>
    <w:rsid w:val="004670E9"/>
    <w:rsid w:val="00467106"/>
    <w:rsid w:val="00470C81"/>
    <w:rsid w:val="00470C86"/>
    <w:rsid w:val="00472E75"/>
    <w:rsid w:val="0047797D"/>
    <w:rsid w:val="00477B81"/>
    <w:rsid w:val="00481E33"/>
    <w:rsid w:val="00482A17"/>
    <w:rsid w:val="004856F5"/>
    <w:rsid w:val="004869EB"/>
    <w:rsid w:val="00486C63"/>
    <w:rsid w:val="0049098C"/>
    <w:rsid w:val="00490E64"/>
    <w:rsid w:val="0049224D"/>
    <w:rsid w:val="00493E26"/>
    <w:rsid w:val="004942D3"/>
    <w:rsid w:val="004A0816"/>
    <w:rsid w:val="004A10E4"/>
    <w:rsid w:val="004A1C65"/>
    <w:rsid w:val="004A241D"/>
    <w:rsid w:val="004A2773"/>
    <w:rsid w:val="004A2ACA"/>
    <w:rsid w:val="004A4B7C"/>
    <w:rsid w:val="004A4C69"/>
    <w:rsid w:val="004A55F4"/>
    <w:rsid w:val="004B06D8"/>
    <w:rsid w:val="004B1165"/>
    <w:rsid w:val="004B5D89"/>
    <w:rsid w:val="004B6FAC"/>
    <w:rsid w:val="004B7288"/>
    <w:rsid w:val="004C045D"/>
    <w:rsid w:val="004C2B55"/>
    <w:rsid w:val="004C52EA"/>
    <w:rsid w:val="004D1A9F"/>
    <w:rsid w:val="004D2099"/>
    <w:rsid w:val="004D51E5"/>
    <w:rsid w:val="004D769D"/>
    <w:rsid w:val="004E016C"/>
    <w:rsid w:val="004E519D"/>
    <w:rsid w:val="004E52DE"/>
    <w:rsid w:val="004F2DA4"/>
    <w:rsid w:val="004F2E18"/>
    <w:rsid w:val="004F3237"/>
    <w:rsid w:val="004F4E1F"/>
    <w:rsid w:val="004F550A"/>
    <w:rsid w:val="004F55E3"/>
    <w:rsid w:val="004F5863"/>
    <w:rsid w:val="004F61D0"/>
    <w:rsid w:val="005005E1"/>
    <w:rsid w:val="005025D5"/>
    <w:rsid w:val="005029D2"/>
    <w:rsid w:val="00506025"/>
    <w:rsid w:val="0050646A"/>
    <w:rsid w:val="005106D7"/>
    <w:rsid w:val="005133D1"/>
    <w:rsid w:val="00515E39"/>
    <w:rsid w:val="0052089C"/>
    <w:rsid w:val="00522825"/>
    <w:rsid w:val="00525B04"/>
    <w:rsid w:val="00531B28"/>
    <w:rsid w:val="00532AAA"/>
    <w:rsid w:val="00532E58"/>
    <w:rsid w:val="00532E65"/>
    <w:rsid w:val="0053378A"/>
    <w:rsid w:val="005351A0"/>
    <w:rsid w:val="00536878"/>
    <w:rsid w:val="00537EA3"/>
    <w:rsid w:val="00543A3B"/>
    <w:rsid w:val="0054413A"/>
    <w:rsid w:val="00545688"/>
    <w:rsid w:val="00545853"/>
    <w:rsid w:val="005469B3"/>
    <w:rsid w:val="005505A2"/>
    <w:rsid w:val="00554084"/>
    <w:rsid w:val="00555AEC"/>
    <w:rsid w:val="005570A4"/>
    <w:rsid w:val="00557D11"/>
    <w:rsid w:val="0056011A"/>
    <w:rsid w:val="005613B8"/>
    <w:rsid w:val="00562FB1"/>
    <w:rsid w:val="00566DC4"/>
    <w:rsid w:val="00570B1A"/>
    <w:rsid w:val="00571C01"/>
    <w:rsid w:val="00572468"/>
    <w:rsid w:val="005725A5"/>
    <w:rsid w:val="0057383A"/>
    <w:rsid w:val="00576BCB"/>
    <w:rsid w:val="00577971"/>
    <w:rsid w:val="00580F35"/>
    <w:rsid w:val="00584092"/>
    <w:rsid w:val="00590322"/>
    <w:rsid w:val="00591F1D"/>
    <w:rsid w:val="00592390"/>
    <w:rsid w:val="00592A52"/>
    <w:rsid w:val="00592AC4"/>
    <w:rsid w:val="005947A8"/>
    <w:rsid w:val="00595A8D"/>
    <w:rsid w:val="00596D7D"/>
    <w:rsid w:val="00597547"/>
    <w:rsid w:val="005A0524"/>
    <w:rsid w:val="005A2B58"/>
    <w:rsid w:val="005A2C6A"/>
    <w:rsid w:val="005A4450"/>
    <w:rsid w:val="005A63B3"/>
    <w:rsid w:val="005B4163"/>
    <w:rsid w:val="005B501B"/>
    <w:rsid w:val="005B7A49"/>
    <w:rsid w:val="005C0ADF"/>
    <w:rsid w:val="005C30CE"/>
    <w:rsid w:val="005C3164"/>
    <w:rsid w:val="005C3584"/>
    <w:rsid w:val="005C3864"/>
    <w:rsid w:val="005C40FD"/>
    <w:rsid w:val="005C4E07"/>
    <w:rsid w:val="005C5264"/>
    <w:rsid w:val="005C6A11"/>
    <w:rsid w:val="005C719D"/>
    <w:rsid w:val="005C743F"/>
    <w:rsid w:val="005D2218"/>
    <w:rsid w:val="005D2275"/>
    <w:rsid w:val="005D6619"/>
    <w:rsid w:val="005E01C2"/>
    <w:rsid w:val="005E183D"/>
    <w:rsid w:val="005E6515"/>
    <w:rsid w:val="005E758D"/>
    <w:rsid w:val="005E7A99"/>
    <w:rsid w:val="005E7B79"/>
    <w:rsid w:val="005F12C6"/>
    <w:rsid w:val="005F3AB1"/>
    <w:rsid w:val="005F4C0B"/>
    <w:rsid w:val="005F5D38"/>
    <w:rsid w:val="005F7D06"/>
    <w:rsid w:val="005F7D91"/>
    <w:rsid w:val="0060042D"/>
    <w:rsid w:val="00600D5A"/>
    <w:rsid w:val="00602FF7"/>
    <w:rsid w:val="00603A46"/>
    <w:rsid w:val="00604544"/>
    <w:rsid w:val="00605320"/>
    <w:rsid w:val="0060561E"/>
    <w:rsid w:val="006065B0"/>
    <w:rsid w:val="006069F8"/>
    <w:rsid w:val="0061327C"/>
    <w:rsid w:val="0061395B"/>
    <w:rsid w:val="00613F8A"/>
    <w:rsid w:val="006157B7"/>
    <w:rsid w:val="0061606F"/>
    <w:rsid w:val="00617072"/>
    <w:rsid w:val="00617361"/>
    <w:rsid w:val="00623AAC"/>
    <w:rsid w:val="00627BA0"/>
    <w:rsid w:val="00627EED"/>
    <w:rsid w:val="0063216A"/>
    <w:rsid w:val="006327AB"/>
    <w:rsid w:val="00633D7F"/>
    <w:rsid w:val="00635271"/>
    <w:rsid w:val="00636F48"/>
    <w:rsid w:val="0063725A"/>
    <w:rsid w:val="00637C3C"/>
    <w:rsid w:val="006412C6"/>
    <w:rsid w:val="006418B0"/>
    <w:rsid w:val="00643BBC"/>
    <w:rsid w:val="0064411A"/>
    <w:rsid w:val="00644408"/>
    <w:rsid w:val="00651850"/>
    <w:rsid w:val="006526C5"/>
    <w:rsid w:val="00652A78"/>
    <w:rsid w:val="00652B34"/>
    <w:rsid w:val="00657059"/>
    <w:rsid w:val="00657088"/>
    <w:rsid w:val="00657C84"/>
    <w:rsid w:val="00660E08"/>
    <w:rsid w:val="00664A5A"/>
    <w:rsid w:val="00666E46"/>
    <w:rsid w:val="0067061E"/>
    <w:rsid w:val="00671CCD"/>
    <w:rsid w:val="00672568"/>
    <w:rsid w:val="0067494E"/>
    <w:rsid w:val="00674F34"/>
    <w:rsid w:val="00677111"/>
    <w:rsid w:val="00677DF8"/>
    <w:rsid w:val="00680239"/>
    <w:rsid w:val="00680BEB"/>
    <w:rsid w:val="00681B54"/>
    <w:rsid w:val="006823A9"/>
    <w:rsid w:val="00683DA9"/>
    <w:rsid w:val="00684127"/>
    <w:rsid w:val="0068476D"/>
    <w:rsid w:val="006850FD"/>
    <w:rsid w:val="006927A0"/>
    <w:rsid w:val="006927B5"/>
    <w:rsid w:val="00694183"/>
    <w:rsid w:val="006968C5"/>
    <w:rsid w:val="00696F2B"/>
    <w:rsid w:val="006972D9"/>
    <w:rsid w:val="006A0F2C"/>
    <w:rsid w:val="006A1A46"/>
    <w:rsid w:val="006A291F"/>
    <w:rsid w:val="006A5B1A"/>
    <w:rsid w:val="006A6C4A"/>
    <w:rsid w:val="006B1815"/>
    <w:rsid w:val="006B222E"/>
    <w:rsid w:val="006B6146"/>
    <w:rsid w:val="006B7A7A"/>
    <w:rsid w:val="006C26C8"/>
    <w:rsid w:val="006C476B"/>
    <w:rsid w:val="006C77C8"/>
    <w:rsid w:val="006D0B29"/>
    <w:rsid w:val="006D1A65"/>
    <w:rsid w:val="006D1BD5"/>
    <w:rsid w:val="006D1FE9"/>
    <w:rsid w:val="006D224B"/>
    <w:rsid w:val="006D254B"/>
    <w:rsid w:val="006D2DA1"/>
    <w:rsid w:val="006D392A"/>
    <w:rsid w:val="006D41FD"/>
    <w:rsid w:val="006D6F67"/>
    <w:rsid w:val="006E0056"/>
    <w:rsid w:val="006E022F"/>
    <w:rsid w:val="006E223C"/>
    <w:rsid w:val="006E2E3D"/>
    <w:rsid w:val="006E3AA0"/>
    <w:rsid w:val="006E48A2"/>
    <w:rsid w:val="006F07C7"/>
    <w:rsid w:val="006F0B3C"/>
    <w:rsid w:val="006F5580"/>
    <w:rsid w:val="006F70D2"/>
    <w:rsid w:val="006F7BAB"/>
    <w:rsid w:val="00704F06"/>
    <w:rsid w:val="0070658D"/>
    <w:rsid w:val="00706C18"/>
    <w:rsid w:val="007105F5"/>
    <w:rsid w:val="00712415"/>
    <w:rsid w:val="00712BFA"/>
    <w:rsid w:val="00715144"/>
    <w:rsid w:val="00716242"/>
    <w:rsid w:val="00717C27"/>
    <w:rsid w:val="007216E2"/>
    <w:rsid w:val="00723838"/>
    <w:rsid w:val="00724307"/>
    <w:rsid w:val="0072549E"/>
    <w:rsid w:val="00731C25"/>
    <w:rsid w:val="00734553"/>
    <w:rsid w:val="0073672F"/>
    <w:rsid w:val="00737EED"/>
    <w:rsid w:val="0074292E"/>
    <w:rsid w:val="007434C8"/>
    <w:rsid w:val="007450D3"/>
    <w:rsid w:val="00745793"/>
    <w:rsid w:val="00747E21"/>
    <w:rsid w:val="00754366"/>
    <w:rsid w:val="00755D60"/>
    <w:rsid w:val="007562AA"/>
    <w:rsid w:val="00757D41"/>
    <w:rsid w:val="0076078C"/>
    <w:rsid w:val="00760822"/>
    <w:rsid w:val="007619F0"/>
    <w:rsid w:val="007625FF"/>
    <w:rsid w:val="00762954"/>
    <w:rsid w:val="007633F1"/>
    <w:rsid w:val="007637CF"/>
    <w:rsid w:val="00764911"/>
    <w:rsid w:val="00767622"/>
    <w:rsid w:val="00770780"/>
    <w:rsid w:val="00775287"/>
    <w:rsid w:val="007774BE"/>
    <w:rsid w:val="0077755D"/>
    <w:rsid w:val="00780BB9"/>
    <w:rsid w:val="00781360"/>
    <w:rsid w:val="00782398"/>
    <w:rsid w:val="007836D3"/>
    <w:rsid w:val="00784F8F"/>
    <w:rsid w:val="007861B6"/>
    <w:rsid w:val="0079145C"/>
    <w:rsid w:val="00793DEB"/>
    <w:rsid w:val="00794C61"/>
    <w:rsid w:val="00795CC6"/>
    <w:rsid w:val="007967B8"/>
    <w:rsid w:val="007A1547"/>
    <w:rsid w:val="007A34CC"/>
    <w:rsid w:val="007A3A16"/>
    <w:rsid w:val="007A57D7"/>
    <w:rsid w:val="007A7A1B"/>
    <w:rsid w:val="007B00F2"/>
    <w:rsid w:val="007B04FD"/>
    <w:rsid w:val="007B1179"/>
    <w:rsid w:val="007B2873"/>
    <w:rsid w:val="007B6585"/>
    <w:rsid w:val="007B6828"/>
    <w:rsid w:val="007B78A5"/>
    <w:rsid w:val="007C5F19"/>
    <w:rsid w:val="007C6DF7"/>
    <w:rsid w:val="007D159F"/>
    <w:rsid w:val="007D45C6"/>
    <w:rsid w:val="007E0888"/>
    <w:rsid w:val="007E08F2"/>
    <w:rsid w:val="007E1577"/>
    <w:rsid w:val="007E2B47"/>
    <w:rsid w:val="007E50E6"/>
    <w:rsid w:val="007E5C7D"/>
    <w:rsid w:val="007F0D0C"/>
    <w:rsid w:val="007F1904"/>
    <w:rsid w:val="007F36C1"/>
    <w:rsid w:val="007F6E40"/>
    <w:rsid w:val="007F6F29"/>
    <w:rsid w:val="00800076"/>
    <w:rsid w:val="008010F7"/>
    <w:rsid w:val="00802A1E"/>
    <w:rsid w:val="00802B6C"/>
    <w:rsid w:val="00803F1A"/>
    <w:rsid w:val="00804C57"/>
    <w:rsid w:val="008051BD"/>
    <w:rsid w:val="00805257"/>
    <w:rsid w:val="0080754D"/>
    <w:rsid w:val="00810812"/>
    <w:rsid w:val="00812D8A"/>
    <w:rsid w:val="00813F9B"/>
    <w:rsid w:val="00814653"/>
    <w:rsid w:val="00815F76"/>
    <w:rsid w:val="00820ABB"/>
    <w:rsid w:val="008223D0"/>
    <w:rsid w:val="00825852"/>
    <w:rsid w:val="00826FC1"/>
    <w:rsid w:val="00830D68"/>
    <w:rsid w:val="008318CE"/>
    <w:rsid w:val="00831AD3"/>
    <w:rsid w:val="00832D5F"/>
    <w:rsid w:val="00833B12"/>
    <w:rsid w:val="00835747"/>
    <w:rsid w:val="008361B5"/>
    <w:rsid w:val="0083749F"/>
    <w:rsid w:val="0084046A"/>
    <w:rsid w:val="00842A54"/>
    <w:rsid w:val="00844D4C"/>
    <w:rsid w:val="008463DC"/>
    <w:rsid w:val="008468C2"/>
    <w:rsid w:val="0085054D"/>
    <w:rsid w:val="00850E52"/>
    <w:rsid w:val="00853993"/>
    <w:rsid w:val="00854906"/>
    <w:rsid w:val="00854AC0"/>
    <w:rsid w:val="00856691"/>
    <w:rsid w:val="00860FF8"/>
    <w:rsid w:val="00862C2F"/>
    <w:rsid w:val="0086399E"/>
    <w:rsid w:val="008703FC"/>
    <w:rsid w:val="00871211"/>
    <w:rsid w:val="0087203D"/>
    <w:rsid w:val="0087235D"/>
    <w:rsid w:val="00873419"/>
    <w:rsid w:val="00873911"/>
    <w:rsid w:val="00874597"/>
    <w:rsid w:val="00876917"/>
    <w:rsid w:val="0087710B"/>
    <w:rsid w:val="0088100A"/>
    <w:rsid w:val="00881DE9"/>
    <w:rsid w:val="00883139"/>
    <w:rsid w:val="00884B14"/>
    <w:rsid w:val="00885F4F"/>
    <w:rsid w:val="0088630E"/>
    <w:rsid w:val="008908FD"/>
    <w:rsid w:val="008924B9"/>
    <w:rsid w:val="0089257D"/>
    <w:rsid w:val="008940AE"/>
    <w:rsid w:val="008946F7"/>
    <w:rsid w:val="008953E5"/>
    <w:rsid w:val="0089589F"/>
    <w:rsid w:val="00896327"/>
    <w:rsid w:val="008973D1"/>
    <w:rsid w:val="008A0251"/>
    <w:rsid w:val="008A17B4"/>
    <w:rsid w:val="008A467C"/>
    <w:rsid w:val="008A71AD"/>
    <w:rsid w:val="008A7CF0"/>
    <w:rsid w:val="008B013A"/>
    <w:rsid w:val="008B0C98"/>
    <w:rsid w:val="008B14DA"/>
    <w:rsid w:val="008B2E94"/>
    <w:rsid w:val="008B7D11"/>
    <w:rsid w:val="008C1C39"/>
    <w:rsid w:val="008C2812"/>
    <w:rsid w:val="008C4C40"/>
    <w:rsid w:val="008C7358"/>
    <w:rsid w:val="008C7B4F"/>
    <w:rsid w:val="008C7E99"/>
    <w:rsid w:val="008D379F"/>
    <w:rsid w:val="008D4D24"/>
    <w:rsid w:val="008D4F36"/>
    <w:rsid w:val="008D75E6"/>
    <w:rsid w:val="008E2B7B"/>
    <w:rsid w:val="008E348A"/>
    <w:rsid w:val="008E55A7"/>
    <w:rsid w:val="008E616B"/>
    <w:rsid w:val="008E6324"/>
    <w:rsid w:val="008E64E2"/>
    <w:rsid w:val="008F13E9"/>
    <w:rsid w:val="008F518F"/>
    <w:rsid w:val="008F7B5E"/>
    <w:rsid w:val="009012BB"/>
    <w:rsid w:val="009020CD"/>
    <w:rsid w:val="00906998"/>
    <w:rsid w:val="00912680"/>
    <w:rsid w:val="009133CB"/>
    <w:rsid w:val="009144E6"/>
    <w:rsid w:val="00921B91"/>
    <w:rsid w:val="00923FE5"/>
    <w:rsid w:val="009250DE"/>
    <w:rsid w:val="00931D7A"/>
    <w:rsid w:val="00932A91"/>
    <w:rsid w:val="00933EEF"/>
    <w:rsid w:val="0093729C"/>
    <w:rsid w:val="009377A6"/>
    <w:rsid w:val="0094096C"/>
    <w:rsid w:val="0094101A"/>
    <w:rsid w:val="009432B2"/>
    <w:rsid w:val="00946E0D"/>
    <w:rsid w:val="00946FFB"/>
    <w:rsid w:val="00947DA2"/>
    <w:rsid w:val="00951E1E"/>
    <w:rsid w:val="00953026"/>
    <w:rsid w:val="00953B48"/>
    <w:rsid w:val="00955824"/>
    <w:rsid w:val="009566BE"/>
    <w:rsid w:val="00956809"/>
    <w:rsid w:val="00957413"/>
    <w:rsid w:val="0096146D"/>
    <w:rsid w:val="00964204"/>
    <w:rsid w:val="009649EE"/>
    <w:rsid w:val="0097160C"/>
    <w:rsid w:val="009723F3"/>
    <w:rsid w:val="00972ED0"/>
    <w:rsid w:val="00974EFB"/>
    <w:rsid w:val="00976315"/>
    <w:rsid w:val="009769D5"/>
    <w:rsid w:val="00980A14"/>
    <w:rsid w:val="00982C1F"/>
    <w:rsid w:val="00983F1A"/>
    <w:rsid w:val="009843FE"/>
    <w:rsid w:val="009845B9"/>
    <w:rsid w:val="00985355"/>
    <w:rsid w:val="00985B4E"/>
    <w:rsid w:val="00985C2D"/>
    <w:rsid w:val="00985E15"/>
    <w:rsid w:val="00986268"/>
    <w:rsid w:val="0098696A"/>
    <w:rsid w:val="00986B29"/>
    <w:rsid w:val="009870A3"/>
    <w:rsid w:val="00994A0D"/>
    <w:rsid w:val="00995DC7"/>
    <w:rsid w:val="009973CA"/>
    <w:rsid w:val="009A4A24"/>
    <w:rsid w:val="009A67FF"/>
    <w:rsid w:val="009A6A20"/>
    <w:rsid w:val="009A7684"/>
    <w:rsid w:val="009B1116"/>
    <w:rsid w:val="009B12FF"/>
    <w:rsid w:val="009B195D"/>
    <w:rsid w:val="009B2051"/>
    <w:rsid w:val="009B4800"/>
    <w:rsid w:val="009C31D7"/>
    <w:rsid w:val="009C6356"/>
    <w:rsid w:val="009D28BD"/>
    <w:rsid w:val="009D4495"/>
    <w:rsid w:val="009E2500"/>
    <w:rsid w:val="009E334B"/>
    <w:rsid w:val="009E360F"/>
    <w:rsid w:val="009E3DA7"/>
    <w:rsid w:val="009E7B30"/>
    <w:rsid w:val="009F24EC"/>
    <w:rsid w:val="009F2A47"/>
    <w:rsid w:val="009F58EF"/>
    <w:rsid w:val="009F5910"/>
    <w:rsid w:val="009F595D"/>
    <w:rsid w:val="009F6C47"/>
    <w:rsid w:val="00A003B9"/>
    <w:rsid w:val="00A007F0"/>
    <w:rsid w:val="00A01C30"/>
    <w:rsid w:val="00A036CB"/>
    <w:rsid w:val="00A044C0"/>
    <w:rsid w:val="00A05A6B"/>
    <w:rsid w:val="00A07C30"/>
    <w:rsid w:val="00A13275"/>
    <w:rsid w:val="00A14BE7"/>
    <w:rsid w:val="00A15140"/>
    <w:rsid w:val="00A16187"/>
    <w:rsid w:val="00A20325"/>
    <w:rsid w:val="00A20C89"/>
    <w:rsid w:val="00A20F70"/>
    <w:rsid w:val="00A21910"/>
    <w:rsid w:val="00A21E37"/>
    <w:rsid w:val="00A22C44"/>
    <w:rsid w:val="00A27185"/>
    <w:rsid w:val="00A271CD"/>
    <w:rsid w:val="00A27420"/>
    <w:rsid w:val="00A326FA"/>
    <w:rsid w:val="00A331F7"/>
    <w:rsid w:val="00A353E4"/>
    <w:rsid w:val="00A362C2"/>
    <w:rsid w:val="00A3753F"/>
    <w:rsid w:val="00A41970"/>
    <w:rsid w:val="00A42240"/>
    <w:rsid w:val="00A438C7"/>
    <w:rsid w:val="00A518C2"/>
    <w:rsid w:val="00A5439F"/>
    <w:rsid w:val="00A55842"/>
    <w:rsid w:val="00A567B0"/>
    <w:rsid w:val="00A57B47"/>
    <w:rsid w:val="00A61672"/>
    <w:rsid w:val="00A62826"/>
    <w:rsid w:val="00A62F98"/>
    <w:rsid w:val="00A660B1"/>
    <w:rsid w:val="00A6791F"/>
    <w:rsid w:val="00A67C3F"/>
    <w:rsid w:val="00A70648"/>
    <w:rsid w:val="00A70AAC"/>
    <w:rsid w:val="00A726A0"/>
    <w:rsid w:val="00A75551"/>
    <w:rsid w:val="00A7760E"/>
    <w:rsid w:val="00A80207"/>
    <w:rsid w:val="00A81EBC"/>
    <w:rsid w:val="00A82AEA"/>
    <w:rsid w:val="00A8418D"/>
    <w:rsid w:val="00A864E6"/>
    <w:rsid w:val="00A867A1"/>
    <w:rsid w:val="00A91DE4"/>
    <w:rsid w:val="00A9307E"/>
    <w:rsid w:val="00A941EB"/>
    <w:rsid w:val="00A95359"/>
    <w:rsid w:val="00A9585D"/>
    <w:rsid w:val="00A95867"/>
    <w:rsid w:val="00A95CEB"/>
    <w:rsid w:val="00AA022D"/>
    <w:rsid w:val="00AA348A"/>
    <w:rsid w:val="00AA3D95"/>
    <w:rsid w:val="00AA4B19"/>
    <w:rsid w:val="00AA60D8"/>
    <w:rsid w:val="00AA7763"/>
    <w:rsid w:val="00AA7AAE"/>
    <w:rsid w:val="00AB0EF7"/>
    <w:rsid w:val="00AB43D8"/>
    <w:rsid w:val="00AB4546"/>
    <w:rsid w:val="00AB4DB0"/>
    <w:rsid w:val="00AB7627"/>
    <w:rsid w:val="00AC004B"/>
    <w:rsid w:val="00AC1076"/>
    <w:rsid w:val="00AC2AB1"/>
    <w:rsid w:val="00AC50E3"/>
    <w:rsid w:val="00AC65CF"/>
    <w:rsid w:val="00AC78B7"/>
    <w:rsid w:val="00AD1892"/>
    <w:rsid w:val="00AD31F3"/>
    <w:rsid w:val="00AD3923"/>
    <w:rsid w:val="00AD4FFE"/>
    <w:rsid w:val="00AD50B0"/>
    <w:rsid w:val="00AE17AC"/>
    <w:rsid w:val="00AE6458"/>
    <w:rsid w:val="00AE7920"/>
    <w:rsid w:val="00AE7E8E"/>
    <w:rsid w:val="00AF0C3D"/>
    <w:rsid w:val="00AF2B64"/>
    <w:rsid w:val="00AF30B3"/>
    <w:rsid w:val="00AF4CAB"/>
    <w:rsid w:val="00AF70EE"/>
    <w:rsid w:val="00B01401"/>
    <w:rsid w:val="00B05370"/>
    <w:rsid w:val="00B05FBB"/>
    <w:rsid w:val="00B07A4B"/>
    <w:rsid w:val="00B111CF"/>
    <w:rsid w:val="00B11FF5"/>
    <w:rsid w:val="00B12E25"/>
    <w:rsid w:val="00B140D5"/>
    <w:rsid w:val="00B16594"/>
    <w:rsid w:val="00B16A4B"/>
    <w:rsid w:val="00B17349"/>
    <w:rsid w:val="00B24630"/>
    <w:rsid w:val="00B249FB"/>
    <w:rsid w:val="00B2520C"/>
    <w:rsid w:val="00B27A05"/>
    <w:rsid w:val="00B31066"/>
    <w:rsid w:val="00B3186B"/>
    <w:rsid w:val="00B32E94"/>
    <w:rsid w:val="00B337A1"/>
    <w:rsid w:val="00B34221"/>
    <w:rsid w:val="00B35DC8"/>
    <w:rsid w:val="00B361E8"/>
    <w:rsid w:val="00B43440"/>
    <w:rsid w:val="00B43806"/>
    <w:rsid w:val="00B4738E"/>
    <w:rsid w:val="00B47883"/>
    <w:rsid w:val="00B50D16"/>
    <w:rsid w:val="00B50DD8"/>
    <w:rsid w:val="00B514D0"/>
    <w:rsid w:val="00B51EE9"/>
    <w:rsid w:val="00B55878"/>
    <w:rsid w:val="00B570DE"/>
    <w:rsid w:val="00B571D3"/>
    <w:rsid w:val="00B57C13"/>
    <w:rsid w:val="00B6602B"/>
    <w:rsid w:val="00B67D2F"/>
    <w:rsid w:val="00B70533"/>
    <w:rsid w:val="00B7132B"/>
    <w:rsid w:val="00B71DE2"/>
    <w:rsid w:val="00B72F75"/>
    <w:rsid w:val="00B76BAD"/>
    <w:rsid w:val="00B76C56"/>
    <w:rsid w:val="00B80F7F"/>
    <w:rsid w:val="00B81239"/>
    <w:rsid w:val="00B822C6"/>
    <w:rsid w:val="00B83608"/>
    <w:rsid w:val="00B8373B"/>
    <w:rsid w:val="00B845CB"/>
    <w:rsid w:val="00B9152A"/>
    <w:rsid w:val="00B9161C"/>
    <w:rsid w:val="00B91DD0"/>
    <w:rsid w:val="00B979AA"/>
    <w:rsid w:val="00BA179F"/>
    <w:rsid w:val="00BA218D"/>
    <w:rsid w:val="00BA3670"/>
    <w:rsid w:val="00BA4421"/>
    <w:rsid w:val="00BA57A3"/>
    <w:rsid w:val="00BA6317"/>
    <w:rsid w:val="00BB014C"/>
    <w:rsid w:val="00BB0230"/>
    <w:rsid w:val="00BB0B97"/>
    <w:rsid w:val="00BB325E"/>
    <w:rsid w:val="00BB63A3"/>
    <w:rsid w:val="00BC08C8"/>
    <w:rsid w:val="00BC0BAE"/>
    <w:rsid w:val="00BC27B1"/>
    <w:rsid w:val="00BC3C55"/>
    <w:rsid w:val="00BC4864"/>
    <w:rsid w:val="00BD0549"/>
    <w:rsid w:val="00BD07BE"/>
    <w:rsid w:val="00BD1D00"/>
    <w:rsid w:val="00BD23CB"/>
    <w:rsid w:val="00BD5319"/>
    <w:rsid w:val="00BD62AF"/>
    <w:rsid w:val="00BE4E4F"/>
    <w:rsid w:val="00BE5737"/>
    <w:rsid w:val="00BE73A4"/>
    <w:rsid w:val="00BF0EDB"/>
    <w:rsid w:val="00BF367A"/>
    <w:rsid w:val="00BF4ECA"/>
    <w:rsid w:val="00BF5E2D"/>
    <w:rsid w:val="00BF789A"/>
    <w:rsid w:val="00C02887"/>
    <w:rsid w:val="00C0577B"/>
    <w:rsid w:val="00C06E60"/>
    <w:rsid w:val="00C108D0"/>
    <w:rsid w:val="00C11271"/>
    <w:rsid w:val="00C112F4"/>
    <w:rsid w:val="00C11BBE"/>
    <w:rsid w:val="00C122D5"/>
    <w:rsid w:val="00C125A6"/>
    <w:rsid w:val="00C1347F"/>
    <w:rsid w:val="00C13F8B"/>
    <w:rsid w:val="00C171C1"/>
    <w:rsid w:val="00C17D16"/>
    <w:rsid w:val="00C2137D"/>
    <w:rsid w:val="00C23EF4"/>
    <w:rsid w:val="00C2522D"/>
    <w:rsid w:val="00C25835"/>
    <w:rsid w:val="00C263C0"/>
    <w:rsid w:val="00C26EEB"/>
    <w:rsid w:val="00C319A9"/>
    <w:rsid w:val="00C3292C"/>
    <w:rsid w:val="00C33E01"/>
    <w:rsid w:val="00C35A46"/>
    <w:rsid w:val="00C37EDB"/>
    <w:rsid w:val="00C400D2"/>
    <w:rsid w:val="00C434FC"/>
    <w:rsid w:val="00C43763"/>
    <w:rsid w:val="00C44E7E"/>
    <w:rsid w:val="00C45524"/>
    <w:rsid w:val="00C5020E"/>
    <w:rsid w:val="00C53334"/>
    <w:rsid w:val="00C535CC"/>
    <w:rsid w:val="00C553E5"/>
    <w:rsid w:val="00C55532"/>
    <w:rsid w:val="00C57AEF"/>
    <w:rsid w:val="00C60EA2"/>
    <w:rsid w:val="00C623D9"/>
    <w:rsid w:val="00C62617"/>
    <w:rsid w:val="00C642D7"/>
    <w:rsid w:val="00C67FD4"/>
    <w:rsid w:val="00C719FB"/>
    <w:rsid w:val="00C730DC"/>
    <w:rsid w:val="00C749E8"/>
    <w:rsid w:val="00C81091"/>
    <w:rsid w:val="00C86D12"/>
    <w:rsid w:val="00C87183"/>
    <w:rsid w:val="00C9029F"/>
    <w:rsid w:val="00C907EB"/>
    <w:rsid w:val="00C90CC8"/>
    <w:rsid w:val="00C91A47"/>
    <w:rsid w:val="00C930FC"/>
    <w:rsid w:val="00C93207"/>
    <w:rsid w:val="00C977E6"/>
    <w:rsid w:val="00CA065C"/>
    <w:rsid w:val="00CA6D6B"/>
    <w:rsid w:val="00CA6FE3"/>
    <w:rsid w:val="00CA7013"/>
    <w:rsid w:val="00CA7F00"/>
    <w:rsid w:val="00CB0FA2"/>
    <w:rsid w:val="00CB149C"/>
    <w:rsid w:val="00CB1962"/>
    <w:rsid w:val="00CB19A2"/>
    <w:rsid w:val="00CB30C1"/>
    <w:rsid w:val="00CB4FFE"/>
    <w:rsid w:val="00CB521B"/>
    <w:rsid w:val="00CB533E"/>
    <w:rsid w:val="00CB5F94"/>
    <w:rsid w:val="00CB60BF"/>
    <w:rsid w:val="00CB7038"/>
    <w:rsid w:val="00CC03B1"/>
    <w:rsid w:val="00CC06EC"/>
    <w:rsid w:val="00CC2843"/>
    <w:rsid w:val="00CC3173"/>
    <w:rsid w:val="00CC3A01"/>
    <w:rsid w:val="00CC6660"/>
    <w:rsid w:val="00CC6809"/>
    <w:rsid w:val="00CD205E"/>
    <w:rsid w:val="00CD337C"/>
    <w:rsid w:val="00CD3874"/>
    <w:rsid w:val="00CD677F"/>
    <w:rsid w:val="00CE2994"/>
    <w:rsid w:val="00CE719C"/>
    <w:rsid w:val="00CF348A"/>
    <w:rsid w:val="00CF3DC8"/>
    <w:rsid w:val="00CF52F1"/>
    <w:rsid w:val="00CF6365"/>
    <w:rsid w:val="00CF6B2F"/>
    <w:rsid w:val="00CF6DBE"/>
    <w:rsid w:val="00D01942"/>
    <w:rsid w:val="00D046F3"/>
    <w:rsid w:val="00D07AF1"/>
    <w:rsid w:val="00D10421"/>
    <w:rsid w:val="00D11220"/>
    <w:rsid w:val="00D11DB5"/>
    <w:rsid w:val="00D1458B"/>
    <w:rsid w:val="00D14D47"/>
    <w:rsid w:val="00D202BC"/>
    <w:rsid w:val="00D229BC"/>
    <w:rsid w:val="00D22D3C"/>
    <w:rsid w:val="00D2564F"/>
    <w:rsid w:val="00D26D1C"/>
    <w:rsid w:val="00D3345A"/>
    <w:rsid w:val="00D33B42"/>
    <w:rsid w:val="00D35176"/>
    <w:rsid w:val="00D3582B"/>
    <w:rsid w:val="00D36D3A"/>
    <w:rsid w:val="00D42C5E"/>
    <w:rsid w:val="00D42C8D"/>
    <w:rsid w:val="00D45DD8"/>
    <w:rsid w:val="00D5066D"/>
    <w:rsid w:val="00D51FBC"/>
    <w:rsid w:val="00D52E18"/>
    <w:rsid w:val="00D56B89"/>
    <w:rsid w:val="00D56C01"/>
    <w:rsid w:val="00D5761E"/>
    <w:rsid w:val="00D57FE3"/>
    <w:rsid w:val="00D6150F"/>
    <w:rsid w:val="00D61BAA"/>
    <w:rsid w:val="00D63571"/>
    <w:rsid w:val="00D667F0"/>
    <w:rsid w:val="00D70E60"/>
    <w:rsid w:val="00D7169A"/>
    <w:rsid w:val="00D738E4"/>
    <w:rsid w:val="00D76237"/>
    <w:rsid w:val="00D7657C"/>
    <w:rsid w:val="00D76669"/>
    <w:rsid w:val="00D82C8D"/>
    <w:rsid w:val="00D84466"/>
    <w:rsid w:val="00D86D03"/>
    <w:rsid w:val="00D876BA"/>
    <w:rsid w:val="00D87B66"/>
    <w:rsid w:val="00D87EA8"/>
    <w:rsid w:val="00D90777"/>
    <w:rsid w:val="00D9316C"/>
    <w:rsid w:val="00D94CA4"/>
    <w:rsid w:val="00D94F34"/>
    <w:rsid w:val="00D95619"/>
    <w:rsid w:val="00D979F9"/>
    <w:rsid w:val="00D97C00"/>
    <w:rsid w:val="00DA196E"/>
    <w:rsid w:val="00DA1BBE"/>
    <w:rsid w:val="00DA252A"/>
    <w:rsid w:val="00DA3AB5"/>
    <w:rsid w:val="00DA63A7"/>
    <w:rsid w:val="00DA6831"/>
    <w:rsid w:val="00DA79F4"/>
    <w:rsid w:val="00DB25C8"/>
    <w:rsid w:val="00DB327D"/>
    <w:rsid w:val="00DB4DAC"/>
    <w:rsid w:val="00DB5C5C"/>
    <w:rsid w:val="00DB5D23"/>
    <w:rsid w:val="00DB6165"/>
    <w:rsid w:val="00DB7154"/>
    <w:rsid w:val="00DB7D3C"/>
    <w:rsid w:val="00DC3496"/>
    <w:rsid w:val="00DC3C2F"/>
    <w:rsid w:val="00DC4B30"/>
    <w:rsid w:val="00DD0F67"/>
    <w:rsid w:val="00DD184C"/>
    <w:rsid w:val="00DD3502"/>
    <w:rsid w:val="00DD413A"/>
    <w:rsid w:val="00DD6C66"/>
    <w:rsid w:val="00DE01C4"/>
    <w:rsid w:val="00DE04AA"/>
    <w:rsid w:val="00DE0B83"/>
    <w:rsid w:val="00DE51DF"/>
    <w:rsid w:val="00DE69B2"/>
    <w:rsid w:val="00DE69D9"/>
    <w:rsid w:val="00DE7361"/>
    <w:rsid w:val="00DE75D1"/>
    <w:rsid w:val="00DF043D"/>
    <w:rsid w:val="00DF0E7A"/>
    <w:rsid w:val="00DF5F64"/>
    <w:rsid w:val="00DF6DE6"/>
    <w:rsid w:val="00E00633"/>
    <w:rsid w:val="00E0087C"/>
    <w:rsid w:val="00E0204D"/>
    <w:rsid w:val="00E041D0"/>
    <w:rsid w:val="00E0474A"/>
    <w:rsid w:val="00E052F4"/>
    <w:rsid w:val="00E10C80"/>
    <w:rsid w:val="00E13FF8"/>
    <w:rsid w:val="00E14382"/>
    <w:rsid w:val="00E146E6"/>
    <w:rsid w:val="00E16D35"/>
    <w:rsid w:val="00E236B0"/>
    <w:rsid w:val="00E23816"/>
    <w:rsid w:val="00E23F33"/>
    <w:rsid w:val="00E272BB"/>
    <w:rsid w:val="00E27E46"/>
    <w:rsid w:val="00E30AB7"/>
    <w:rsid w:val="00E31C01"/>
    <w:rsid w:val="00E32115"/>
    <w:rsid w:val="00E32E68"/>
    <w:rsid w:val="00E33F27"/>
    <w:rsid w:val="00E34F44"/>
    <w:rsid w:val="00E404D7"/>
    <w:rsid w:val="00E410F7"/>
    <w:rsid w:val="00E419D9"/>
    <w:rsid w:val="00E445F9"/>
    <w:rsid w:val="00E44DE2"/>
    <w:rsid w:val="00E45FBE"/>
    <w:rsid w:val="00E51F95"/>
    <w:rsid w:val="00E5296E"/>
    <w:rsid w:val="00E5299E"/>
    <w:rsid w:val="00E53E10"/>
    <w:rsid w:val="00E542F0"/>
    <w:rsid w:val="00E56543"/>
    <w:rsid w:val="00E6285E"/>
    <w:rsid w:val="00E64940"/>
    <w:rsid w:val="00E6667B"/>
    <w:rsid w:val="00E67F7C"/>
    <w:rsid w:val="00E708B5"/>
    <w:rsid w:val="00E73115"/>
    <w:rsid w:val="00E735C0"/>
    <w:rsid w:val="00E75CE2"/>
    <w:rsid w:val="00E81CB8"/>
    <w:rsid w:val="00E81DE5"/>
    <w:rsid w:val="00E826DF"/>
    <w:rsid w:val="00E83D5D"/>
    <w:rsid w:val="00E86BCD"/>
    <w:rsid w:val="00E90AC0"/>
    <w:rsid w:val="00E90D68"/>
    <w:rsid w:val="00E91B27"/>
    <w:rsid w:val="00E933E8"/>
    <w:rsid w:val="00E935F6"/>
    <w:rsid w:val="00E93AB1"/>
    <w:rsid w:val="00E96B39"/>
    <w:rsid w:val="00E97344"/>
    <w:rsid w:val="00E9766D"/>
    <w:rsid w:val="00E9775A"/>
    <w:rsid w:val="00EA1ECC"/>
    <w:rsid w:val="00EA2912"/>
    <w:rsid w:val="00EA36F6"/>
    <w:rsid w:val="00EA3C29"/>
    <w:rsid w:val="00EA4709"/>
    <w:rsid w:val="00EA756A"/>
    <w:rsid w:val="00EB10D5"/>
    <w:rsid w:val="00EB697A"/>
    <w:rsid w:val="00EB735A"/>
    <w:rsid w:val="00EC1003"/>
    <w:rsid w:val="00EC62BE"/>
    <w:rsid w:val="00ED4297"/>
    <w:rsid w:val="00ED4C5A"/>
    <w:rsid w:val="00ED5D3F"/>
    <w:rsid w:val="00EE4A1C"/>
    <w:rsid w:val="00EE5472"/>
    <w:rsid w:val="00EE65E2"/>
    <w:rsid w:val="00EF2B4A"/>
    <w:rsid w:val="00EF654E"/>
    <w:rsid w:val="00EF6C0E"/>
    <w:rsid w:val="00F01F6C"/>
    <w:rsid w:val="00F03570"/>
    <w:rsid w:val="00F04036"/>
    <w:rsid w:val="00F10D49"/>
    <w:rsid w:val="00F11206"/>
    <w:rsid w:val="00F11FE4"/>
    <w:rsid w:val="00F12635"/>
    <w:rsid w:val="00F14BDD"/>
    <w:rsid w:val="00F178C6"/>
    <w:rsid w:val="00F17FBA"/>
    <w:rsid w:val="00F20328"/>
    <w:rsid w:val="00F21635"/>
    <w:rsid w:val="00F256E0"/>
    <w:rsid w:val="00F26A9F"/>
    <w:rsid w:val="00F33162"/>
    <w:rsid w:val="00F33AB0"/>
    <w:rsid w:val="00F351D4"/>
    <w:rsid w:val="00F3701E"/>
    <w:rsid w:val="00F37DC7"/>
    <w:rsid w:val="00F40CAF"/>
    <w:rsid w:val="00F413BD"/>
    <w:rsid w:val="00F4160E"/>
    <w:rsid w:val="00F41F40"/>
    <w:rsid w:val="00F42C80"/>
    <w:rsid w:val="00F441E6"/>
    <w:rsid w:val="00F44865"/>
    <w:rsid w:val="00F45379"/>
    <w:rsid w:val="00F47645"/>
    <w:rsid w:val="00F51AB4"/>
    <w:rsid w:val="00F54419"/>
    <w:rsid w:val="00F549F7"/>
    <w:rsid w:val="00F62C8D"/>
    <w:rsid w:val="00F662B9"/>
    <w:rsid w:val="00F67C2D"/>
    <w:rsid w:val="00F706B0"/>
    <w:rsid w:val="00F70B94"/>
    <w:rsid w:val="00F72DD9"/>
    <w:rsid w:val="00F73CEB"/>
    <w:rsid w:val="00F82BEB"/>
    <w:rsid w:val="00F856EA"/>
    <w:rsid w:val="00F8594B"/>
    <w:rsid w:val="00F94208"/>
    <w:rsid w:val="00F95151"/>
    <w:rsid w:val="00F95BD7"/>
    <w:rsid w:val="00F95FCA"/>
    <w:rsid w:val="00F96010"/>
    <w:rsid w:val="00F9667A"/>
    <w:rsid w:val="00FA0740"/>
    <w:rsid w:val="00FA101E"/>
    <w:rsid w:val="00FA453D"/>
    <w:rsid w:val="00FA53B6"/>
    <w:rsid w:val="00FB0B8D"/>
    <w:rsid w:val="00FB17BE"/>
    <w:rsid w:val="00FB2E4D"/>
    <w:rsid w:val="00FB764B"/>
    <w:rsid w:val="00FC0762"/>
    <w:rsid w:val="00FC2160"/>
    <w:rsid w:val="00FC25CA"/>
    <w:rsid w:val="00FC3277"/>
    <w:rsid w:val="00FC3A86"/>
    <w:rsid w:val="00FC4428"/>
    <w:rsid w:val="00FD1C9F"/>
    <w:rsid w:val="00FD253F"/>
    <w:rsid w:val="00FD3552"/>
    <w:rsid w:val="00FD60DF"/>
    <w:rsid w:val="00FE0291"/>
    <w:rsid w:val="00FE0CD5"/>
    <w:rsid w:val="00FE176F"/>
    <w:rsid w:val="00FE1B20"/>
    <w:rsid w:val="00FE1B89"/>
    <w:rsid w:val="00FE2CE1"/>
    <w:rsid w:val="00FE337B"/>
    <w:rsid w:val="00FE4DB6"/>
    <w:rsid w:val="00FE5232"/>
    <w:rsid w:val="00FE5B5B"/>
    <w:rsid w:val="00FE5E27"/>
    <w:rsid w:val="00FE7B60"/>
    <w:rsid w:val="00FF0C0E"/>
    <w:rsid w:val="00FF0C9A"/>
    <w:rsid w:val="00FF0EF5"/>
    <w:rsid w:val="00FF40CC"/>
    <w:rsid w:val="00FF4E7C"/>
    <w:rsid w:val="00FF7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C02E733"/>
  <w15:chartTrackingRefBased/>
  <w15:docId w15:val="{1B6C93F5-DBA1-4871-9C7E-640766AEF0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A95359"/>
    <w:pPr>
      <w:widowControl w:val="0"/>
      <w:spacing w:before="100" w:after="100" w:line="360" w:lineRule="atLeast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4A4B7C"/>
    <w:pPr>
      <w:keepNext/>
      <w:keepLines/>
      <w:pageBreakBefore/>
      <w:numPr>
        <w:numId w:val="1"/>
      </w:numPr>
      <w:spacing w:before="240" w:after="240" w:line="360" w:lineRule="auto"/>
      <w:jc w:val="left"/>
      <w:textAlignment w:val="baseline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0"/>
    <w:qFormat/>
    <w:rsid w:val="00BE73A4"/>
    <w:pPr>
      <w:keepNext/>
      <w:keepLines/>
      <w:numPr>
        <w:ilvl w:val="1"/>
        <w:numId w:val="1"/>
      </w:numPr>
      <w:spacing w:before="240" w:after="120" w:line="360" w:lineRule="auto"/>
      <w:outlineLvl w:val="1"/>
    </w:pPr>
    <w:rPr>
      <w:rFonts w:ascii="Arial" w:eastAsia="黑体" w:hAnsi="Arial"/>
      <w:b/>
      <w:bCs/>
      <w:sz w:val="28"/>
      <w:szCs w:val="32"/>
    </w:rPr>
  </w:style>
  <w:style w:type="paragraph" w:styleId="3">
    <w:name w:val="heading 3"/>
    <w:basedOn w:val="a"/>
    <w:next w:val="a0"/>
    <w:qFormat/>
    <w:rsid w:val="00BE73A4"/>
    <w:pPr>
      <w:keepNext/>
      <w:keepLines/>
      <w:numPr>
        <w:ilvl w:val="2"/>
        <w:numId w:val="1"/>
      </w:numPr>
      <w:spacing w:before="240" w:after="12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0"/>
    <w:qFormat/>
    <w:rsid w:val="00BE73A4"/>
    <w:pPr>
      <w:keepNext/>
      <w:keepLines/>
      <w:numPr>
        <w:ilvl w:val="3"/>
        <w:numId w:val="1"/>
      </w:numPr>
      <w:spacing w:before="240" w:after="120"/>
      <w:outlineLvl w:val="3"/>
    </w:pPr>
    <w:rPr>
      <w:rFonts w:ascii="Arial" w:hAnsi="Arial"/>
      <w:b/>
      <w:bCs/>
      <w:sz w:val="24"/>
      <w:szCs w:val="28"/>
    </w:rPr>
  </w:style>
  <w:style w:type="paragraph" w:styleId="5">
    <w:name w:val="heading 5"/>
    <w:basedOn w:val="a"/>
    <w:next w:val="a0"/>
    <w:qFormat/>
    <w:rsid w:val="00BE73A4"/>
    <w:pPr>
      <w:keepNext/>
      <w:keepLines/>
      <w:numPr>
        <w:ilvl w:val="4"/>
        <w:numId w:val="1"/>
      </w:numPr>
      <w:spacing w:before="120" w:after="120"/>
      <w:outlineLvl w:val="4"/>
    </w:pPr>
    <w:rPr>
      <w:b/>
      <w:bCs/>
      <w:szCs w:val="28"/>
    </w:rPr>
  </w:style>
  <w:style w:type="paragraph" w:styleId="6">
    <w:name w:val="heading 6"/>
    <w:basedOn w:val="a"/>
    <w:next w:val="a"/>
    <w:qFormat/>
    <w:rsid w:val="00BE73A4"/>
    <w:pPr>
      <w:keepNext/>
      <w:keepLines/>
      <w:numPr>
        <w:ilvl w:val="5"/>
        <w:numId w:val="1"/>
      </w:numPr>
      <w:spacing w:before="120" w:after="0"/>
      <w:outlineLvl w:val="5"/>
    </w:pPr>
    <w:rPr>
      <w:rFonts w:ascii="Arial" w:hAnsi="Arial"/>
      <w:b/>
      <w:bCs/>
    </w:rPr>
  </w:style>
  <w:style w:type="paragraph" w:styleId="7">
    <w:name w:val="heading 7"/>
    <w:basedOn w:val="a"/>
    <w:next w:val="a"/>
    <w:qFormat/>
    <w:rsid w:val="00BE73A4"/>
    <w:pPr>
      <w:keepNext/>
      <w:keepLines/>
      <w:numPr>
        <w:ilvl w:val="6"/>
        <w:numId w:val="1"/>
      </w:numPr>
      <w:spacing w:before="240" w:after="64" w:line="320" w:lineRule="atLeast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BE73A4"/>
    <w:pPr>
      <w:keepNext/>
      <w:keepLines/>
      <w:numPr>
        <w:ilvl w:val="7"/>
        <w:numId w:val="1"/>
      </w:numPr>
      <w:spacing w:before="240" w:after="64" w:line="320" w:lineRule="atLeast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rsid w:val="00BE73A4"/>
    <w:pPr>
      <w:keepNext/>
      <w:keepLines/>
      <w:numPr>
        <w:ilvl w:val="8"/>
        <w:numId w:val="1"/>
      </w:numPr>
      <w:spacing w:before="240" w:after="64" w:line="320" w:lineRule="atLeast"/>
      <w:outlineLvl w:val="8"/>
    </w:pPr>
    <w:rPr>
      <w:rFonts w:ascii="Arial" w:eastAsia="黑体" w:hAnsi="Arial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Document Map"/>
    <w:basedOn w:val="a"/>
    <w:semiHidden/>
    <w:rsid w:val="00A95359"/>
    <w:pPr>
      <w:shd w:val="clear" w:color="auto" w:fill="000080"/>
    </w:pPr>
  </w:style>
  <w:style w:type="paragraph" w:customStyle="1" w:styleId="a5">
    <w:name w:val="表格正文"/>
    <w:basedOn w:val="a"/>
    <w:rsid w:val="002E3EAD"/>
    <w:pPr>
      <w:spacing w:before="0" w:after="0"/>
      <w:textAlignment w:val="baseline"/>
    </w:pPr>
  </w:style>
  <w:style w:type="paragraph" w:styleId="a6">
    <w:name w:val="header"/>
    <w:basedOn w:val="a"/>
    <w:rsid w:val="002E3E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a0">
    <w:name w:val="Body Text First Indent"/>
    <w:basedOn w:val="a"/>
    <w:rsid w:val="002E3EAD"/>
    <w:pPr>
      <w:ind w:firstLine="425"/>
      <w:textAlignment w:val="baseline"/>
    </w:pPr>
  </w:style>
  <w:style w:type="paragraph" w:styleId="a7">
    <w:name w:val="footer"/>
    <w:basedOn w:val="a"/>
    <w:link w:val="a8"/>
    <w:uiPriority w:val="99"/>
    <w:rsid w:val="002E3EAD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paragraph" w:customStyle="1" w:styleId="a9">
    <w:name w:val="封面项目名称"/>
    <w:basedOn w:val="a"/>
    <w:rsid w:val="006E022F"/>
    <w:pPr>
      <w:jc w:val="center"/>
    </w:pPr>
    <w:rPr>
      <w:rFonts w:eastAsia="华文中宋"/>
      <w:sz w:val="44"/>
    </w:rPr>
  </w:style>
  <w:style w:type="paragraph" w:customStyle="1" w:styleId="aa">
    <w:name w:val="封面文档名称"/>
    <w:basedOn w:val="a9"/>
    <w:rsid w:val="006E022F"/>
    <w:rPr>
      <w:sz w:val="68"/>
    </w:rPr>
  </w:style>
  <w:style w:type="paragraph" w:customStyle="1" w:styleId="ab">
    <w:name w:val="封面文档日期"/>
    <w:basedOn w:val="a"/>
    <w:next w:val="a"/>
    <w:rsid w:val="006E022F"/>
    <w:pPr>
      <w:jc w:val="center"/>
    </w:pPr>
    <w:rPr>
      <w:rFonts w:eastAsia="黑体"/>
      <w:sz w:val="32"/>
    </w:rPr>
  </w:style>
  <w:style w:type="paragraph" w:styleId="ac">
    <w:name w:val="Date"/>
    <w:basedOn w:val="a"/>
    <w:next w:val="a"/>
    <w:rsid w:val="006E022F"/>
    <w:pPr>
      <w:ind w:leftChars="2500" w:left="100"/>
    </w:pPr>
  </w:style>
  <w:style w:type="character" w:styleId="ad">
    <w:name w:val="Hyperlink"/>
    <w:basedOn w:val="a1"/>
    <w:uiPriority w:val="99"/>
    <w:rsid w:val="006E022F"/>
    <w:rPr>
      <w:color w:val="0000FF"/>
      <w:u w:val="single"/>
    </w:rPr>
  </w:style>
  <w:style w:type="paragraph" w:styleId="TOC1">
    <w:name w:val="toc 1"/>
    <w:basedOn w:val="a"/>
    <w:next w:val="a"/>
    <w:autoRedefine/>
    <w:uiPriority w:val="39"/>
    <w:rsid w:val="008F7B5E"/>
    <w:pPr>
      <w:tabs>
        <w:tab w:val="left" w:pos="720"/>
        <w:tab w:val="right" w:leader="dot" w:pos="8302"/>
      </w:tabs>
      <w:spacing w:after="0" w:line="240" w:lineRule="auto"/>
    </w:pPr>
    <w:rPr>
      <w:b/>
    </w:rPr>
  </w:style>
  <w:style w:type="paragraph" w:styleId="TOC2">
    <w:name w:val="toc 2"/>
    <w:basedOn w:val="a"/>
    <w:next w:val="a"/>
    <w:autoRedefine/>
    <w:uiPriority w:val="39"/>
    <w:rsid w:val="006069F8"/>
    <w:pPr>
      <w:tabs>
        <w:tab w:val="left" w:pos="900"/>
        <w:tab w:val="right" w:leader="dot" w:pos="8302"/>
      </w:tabs>
      <w:spacing w:after="0" w:line="240" w:lineRule="auto"/>
      <w:ind w:leftChars="171" w:left="359"/>
    </w:pPr>
  </w:style>
  <w:style w:type="paragraph" w:styleId="TOC3">
    <w:name w:val="toc 3"/>
    <w:basedOn w:val="a"/>
    <w:next w:val="a"/>
    <w:autoRedefine/>
    <w:uiPriority w:val="39"/>
    <w:rsid w:val="006069F8"/>
    <w:pPr>
      <w:tabs>
        <w:tab w:val="left" w:pos="1080"/>
        <w:tab w:val="right" w:leader="dot" w:pos="8302"/>
      </w:tabs>
      <w:spacing w:before="0" w:after="0" w:line="240" w:lineRule="auto"/>
      <w:ind w:leftChars="257" w:left="540"/>
    </w:pPr>
  </w:style>
  <w:style w:type="paragraph" w:customStyle="1" w:styleId="ae">
    <w:name w:val="正文题目"/>
    <w:basedOn w:val="a"/>
    <w:rsid w:val="00CC2843"/>
    <w:pPr>
      <w:spacing w:before="0" w:after="0" w:line="360" w:lineRule="auto"/>
      <w:jc w:val="center"/>
    </w:pPr>
    <w:rPr>
      <w:b/>
      <w:kern w:val="0"/>
      <w:sz w:val="36"/>
    </w:rPr>
  </w:style>
  <w:style w:type="paragraph" w:customStyle="1" w:styleId="af">
    <w:name w:val="表格标题"/>
    <w:basedOn w:val="a5"/>
    <w:next w:val="a5"/>
    <w:rsid w:val="008F7B5E"/>
    <w:pPr>
      <w:jc w:val="center"/>
    </w:pPr>
    <w:rPr>
      <w:b/>
    </w:rPr>
  </w:style>
  <w:style w:type="paragraph" w:customStyle="1" w:styleId="af0">
    <w:name w:val="封面正文标题"/>
    <w:basedOn w:val="a"/>
    <w:rsid w:val="00CC2843"/>
    <w:pPr>
      <w:spacing w:before="0" w:after="0" w:line="360" w:lineRule="auto"/>
      <w:jc w:val="center"/>
    </w:pPr>
    <w:rPr>
      <w:rFonts w:ascii="宋体" w:eastAsia="华文中宋"/>
      <w:kern w:val="0"/>
      <w:sz w:val="72"/>
    </w:rPr>
  </w:style>
  <w:style w:type="character" w:styleId="af1">
    <w:name w:val="page number"/>
    <w:basedOn w:val="a1"/>
    <w:rsid w:val="000407F2"/>
  </w:style>
  <w:style w:type="character" w:customStyle="1" w:styleId="a8">
    <w:name w:val="页脚 字符"/>
    <w:basedOn w:val="a1"/>
    <w:link w:val="a7"/>
    <w:uiPriority w:val="99"/>
    <w:rsid w:val="00531B28"/>
    <w:rPr>
      <w:kern w:val="2"/>
      <w:sz w:val="18"/>
      <w:szCs w:val="18"/>
    </w:rPr>
  </w:style>
  <w:style w:type="character" w:styleId="af2">
    <w:name w:val="Unresolved Mention"/>
    <w:basedOn w:val="a1"/>
    <w:uiPriority w:val="99"/>
    <w:semiHidden/>
    <w:unhideWhenUsed/>
    <w:rsid w:val="00F95FCA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95FC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1"/>
    <w:link w:val="HTML"/>
    <w:uiPriority w:val="99"/>
    <w:rsid w:val="00F95FCA"/>
    <w:rPr>
      <w:rFonts w:ascii="宋体" w:hAnsi="宋体" w:cs="宋体"/>
      <w:sz w:val="24"/>
      <w:szCs w:val="24"/>
    </w:rPr>
  </w:style>
  <w:style w:type="character" w:customStyle="1" w:styleId="pln">
    <w:name w:val="pln"/>
    <w:basedOn w:val="a1"/>
    <w:rsid w:val="00F95FCA"/>
  </w:style>
  <w:style w:type="character" w:customStyle="1" w:styleId="kwd">
    <w:name w:val="kwd"/>
    <w:basedOn w:val="a1"/>
    <w:rsid w:val="00F95FCA"/>
  </w:style>
  <w:style w:type="character" w:customStyle="1" w:styleId="pun">
    <w:name w:val="pun"/>
    <w:basedOn w:val="a1"/>
    <w:rsid w:val="00F95FCA"/>
  </w:style>
  <w:style w:type="paragraph" w:styleId="af3">
    <w:name w:val="List Paragraph"/>
    <w:basedOn w:val="a"/>
    <w:uiPriority w:val="34"/>
    <w:qFormat/>
    <w:rsid w:val="00617072"/>
    <w:pPr>
      <w:ind w:firstLineChars="200" w:firstLine="420"/>
    </w:pPr>
  </w:style>
  <w:style w:type="table" w:styleId="af4">
    <w:name w:val="Table Grid"/>
    <w:basedOn w:val="a2"/>
    <w:rsid w:val="00E81D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a"/>
    <w:next w:val="a"/>
    <w:autoRedefine/>
    <w:uiPriority w:val="39"/>
    <w:unhideWhenUsed/>
    <w:rsid w:val="00814653"/>
    <w:pPr>
      <w:spacing w:before="0" w:after="0" w:line="240" w:lineRule="auto"/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814653"/>
    <w:pPr>
      <w:spacing w:before="0" w:after="0" w:line="240" w:lineRule="auto"/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814653"/>
    <w:pPr>
      <w:spacing w:before="0" w:after="0" w:line="240" w:lineRule="auto"/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814653"/>
    <w:pPr>
      <w:spacing w:before="0" w:after="0" w:line="240" w:lineRule="auto"/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814653"/>
    <w:pPr>
      <w:spacing w:before="0" w:after="0" w:line="240" w:lineRule="auto"/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814653"/>
    <w:pPr>
      <w:spacing w:before="0" w:after="0" w:line="240" w:lineRule="auto"/>
      <w:ind w:leftChars="1600" w:left="3360"/>
    </w:pPr>
    <w:rPr>
      <w:rFonts w:asciiTheme="minorHAnsi" w:eastAsiaTheme="minorEastAsia" w:hAnsiTheme="minorHAnsi" w:cstheme="minorBidi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32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3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9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24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2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8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8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2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2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2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8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2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6.png"/><Relationship Id="rId303" Type="http://schemas.openxmlformats.org/officeDocument/2006/relationships/image" Target="media/image290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324" Type="http://schemas.openxmlformats.org/officeDocument/2006/relationships/image" Target="media/image311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5.png"/><Relationship Id="rId107" Type="http://schemas.openxmlformats.org/officeDocument/2006/relationships/image" Target="media/image97.png"/><Relationship Id="rId268" Type="http://schemas.openxmlformats.org/officeDocument/2006/relationships/image" Target="media/image255.png"/><Relationship Id="rId289" Type="http://schemas.openxmlformats.org/officeDocument/2006/relationships/image" Target="media/image276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314" Type="http://schemas.openxmlformats.org/officeDocument/2006/relationships/image" Target="media/image301.png"/><Relationship Id="rId335" Type="http://schemas.openxmlformats.org/officeDocument/2006/relationships/image" Target="media/image321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5.png"/><Relationship Id="rId279" Type="http://schemas.openxmlformats.org/officeDocument/2006/relationships/image" Target="media/image266.png"/><Relationship Id="rId22" Type="http://schemas.openxmlformats.org/officeDocument/2006/relationships/image" Target="media/image13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25" Type="http://schemas.openxmlformats.org/officeDocument/2006/relationships/image" Target="media/image312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6.png"/><Relationship Id="rId269" Type="http://schemas.openxmlformats.org/officeDocument/2006/relationships/image" Target="media/image256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280" Type="http://schemas.openxmlformats.org/officeDocument/2006/relationships/image" Target="media/image267.png"/><Relationship Id="rId315" Type="http://schemas.openxmlformats.org/officeDocument/2006/relationships/image" Target="media/image302.png"/><Relationship Id="rId336" Type="http://schemas.openxmlformats.org/officeDocument/2006/relationships/image" Target="media/image322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59" Type="http://schemas.openxmlformats.org/officeDocument/2006/relationships/image" Target="media/image246.png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270" Type="http://schemas.openxmlformats.org/officeDocument/2006/relationships/image" Target="media/image257.png"/><Relationship Id="rId291" Type="http://schemas.openxmlformats.org/officeDocument/2006/relationships/image" Target="media/image278.png"/><Relationship Id="rId305" Type="http://schemas.openxmlformats.org/officeDocument/2006/relationships/image" Target="media/image292.png"/><Relationship Id="rId326" Type="http://schemas.openxmlformats.org/officeDocument/2006/relationships/image" Target="media/image313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7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260" Type="http://schemas.openxmlformats.org/officeDocument/2006/relationships/image" Target="media/image247.png"/><Relationship Id="rId281" Type="http://schemas.openxmlformats.org/officeDocument/2006/relationships/image" Target="media/image268.png"/><Relationship Id="rId316" Type="http://schemas.openxmlformats.org/officeDocument/2006/relationships/image" Target="media/image303.png"/><Relationship Id="rId337" Type="http://schemas.openxmlformats.org/officeDocument/2006/relationships/image" Target="media/image323.png"/><Relationship Id="rId34" Type="http://schemas.openxmlformats.org/officeDocument/2006/relationships/image" Target="media/image25.emf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8.png"/><Relationship Id="rId271" Type="http://schemas.openxmlformats.org/officeDocument/2006/relationships/image" Target="media/image258.png"/><Relationship Id="rId292" Type="http://schemas.openxmlformats.org/officeDocument/2006/relationships/image" Target="media/image279.png"/><Relationship Id="rId306" Type="http://schemas.openxmlformats.org/officeDocument/2006/relationships/image" Target="media/image293.png"/><Relationship Id="rId24" Type="http://schemas.openxmlformats.org/officeDocument/2006/relationships/image" Target="media/image15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0.png"/><Relationship Id="rId327" Type="http://schemas.openxmlformats.org/officeDocument/2006/relationships/image" Target="media/image314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emf"/><Relationship Id="rId261" Type="http://schemas.openxmlformats.org/officeDocument/2006/relationships/image" Target="media/image248.png"/><Relationship Id="rId14" Type="http://schemas.openxmlformats.org/officeDocument/2006/relationships/image" Target="media/image5.png"/><Relationship Id="rId35" Type="http://schemas.openxmlformats.org/officeDocument/2006/relationships/package" Target="embeddings/Microsoft_Visio_Drawing.vsdx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69.png"/><Relationship Id="rId317" Type="http://schemas.openxmlformats.org/officeDocument/2006/relationships/image" Target="media/image304.png"/><Relationship Id="rId338" Type="http://schemas.openxmlformats.org/officeDocument/2006/relationships/image" Target="media/image324.png"/><Relationship Id="rId8" Type="http://schemas.openxmlformats.org/officeDocument/2006/relationships/hyperlink" Target="https://beego.me/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hyperlink" Target="https://beego.me/docs/mvc/controller/config.md" TargetMode="Externa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72" Type="http://schemas.openxmlformats.org/officeDocument/2006/relationships/image" Target="media/image259.png"/><Relationship Id="rId293" Type="http://schemas.openxmlformats.org/officeDocument/2006/relationships/image" Target="media/image280.png"/><Relationship Id="rId302" Type="http://schemas.openxmlformats.org/officeDocument/2006/relationships/image" Target="media/image289.png"/><Relationship Id="rId307" Type="http://schemas.openxmlformats.org/officeDocument/2006/relationships/image" Target="media/image294.png"/><Relationship Id="rId323" Type="http://schemas.openxmlformats.org/officeDocument/2006/relationships/image" Target="media/image310.png"/><Relationship Id="rId328" Type="http://schemas.openxmlformats.org/officeDocument/2006/relationships/image" Target="media/image315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241" Type="http://schemas.openxmlformats.org/officeDocument/2006/relationships/package" Target="embeddings/Microsoft_Visio_Drawing2.vsdx"/><Relationship Id="rId246" Type="http://schemas.openxmlformats.org/officeDocument/2006/relationships/image" Target="media/image234.png"/><Relationship Id="rId267" Type="http://schemas.openxmlformats.org/officeDocument/2006/relationships/image" Target="media/image254.png"/><Relationship Id="rId288" Type="http://schemas.openxmlformats.org/officeDocument/2006/relationships/image" Target="media/image275.png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262" Type="http://schemas.openxmlformats.org/officeDocument/2006/relationships/image" Target="media/image249.png"/><Relationship Id="rId283" Type="http://schemas.openxmlformats.org/officeDocument/2006/relationships/image" Target="media/image270.png"/><Relationship Id="rId313" Type="http://schemas.openxmlformats.org/officeDocument/2006/relationships/image" Target="media/image300.png"/><Relationship Id="rId318" Type="http://schemas.openxmlformats.org/officeDocument/2006/relationships/image" Target="media/image305.png"/><Relationship Id="rId339" Type="http://schemas.openxmlformats.org/officeDocument/2006/relationships/image" Target="media/image325.png"/><Relationship Id="rId10" Type="http://schemas.openxmlformats.org/officeDocument/2006/relationships/hyperlink" Target="https://beego.me/docs/install/bee.md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334" Type="http://schemas.openxmlformats.org/officeDocument/2006/relationships/image" Target="media/image32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4.png"/><Relationship Id="rId278" Type="http://schemas.openxmlformats.org/officeDocument/2006/relationships/image" Target="media/image265.png"/><Relationship Id="rId26" Type="http://schemas.openxmlformats.org/officeDocument/2006/relationships/image" Target="media/image17.png"/><Relationship Id="rId231" Type="http://schemas.openxmlformats.org/officeDocument/2006/relationships/image" Target="media/image220.png"/><Relationship Id="rId252" Type="http://schemas.openxmlformats.org/officeDocument/2006/relationships/image" Target="media/image239.png"/><Relationship Id="rId273" Type="http://schemas.openxmlformats.org/officeDocument/2006/relationships/image" Target="media/image260.png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329" Type="http://schemas.openxmlformats.org/officeDocument/2006/relationships/image" Target="media/image316.emf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340" Type="http://schemas.openxmlformats.org/officeDocument/2006/relationships/header" Target="header1.xml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10.png"/><Relationship Id="rId242" Type="http://schemas.openxmlformats.org/officeDocument/2006/relationships/image" Target="media/image230.png"/><Relationship Id="rId263" Type="http://schemas.openxmlformats.org/officeDocument/2006/relationships/image" Target="media/image250.png"/><Relationship Id="rId284" Type="http://schemas.openxmlformats.org/officeDocument/2006/relationships/image" Target="media/image271.png"/><Relationship Id="rId319" Type="http://schemas.openxmlformats.org/officeDocument/2006/relationships/image" Target="media/image30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330" Type="http://schemas.openxmlformats.org/officeDocument/2006/relationships/package" Target="embeddings/Microsoft_Visio_Drawing3.vsdx"/><Relationship Id="rId90" Type="http://schemas.openxmlformats.org/officeDocument/2006/relationships/image" Target="media/image80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0.png"/><Relationship Id="rId274" Type="http://schemas.openxmlformats.org/officeDocument/2006/relationships/image" Target="media/image261.png"/><Relationship Id="rId295" Type="http://schemas.openxmlformats.org/officeDocument/2006/relationships/image" Target="media/image282.png"/><Relationship Id="rId309" Type="http://schemas.openxmlformats.org/officeDocument/2006/relationships/image" Target="media/image296.png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320" Type="http://schemas.openxmlformats.org/officeDocument/2006/relationships/image" Target="media/image307.png"/><Relationship Id="rId80" Type="http://schemas.openxmlformats.org/officeDocument/2006/relationships/image" Target="media/image70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341" Type="http://schemas.openxmlformats.org/officeDocument/2006/relationships/footer" Target="footer1.xml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1.png"/><Relationship Id="rId264" Type="http://schemas.openxmlformats.org/officeDocument/2006/relationships/image" Target="media/image251.png"/><Relationship Id="rId285" Type="http://schemas.openxmlformats.org/officeDocument/2006/relationships/image" Target="media/image272.png"/><Relationship Id="rId17" Type="http://schemas.openxmlformats.org/officeDocument/2006/relationships/image" Target="media/image8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3.png"/><Relationship Id="rId310" Type="http://schemas.openxmlformats.org/officeDocument/2006/relationships/image" Target="media/image297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331" Type="http://schemas.openxmlformats.org/officeDocument/2006/relationships/image" Target="media/image31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1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emf"/><Relationship Id="rId275" Type="http://schemas.openxmlformats.org/officeDocument/2006/relationships/image" Target="media/image262.png"/><Relationship Id="rId296" Type="http://schemas.openxmlformats.org/officeDocument/2006/relationships/image" Target="media/image283.png"/><Relationship Id="rId300" Type="http://schemas.openxmlformats.org/officeDocument/2006/relationships/image" Target="media/image287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321" Type="http://schemas.openxmlformats.org/officeDocument/2006/relationships/image" Target="media/image308.png"/><Relationship Id="rId342" Type="http://schemas.openxmlformats.org/officeDocument/2006/relationships/fontTable" Target="fontTable.xml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2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265" Type="http://schemas.openxmlformats.org/officeDocument/2006/relationships/image" Target="media/image252.png"/><Relationship Id="rId286" Type="http://schemas.openxmlformats.org/officeDocument/2006/relationships/image" Target="media/image273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image" Target="media/image298.png"/><Relationship Id="rId332" Type="http://schemas.openxmlformats.org/officeDocument/2006/relationships/image" Target="media/image31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image" Target="media/image242.png"/><Relationship Id="rId276" Type="http://schemas.openxmlformats.org/officeDocument/2006/relationships/image" Target="media/image263.png"/><Relationship Id="rId297" Type="http://schemas.openxmlformats.org/officeDocument/2006/relationships/image" Target="media/image284.png"/><Relationship Id="rId40" Type="http://schemas.openxmlformats.org/officeDocument/2006/relationships/image" Target="media/image30.png"/><Relationship Id="rId115" Type="http://schemas.openxmlformats.org/officeDocument/2006/relationships/package" Target="embeddings/Microsoft_Visio_Drawing1.vsdx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88.png"/><Relationship Id="rId322" Type="http://schemas.openxmlformats.org/officeDocument/2006/relationships/image" Target="media/image309.png"/><Relationship Id="rId343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0.png"/><Relationship Id="rId224" Type="http://schemas.openxmlformats.org/officeDocument/2006/relationships/image" Target="media/image213.png"/><Relationship Id="rId245" Type="http://schemas.openxmlformats.org/officeDocument/2006/relationships/image" Target="media/image233.png"/><Relationship Id="rId266" Type="http://schemas.openxmlformats.org/officeDocument/2006/relationships/image" Target="media/image253.png"/><Relationship Id="rId287" Type="http://schemas.openxmlformats.org/officeDocument/2006/relationships/image" Target="media/image274.png"/><Relationship Id="rId30" Type="http://schemas.openxmlformats.org/officeDocument/2006/relationships/image" Target="media/image21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image" Target="media/image299.png"/><Relationship Id="rId333" Type="http://schemas.openxmlformats.org/officeDocument/2006/relationships/image" Target="media/image319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3.png"/><Relationship Id="rId277" Type="http://schemas.openxmlformats.org/officeDocument/2006/relationships/image" Target="media/image264.png"/><Relationship Id="rId298" Type="http://schemas.openxmlformats.org/officeDocument/2006/relationships/image" Target="media/image28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s\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0FF9C4-086B-481A-B8AE-8B5D4E7081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模板.dotx</Template>
  <TotalTime>3411</TotalTime>
  <Pages>181</Pages>
  <Words>7745</Words>
  <Characters>44149</Characters>
  <Application>Microsoft Office Word</Application>
  <DocSecurity>0</DocSecurity>
  <Lines>367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项目名称</vt:lpstr>
    </vt:vector>
  </TitlesOfParts>
  <Company>sinobest</Company>
  <LinksUpToDate>false</LinksUpToDate>
  <CharactersWithSpaces>51791</CharactersWithSpaces>
  <SharedDoc>false</SharedDoc>
  <HLinks>
    <vt:vector size="18" baseType="variant">
      <vt:variant>
        <vt:i4>1966136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_Toc112728972</vt:lpwstr>
      </vt:variant>
      <vt:variant>
        <vt:i4>1966136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_Toc112728971</vt:lpwstr>
      </vt:variant>
      <vt:variant>
        <vt:i4>1966136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_Toc112728970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项目名称</dc:title>
  <dc:subject/>
  <dc:creator>韩忠康</dc:creator>
  <cp:keywords/>
  <dc:description/>
  <cp:lastModifiedBy>忠康 韩</cp:lastModifiedBy>
  <cp:revision>1243</cp:revision>
  <dcterms:created xsi:type="dcterms:W3CDTF">2018-12-10T06:33:00Z</dcterms:created>
  <dcterms:modified xsi:type="dcterms:W3CDTF">2018-12-21T04:34:00Z</dcterms:modified>
</cp:coreProperties>
</file>