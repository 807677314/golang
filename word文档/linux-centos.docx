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022F" w:rsidRDefault="00AF1C62" w:rsidP="00CC2843">
      <w:pPr>
        <w:pStyle w:val="ab"/>
      </w:pPr>
      <w:r>
        <w:rPr>
          <w:rFonts w:hint="eastAsia"/>
        </w:rPr>
        <w:t>linux-CentOS</w:t>
      </w:r>
    </w:p>
    <w:p w:rsidR="005A6FA0" w:rsidRDefault="008F7B5E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534637819" w:history="1">
        <w:r w:rsidR="005A6FA0" w:rsidRPr="00513826">
          <w:rPr>
            <w:rStyle w:val="ad"/>
            <w:rFonts w:ascii="Arial" w:hAnsi="Arial" w:cs="Arial"/>
            <w:noProof/>
          </w:rPr>
          <w:t>1</w:t>
        </w:r>
        <w:r w:rsidR="005A6FA0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5A6FA0" w:rsidRPr="00513826">
          <w:rPr>
            <w:rStyle w:val="ad"/>
            <w:noProof/>
          </w:rPr>
          <w:t>概述</w:t>
        </w:r>
        <w:r w:rsidR="005A6FA0">
          <w:rPr>
            <w:noProof/>
            <w:webHidden/>
          </w:rPr>
          <w:tab/>
        </w:r>
        <w:r w:rsidR="005A6FA0">
          <w:rPr>
            <w:noProof/>
            <w:webHidden/>
          </w:rPr>
          <w:fldChar w:fldCharType="begin"/>
        </w:r>
        <w:r w:rsidR="005A6FA0">
          <w:rPr>
            <w:noProof/>
            <w:webHidden/>
          </w:rPr>
          <w:instrText xml:space="preserve"> PAGEREF _Toc534637819 \h </w:instrText>
        </w:r>
        <w:r w:rsidR="005A6FA0">
          <w:rPr>
            <w:noProof/>
            <w:webHidden/>
          </w:rPr>
        </w:r>
        <w:r w:rsidR="005A6FA0">
          <w:rPr>
            <w:noProof/>
            <w:webHidden/>
          </w:rPr>
          <w:fldChar w:fldCharType="separate"/>
        </w:r>
        <w:r w:rsidR="005A6FA0">
          <w:rPr>
            <w:noProof/>
            <w:webHidden/>
          </w:rPr>
          <w:t>8</w:t>
        </w:r>
        <w:r w:rsidR="005A6FA0"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820" w:history="1">
        <w:r w:rsidRPr="00513826">
          <w:rPr>
            <w:rStyle w:val="ad"/>
            <w:rFonts w:ascii="Arial" w:hAnsi="Arial" w:cs="Arial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21" w:history="1">
        <w:r w:rsidRPr="00513826">
          <w:rPr>
            <w:rStyle w:val="ad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安装</w:t>
        </w:r>
        <w:r w:rsidRPr="00513826">
          <w:rPr>
            <w:rStyle w:val="ad"/>
            <w:noProof/>
          </w:rPr>
          <w:t xml:space="preserve"> virtualbox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22" w:history="1">
        <w:r w:rsidRPr="00513826">
          <w:rPr>
            <w:rStyle w:val="ad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vmware workstation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23" w:history="1">
        <w:r w:rsidRPr="00513826">
          <w:rPr>
            <w:rStyle w:val="ad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创建一台虚拟电脑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24" w:history="1">
        <w:r w:rsidRPr="00513826">
          <w:rPr>
            <w:rStyle w:val="ad"/>
            <w:noProof/>
          </w:rPr>
          <w:t>2.3.1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配置虚拟电脑存储目录（强烈推荐）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25" w:history="1">
        <w:r w:rsidRPr="00513826">
          <w:rPr>
            <w:rStyle w:val="ad"/>
            <w:noProof/>
          </w:rPr>
          <w:t>2.3.2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新建电脑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26" w:history="1">
        <w:r w:rsidRPr="00513826">
          <w:rPr>
            <w:rStyle w:val="ad"/>
            <w:noProof/>
          </w:rPr>
          <w:t>2.3.3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虚拟化技术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27" w:history="1">
        <w:r w:rsidRPr="00513826">
          <w:rPr>
            <w:rStyle w:val="ad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安装</w:t>
        </w:r>
        <w:r w:rsidRPr="00513826">
          <w:rPr>
            <w:rStyle w:val="ad"/>
            <w:noProof/>
          </w:rPr>
          <w:t>Linux</w:t>
        </w:r>
        <w:r w:rsidRPr="00513826">
          <w:rPr>
            <w:rStyle w:val="ad"/>
            <w:noProof/>
          </w:rPr>
          <w:t>（</w:t>
        </w:r>
        <w:r w:rsidRPr="00513826">
          <w:rPr>
            <w:rStyle w:val="ad"/>
            <w:noProof/>
          </w:rPr>
          <w:t>CentOS</w:t>
        </w:r>
        <w:r w:rsidRPr="00513826">
          <w:rPr>
            <w:rStyle w:val="ad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28" w:history="1">
        <w:r w:rsidRPr="00513826">
          <w:rPr>
            <w:rStyle w:val="ad"/>
            <w:noProof/>
          </w:rPr>
          <w:t>2.4.1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准备工作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29" w:history="1">
        <w:r w:rsidRPr="00513826">
          <w:rPr>
            <w:rStyle w:val="ad"/>
            <w:noProof/>
          </w:rPr>
          <w:t>2.4.2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启动电脑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30" w:history="1">
        <w:r w:rsidRPr="00513826">
          <w:rPr>
            <w:rStyle w:val="ad"/>
            <w:noProof/>
          </w:rPr>
          <w:t>2.4.3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选择安装系统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31" w:history="1">
        <w:r w:rsidRPr="00513826">
          <w:rPr>
            <w:rStyle w:val="ad"/>
            <w:noProof/>
          </w:rPr>
          <w:t>2.4.4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跳过检测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32" w:history="1">
        <w:r w:rsidRPr="00513826">
          <w:rPr>
            <w:rStyle w:val="ad"/>
            <w:noProof/>
          </w:rPr>
          <w:t>2.4.5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执行安装，</w:t>
        </w:r>
        <w:r w:rsidRPr="00513826">
          <w:rPr>
            <w:rStyle w:val="ad"/>
            <w:noProof/>
          </w:rPr>
          <w:t>next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33" w:history="1">
        <w:r w:rsidRPr="00513826">
          <w:rPr>
            <w:rStyle w:val="ad"/>
            <w:noProof/>
          </w:rPr>
          <w:t>2.4.6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选择安装过程的语言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34" w:history="1">
        <w:r w:rsidRPr="00513826">
          <w:rPr>
            <w:rStyle w:val="ad"/>
            <w:noProof/>
          </w:rPr>
          <w:t>2.4.7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选择键盘模式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35" w:history="1">
        <w:r w:rsidRPr="00513826">
          <w:rPr>
            <w:rStyle w:val="ad"/>
            <w:noProof/>
          </w:rPr>
          <w:t>2.4.8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选择存储设备模式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36" w:history="1">
        <w:r w:rsidRPr="00513826">
          <w:rPr>
            <w:rStyle w:val="ad"/>
            <w:noProof/>
          </w:rPr>
          <w:t>2.4.9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选择清除磁盘数据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837" w:history="1">
        <w:r w:rsidRPr="00513826">
          <w:rPr>
            <w:rStyle w:val="ad"/>
            <w:noProof/>
          </w:rPr>
          <w:t>2.4.10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配置网络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838" w:history="1">
        <w:r w:rsidRPr="00513826">
          <w:rPr>
            <w:rStyle w:val="ad"/>
            <w:noProof/>
          </w:rPr>
          <w:t>2.4.11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选时区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839" w:history="1">
        <w:r w:rsidRPr="00513826">
          <w:rPr>
            <w:rStyle w:val="ad"/>
            <w:noProof/>
          </w:rPr>
          <w:t>2.4.12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设置</w:t>
        </w:r>
        <w:r w:rsidRPr="00513826">
          <w:rPr>
            <w:rStyle w:val="ad"/>
            <w:noProof/>
          </w:rPr>
          <w:t>root</w:t>
        </w:r>
        <w:r w:rsidRPr="00513826">
          <w:rPr>
            <w:rStyle w:val="ad"/>
            <w:noProof/>
          </w:rPr>
          <w:t>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40" w:history="1">
        <w:r w:rsidRPr="00513826">
          <w:rPr>
            <w:rStyle w:val="ad"/>
            <w:noProof/>
          </w:rPr>
          <w:t>2.4.13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centOS</w:t>
        </w:r>
        <w:r w:rsidRPr="00513826">
          <w:rPr>
            <w:rStyle w:val="ad"/>
            <w:noProof/>
          </w:rPr>
          <w:t>使用的空间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841" w:history="1">
        <w:r w:rsidRPr="00513826">
          <w:rPr>
            <w:rStyle w:val="ad"/>
            <w:noProof/>
          </w:rPr>
          <w:t>2.4.14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修改写入磁盘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842" w:history="1">
        <w:r w:rsidRPr="00513826">
          <w:rPr>
            <w:rStyle w:val="ad"/>
            <w:noProof/>
          </w:rPr>
          <w:t>2.4.15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进入安装过程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843" w:history="1">
        <w:r w:rsidRPr="00513826">
          <w:rPr>
            <w:rStyle w:val="ad"/>
            <w:noProof/>
          </w:rPr>
          <w:t>2.4.16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完毕！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844" w:history="1">
        <w:r w:rsidRPr="00513826">
          <w:rPr>
            <w:rStyle w:val="ad"/>
            <w:noProof/>
          </w:rPr>
          <w:t>2.4.17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点击重新引导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45" w:history="1">
        <w:r w:rsidRPr="00513826">
          <w:rPr>
            <w:rStyle w:val="ad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概念辨析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46" w:history="1">
        <w:r w:rsidRPr="00513826">
          <w:rPr>
            <w:rStyle w:val="ad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最基本的命令和概念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47" w:history="1">
        <w:r w:rsidRPr="00513826">
          <w:rPr>
            <w:rStyle w:val="ad"/>
            <w:noProof/>
          </w:rPr>
          <w:t>2.6.1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ls</w:t>
        </w:r>
        <w:r w:rsidRPr="00513826">
          <w:rPr>
            <w:rStyle w:val="ad"/>
            <w:noProof/>
          </w:rPr>
          <w:t>，列出目录的文件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48" w:history="1">
        <w:r w:rsidRPr="00513826">
          <w:rPr>
            <w:rStyle w:val="ad"/>
            <w:noProof/>
          </w:rPr>
          <w:t>2.6.2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cd</w:t>
        </w:r>
        <w:r w:rsidRPr="00513826">
          <w:rPr>
            <w:rStyle w:val="ad"/>
            <w:noProof/>
          </w:rPr>
          <w:t>，切换目录，</w:t>
        </w:r>
        <w:r w:rsidRPr="00513826">
          <w:rPr>
            <w:rStyle w:val="ad"/>
            <w:noProof/>
          </w:rPr>
          <w:t>changedir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49" w:history="1">
        <w:r w:rsidRPr="00513826">
          <w:rPr>
            <w:rStyle w:val="ad"/>
            <w:noProof/>
          </w:rPr>
          <w:t>2.6.3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pwd</w:t>
        </w:r>
        <w:r w:rsidRPr="00513826">
          <w:rPr>
            <w:rStyle w:val="ad"/>
            <w:noProof/>
          </w:rPr>
          <w:t>，打印当前目录，</w:t>
        </w:r>
        <w:r w:rsidRPr="00513826">
          <w:rPr>
            <w:rStyle w:val="ad"/>
            <w:noProof/>
          </w:rPr>
          <w:t>print working dir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50" w:history="1">
        <w:r w:rsidRPr="00513826">
          <w:rPr>
            <w:rStyle w:val="ad"/>
            <w:noProof/>
          </w:rPr>
          <w:t>2.6.4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shell</w:t>
        </w:r>
        <w:r w:rsidRPr="00513826">
          <w:rPr>
            <w:rStyle w:val="ad"/>
            <w:noProof/>
          </w:rPr>
          <w:t>，命令解释器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851" w:history="1">
        <w:r w:rsidRPr="00513826">
          <w:rPr>
            <w:rStyle w:val="ad"/>
            <w:rFonts w:ascii="Arial" w:hAnsi="Arial" w:cs="Arial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远程登录，</w:t>
        </w:r>
        <w:r w:rsidRPr="00513826">
          <w:rPr>
            <w:rStyle w:val="ad"/>
            <w:noProof/>
          </w:rPr>
          <w:t>ssh</w:t>
        </w:r>
        <w:r w:rsidRPr="00513826">
          <w:rPr>
            <w:rStyle w:val="ad"/>
            <w:noProof/>
          </w:rPr>
          <w:t>，</w:t>
        </w:r>
        <w:r w:rsidRPr="00513826">
          <w:rPr>
            <w:rStyle w:val="ad"/>
            <w:noProof/>
          </w:rPr>
          <w:t>sftp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52" w:history="1">
        <w:r w:rsidRPr="00513826">
          <w:rPr>
            <w:rStyle w:val="ad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在本地（宿主）电脑，安装</w:t>
        </w:r>
        <w:r w:rsidRPr="00513826">
          <w:rPr>
            <w:rStyle w:val="ad"/>
            <w:noProof/>
          </w:rPr>
          <w:t>ssh</w:t>
        </w:r>
        <w:r w:rsidRPr="00513826">
          <w:rPr>
            <w:rStyle w:val="ad"/>
            <w:noProof/>
          </w:rPr>
          <w:t>的客户端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53" w:history="1">
        <w:r w:rsidRPr="00513826">
          <w:rPr>
            <w:rStyle w:val="ad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确认服务器</w:t>
        </w:r>
        <w:r w:rsidRPr="00513826">
          <w:rPr>
            <w:rStyle w:val="ad"/>
            <w:noProof/>
          </w:rPr>
          <w:t>linux</w:t>
        </w:r>
        <w:r w:rsidRPr="00513826">
          <w:rPr>
            <w:rStyle w:val="ad"/>
            <w:noProof/>
          </w:rPr>
          <w:t>的</w:t>
        </w:r>
        <w:r w:rsidRPr="00513826">
          <w:rPr>
            <w:rStyle w:val="ad"/>
            <w:noProof/>
          </w:rPr>
          <w:t>ip</w:t>
        </w:r>
        <w:r w:rsidRPr="00513826">
          <w:rPr>
            <w:rStyle w:val="ad"/>
            <w:noProof/>
          </w:rPr>
          <w:t>地址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54" w:history="1">
        <w:r w:rsidRPr="00513826">
          <w:rPr>
            <w:rStyle w:val="ad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连接</w:t>
        </w:r>
        <w:r w:rsidRPr="00513826">
          <w:rPr>
            <w:rStyle w:val="ad"/>
            <w:noProof/>
          </w:rPr>
          <w:t>sshd</w:t>
        </w:r>
        <w:r w:rsidRPr="00513826">
          <w:rPr>
            <w:rStyle w:val="ad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55" w:history="1">
        <w:r w:rsidRPr="00513826">
          <w:rPr>
            <w:rStyle w:val="ad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sftp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56" w:history="1">
        <w:r w:rsidRPr="00513826">
          <w:rPr>
            <w:rStyle w:val="ad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免密认证，密钥认证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57" w:history="1">
        <w:r w:rsidRPr="00513826">
          <w:rPr>
            <w:rStyle w:val="ad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在远程登录客户端电脑上，生成秘钥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58" w:history="1">
        <w:r w:rsidRPr="00513826">
          <w:rPr>
            <w:rStyle w:val="ad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告知所连接的服务器公钥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59" w:history="1">
        <w:r w:rsidRPr="00513826">
          <w:rPr>
            <w:rStyle w:val="ad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选择私钥认证登录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860" w:history="1">
        <w:r w:rsidRPr="00513826">
          <w:rPr>
            <w:rStyle w:val="ad"/>
            <w:rFonts w:ascii="Arial" w:hAnsi="Arial" w:cs="Arial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虚拟电脑（</w:t>
        </w:r>
        <w:r w:rsidRPr="00513826">
          <w:rPr>
            <w:rStyle w:val="ad"/>
            <w:noProof/>
          </w:rPr>
          <w:t>virtualbox</w:t>
        </w:r>
        <w:r w:rsidRPr="00513826">
          <w:rPr>
            <w:rStyle w:val="ad"/>
            <w:noProof/>
          </w:rPr>
          <w:t>）的网络管理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61" w:history="1">
        <w:r w:rsidRPr="00513826">
          <w:rPr>
            <w:rStyle w:val="ad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仅主机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62" w:history="1">
        <w:r w:rsidRPr="00513826">
          <w:rPr>
            <w:rStyle w:val="ad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桥接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863" w:history="1">
        <w:r w:rsidRPr="00513826">
          <w:rPr>
            <w:rStyle w:val="ad"/>
            <w:rFonts w:ascii="Arial" w:hAnsi="Arial" w:cs="Arial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文件操作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64" w:history="1">
        <w:r w:rsidRPr="00513826">
          <w:rPr>
            <w:rStyle w:val="ad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树状结构，</w:t>
        </w:r>
        <w:r w:rsidRPr="00513826">
          <w:rPr>
            <w:rStyle w:val="ad"/>
            <w:noProof/>
          </w:rPr>
          <w:t xml:space="preserve">/ </w:t>
        </w:r>
        <w:r w:rsidRPr="00513826">
          <w:rPr>
            <w:rStyle w:val="ad"/>
            <w:noProof/>
          </w:rPr>
          <w:t>根目录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65" w:history="1">
        <w:r w:rsidRPr="00513826">
          <w:rPr>
            <w:rStyle w:val="ad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家目录，</w:t>
        </w:r>
        <w:r w:rsidRPr="00513826">
          <w:rPr>
            <w:rStyle w:val="ad"/>
            <w:noProof/>
          </w:rPr>
          <w:t>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66" w:history="1">
        <w:r w:rsidRPr="00513826">
          <w:rPr>
            <w:rStyle w:val="ad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pwd</w:t>
        </w:r>
        <w:r w:rsidRPr="00513826">
          <w:rPr>
            <w:rStyle w:val="ad"/>
            <w:noProof/>
          </w:rPr>
          <w:t>，打印当前目录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67" w:history="1">
        <w:r w:rsidRPr="00513826">
          <w:rPr>
            <w:rStyle w:val="ad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cd</w:t>
        </w:r>
        <w:r w:rsidRPr="00513826">
          <w:rPr>
            <w:rStyle w:val="ad"/>
            <w:noProof/>
          </w:rPr>
          <w:t>，切换工作目录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68" w:history="1">
        <w:r w:rsidRPr="00513826">
          <w:rPr>
            <w:rStyle w:val="ad"/>
            <w:noProof/>
          </w:rPr>
          <w:t>5.5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ls</w:t>
        </w:r>
        <w:r w:rsidRPr="00513826">
          <w:rPr>
            <w:rStyle w:val="ad"/>
            <w:noProof/>
          </w:rPr>
          <w:t>，列出文件内容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69" w:history="1">
        <w:r w:rsidRPr="00513826">
          <w:rPr>
            <w:rStyle w:val="ad"/>
            <w:noProof/>
          </w:rPr>
          <w:t>5.5.1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ls</w:t>
        </w:r>
        <w:r w:rsidRPr="00513826">
          <w:rPr>
            <w:rStyle w:val="ad"/>
            <w:noProof/>
          </w:rPr>
          <w:t>在没有指定目录时，列出当前工作目录内容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70" w:history="1">
        <w:r w:rsidRPr="00513826">
          <w:rPr>
            <w:rStyle w:val="ad"/>
            <w:noProof/>
          </w:rPr>
          <w:t>5.5.2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ls </w:t>
        </w:r>
        <w:r w:rsidRPr="00513826">
          <w:rPr>
            <w:rStyle w:val="ad"/>
            <w:noProof/>
          </w:rPr>
          <w:t>后使用目录，标识列出某个目录内容：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71" w:history="1">
        <w:r w:rsidRPr="00513826">
          <w:rPr>
            <w:rStyle w:val="ad"/>
            <w:noProof/>
          </w:rPr>
          <w:t>5.5.3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ls -l</w:t>
        </w:r>
        <w:r w:rsidRPr="00513826">
          <w:rPr>
            <w:rStyle w:val="ad"/>
            <w:noProof/>
          </w:rPr>
          <w:t>，</w:t>
        </w:r>
        <w:r w:rsidRPr="00513826">
          <w:rPr>
            <w:rStyle w:val="ad"/>
            <w:noProof/>
          </w:rPr>
          <w:t>ll</w:t>
        </w:r>
        <w:r w:rsidRPr="00513826">
          <w:rPr>
            <w:rStyle w:val="ad"/>
            <w:noProof/>
          </w:rPr>
          <w:t>，以详细信息列表的方式进行展示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72" w:history="1">
        <w:r w:rsidRPr="00513826">
          <w:rPr>
            <w:rStyle w:val="ad"/>
            <w:noProof/>
          </w:rPr>
          <w:t>5.5.4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  <w:highlight w:val="yellow"/>
          </w:rPr>
          <w:t>ls -a</w:t>
        </w:r>
        <w:r w:rsidRPr="00513826">
          <w:rPr>
            <w:rStyle w:val="ad"/>
            <w:noProof/>
            <w:highlight w:val="yellow"/>
          </w:rPr>
          <w:t>，显示全部文件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73" w:history="1">
        <w:r w:rsidRPr="00513826">
          <w:rPr>
            <w:rStyle w:val="ad"/>
            <w:noProof/>
          </w:rPr>
          <w:t>5.5.5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ls -d</w:t>
        </w:r>
        <w:r w:rsidRPr="00513826">
          <w:rPr>
            <w:rStyle w:val="ad"/>
            <w:noProof/>
          </w:rPr>
          <w:t>，展示目录本身信息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74" w:history="1">
        <w:r w:rsidRPr="00513826">
          <w:rPr>
            <w:rStyle w:val="ad"/>
            <w:noProof/>
          </w:rPr>
          <w:t>5.5.6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ls -h, </w:t>
        </w:r>
        <w:r w:rsidRPr="00513826">
          <w:rPr>
            <w:rStyle w:val="ad"/>
            <w:noProof/>
          </w:rPr>
          <w:t>易读的方式展示信息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75" w:history="1">
        <w:r w:rsidRPr="00513826">
          <w:rPr>
            <w:rStyle w:val="ad"/>
            <w:noProof/>
          </w:rPr>
          <w:t>5.5.7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ls -S</w:t>
        </w:r>
        <w:r w:rsidRPr="00513826">
          <w:rPr>
            <w:rStyle w:val="ad"/>
            <w:noProof/>
          </w:rPr>
          <w:t>，文件大小排序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76" w:history="1">
        <w:r w:rsidRPr="00513826">
          <w:rPr>
            <w:rStyle w:val="ad"/>
            <w:noProof/>
          </w:rPr>
          <w:t>5.5.8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ls -U</w:t>
        </w:r>
        <w:r w:rsidRPr="00513826">
          <w:rPr>
            <w:rStyle w:val="ad"/>
            <w:noProof/>
          </w:rPr>
          <w:t>，取消排序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77" w:history="1">
        <w:r w:rsidRPr="00513826">
          <w:rPr>
            <w:rStyle w:val="ad"/>
            <w:noProof/>
          </w:rPr>
          <w:t>5.5.9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ls --help, </w:t>
        </w:r>
        <w:r w:rsidRPr="00513826">
          <w:rPr>
            <w:rStyle w:val="ad"/>
            <w:noProof/>
          </w:rPr>
          <w:t>获取</w:t>
        </w:r>
        <w:r w:rsidRPr="00513826">
          <w:rPr>
            <w:rStyle w:val="ad"/>
            <w:noProof/>
          </w:rPr>
          <w:t>ls</w:t>
        </w:r>
        <w:r w:rsidRPr="00513826">
          <w:rPr>
            <w:rStyle w:val="ad"/>
            <w:noProof/>
          </w:rPr>
          <w:t>的帮助信息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78" w:history="1">
        <w:r w:rsidRPr="00513826">
          <w:rPr>
            <w:rStyle w:val="ad"/>
            <w:noProof/>
          </w:rPr>
          <w:t>5.6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mkdir</w:t>
        </w:r>
        <w:r w:rsidRPr="00513826">
          <w:rPr>
            <w:rStyle w:val="ad"/>
            <w:noProof/>
          </w:rPr>
          <w:t>，创建目录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79" w:history="1">
        <w:r w:rsidRPr="00513826">
          <w:rPr>
            <w:rStyle w:val="ad"/>
            <w:noProof/>
          </w:rPr>
          <w:t>5.6.1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mkdir </w:t>
        </w:r>
        <w:r w:rsidRPr="00513826">
          <w:rPr>
            <w:rStyle w:val="ad"/>
            <w:noProof/>
          </w:rPr>
          <w:t>新目录地址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80" w:history="1">
        <w:r w:rsidRPr="00513826">
          <w:rPr>
            <w:rStyle w:val="ad"/>
            <w:noProof/>
          </w:rPr>
          <w:t>5.6.2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mkdir -p </w:t>
        </w:r>
        <w:r w:rsidRPr="00513826">
          <w:rPr>
            <w:rStyle w:val="ad"/>
            <w:noProof/>
          </w:rPr>
          <w:t>新目录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81" w:history="1">
        <w:r w:rsidRPr="00513826">
          <w:rPr>
            <w:rStyle w:val="ad"/>
            <w:noProof/>
          </w:rPr>
          <w:t>5.7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rm</w:t>
        </w:r>
        <w:r w:rsidRPr="00513826">
          <w:rPr>
            <w:rStyle w:val="ad"/>
            <w:noProof/>
          </w:rPr>
          <w:t>，删除文件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82" w:history="1">
        <w:r w:rsidRPr="00513826">
          <w:rPr>
            <w:rStyle w:val="ad"/>
            <w:noProof/>
          </w:rPr>
          <w:t>5.7.1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rm -r</w:t>
        </w:r>
        <w:r w:rsidRPr="00513826">
          <w:rPr>
            <w:rStyle w:val="ad"/>
            <w:noProof/>
          </w:rPr>
          <w:t>目录，删除目录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83" w:history="1">
        <w:r w:rsidRPr="00513826">
          <w:rPr>
            <w:rStyle w:val="ad"/>
            <w:noProof/>
          </w:rPr>
          <w:t>5.7.2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rm </w:t>
        </w:r>
        <w:r w:rsidRPr="00513826">
          <w:rPr>
            <w:rStyle w:val="ad"/>
            <w:noProof/>
          </w:rPr>
          <w:t>文件，删除文件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84" w:history="1">
        <w:r w:rsidRPr="00513826">
          <w:rPr>
            <w:rStyle w:val="ad"/>
            <w:noProof/>
          </w:rPr>
          <w:t>5.7.3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rm -f</w:t>
        </w:r>
        <w:r w:rsidRPr="00513826">
          <w:rPr>
            <w:rStyle w:val="ad"/>
            <w:noProof/>
          </w:rPr>
          <w:t>，强制删除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85" w:history="1">
        <w:r w:rsidRPr="00513826">
          <w:rPr>
            <w:rStyle w:val="ad"/>
            <w:noProof/>
          </w:rPr>
          <w:t>5.7.4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mv</w:t>
        </w:r>
        <w:r w:rsidRPr="00513826">
          <w:rPr>
            <w:rStyle w:val="ad"/>
            <w:noProof/>
          </w:rPr>
          <w:t>，移动文件目录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86" w:history="1">
        <w:r w:rsidRPr="00513826">
          <w:rPr>
            <w:rStyle w:val="ad"/>
            <w:noProof/>
          </w:rPr>
          <w:t>5.7.5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mv </w:t>
        </w:r>
        <w:r w:rsidRPr="00513826">
          <w:rPr>
            <w:rStyle w:val="ad"/>
            <w:noProof/>
          </w:rPr>
          <w:t>旧文件地址</w:t>
        </w:r>
        <w:r w:rsidRPr="00513826">
          <w:rPr>
            <w:rStyle w:val="ad"/>
            <w:noProof/>
          </w:rPr>
          <w:t xml:space="preserve"> </w:t>
        </w:r>
        <w:r w:rsidRPr="00513826">
          <w:rPr>
            <w:rStyle w:val="ad"/>
            <w:noProof/>
          </w:rPr>
          <w:t>新文件地址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87" w:history="1">
        <w:r w:rsidRPr="00513826">
          <w:rPr>
            <w:rStyle w:val="ad"/>
            <w:noProof/>
          </w:rPr>
          <w:t>5.7.6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mv </w:t>
        </w:r>
        <w:r w:rsidRPr="00513826">
          <w:rPr>
            <w:rStyle w:val="ad"/>
            <w:noProof/>
          </w:rPr>
          <w:t>旧文件地址</w:t>
        </w:r>
        <w:r w:rsidRPr="00513826">
          <w:rPr>
            <w:rStyle w:val="ad"/>
            <w:noProof/>
          </w:rPr>
          <w:t xml:space="preserve"> </w:t>
        </w:r>
        <w:r w:rsidRPr="00513826">
          <w:rPr>
            <w:rStyle w:val="ad"/>
            <w:noProof/>
          </w:rPr>
          <w:t>新目录</w:t>
        </w:r>
        <w:r w:rsidRPr="00513826">
          <w:rPr>
            <w:rStyle w:val="ad"/>
            <w:noProof/>
          </w:rPr>
          <w:t>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88" w:history="1">
        <w:r w:rsidRPr="00513826">
          <w:rPr>
            <w:rStyle w:val="ad"/>
            <w:noProof/>
          </w:rPr>
          <w:t>5.7.7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mv </w:t>
        </w:r>
        <w:r w:rsidRPr="00513826">
          <w:rPr>
            <w:rStyle w:val="ad"/>
            <w:noProof/>
          </w:rPr>
          <w:t>旧文件地址列表</w:t>
        </w:r>
        <w:r w:rsidRPr="00513826">
          <w:rPr>
            <w:rStyle w:val="ad"/>
            <w:noProof/>
          </w:rPr>
          <w:t xml:space="preserve"> </w:t>
        </w:r>
        <w:r w:rsidRPr="00513826">
          <w:rPr>
            <w:rStyle w:val="ad"/>
            <w:noProof/>
          </w:rPr>
          <w:t>新目录，一次性将多个文件移动到指定目录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89" w:history="1">
        <w:r w:rsidRPr="00513826">
          <w:rPr>
            <w:rStyle w:val="ad"/>
            <w:noProof/>
          </w:rPr>
          <w:t>5.7.8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mv --help, </w:t>
        </w:r>
        <w:r w:rsidRPr="00513826">
          <w:rPr>
            <w:rStyle w:val="ad"/>
            <w:noProof/>
          </w:rPr>
          <w:t>得到帮助信息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90" w:history="1">
        <w:r w:rsidRPr="00513826">
          <w:rPr>
            <w:rStyle w:val="ad"/>
            <w:noProof/>
          </w:rPr>
          <w:t>5.8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cp</w:t>
        </w:r>
        <w:r w:rsidRPr="00513826">
          <w:rPr>
            <w:rStyle w:val="ad"/>
            <w:noProof/>
          </w:rPr>
          <w:t>，拷贝文件或目录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91" w:history="1">
        <w:r w:rsidRPr="00513826">
          <w:rPr>
            <w:rStyle w:val="ad"/>
            <w:noProof/>
          </w:rPr>
          <w:t>5.8.1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cp </w:t>
        </w:r>
        <w:r w:rsidRPr="00513826">
          <w:rPr>
            <w:rStyle w:val="ad"/>
            <w:noProof/>
          </w:rPr>
          <w:t>源文件</w:t>
        </w:r>
        <w:r w:rsidRPr="00513826">
          <w:rPr>
            <w:rStyle w:val="ad"/>
            <w:noProof/>
          </w:rPr>
          <w:t xml:space="preserve"> </w:t>
        </w:r>
        <w:r w:rsidRPr="00513826">
          <w:rPr>
            <w:rStyle w:val="ad"/>
            <w:noProof/>
          </w:rPr>
          <w:t>目标文件，复制文件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92" w:history="1">
        <w:r w:rsidRPr="00513826">
          <w:rPr>
            <w:rStyle w:val="ad"/>
            <w:noProof/>
          </w:rPr>
          <w:t>5.8.2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cp -r </w:t>
        </w:r>
        <w:r w:rsidRPr="00513826">
          <w:rPr>
            <w:rStyle w:val="ad"/>
            <w:noProof/>
          </w:rPr>
          <w:t>原目录</w:t>
        </w:r>
        <w:r w:rsidRPr="00513826">
          <w:rPr>
            <w:rStyle w:val="ad"/>
            <w:noProof/>
          </w:rPr>
          <w:t xml:space="preserve"> </w:t>
        </w:r>
        <w:r w:rsidRPr="00513826">
          <w:rPr>
            <w:rStyle w:val="ad"/>
            <w:noProof/>
          </w:rPr>
          <w:t>目标目录，复制目录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93" w:history="1">
        <w:r w:rsidRPr="00513826">
          <w:rPr>
            <w:rStyle w:val="ad"/>
            <w:noProof/>
          </w:rPr>
          <w:t>5.8.3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cp </w:t>
        </w:r>
        <w:r w:rsidRPr="00513826">
          <w:rPr>
            <w:rStyle w:val="ad"/>
            <w:noProof/>
          </w:rPr>
          <w:t>原文件</w:t>
        </w:r>
        <w:r w:rsidRPr="00513826">
          <w:rPr>
            <w:rStyle w:val="ad"/>
            <w:noProof/>
          </w:rPr>
          <w:t xml:space="preserve"> </w:t>
        </w:r>
        <w:r w:rsidRPr="00513826">
          <w:rPr>
            <w:rStyle w:val="ad"/>
            <w:noProof/>
          </w:rPr>
          <w:t>目标目录</w:t>
        </w:r>
        <w:r w:rsidRPr="00513826">
          <w:rPr>
            <w:rStyle w:val="ad"/>
            <w:noProof/>
          </w:rPr>
          <w:t>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894" w:history="1">
        <w:r w:rsidRPr="00513826">
          <w:rPr>
            <w:rStyle w:val="ad"/>
            <w:noProof/>
          </w:rPr>
          <w:t>5.8.4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原文件可以升级为原文件列表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95" w:history="1">
        <w:r w:rsidRPr="00513826">
          <w:rPr>
            <w:rStyle w:val="ad"/>
            <w:noProof/>
          </w:rPr>
          <w:t>5.9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cat</w:t>
        </w:r>
        <w:r w:rsidRPr="00513826">
          <w:rPr>
            <w:rStyle w:val="ad"/>
            <w:noProof/>
          </w:rPr>
          <w:t>，输出文件内容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96" w:history="1">
        <w:r w:rsidRPr="00513826">
          <w:rPr>
            <w:rStyle w:val="ad"/>
            <w:noProof/>
          </w:rPr>
          <w:t>5.10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tac</w:t>
        </w:r>
        <w:r w:rsidRPr="00513826">
          <w:rPr>
            <w:rStyle w:val="ad"/>
            <w:noProof/>
          </w:rPr>
          <w:t>，倒序显示文件内容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97" w:history="1">
        <w:r w:rsidRPr="00513826">
          <w:rPr>
            <w:rStyle w:val="ad"/>
            <w:noProof/>
          </w:rPr>
          <w:t>5.11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head</w:t>
        </w:r>
        <w:r w:rsidRPr="00513826">
          <w:rPr>
            <w:rStyle w:val="ad"/>
            <w:noProof/>
          </w:rPr>
          <w:t>，显示前</w:t>
        </w:r>
        <w:r w:rsidRPr="00513826">
          <w:rPr>
            <w:rStyle w:val="ad"/>
            <w:noProof/>
          </w:rPr>
          <w:t>N</w:t>
        </w:r>
        <w:r w:rsidRPr="00513826">
          <w:rPr>
            <w:rStyle w:val="ad"/>
            <w:noProof/>
          </w:rPr>
          <w:t>行内容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98" w:history="1">
        <w:r w:rsidRPr="00513826">
          <w:rPr>
            <w:rStyle w:val="ad"/>
            <w:noProof/>
          </w:rPr>
          <w:t>5.12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tail</w:t>
        </w:r>
        <w:r w:rsidRPr="00513826">
          <w:rPr>
            <w:rStyle w:val="ad"/>
            <w:noProof/>
          </w:rPr>
          <w:t>，显示后</w:t>
        </w:r>
        <w:r w:rsidRPr="00513826">
          <w:rPr>
            <w:rStyle w:val="ad"/>
            <w:noProof/>
          </w:rPr>
          <w:t>N</w:t>
        </w:r>
        <w:r w:rsidRPr="00513826">
          <w:rPr>
            <w:rStyle w:val="ad"/>
            <w:noProof/>
          </w:rPr>
          <w:t>行内容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899" w:history="1">
        <w:r w:rsidRPr="00513826">
          <w:rPr>
            <w:rStyle w:val="ad"/>
            <w:noProof/>
          </w:rPr>
          <w:t>5.13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more</w:t>
        </w:r>
        <w:r w:rsidRPr="00513826">
          <w:rPr>
            <w:rStyle w:val="ad"/>
            <w:noProof/>
          </w:rPr>
          <w:t>，分页查看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00" w:history="1">
        <w:r w:rsidRPr="00513826">
          <w:rPr>
            <w:rStyle w:val="ad"/>
            <w:noProof/>
          </w:rPr>
          <w:t>5.14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touch</w:t>
        </w:r>
        <w:r w:rsidRPr="00513826">
          <w:rPr>
            <w:rStyle w:val="ad"/>
            <w:noProof/>
          </w:rPr>
          <w:t>，创建文件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01" w:history="1">
        <w:r w:rsidRPr="00513826">
          <w:rPr>
            <w:rStyle w:val="ad"/>
            <w:noProof/>
          </w:rPr>
          <w:t>5.15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cp</w:t>
        </w:r>
        <w:r w:rsidRPr="00513826">
          <w:rPr>
            <w:rStyle w:val="ad"/>
            <w:noProof/>
          </w:rPr>
          <w:t>，</w:t>
        </w:r>
        <w:r w:rsidRPr="00513826">
          <w:rPr>
            <w:rStyle w:val="ad"/>
            <w:noProof/>
          </w:rPr>
          <w:t>mv</w:t>
        </w:r>
        <w:r w:rsidRPr="00513826">
          <w:rPr>
            <w:rStyle w:val="ad"/>
            <w:noProof/>
          </w:rPr>
          <w:t>，</w:t>
        </w:r>
        <w:r w:rsidRPr="00513826">
          <w:rPr>
            <w:rStyle w:val="ad"/>
            <w:noProof/>
          </w:rPr>
          <w:t>rm</w:t>
        </w:r>
        <w:r w:rsidRPr="00513826">
          <w:rPr>
            <w:rStyle w:val="ad"/>
            <w:noProof/>
          </w:rPr>
          <w:t>文件的复制，移动，删除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02" w:history="1">
        <w:r w:rsidRPr="00513826">
          <w:rPr>
            <w:rStyle w:val="ad"/>
            <w:noProof/>
          </w:rPr>
          <w:t>5.16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典型目录功能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903" w:history="1">
        <w:r w:rsidRPr="00513826">
          <w:rPr>
            <w:rStyle w:val="ad"/>
            <w:rFonts w:ascii="Arial" w:hAnsi="Arial" w:cs="Arial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vi/vim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04" w:history="1">
        <w:r w:rsidRPr="00513826">
          <w:rPr>
            <w:rStyle w:val="ad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进入编辑器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05" w:history="1">
        <w:r w:rsidRPr="00513826">
          <w:rPr>
            <w:rStyle w:val="ad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操作模式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06" w:history="1">
        <w:r w:rsidRPr="00513826">
          <w:rPr>
            <w:rStyle w:val="ad"/>
            <w:noProof/>
          </w:rPr>
          <w:t>6.2.1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命令进入插入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07" w:history="1">
        <w:r w:rsidRPr="00513826">
          <w:rPr>
            <w:rStyle w:val="ad"/>
            <w:noProof/>
          </w:rPr>
          <w:t>6.2.2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插入进入命令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08" w:history="1">
        <w:r w:rsidRPr="00513826">
          <w:rPr>
            <w:rStyle w:val="ad"/>
            <w:noProof/>
          </w:rPr>
          <w:t>6.2.3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命令进入底行命令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09" w:history="1">
        <w:r w:rsidRPr="00513826">
          <w:rPr>
            <w:rStyle w:val="ad"/>
            <w:noProof/>
          </w:rPr>
          <w:t>6.2.4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底行命令进入命令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10" w:history="1">
        <w:r w:rsidRPr="00513826">
          <w:rPr>
            <w:rStyle w:val="ad"/>
            <w:noProof/>
          </w:rPr>
          <w:t>6.2.5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底行命令和插入模式不能直接交互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11" w:history="1">
        <w:r w:rsidRPr="00513826">
          <w:rPr>
            <w:rStyle w:val="ad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移动光标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12" w:history="1">
        <w:r w:rsidRPr="00513826">
          <w:rPr>
            <w:rStyle w:val="ad"/>
            <w:noProof/>
          </w:rPr>
          <w:t>6.3.1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需要在命令模式下完成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13" w:history="1">
        <w:r w:rsidRPr="00513826">
          <w:rPr>
            <w:rStyle w:val="ad"/>
            <w:noProof/>
          </w:rPr>
          <w:t>6.3.2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方向键支持移动的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14" w:history="1">
        <w:r w:rsidRPr="00513826">
          <w:rPr>
            <w:rStyle w:val="ad"/>
            <w:noProof/>
            <w:highlight w:val="yellow"/>
          </w:rPr>
          <w:t>6.3.3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  <w:highlight w:val="yellow"/>
          </w:rPr>
          <w:t>hjkl</w:t>
        </w:r>
        <w:r w:rsidRPr="00513826">
          <w:rPr>
            <w:rStyle w:val="ad"/>
            <w:noProof/>
            <w:highlight w:val="yellow"/>
          </w:rPr>
          <w:t>，左，下，上，右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15" w:history="1">
        <w:r w:rsidRPr="00513826">
          <w:rPr>
            <w:rStyle w:val="ad"/>
            <w:noProof/>
          </w:rPr>
          <w:t>6.3.4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^</w:t>
        </w:r>
        <w:r w:rsidRPr="00513826">
          <w:rPr>
            <w:rStyle w:val="ad"/>
            <w:noProof/>
          </w:rPr>
          <w:t>，</w:t>
        </w:r>
        <w:r w:rsidRPr="00513826">
          <w:rPr>
            <w:rStyle w:val="ad"/>
            <w:noProof/>
          </w:rPr>
          <w:t>$</w:t>
        </w:r>
        <w:r w:rsidRPr="00513826">
          <w:rPr>
            <w:rStyle w:val="ad"/>
            <w:noProof/>
          </w:rPr>
          <w:t>，行首，行尾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16" w:history="1">
        <w:r w:rsidRPr="00513826">
          <w:rPr>
            <w:rStyle w:val="ad"/>
            <w:noProof/>
          </w:rPr>
          <w:t>6.3.5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{, }</w:t>
        </w:r>
        <w:r w:rsidRPr="00513826">
          <w:rPr>
            <w:rStyle w:val="ad"/>
            <w:noProof/>
          </w:rPr>
          <w:t>，段首，段尾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17" w:history="1">
        <w:r w:rsidRPr="00513826">
          <w:rPr>
            <w:rStyle w:val="ad"/>
            <w:noProof/>
          </w:rPr>
          <w:t>6.3.6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w, b</w:t>
        </w:r>
        <w:r w:rsidRPr="00513826">
          <w:rPr>
            <w:rStyle w:val="ad"/>
            <w:noProof/>
          </w:rPr>
          <w:t>，下个单词，上个单词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18" w:history="1">
        <w:r w:rsidRPr="00513826">
          <w:rPr>
            <w:rStyle w:val="ad"/>
            <w:noProof/>
          </w:rPr>
          <w:t>6.3.7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gg</w:t>
        </w:r>
        <w:r w:rsidRPr="00513826">
          <w:rPr>
            <w:rStyle w:val="ad"/>
            <w:noProof/>
          </w:rPr>
          <w:t>，</w:t>
        </w:r>
        <w:r w:rsidRPr="00513826">
          <w:rPr>
            <w:rStyle w:val="ad"/>
            <w:noProof/>
          </w:rPr>
          <w:t>G</w:t>
        </w:r>
        <w:r w:rsidRPr="00513826">
          <w:rPr>
            <w:rStyle w:val="ad"/>
            <w:noProof/>
          </w:rPr>
          <w:t>，文首，文尾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19" w:history="1">
        <w:r w:rsidRPr="00513826">
          <w:rPr>
            <w:rStyle w:val="ad"/>
            <w:noProof/>
          </w:rPr>
          <w:t>6.3.8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42G</w:t>
        </w:r>
        <w:r w:rsidRPr="00513826">
          <w:rPr>
            <w:rStyle w:val="ad"/>
            <w:noProof/>
          </w:rPr>
          <w:t>，切换到</w:t>
        </w:r>
        <w:r w:rsidRPr="00513826">
          <w:rPr>
            <w:rStyle w:val="ad"/>
            <w:noProof/>
          </w:rPr>
          <w:t>42</w:t>
        </w:r>
        <w:r w:rsidRPr="00513826">
          <w:rPr>
            <w:rStyle w:val="ad"/>
            <w:noProof/>
          </w:rPr>
          <w:t>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20" w:history="1">
        <w:r w:rsidRPr="00513826">
          <w:rPr>
            <w:rStyle w:val="ad"/>
            <w:noProof/>
          </w:rPr>
          <w:t>6.4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保存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21" w:history="1">
        <w:r w:rsidRPr="00513826">
          <w:rPr>
            <w:rStyle w:val="ad"/>
            <w:noProof/>
          </w:rPr>
          <w:t>6.5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退出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22" w:history="1">
        <w:r w:rsidRPr="00513826">
          <w:rPr>
            <w:rStyle w:val="ad"/>
            <w:noProof/>
          </w:rPr>
          <w:t>6.6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保存退出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23" w:history="1">
        <w:r w:rsidRPr="00513826">
          <w:rPr>
            <w:rStyle w:val="ad"/>
            <w:noProof/>
          </w:rPr>
          <w:t>6.7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强制执行！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24" w:history="1">
        <w:r w:rsidRPr="00513826">
          <w:rPr>
            <w:rStyle w:val="ad"/>
            <w:noProof/>
          </w:rPr>
          <w:t>6.8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撤销和恢复，</w:t>
        </w:r>
        <w:r w:rsidRPr="00513826">
          <w:rPr>
            <w:rStyle w:val="ad"/>
            <w:noProof/>
          </w:rPr>
          <w:t>u</w:t>
        </w:r>
        <w:r w:rsidRPr="00513826">
          <w:rPr>
            <w:rStyle w:val="ad"/>
            <w:noProof/>
          </w:rPr>
          <w:t>和</w:t>
        </w:r>
        <w:r w:rsidRPr="00513826">
          <w:rPr>
            <w:rStyle w:val="ad"/>
            <w:noProof/>
          </w:rPr>
          <w:t>ctrl+r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25" w:history="1">
        <w:r w:rsidRPr="00513826">
          <w:rPr>
            <w:rStyle w:val="ad"/>
            <w:noProof/>
          </w:rPr>
          <w:t>6.9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删除，</w:t>
        </w:r>
        <w:r w:rsidRPr="00513826">
          <w:rPr>
            <w:rStyle w:val="ad"/>
            <w:noProof/>
          </w:rPr>
          <w:t>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26" w:history="1">
        <w:r w:rsidRPr="00513826">
          <w:rPr>
            <w:rStyle w:val="ad"/>
            <w:noProof/>
          </w:rPr>
          <w:t>6.10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复制，</w:t>
        </w:r>
        <w:r w:rsidRPr="00513826">
          <w:rPr>
            <w:rStyle w:val="ad"/>
            <w:noProof/>
          </w:rPr>
          <w:t>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27" w:history="1">
        <w:r w:rsidRPr="00513826">
          <w:rPr>
            <w:rStyle w:val="ad"/>
            <w:noProof/>
          </w:rPr>
          <w:t>6.11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粘贴，</w:t>
        </w:r>
        <w:r w:rsidRPr="00513826">
          <w:rPr>
            <w:rStyle w:val="ad"/>
            <w:noProof/>
          </w:rPr>
          <w:t>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28" w:history="1">
        <w:r w:rsidRPr="00513826">
          <w:rPr>
            <w:rStyle w:val="ad"/>
            <w:noProof/>
          </w:rPr>
          <w:t>6.12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查找</w:t>
        </w:r>
        <w:r w:rsidRPr="00513826">
          <w:rPr>
            <w:rStyle w:val="ad"/>
            <w:noProof/>
          </w:rPr>
          <w:t xml:space="preserve">, </w:t>
        </w:r>
        <w:r w:rsidRPr="00513826">
          <w:rPr>
            <w:rStyle w:val="ad"/>
            <w:noProof/>
          </w:rPr>
          <w:t>底行</w:t>
        </w:r>
        <w:r w:rsidRPr="00513826">
          <w:rPr>
            <w:rStyle w:val="ad"/>
            <w:noProof/>
          </w:rPr>
          <w:t xml:space="preserve"> /,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29" w:history="1">
        <w:r w:rsidRPr="00513826">
          <w:rPr>
            <w:rStyle w:val="ad"/>
            <w:noProof/>
          </w:rPr>
          <w:t>6.13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替换，底行模式</w:t>
        </w:r>
        <w:r w:rsidRPr="00513826">
          <w:rPr>
            <w:rStyle w:val="ad"/>
            <w:noProof/>
          </w:rPr>
          <w:t>,:%</w:t>
        </w:r>
        <w:r w:rsidRPr="00513826">
          <w:rPr>
            <w:rStyle w:val="ad"/>
            <w:noProof/>
          </w:rPr>
          <w:t>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30" w:history="1">
        <w:r w:rsidRPr="00513826">
          <w:rPr>
            <w:rStyle w:val="ad"/>
            <w:noProof/>
          </w:rPr>
          <w:t>6.14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配置文件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931" w:history="1">
        <w:r w:rsidRPr="00513826">
          <w:rPr>
            <w:rStyle w:val="ad"/>
            <w:rFonts w:ascii="Arial" w:hAnsi="Arial" w:cs="Arial"/>
            <w:noProof/>
          </w:rPr>
          <w:t>7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查找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32" w:history="1">
        <w:r w:rsidRPr="00513826">
          <w:rPr>
            <w:rStyle w:val="ad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find</w:t>
        </w:r>
        <w:r w:rsidRPr="00513826">
          <w:rPr>
            <w:rStyle w:val="ad"/>
            <w:noProof/>
          </w:rPr>
          <w:t>，根据文属性进行查找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33" w:history="1">
        <w:r w:rsidRPr="00513826">
          <w:rPr>
            <w:rStyle w:val="ad"/>
            <w:noProof/>
          </w:rPr>
          <w:t>7.1.1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基于文件名进行查找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34" w:history="1">
        <w:r w:rsidRPr="00513826">
          <w:rPr>
            <w:rStyle w:val="ad"/>
            <w:noProof/>
          </w:rPr>
          <w:t>7.1.2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文件修改时间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35" w:history="1">
        <w:r w:rsidRPr="00513826">
          <w:rPr>
            <w:rStyle w:val="ad"/>
            <w:noProof/>
          </w:rPr>
          <w:t>7.1.3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文件大小，</w:t>
        </w:r>
        <w:r w:rsidRPr="00513826">
          <w:rPr>
            <w:rStyle w:val="ad"/>
            <w:noProof/>
          </w:rPr>
          <w:t>-size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36" w:history="1">
        <w:r w:rsidRPr="00513826">
          <w:rPr>
            <w:rStyle w:val="ad"/>
            <w:noProof/>
          </w:rPr>
          <w:t>7.1.4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所有者，所属组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37" w:history="1">
        <w:r w:rsidRPr="00513826">
          <w:rPr>
            <w:rStyle w:val="ad"/>
            <w:noProof/>
          </w:rPr>
          <w:t>7.1.5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支持对找到的文件操作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38" w:history="1">
        <w:r w:rsidRPr="00513826">
          <w:rPr>
            <w:rStyle w:val="ad"/>
            <w:noProof/>
          </w:rPr>
          <w:t>7.1.6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find –help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39" w:history="1">
        <w:r w:rsidRPr="00513826">
          <w:rPr>
            <w:rStyle w:val="ad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grep</w:t>
        </w:r>
        <w:r w:rsidRPr="00513826">
          <w:rPr>
            <w:rStyle w:val="ad"/>
            <w:noProof/>
          </w:rPr>
          <w:t>，根据文件内容进行查找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940" w:history="1">
        <w:r w:rsidRPr="00513826">
          <w:rPr>
            <w:rStyle w:val="ad"/>
            <w:rFonts w:ascii="Arial" w:hAnsi="Arial" w:cs="Arial"/>
            <w:noProof/>
          </w:rPr>
          <w:t>8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41" w:history="1">
        <w:r w:rsidRPr="00513826">
          <w:rPr>
            <w:rStyle w:val="ad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wc</w:t>
        </w:r>
        <w:r w:rsidRPr="00513826">
          <w:rPr>
            <w:rStyle w:val="ad"/>
            <w:noProof/>
          </w:rPr>
          <w:t>，内容统计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42" w:history="1">
        <w:r w:rsidRPr="00513826">
          <w:rPr>
            <w:rStyle w:val="ad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磁盘统计</w:t>
        </w:r>
        <w:r w:rsidRPr="00513826">
          <w:rPr>
            <w:rStyle w:val="ad"/>
            <w:noProof/>
          </w:rPr>
          <w:t>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43" w:history="1">
        <w:r w:rsidRPr="00513826">
          <w:rPr>
            <w:rStyle w:val="ad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占用空间统计</w:t>
        </w:r>
        <w:r w:rsidRPr="00513826">
          <w:rPr>
            <w:rStyle w:val="ad"/>
            <w:noProof/>
          </w:rPr>
          <w:t xml:space="preserve"> 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944" w:history="1">
        <w:r w:rsidRPr="00513826">
          <w:rPr>
            <w:rStyle w:val="ad"/>
            <w:rFonts w:ascii="Arial" w:hAnsi="Arial" w:cs="Arial"/>
            <w:noProof/>
          </w:rPr>
          <w:t>9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打包，压缩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45" w:history="1">
        <w:r w:rsidRPr="00513826">
          <w:rPr>
            <w:rStyle w:val="ad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打包压缩</w:t>
        </w:r>
        <w:r w:rsidRPr="00513826">
          <w:rPr>
            <w:rStyle w:val="ad"/>
            <w:noProof/>
          </w:rPr>
          <w:t>,zcvf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46" w:history="1">
        <w:r w:rsidRPr="00513826">
          <w:rPr>
            <w:rStyle w:val="ad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拆包解压，</w:t>
        </w:r>
        <w:r w:rsidRPr="00513826">
          <w:rPr>
            <w:rStyle w:val="ad"/>
            <w:noProof/>
          </w:rPr>
          <w:t>zxvf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47" w:history="1">
        <w:r w:rsidRPr="00513826">
          <w:rPr>
            <w:rStyle w:val="ad"/>
            <w:noProof/>
          </w:rPr>
          <w:t>9.3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如果仅仅需要打包，不需要压缩，省略</w:t>
        </w:r>
        <w:r w:rsidRPr="00513826">
          <w:rPr>
            <w:rStyle w:val="ad"/>
            <w:noProof/>
          </w:rPr>
          <w:t>z</w:t>
        </w:r>
        <w:r w:rsidRPr="00513826">
          <w:rPr>
            <w:rStyle w:val="ad"/>
            <w:noProof/>
          </w:rPr>
          <w:t>参数，使用</w:t>
        </w:r>
        <w:r w:rsidRPr="00513826">
          <w:rPr>
            <w:rStyle w:val="ad"/>
            <w:noProof/>
          </w:rPr>
          <w:t>.tar</w:t>
        </w:r>
        <w:r w:rsidRPr="00513826">
          <w:rPr>
            <w:rStyle w:val="ad"/>
            <w:noProof/>
          </w:rPr>
          <w:t>后缀即可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48" w:history="1">
        <w:r w:rsidRPr="00513826">
          <w:rPr>
            <w:rStyle w:val="ad"/>
            <w:noProof/>
          </w:rPr>
          <w:t>9.4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打包时若打包的多个文件，可以同时指定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49" w:history="1">
        <w:r w:rsidRPr="00513826">
          <w:rPr>
            <w:rStyle w:val="ad"/>
            <w:noProof/>
          </w:rPr>
          <w:t>9.5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压缩的选项</w:t>
        </w:r>
        <w:r w:rsidRPr="00513826">
          <w:rPr>
            <w:rStyle w:val="ad"/>
            <w:noProof/>
          </w:rPr>
          <w:t>z</w:t>
        </w:r>
        <w:r w:rsidRPr="00513826">
          <w:rPr>
            <w:rStyle w:val="ad"/>
            <w:noProof/>
          </w:rPr>
          <w:t>，还可能是</w:t>
        </w:r>
        <w:r w:rsidRPr="00513826">
          <w:rPr>
            <w:rStyle w:val="ad"/>
            <w:noProof/>
          </w:rPr>
          <w:t>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950" w:history="1">
        <w:r w:rsidRPr="00513826">
          <w:rPr>
            <w:rStyle w:val="ad"/>
            <w:rFonts w:ascii="Arial" w:hAnsi="Arial" w:cs="Arial"/>
            <w:noProof/>
          </w:rPr>
          <w:t>10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链接文件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951" w:history="1">
        <w:r w:rsidRPr="00513826">
          <w:rPr>
            <w:rStyle w:val="ad"/>
            <w:rFonts w:ascii="Arial" w:hAnsi="Arial" w:cs="Arial"/>
            <w:noProof/>
          </w:rPr>
          <w:t>11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shell</w:t>
        </w:r>
        <w:r w:rsidRPr="00513826">
          <w:rPr>
            <w:rStyle w:val="ad"/>
            <w:noProof/>
          </w:rPr>
          <w:t>（</w:t>
        </w:r>
        <w:r w:rsidRPr="00513826">
          <w:rPr>
            <w:rStyle w:val="ad"/>
            <w:noProof/>
          </w:rPr>
          <w:t>bash</w:t>
        </w:r>
        <w:r w:rsidRPr="00513826">
          <w:rPr>
            <w:rStyle w:val="ad"/>
            <w:noProof/>
          </w:rPr>
          <w:t>）操作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52" w:history="1">
        <w:r w:rsidRPr="00513826">
          <w:rPr>
            <w:rStyle w:val="ad"/>
            <w:noProof/>
          </w:rPr>
          <w:t>11.1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快捷键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53" w:history="1">
        <w:r w:rsidRPr="00513826">
          <w:rPr>
            <w:rStyle w:val="ad"/>
            <w:noProof/>
          </w:rPr>
          <w:t>11.1.1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ctrl+c</w:t>
        </w:r>
        <w:r w:rsidRPr="00513826">
          <w:rPr>
            <w:rStyle w:val="ad"/>
            <w:noProof/>
          </w:rPr>
          <w:t>，终止执行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54" w:history="1">
        <w:r w:rsidRPr="00513826">
          <w:rPr>
            <w:rStyle w:val="ad"/>
            <w:noProof/>
          </w:rPr>
          <w:t>11.1.2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ctrl+a</w:t>
        </w:r>
        <w:r w:rsidRPr="00513826">
          <w:rPr>
            <w:rStyle w:val="ad"/>
            <w:noProof/>
          </w:rPr>
          <w:t>，命令头，</w:t>
        </w:r>
        <w:r w:rsidRPr="00513826">
          <w:rPr>
            <w:rStyle w:val="ad"/>
            <w:noProof/>
          </w:rPr>
          <w:t>ahead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55" w:history="1">
        <w:r w:rsidRPr="00513826">
          <w:rPr>
            <w:rStyle w:val="ad"/>
            <w:noProof/>
          </w:rPr>
          <w:t>11.1.3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ctrl+e</w:t>
        </w:r>
        <w:r w:rsidRPr="00513826">
          <w:rPr>
            <w:rStyle w:val="ad"/>
            <w:noProof/>
          </w:rPr>
          <w:t>，命令尾，</w:t>
        </w:r>
        <w:r w:rsidRPr="00513826">
          <w:rPr>
            <w:rStyle w:val="ad"/>
            <w:noProof/>
          </w:rPr>
          <w:t>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56" w:history="1">
        <w:r w:rsidRPr="00513826">
          <w:rPr>
            <w:rStyle w:val="ad"/>
            <w:noProof/>
          </w:rPr>
          <w:t>11.1.4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ctrl+m</w:t>
        </w:r>
        <w:r w:rsidRPr="00513826">
          <w:rPr>
            <w:rStyle w:val="ad"/>
            <w:noProof/>
          </w:rPr>
          <w:t>，输入</w:t>
        </w:r>
        <w:r w:rsidRPr="00513826">
          <w:rPr>
            <w:rStyle w:val="ad"/>
            <w:noProof/>
          </w:rPr>
          <w:t>Enter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57" w:history="1">
        <w:r w:rsidRPr="00513826">
          <w:rPr>
            <w:rStyle w:val="ad"/>
            <w:noProof/>
          </w:rPr>
          <w:t>11.1.5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ctrl+d</w:t>
        </w:r>
        <w:r w:rsidRPr="00513826">
          <w:rPr>
            <w:rStyle w:val="ad"/>
            <w:noProof/>
          </w:rPr>
          <w:t>，结束输入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58" w:history="1">
        <w:r w:rsidRPr="00513826">
          <w:rPr>
            <w:rStyle w:val="ad"/>
            <w:noProof/>
          </w:rPr>
          <w:t>11.1.6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Tab</w:t>
        </w:r>
        <w:r w:rsidRPr="00513826">
          <w:rPr>
            <w:rStyle w:val="ad"/>
            <w:noProof/>
          </w:rPr>
          <w:t>，补全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959" w:history="1">
        <w:r w:rsidRPr="00513826">
          <w:rPr>
            <w:rStyle w:val="ad"/>
            <w:noProof/>
          </w:rPr>
          <w:t>11.1.7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上下，光标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60" w:history="1">
        <w:r w:rsidRPr="00513826">
          <w:rPr>
            <w:rStyle w:val="ad"/>
            <w:noProof/>
          </w:rPr>
          <w:t>11.2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&gt;&gt;, &gt;</w:t>
        </w:r>
        <w:r w:rsidRPr="00513826">
          <w:rPr>
            <w:rStyle w:val="ad"/>
            <w:noProof/>
          </w:rPr>
          <w:t>，输出重定向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61" w:history="1">
        <w:r w:rsidRPr="00513826">
          <w:rPr>
            <w:rStyle w:val="ad"/>
            <w:noProof/>
          </w:rPr>
          <w:t>11.3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&lt;, &lt;&lt;, </w:t>
        </w:r>
        <w:r w:rsidRPr="00513826">
          <w:rPr>
            <w:rStyle w:val="ad"/>
            <w:noProof/>
          </w:rPr>
          <w:t>输入重定向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62" w:history="1">
        <w:r w:rsidRPr="00513826">
          <w:rPr>
            <w:rStyle w:val="ad"/>
            <w:noProof/>
          </w:rPr>
          <w:t>11.4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|</w:t>
        </w:r>
        <w:r w:rsidRPr="00513826">
          <w:rPr>
            <w:rStyle w:val="ad"/>
            <w:noProof/>
          </w:rPr>
          <w:t>，管道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63" w:history="1">
        <w:r w:rsidRPr="00513826">
          <w:rPr>
            <w:rStyle w:val="ad"/>
            <w:noProof/>
          </w:rPr>
          <w:t>11.5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&amp;&amp;, ||</w:t>
        </w:r>
        <w:r w:rsidRPr="00513826">
          <w:rPr>
            <w:rStyle w:val="ad"/>
            <w:noProof/>
          </w:rPr>
          <w:t>，短路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964" w:history="1">
        <w:r w:rsidRPr="00513826">
          <w:rPr>
            <w:rStyle w:val="ad"/>
            <w:noProof/>
          </w:rPr>
          <w:t>11.5.1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命令</w:t>
        </w:r>
        <w:r w:rsidRPr="00513826">
          <w:rPr>
            <w:rStyle w:val="ad"/>
            <w:noProof/>
          </w:rPr>
          <w:t xml:space="preserve">A  &amp;&amp; </w:t>
        </w:r>
        <w:r w:rsidRPr="00513826">
          <w:rPr>
            <w:rStyle w:val="ad"/>
            <w:noProof/>
          </w:rPr>
          <w:t>命令</w:t>
        </w:r>
        <w:r w:rsidRPr="00513826">
          <w:rPr>
            <w:rStyle w:val="ad"/>
            <w:noProof/>
          </w:rPr>
          <w:t>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965" w:history="1">
        <w:r w:rsidRPr="00513826">
          <w:rPr>
            <w:rStyle w:val="ad"/>
            <w:noProof/>
          </w:rPr>
          <w:t>11.5.2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命令</w:t>
        </w:r>
        <w:r w:rsidRPr="00513826">
          <w:rPr>
            <w:rStyle w:val="ad"/>
            <w:noProof/>
          </w:rPr>
          <w:t xml:space="preserve">A  || </w:t>
        </w:r>
        <w:r w:rsidRPr="00513826">
          <w:rPr>
            <w:rStyle w:val="ad"/>
            <w:noProof/>
          </w:rPr>
          <w:t>命令</w:t>
        </w:r>
        <w:r w:rsidRPr="00513826">
          <w:rPr>
            <w:rStyle w:val="ad"/>
            <w:noProof/>
          </w:rPr>
          <w:t>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66" w:history="1">
        <w:r w:rsidRPr="00513826">
          <w:rPr>
            <w:rStyle w:val="ad"/>
            <w:noProof/>
          </w:rPr>
          <w:t>11.6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命令历史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67" w:history="1">
        <w:r w:rsidRPr="00513826">
          <w:rPr>
            <w:rStyle w:val="ad"/>
            <w:noProof/>
          </w:rPr>
          <w:t>11.6.1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history</w:t>
        </w:r>
        <w:r w:rsidRPr="00513826">
          <w:rPr>
            <w:rStyle w:val="ad"/>
            <w:noProof/>
          </w:rPr>
          <w:t>，得到全部历史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68" w:history="1">
        <w:r w:rsidRPr="00513826">
          <w:rPr>
            <w:rStyle w:val="ad"/>
            <w:noProof/>
          </w:rPr>
          <w:t>11.6.2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!</w:t>
        </w:r>
        <w:r w:rsidRPr="00513826">
          <w:rPr>
            <w:rStyle w:val="ad"/>
            <w:noProof/>
          </w:rPr>
          <w:t>历史命令序号，快速执行历史命令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69" w:history="1">
        <w:r w:rsidRPr="00513826">
          <w:rPr>
            <w:rStyle w:val="ad"/>
            <w:noProof/>
          </w:rPr>
          <w:t>11.6.3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!!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70" w:history="1">
        <w:r w:rsidRPr="00513826">
          <w:rPr>
            <w:rStyle w:val="ad"/>
            <w:noProof/>
          </w:rPr>
          <w:t>11.7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环境变量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971" w:history="1">
        <w:r w:rsidRPr="00513826">
          <w:rPr>
            <w:rStyle w:val="ad"/>
            <w:noProof/>
          </w:rPr>
          <w:t>11.7.1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会话设置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7972" w:history="1">
        <w:r w:rsidRPr="00513826">
          <w:rPr>
            <w:rStyle w:val="ad"/>
            <w:noProof/>
          </w:rPr>
          <w:t>11.7.2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永久设置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73" w:history="1">
        <w:r w:rsidRPr="00513826">
          <w:rPr>
            <w:rStyle w:val="ad"/>
            <w:noProof/>
          </w:rPr>
          <w:t>11.8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shell</w:t>
        </w:r>
        <w:r w:rsidRPr="00513826">
          <w:rPr>
            <w:rStyle w:val="ad"/>
            <w:noProof/>
          </w:rPr>
          <w:t>编程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974" w:history="1">
        <w:r w:rsidRPr="00513826">
          <w:rPr>
            <w:rStyle w:val="ad"/>
            <w:rFonts w:ascii="Arial" w:hAnsi="Arial" w:cs="Arial"/>
            <w:noProof/>
          </w:rPr>
          <w:t>12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重启，关机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975" w:history="1">
        <w:r w:rsidRPr="00513826">
          <w:rPr>
            <w:rStyle w:val="ad"/>
            <w:rFonts w:ascii="Arial" w:hAnsi="Arial" w:cs="Arial"/>
            <w:noProof/>
          </w:rPr>
          <w:t>13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进程管理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76" w:history="1">
        <w:r w:rsidRPr="00513826">
          <w:rPr>
            <w:rStyle w:val="ad"/>
            <w:noProof/>
          </w:rPr>
          <w:t>13.1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ps</w:t>
        </w:r>
        <w:r w:rsidRPr="00513826">
          <w:rPr>
            <w:rStyle w:val="ad"/>
            <w:noProof/>
          </w:rPr>
          <w:t>，</w:t>
        </w:r>
        <w:r w:rsidRPr="00513826">
          <w:rPr>
            <w:rStyle w:val="ad"/>
            <w:noProof/>
          </w:rPr>
          <w:t>process 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77" w:history="1">
        <w:r w:rsidRPr="00513826">
          <w:rPr>
            <w:rStyle w:val="ad"/>
            <w:noProof/>
          </w:rPr>
          <w:t>13.2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top</w:t>
        </w:r>
        <w:r w:rsidRPr="00513826">
          <w:rPr>
            <w:rStyle w:val="ad"/>
            <w:noProof/>
          </w:rPr>
          <w:t>，任务管理器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78" w:history="1">
        <w:r w:rsidRPr="00513826">
          <w:rPr>
            <w:rStyle w:val="ad"/>
            <w:noProof/>
          </w:rPr>
          <w:t>13.3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netstat</w:t>
        </w:r>
        <w:r w:rsidRPr="00513826">
          <w:rPr>
            <w:rStyle w:val="ad"/>
            <w:noProof/>
          </w:rPr>
          <w:t>，网络使用状态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79" w:history="1">
        <w:r w:rsidRPr="00513826">
          <w:rPr>
            <w:rStyle w:val="ad"/>
            <w:noProof/>
          </w:rPr>
          <w:t>13.4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kill</w:t>
        </w:r>
        <w:r w:rsidRPr="00513826">
          <w:rPr>
            <w:rStyle w:val="ad"/>
            <w:noProof/>
          </w:rPr>
          <w:t>，终止进程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80" w:history="1">
        <w:r w:rsidRPr="00513826">
          <w:rPr>
            <w:rStyle w:val="ad"/>
            <w:noProof/>
          </w:rPr>
          <w:t>13.5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守护进程</w:t>
        </w:r>
        <w:r w:rsidRPr="00513826">
          <w:rPr>
            <w:rStyle w:val="ad"/>
            <w:noProof/>
          </w:rPr>
          <w:t>daemon</w:t>
        </w:r>
        <w:r w:rsidRPr="00513826">
          <w:rPr>
            <w:rStyle w:val="ad"/>
            <w:noProof/>
          </w:rPr>
          <w:t>，服务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81" w:history="1">
        <w:r w:rsidRPr="00513826">
          <w:rPr>
            <w:rStyle w:val="ad"/>
            <w:noProof/>
          </w:rPr>
          <w:t>13.5.1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chkconfig</w:t>
        </w:r>
        <w:r w:rsidRPr="00513826">
          <w:rPr>
            <w:rStyle w:val="ad"/>
            <w:noProof/>
          </w:rPr>
          <w:t>，查看自动启动状态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82" w:history="1">
        <w:r w:rsidRPr="00513826">
          <w:rPr>
            <w:rStyle w:val="ad"/>
            <w:noProof/>
          </w:rPr>
          <w:t>13.5.2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chkconfig</w:t>
        </w:r>
        <w:r w:rsidRPr="00513826">
          <w:rPr>
            <w:rStyle w:val="ad"/>
            <w:noProof/>
          </w:rPr>
          <w:t>，更改自动启动状态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83" w:history="1">
        <w:r w:rsidRPr="00513826">
          <w:rPr>
            <w:rStyle w:val="ad"/>
            <w:noProof/>
          </w:rPr>
          <w:t>13.5.3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service</w:t>
        </w:r>
        <w:r w:rsidRPr="00513826">
          <w:rPr>
            <w:rStyle w:val="ad"/>
            <w:noProof/>
          </w:rPr>
          <w:t>，控制守护进程当前运行状态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84" w:history="1">
        <w:r w:rsidRPr="00513826">
          <w:rPr>
            <w:rStyle w:val="ad"/>
            <w:noProof/>
          </w:rPr>
          <w:t>13.6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/etc/rc.local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85" w:history="1">
        <w:r w:rsidRPr="00513826">
          <w:rPr>
            <w:rStyle w:val="ad"/>
            <w:noProof/>
          </w:rPr>
          <w:t>13.7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定时任务，</w:t>
        </w:r>
        <w:r w:rsidRPr="00513826">
          <w:rPr>
            <w:rStyle w:val="ad"/>
            <w:noProof/>
          </w:rPr>
          <w:t>crond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86" w:history="1">
        <w:r w:rsidRPr="00513826">
          <w:rPr>
            <w:rStyle w:val="ad"/>
            <w:noProof/>
          </w:rPr>
          <w:t>13.7.1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crontab -l</w:t>
        </w:r>
        <w:r w:rsidRPr="00513826">
          <w:rPr>
            <w:rStyle w:val="ad"/>
            <w:noProof/>
          </w:rPr>
          <w:t>，列出定时任务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87" w:history="1">
        <w:r w:rsidRPr="00513826">
          <w:rPr>
            <w:rStyle w:val="ad"/>
            <w:noProof/>
          </w:rPr>
          <w:t>13.7.2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crontab -e</w:t>
        </w:r>
        <w:r w:rsidRPr="00513826">
          <w:rPr>
            <w:rStyle w:val="ad"/>
            <w:noProof/>
          </w:rPr>
          <w:t>，编辑定时任务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88" w:history="1">
        <w:r w:rsidRPr="00513826">
          <w:rPr>
            <w:rStyle w:val="ad"/>
            <w:noProof/>
          </w:rPr>
          <w:t>13.7.3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crond</w:t>
        </w:r>
        <w:r w:rsidRPr="00513826">
          <w:rPr>
            <w:rStyle w:val="ad"/>
            <w:noProof/>
          </w:rPr>
          <w:t>守护进程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89" w:history="1">
        <w:r w:rsidRPr="00513826">
          <w:rPr>
            <w:rStyle w:val="ad"/>
            <w:noProof/>
          </w:rPr>
          <w:t>13.7.4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windows</w:t>
        </w:r>
        <w:r w:rsidRPr="00513826">
          <w:rPr>
            <w:rStyle w:val="ad"/>
            <w:noProof/>
          </w:rPr>
          <w:t>中称之为计划任务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7990" w:history="1">
        <w:r w:rsidRPr="00513826">
          <w:rPr>
            <w:rStyle w:val="ad"/>
            <w:rFonts w:ascii="Arial" w:hAnsi="Arial" w:cs="Arial"/>
            <w:noProof/>
          </w:rPr>
          <w:t>14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用户</w:t>
        </w:r>
        <w:r w:rsidRPr="00513826">
          <w:rPr>
            <w:rStyle w:val="ad"/>
            <w:noProof/>
          </w:rPr>
          <w:t>&amp;</w:t>
        </w:r>
        <w:r w:rsidRPr="00513826">
          <w:rPr>
            <w:rStyle w:val="ad"/>
            <w:noProof/>
          </w:rPr>
          <w:t>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91" w:history="1">
        <w:r w:rsidRPr="00513826">
          <w:rPr>
            <w:rStyle w:val="ad"/>
            <w:noProof/>
          </w:rPr>
          <w:t>14.1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root</w:t>
        </w:r>
        <w:r w:rsidRPr="00513826">
          <w:rPr>
            <w:rStyle w:val="ad"/>
            <w:noProof/>
          </w:rPr>
          <w:t>，超级管理员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92" w:history="1">
        <w:r w:rsidRPr="00513826">
          <w:rPr>
            <w:rStyle w:val="ad"/>
            <w:noProof/>
          </w:rPr>
          <w:t>14.2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组管理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93" w:history="1">
        <w:r w:rsidRPr="00513826">
          <w:rPr>
            <w:rStyle w:val="ad"/>
            <w:noProof/>
          </w:rPr>
          <w:t>14.2.1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/etc/group</w:t>
        </w:r>
        <w:r w:rsidRPr="00513826">
          <w:rPr>
            <w:rStyle w:val="ad"/>
            <w:noProof/>
          </w:rPr>
          <w:t>，组信息文件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94" w:history="1">
        <w:r w:rsidRPr="00513826">
          <w:rPr>
            <w:rStyle w:val="ad"/>
            <w:noProof/>
          </w:rPr>
          <w:t>14.2.2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groupadd</w:t>
        </w:r>
        <w:r w:rsidRPr="00513826">
          <w:rPr>
            <w:rStyle w:val="ad"/>
            <w:noProof/>
          </w:rPr>
          <w:t>，添加组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95" w:history="1">
        <w:r w:rsidRPr="00513826">
          <w:rPr>
            <w:rStyle w:val="ad"/>
            <w:noProof/>
          </w:rPr>
          <w:t>14.2.3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groupdel</w:t>
        </w:r>
        <w:r w:rsidRPr="00513826">
          <w:rPr>
            <w:rStyle w:val="ad"/>
            <w:noProof/>
          </w:rPr>
          <w:t>，删除组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96" w:history="1">
        <w:r w:rsidRPr="00513826">
          <w:rPr>
            <w:rStyle w:val="ad"/>
            <w:noProof/>
          </w:rPr>
          <w:t>14.2.4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groupmod, </w:t>
        </w:r>
        <w:r w:rsidRPr="00513826">
          <w:rPr>
            <w:rStyle w:val="ad"/>
            <w:noProof/>
          </w:rPr>
          <w:t>修改组信息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7997" w:history="1">
        <w:r w:rsidRPr="00513826">
          <w:rPr>
            <w:rStyle w:val="ad"/>
            <w:noProof/>
          </w:rPr>
          <w:t>14.3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98" w:history="1">
        <w:r w:rsidRPr="00513826">
          <w:rPr>
            <w:rStyle w:val="ad"/>
            <w:noProof/>
          </w:rPr>
          <w:t>14.3.1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/etc/passwd</w:t>
        </w:r>
        <w:r w:rsidRPr="00513826">
          <w:rPr>
            <w:rStyle w:val="ad"/>
            <w:noProof/>
          </w:rPr>
          <w:t>，用户信息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7999" w:history="1">
        <w:r w:rsidRPr="00513826">
          <w:rPr>
            <w:rStyle w:val="ad"/>
            <w:noProof/>
          </w:rPr>
          <w:t>14.3.2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/etc/shadow, </w:t>
        </w:r>
        <w:r w:rsidRPr="00513826">
          <w:rPr>
            <w:rStyle w:val="ad"/>
            <w:noProof/>
          </w:rPr>
          <w:t>用户密码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_Toc534637999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8000" w:history="1">
        <w:r w:rsidRPr="00513826">
          <w:rPr>
            <w:rStyle w:val="ad"/>
            <w:noProof/>
          </w:rPr>
          <w:t>14.3.3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useradd</w:t>
        </w:r>
        <w:r w:rsidRPr="00513826">
          <w:rPr>
            <w:rStyle w:val="ad"/>
            <w:noProof/>
          </w:rPr>
          <w:t>，添加用户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8001" w:history="1">
        <w:r w:rsidRPr="00513826">
          <w:rPr>
            <w:rStyle w:val="ad"/>
            <w:noProof/>
          </w:rPr>
          <w:t>14.3.4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passwd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8002" w:history="1">
        <w:r w:rsidRPr="00513826">
          <w:rPr>
            <w:rStyle w:val="ad"/>
            <w:noProof/>
          </w:rPr>
          <w:t>14.3.5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userdel</w:t>
        </w:r>
        <w:r w:rsidRPr="00513826">
          <w:rPr>
            <w:rStyle w:val="ad"/>
            <w:noProof/>
          </w:rPr>
          <w:t>，删除用户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8003" w:history="1">
        <w:r w:rsidRPr="00513826">
          <w:rPr>
            <w:rStyle w:val="ad"/>
            <w:noProof/>
          </w:rPr>
          <w:t>14.3.6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usermod</w:t>
        </w:r>
        <w:r w:rsidRPr="00513826">
          <w:rPr>
            <w:rStyle w:val="ad"/>
            <w:noProof/>
          </w:rPr>
          <w:t>，修改用户信息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04" w:history="1">
        <w:r w:rsidRPr="00513826">
          <w:rPr>
            <w:rStyle w:val="ad"/>
            <w:noProof/>
          </w:rPr>
          <w:t>14.4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用户和组之间的关系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8005" w:history="1">
        <w:r w:rsidRPr="00513826">
          <w:rPr>
            <w:rStyle w:val="ad"/>
            <w:noProof/>
          </w:rPr>
          <w:t>14.4.1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groups</w:t>
        </w:r>
        <w:r w:rsidRPr="00513826">
          <w:rPr>
            <w:rStyle w:val="ad"/>
            <w:noProof/>
          </w:rPr>
          <w:t>，查看用户所属的组列表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06" w:history="1">
        <w:r w:rsidRPr="00513826">
          <w:rPr>
            <w:rStyle w:val="ad"/>
            <w:noProof/>
          </w:rPr>
          <w:t>14.4.2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有效组（当前组）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8007" w:history="1">
        <w:r w:rsidRPr="00513826">
          <w:rPr>
            <w:rStyle w:val="ad"/>
            <w:noProof/>
          </w:rPr>
          <w:t>14.4.3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newgrp</w:t>
        </w:r>
        <w:r w:rsidRPr="00513826">
          <w:rPr>
            <w:rStyle w:val="ad"/>
            <w:noProof/>
          </w:rPr>
          <w:t>，修改有效组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08" w:history="1">
        <w:r w:rsidRPr="00513826">
          <w:rPr>
            <w:rStyle w:val="ad"/>
            <w:noProof/>
          </w:rPr>
          <w:t>14.5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su</w:t>
        </w:r>
        <w:r w:rsidRPr="00513826">
          <w:rPr>
            <w:rStyle w:val="ad"/>
            <w:noProof/>
          </w:rPr>
          <w:t>，切换用户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09" w:history="1">
        <w:r w:rsidRPr="00513826">
          <w:rPr>
            <w:rStyle w:val="ad"/>
            <w:noProof/>
          </w:rPr>
          <w:t>14.6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id</w:t>
        </w:r>
        <w:r w:rsidRPr="00513826">
          <w:rPr>
            <w:rStyle w:val="ad"/>
            <w:noProof/>
          </w:rPr>
          <w:t>，获取用户的信息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10" w:history="1">
        <w:r w:rsidRPr="00513826">
          <w:rPr>
            <w:rStyle w:val="ad"/>
            <w:noProof/>
          </w:rPr>
          <w:t>14.7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whoami</w:t>
        </w:r>
        <w:r w:rsidRPr="00513826">
          <w:rPr>
            <w:rStyle w:val="ad"/>
            <w:noProof/>
          </w:rPr>
          <w:t>，我是谁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11" w:history="1">
        <w:r w:rsidRPr="00513826">
          <w:rPr>
            <w:rStyle w:val="ad"/>
            <w:noProof/>
          </w:rPr>
          <w:t>14.8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who</w:t>
        </w:r>
        <w:r w:rsidRPr="00513826">
          <w:rPr>
            <w:rStyle w:val="ad"/>
            <w:noProof/>
          </w:rPr>
          <w:t>，都有谁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12" w:history="1">
        <w:r w:rsidRPr="00513826">
          <w:rPr>
            <w:rStyle w:val="ad"/>
            <w:noProof/>
          </w:rPr>
          <w:t>14.9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文件权限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13" w:history="1">
        <w:r w:rsidRPr="00513826">
          <w:rPr>
            <w:rStyle w:val="ad"/>
            <w:noProof/>
          </w:rPr>
          <w:t>14.9.1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权限判定流程，重要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14" w:history="1">
        <w:r w:rsidRPr="00513826">
          <w:rPr>
            <w:rStyle w:val="ad"/>
            <w:noProof/>
          </w:rPr>
          <w:t>14.9.2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权限管理，</w:t>
        </w:r>
        <w:r w:rsidRPr="00513826">
          <w:rPr>
            <w:rStyle w:val="ad"/>
            <w:noProof/>
          </w:rPr>
          <w:t>chmod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8015" w:history="1">
        <w:r w:rsidRPr="00513826">
          <w:rPr>
            <w:rStyle w:val="ad"/>
            <w:noProof/>
          </w:rPr>
          <w:t>14.9.3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chown</w:t>
        </w:r>
        <w:r w:rsidRPr="00513826">
          <w:rPr>
            <w:rStyle w:val="ad"/>
            <w:noProof/>
          </w:rPr>
          <w:t>，修改所有者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8016" w:history="1">
        <w:r w:rsidRPr="00513826">
          <w:rPr>
            <w:rStyle w:val="ad"/>
            <w:noProof/>
          </w:rPr>
          <w:t>14.9.4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chgrp</w:t>
        </w:r>
        <w:r w:rsidRPr="00513826">
          <w:rPr>
            <w:rStyle w:val="ad"/>
            <w:noProof/>
          </w:rPr>
          <w:t>，修改所属组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17" w:history="1">
        <w:r w:rsidRPr="00513826">
          <w:rPr>
            <w:rStyle w:val="ad"/>
            <w:noProof/>
          </w:rPr>
          <w:t>14.9.5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权限的限制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8018" w:history="1">
        <w:r w:rsidRPr="00513826">
          <w:rPr>
            <w:rStyle w:val="ad"/>
            <w:noProof/>
          </w:rPr>
          <w:t>14.9.6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sudo</w:t>
        </w:r>
        <w:r w:rsidRPr="00513826">
          <w:rPr>
            <w:rStyle w:val="ad"/>
            <w:noProof/>
          </w:rPr>
          <w:t>，提权工具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8019" w:history="1">
        <w:r w:rsidRPr="00513826">
          <w:rPr>
            <w:rStyle w:val="ad"/>
            <w:rFonts w:ascii="Arial" w:hAnsi="Arial" w:cs="Arial"/>
            <w:noProof/>
          </w:rPr>
          <w:t>15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网络配置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20" w:history="1">
        <w:r w:rsidRPr="00513826">
          <w:rPr>
            <w:rStyle w:val="ad"/>
            <w:noProof/>
          </w:rPr>
          <w:t>15.1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桥接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21" w:history="1">
        <w:r w:rsidRPr="00513826">
          <w:rPr>
            <w:rStyle w:val="ad"/>
            <w:noProof/>
          </w:rPr>
          <w:t>15.2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网卡配置文件</w:t>
        </w:r>
        <w:r w:rsidRPr="00513826">
          <w:rPr>
            <w:rStyle w:val="ad"/>
            <w:noProof/>
          </w:rPr>
          <w:t xml:space="preserve"> ifcfg-eth0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22" w:history="1">
        <w:r w:rsidRPr="00513826">
          <w:rPr>
            <w:rStyle w:val="ad"/>
            <w:noProof/>
          </w:rPr>
          <w:t>15.3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ifconfig, </w:t>
        </w:r>
        <w:r w:rsidRPr="00513826">
          <w:rPr>
            <w:rStyle w:val="ad"/>
            <w:noProof/>
          </w:rPr>
          <w:t>查看当前的网络端口信息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23" w:history="1">
        <w:r w:rsidRPr="00513826">
          <w:rPr>
            <w:rStyle w:val="ad"/>
            <w:noProof/>
          </w:rPr>
          <w:t>15.4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 xml:space="preserve">ifconfig </w:t>
        </w:r>
        <w:r w:rsidRPr="00513826">
          <w:rPr>
            <w:rStyle w:val="ad"/>
            <w:noProof/>
          </w:rPr>
          <w:t>网卡</w:t>
        </w:r>
        <w:r w:rsidRPr="00513826">
          <w:rPr>
            <w:rStyle w:val="ad"/>
            <w:noProof/>
          </w:rPr>
          <w:t xml:space="preserve"> up||down</w:t>
        </w:r>
        <w:r w:rsidRPr="00513826">
          <w:rPr>
            <w:rStyle w:val="ad"/>
            <w:noProof/>
          </w:rPr>
          <w:t>，启用</w:t>
        </w:r>
        <w:r w:rsidRPr="00513826">
          <w:rPr>
            <w:rStyle w:val="ad"/>
            <w:noProof/>
          </w:rPr>
          <w:t>||</w:t>
        </w:r>
        <w:r w:rsidRPr="00513826">
          <w:rPr>
            <w:rStyle w:val="ad"/>
            <w:noProof/>
          </w:rPr>
          <w:t>关闭某个网卡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24" w:history="1">
        <w:r w:rsidRPr="00513826">
          <w:rPr>
            <w:rStyle w:val="ad"/>
            <w:noProof/>
          </w:rPr>
          <w:t>15.5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service network restart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25" w:history="1">
        <w:r w:rsidRPr="00513826">
          <w:rPr>
            <w:rStyle w:val="ad"/>
            <w:noProof/>
          </w:rPr>
          <w:t>15.6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防火墙，</w:t>
        </w:r>
        <w:r w:rsidRPr="00513826">
          <w:rPr>
            <w:rStyle w:val="ad"/>
            <w:noProof/>
          </w:rPr>
          <w:t>iptables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26" w:history="1">
        <w:r w:rsidRPr="00513826">
          <w:rPr>
            <w:rStyle w:val="ad"/>
            <w:noProof/>
          </w:rPr>
          <w:t>15.7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selinux, setenforcing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27" w:history="1">
        <w:r w:rsidRPr="00513826">
          <w:rPr>
            <w:rStyle w:val="ad"/>
            <w:noProof/>
          </w:rPr>
          <w:t>15.8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ping</w:t>
        </w:r>
        <w:r w:rsidRPr="00513826">
          <w:rPr>
            <w:rStyle w:val="ad"/>
            <w:noProof/>
          </w:rPr>
          <w:t>，测试网络连通性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8028" w:history="1">
        <w:r w:rsidRPr="00513826">
          <w:rPr>
            <w:rStyle w:val="ad"/>
            <w:rFonts w:ascii="Arial" w:hAnsi="Arial" w:cs="Arial"/>
            <w:noProof/>
          </w:rPr>
          <w:t>16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软件管理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29" w:history="1">
        <w:r w:rsidRPr="00513826">
          <w:rPr>
            <w:rStyle w:val="ad"/>
            <w:noProof/>
          </w:rPr>
          <w:t>16.1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源码安装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30" w:history="1">
        <w:r w:rsidRPr="00513826">
          <w:rPr>
            <w:rStyle w:val="ad"/>
            <w:noProof/>
          </w:rPr>
          <w:t>16.2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二进制安装包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31" w:history="1">
        <w:r w:rsidRPr="00513826">
          <w:rPr>
            <w:rStyle w:val="ad"/>
            <w:noProof/>
          </w:rPr>
          <w:t>16.3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包管理器，建议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32" w:history="1">
        <w:r w:rsidRPr="00513826">
          <w:rPr>
            <w:rStyle w:val="ad"/>
            <w:noProof/>
          </w:rPr>
          <w:t>16.4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wget</w:t>
        </w:r>
        <w:r w:rsidRPr="00513826">
          <w:rPr>
            <w:rStyle w:val="ad"/>
            <w:noProof/>
          </w:rPr>
          <w:t>，下载资源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33" w:history="1">
        <w:r w:rsidRPr="00513826">
          <w:rPr>
            <w:rStyle w:val="ad"/>
            <w:noProof/>
          </w:rPr>
          <w:t>16.5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gcc, C</w:t>
        </w:r>
        <w:r w:rsidRPr="00513826">
          <w:rPr>
            <w:rStyle w:val="ad"/>
            <w:noProof/>
          </w:rPr>
          <w:t>的编译器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34" w:history="1">
        <w:r w:rsidRPr="00513826">
          <w:rPr>
            <w:rStyle w:val="ad"/>
            <w:noProof/>
          </w:rPr>
          <w:t>16.6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git</w:t>
        </w:r>
        <w:r w:rsidRPr="00513826">
          <w:rPr>
            <w:rStyle w:val="ad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35" w:history="1">
        <w:r w:rsidRPr="00513826">
          <w:rPr>
            <w:rStyle w:val="ad"/>
            <w:noProof/>
          </w:rPr>
          <w:t>16.6.1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先尝试选择</w:t>
        </w:r>
        <w:r w:rsidRPr="00513826">
          <w:rPr>
            <w:rStyle w:val="ad"/>
            <w:noProof/>
          </w:rPr>
          <w:t xml:space="preserve"> yum </w:t>
        </w:r>
        <w:r w:rsidRPr="00513826">
          <w:rPr>
            <w:rStyle w:val="ad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177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36" w:history="1">
        <w:r w:rsidRPr="00513826">
          <w:rPr>
            <w:rStyle w:val="ad"/>
            <w:noProof/>
          </w:rPr>
          <w:t>16.6.2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使用源码安装。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4638037" w:history="1">
        <w:r w:rsidRPr="00513826">
          <w:rPr>
            <w:rStyle w:val="ad"/>
            <w:noProof/>
          </w:rPr>
          <w:t>16.6.3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linux</w:t>
        </w:r>
        <w:r w:rsidRPr="00513826">
          <w:rPr>
            <w:rStyle w:val="ad"/>
            <w:noProof/>
          </w:rPr>
          <w:t>远程仓库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38" w:history="1">
        <w:r w:rsidRPr="00513826">
          <w:rPr>
            <w:rStyle w:val="ad"/>
            <w:noProof/>
          </w:rPr>
          <w:t>16.7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安装</w:t>
        </w:r>
        <w:r w:rsidRPr="00513826">
          <w:rPr>
            <w:rStyle w:val="ad"/>
            <w:noProof/>
          </w:rPr>
          <w:t>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182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39" w:history="1">
        <w:r w:rsidRPr="00513826">
          <w:rPr>
            <w:rStyle w:val="ad"/>
            <w:noProof/>
          </w:rPr>
          <w:t>16.7.1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下载</w:t>
        </w:r>
        <w:r w:rsidRPr="00513826">
          <w:rPr>
            <w:rStyle w:val="ad"/>
            <w:noProof/>
          </w:rPr>
          <w:t xml:space="preserve"> go</w:t>
        </w:r>
        <w:r w:rsidRPr="00513826">
          <w:rPr>
            <w:rStyle w:val="ad"/>
            <w:noProof/>
          </w:rPr>
          <w:t>的</w:t>
        </w:r>
        <w:r w:rsidRPr="00513826">
          <w:rPr>
            <w:rStyle w:val="ad"/>
            <w:noProof/>
          </w:rPr>
          <w:t>tarball</w:t>
        </w:r>
        <w:r w:rsidRPr="00513826">
          <w:rPr>
            <w:rStyle w:val="ad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40" w:history="1">
        <w:r w:rsidRPr="00513826">
          <w:rPr>
            <w:rStyle w:val="ad"/>
            <w:noProof/>
          </w:rPr>
          <w:t>16.7.2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解压到指定位置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41" w:history="1">
        <w:r w:rsidRPr="00513826">
          <w:rPr>
            <w:rStyle w:val="ad"/>
            <w:noProof/>
          </w:rPr>
          <w:t>16.7.3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将</w:t>
        </w:r>
        <w:r w:rsidRPr="00513826">
          <w:rPr>
            <w:rStyle w:val="ad"/>
            <w:noProof/>
          </w:rPr>
          <w:t xml:space="preserve"> go/bin </w:t>
        </w:r>
        <w:r w:rsidRPr="00513826">
          <w:rPr>
            <w:rStyle w:val="ad"/>
            <w:noProof/>
          </w:rPr>
          <w:t>加入到</w:t>
        </w:r>
        <w:r w:rsidRPr="00513826">
          <w:rPr>
            <w:rStyle w:val="ad"/>
            <w:noProof/>
          </w:rPr>
          <w:t xml:space="preserve"> PATH</w:t>
        </w:r>
        <w:r w:rsidRPr="00513826">
          <w:rPr>
            <w:rStyle w:val="ad"/>
            <w:noProof/>
          </w:rPr>
          <w:t>环境变量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42" w:history="1">
        <w:r w:rsidRPr="00513826">
          <w:rPr>
            <w:rStyle w:val="ad"/>
            <w:noProof/>
          </w:rPr>
          <w:t>16.7.4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配置</w:t>
        </w:r>
        <w:r w:rsidRPr="00513826">
          <w:rPr>
            <w:rStyle w:val="ad"/>
            <w:noProof/>
          </w:rPr>
          <w:t xml:space="preserve"> GOROOT </w:t>
        </w:r>
        <w:r w:rsidRPr="00513826">
          <w:rPr>
            <w:rStyle w:val="ad"/>
            <w:noProof/>
          </w:rPr>
          <w:t>环境变量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43" w:history="1">
        <w:r w:rsidRPr="00513826">
          <w:rPr>
            <w:rStyle w:val="ad"/>
            <w:noProof/>
          </w:rPr>
          <w:t>16.7.5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配置环境变量</w:t>
        </w:r>
        <w:r w:rsidRPr="00513826">
          <w:rPr>
            <w:rStyle w:val="ad"/>
            <w:noProof/>
          </w:rPr>
          <w:t>GOBIN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44" w:history="1">
        <w:r w:rsidRPr="00513826">
          <w:rPr>
            <w:rStyle w:val="ad"/>
            <w:noProof/>
          </w:rPr>
          <w:t>16.7.6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测试</w:t>
        </w:r>
        <w:r w:rsidRPr="00513826">
          <w:rPr>
            <w:rStyle w:val="ad"/>
            <w:noProof/>
          </w:rPr>
          <w:t xml:space="preserve"> go </w:t>
        </w:r>
        <w:r w:rsidRPr="00513826">
          <w:rPr>
            <w:rStyle w:val="ad"/>
            <w:noProof/>
          </w:rPr>
          <w:t>的使用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45" w:history="1">
        <w:r w:rsidRPr="00513826">
          <w:rPr>
            <w:rStyle w:val="ad"/>
            <w:noProof/>
          </w:rPr>
          <w:t>16.8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安装</w:t>
        </w:r>
        <w:r w:rsidRPr="00513826">
          <w:rPr>
            <w:rStyle w:val="ad"/>
            <w:noProof/>
          </w:rPr>
          <w:t>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46" w:history="1">
        <w:r w:rsidRPr="00513826">
          <w:rPr>
            <w:rStyle w:val="ad"/>
            <w:noProof/>
          </w:rPr>
          <w:t>16.8.1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解决依赖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47" w:history="1">
        <w:r w:rsidRPr="00513826">
          <w:rPr>
            <w:rStyle w:val="ad"/>
            <w:noProof/>
          </w:rPr>
          <w:t>16.8.2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下载需要的资源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48" w:history="1">
        <w:r w:rsidRPr="00513826">
          <w:rPr>
            <w:rStyle w:val="ad"/>
            <w:noProof/>
          </w:rPr>
          <w:t>16.8.3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解压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49" w:history="1">
        <w:r w:rsidRPr="00513826">
          <w:rPr>
            <w:rStyle w:val="ad"/>
            <w:noProof/>
          </w:rPr>
          <w:t>16.8.4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移动到合理位置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50" w:history="1">
        <w:r w:rsidRPr="00513826">
          <w:rPr>
            <w:rStyle w:val="ad"/>
            <w:noProof/>
          </w:rPr>
          <w:t>16.8.5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创建独立管理</w:t>
        </w:r>
        <w:r w:rsidRPr="00513826">
          <w:rPr>
            <w:rStyle w:val="ad"/>
            <w:noProof/>
          </w:rPr>
          <w:t>mysqld</w:t>
        </w:r>
        <w:r w:rsidRPr="00513826">
          <w:rPr>
            <w:rStyle w:val="ad"/>
            <w:noProof/>
          </w:rPr>
          <w:t>的用户和组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51" w:history="1">
        <w:r w:rsidRPr="00513826">
          <w:rPr>
            <w:rStyle w:val="ad"/>
            <w:noProof/>
          </w:rPr>
          <w:t>16.8.6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创建</w:t>
        </w:r>
        <w:r w:rsidRPr="00513826">
          <w:rPr>
            <w:rStyle w:val="ad"/>
            <w:noProof/>
          </w:rPr>
          <w:t xml:space="preserve"> mysql-files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52" w:history="1">
        <w:r w:rsidRPr="00513826">
          <w:rPr>
            <w:rStyle w:val="ad"/>
            <w:noProof/>
          </w:rPr>
          <w:t>16.8.7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执行初始化数据操作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191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53" w:history="1">
        <w:r w:rsidRPr="00513826">
          <w:rPr>
            <w:rStyle w:val="ad"/>
            <w:noProof/>
          </w:rPr>
          <w:t>16.8.8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初始化</w:t>
        </w:r>
        <w:r w:rsidRPr="00513826">
          <w:rPr>
            <w:rStyle w:val="ad"/>
            <w:noProof/>
          </w:rPr>
          <w:t>ssl_rsa</w:t>
        </w:r>
        <w:r w:rsidRPr="00513826">
          <w:rPr>
            <w:rStyle w:val="ad"/>
            <w:noProof/>
          </w:rPr>
          <w:t>，加密相关操作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54" w:history="1">
        <w:r w:rsidRPr="00513826">
          <w:rPr>
            <w:rStyle w:val="ad"/>
            <w:noProof/>
          </w:rPr>
          <w:t>16.8.9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提供了守护进程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55" w:history="1">
        <w:r w:rsidRPr="00513826">
          <w:rPr>
            <w:rStyle w:val="ad"/>
            <w:noProof/>
          </w:rPr>
          <w:t>16.8.10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通过</w:t>
        </w:r>
        <w:r w:rsidRPr="00513826">
          <w:rPr>
            <w:rStyle w:val="ad"/>
            <w:noProof/>
          </w:rPr>
          <w:t>service</w:t>
        </w:r>
        <w:r w:rsidRPr="00513826">
          <w:rPr>
            <w:rStyle w:val="ad"/>
            <w:noProof/>
          </w:rPr>
          <w:t>进行管理</w:t>
        </w:r>
        <w:r w:rsidRPr="00513826">
          <w:rPr>
            <w:rStyle w:val="ad"/>
            <w:noProof/>
          </w:rPr>
          <w:t>mysqld</w:t>
        </w:r>
        <w:r w:rsidRPr="00513826">
          <w:rPr>
            <w:rStyle w:val="ad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56" w:history="1">
        <w:r w:rsidRPr="00513826">
          <w:rPr>
            <w:rStyle w:val="ad"/>
            <w:noProof/>
          </w:rPr>
          <w:t>16.8.11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测试客户端连接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638057" w:history="1">
        <w:r w:rsidRPr="00513826">
          <w:rPr>
            <w:rStyle w:val="ad"/>
            <w:noProof/>
          </w:rPr>
          <w:t>16.8.12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/etc/my.cnf</w:t>
        </w:r>
        <w:r w:rsidRPr="00513826">
          <w:rPr>
            <w:rStyle w:val="ad"/>
            <w:noProof/>
          </w:rPr>
          <w:t>，</w:t>
        </w:r>
        <w:r w:rsidRPr="00513826">
          <w:rPr>
            <w:rStyle w:val="ad"/>
            <w:noProof/>
          </w:rPr>
          <w:t xml:space="preserve"> mysql</w:t>
        </w:r>
        <w:r w:rsidRPr="00513826">
          <w:rPr>
            <w:rStyle w:val="ad"/>
            <w:noProof/>
          </w:rPr>
          <w:t>配置文件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196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4638058" w:history="1">
        <w:r w:rsidRPr="00513826">
          <w:rPr>
            <w:rStyle w:val="ad"/>
            <w:noProof/>
          </w:rPr>
          <w:t>16.9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13826">
          <w:rPr>
            <w:rStyle w:val="ad"/>
            <w:noProof/>
          </w:rPr>
          <w:t>将代码，和数据</w:t>
        </w:r>
        <w:r w:rsidRPr="00513826">
          <w:rPr>
            <w:rStyle w:val="ad"/>
            <w:noProof/>
          </w:rPr>
          <w:t>SQL</w:t>
        </w:r>
        <w:r w:rsidRPr="00513826">
          <w:rPr>
            <w:rStyle w:val="ad"/>
            <w:noProof/>
          </w:rPr>
          <w:t>，都导出到</w:t>
        </w:r>
        <w:r w:rsidRPr="00513826">
          <w:rPr>
            <w:rStyle w:val="ad"/>
            <w:noProof/>
          </w:rPr>
          <w:t>linux</w:t>
        </w:r>
        <w:r w:rsidRPr="00513826">
          <w:rPr>
            <w:rStyle w:val="ad"/>
            <w:noProof/>
          </w:rPr>
          <w:t>运行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:rsidR="005A6FA0" w:rsidRDefault="005A6FA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4638059" w:history="1">
        <w:r w:rsidRPr="00513826">
          <w:rPr>
            <w:rStyle w:val="ad"/>
            <w:rFonts w:ascii="Arial" w:hAnsi="Arial" w:cs="Arial"/>
            <w:noProof/>
          </w:rPr>
          <w:t>17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Pr="00513826">
          <w:rPr>
            <w:rStyle w:val="ad"/>
            <w:noProof/>
          </w:rPr>
          <w:t>单用户模式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_Toc534638059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200</w:t>
        </w:r>
        <w:r>
          <w:rPr>
            <w:noProof/>
            <w:webHidden/>
          </w:rPr>
          <w:fldChar w:fldCharType="end"/>
        </w:r>
      </w:hyperlink>
    </w:p>
    <w:p w:rsidR="00A91DE4" w:rsidRDefault="008F7B5E" w:rsidP="006E022F">
      <w:pPr>
        <w:rPr>
          <w:b/>
        </w:rPr>
      </w:pPr>
      <w:r>
        <w:rPr>
          <w:b/>
        </w:rPr>
        <w:fldChar w:fldCharType="end"/>
      </w:r>
    </w:p>
    <w:p w:rsidR="00A91DE4" w:rsidRDefault="00A91DE4" w:rsidP="00A91DE4">
      <w:r>
        <w:br w:type="page"/>
      </w:r>
    </w:p>
    <w:p w:rsidR="006E022F" w:rsidRDefault="00264702" w:rsidP="00264702">
      <w:pPr>
        <w:pStyle w:val="1"/>
      </w:pPr>
      <w:bookmarkStart w:id="0" w:name="_Toc534637819"/>
      <w:r>
        <w:rPr>
          <w:rFonts w:hint="eastAsia"/>
        </w:rPr>
        <w:lastRenderedPageBreak/>
        <w:t>概述</w:t>
      </w:r>
      <w:bookmarkEnd w:id="0"/>
    </w:p>
    <w:p w:rsidR="00446CB2" w:rsidRDefault="004962BA" w:rsidP="00446CB2">
      <w:r>
        <w:rPr>
          <w:rFonts w:hint="eastAsia"/>
        </w:rPr>
        <w:t>linux</w:t>
      </w:r>
      <w:r>
        <w:rPr>
          <w:rFonts w:hint="eastAsia"/>
        </w:rPr>
        <w:t>：操作系统的核心（内核），目前发展到</w:t>
      </w:r>
      <w:r>
        <w:rPr>
          <w:rFonts w:hint="eastAsia"/>
        </w:rPr>
        <w:t xml:space="preserve"> </w:t>
      </w:r>
      <w:r>
        <w:t>2.6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 xml:space="preserve">.x </w:t>
      </w:r>
      <w:r>
        <w:rPr>
          <w:rFonts w:hint="eastAsia"/>
        </w:rPr>
        <w:t>也是市面上流行。</w:t>
      </w:r>
    </w:p>
    <w:p w:rsidR="004962BA" w:rsidRDefault="004962BA" w:rsidP="00446CB2">
      <w:r>
        <w:rPr>
          <w:rFonts w:hint="eastAsia"/>
        </w:rPr>
        <w:t>CentOS</w:t>
      </w:r>
      <w:r>
        <w:t xml:space="preserve">6.x </w:t>
      </w:r>
      <w:r>
        <w:rPr>
          <w:rFonts w:hint="eastAsia"/>
        </w:rPr>
        <w:t>使用的就是</w:t>
      </w:r>
      <w:r>
        <w:rPr>
          <w:rFonts w:hint="eastAsia"/>
        </w:rPr>
        <w:t>2</w:t>
      </w:r>
      <w:r>
        <w:t>.6</w:t>
      </w:r>
      <w:r w:rsidR="0002579E">
        <w:rPr>
          <w:rFonts w:hint="eastAsia"/>
        </w:rPr>
        <w:t>，选择的是</w:t>
      </w:r>
      <w:r w:rsidR="0002579E">
        <w:rPr>
          <w:rFonts w:hint="eastAsia"/>
        </w:rPr>
        <w:t>C</w:t>
      </w:r>
      <w:r w:rsidR="0002579E">
        <w:t>entOS:6</w:t>
      </w:r>
      <w:r w:rsidR="0002579E">
        <w:rPr>
          <w:rFonts w:hint="eastAsia"/>
        </w:rPr>
        <w:t>.</w:t>
      </w:r>
      <w:r w:rsidR="0002579E">
        <w:t>10</w:t>
      </w:r>
      <w:r w:rsidR="0002579E">
        <w:rPr>
          <w:rFonts w:hint="eastAsia"/>
        </w:rPr>
        <w:t>。</w:t>
      </w:r>
    </w:p>
    <w:p w:rsidR="004962BA" w:rsidRDefault="004962BA" w:rsidP="00446CB2">
      <w:r>
        <w:rPr>
          <w:rFonts w:hint="eastAsia"/>
        </w:rPr>
        <w:t>CentOS7</w:t>
      </w:r>
      <w:r>
        <w:t xml:space="preserve">.x </w:t>
      </w:r>
      <w:r>
        <w:rPr>
          <w:rFonts w:hint="eastAsia"/>
        </w:rPr>
        <w:t>使用的就是</w:t>
      </w:r>
      <w:r>
        <w:rPr>
          <w:rFonts w:hint="eastAsia"/>
        </w:rPr>
        <w:t>3.x</w:t>
      </w:r>
    </w:p>
    <w:p w:rsidR="0002579E" w:rsidRDefault="0002579E" w:rsidP="00446CB2"/>
    <w:p w:rsidR="0002579E" w:rsidRDefault="0002579E" w:rsidP="00446CB2">
      <w:r>
        <w:rPr>
          <w:rFonts w:hint="eastAsia"/>
        </w:rPr>
        <w:t>CentOS</w:t>
      </w:r>
      <w:r>
        <w:t xml:space="preserve"> </w:t>
      </w:r>
      <w:r>
        <w:rPr>
          <w:rFonts w:hint="eastAsia"/>
        </w:rPr>
        <w:t>称之为</w:t>
      </w:r>
      <w:r>
        <w:rPr>
          <w:rFonts w:hint="eastAsia"/>
        </w:rPr>
        <w:t>linux</w:t>
      </w:r>
      <w:r>
        <w:rPr>
          <w:rFonts w:hint="eastAsia"/>
        </w:rPr>
        <w:t>的发行版。基于</w:t>
      </w:r>
      <w:r>
        <w:rPr>
          <w:rFonts w:hint="eastAsia"/>
        </w:rPr>
        <w:t>linux</w:t>
      </w:r>
      <w:r>
        <w:rPr>
          <w:rFonts w:hint="eastAsia"/>
        </w:rPr>
        <w:t>核心，增加功能完毕的软件体系，形成可以常规使用的操作系统。</w:t>
      </w:r>
    </w:p>
    <w:p w:rsidR="00EA14EC" w:rsidRDefault="00EA14EC" w:rsidP="00446CB2">
      <w:r>
        <w:rPr>
          <w:rFonts w:hint="eastAsia"/>
        </w:rPr>
        <w:t>其他比较流行的服务器版</w:t>
      </w:r>
      <w:r>
        <w:rPr>
          <w:rFonts w:hint="eastAsia"/>
        </w:rPr>
        <w:t>linux</w:t>
      </w:r>
      <w:r>
        <w:rPr>
          <w:rFonts w:hint="eastAsia"/>
        </w:rPr>
        <w:t>：</w:t>
      </w:r>
    </w:p>
    <w:p w:rsidR="00A349FF" w:rsidRDefault="00EA14EC" w:rsidP="00446CB2">
      <w:r>
        <w:tab/>
      </w:r>
      <w:r>
        <w:rPr>
          <w:rFonts w:hint="eastAsia"/>
        </w:rPr>
        <w:t>CentOS</w:t>
      </w:r>
      <w:r>
        <w:rPr>
          <w:rFonts w:hint="eastAsia"/>
        </w:rPr>
        <w:t>，</w:t>
      </w:r>
      <w:r>
        <w:rPr>
          <w:rFonts w:hint="eastAsia"/>
        </w:rPr>
        <w:t>RHEL</w:t>
      </w:r>
      <w:r>
        <w:rPr>
          <w:rFonts w:hint="eastAsia"/>
        </w:rPr>
        <w:t>，</w:t>
      </w:r>
      <w:r>
        <w:rPr>
          <w:rFonts w:hint="eastAsia"/>
        </w:rPr>
        <w:t>UbuntuServer</w:t>
      </w:r>
      <w:r>
        <w:rPr>
          <w:rFonts w:hint="eastAsia"/>
        </w:rPr>
        <w:t>，</w:t>
      </w:r>
      <w:r>
        <w:rPr>
          <w:rFonts w:hint="eastAsia"/>
        </w:rPr>
        <w:t>Arch</w:t>
      </w:r>
      <w:r w:rsidR="00A349FF">
        <w:t>,</w:t>
      </w:r>
      <w:r w:rsidR="00A349FF" w:rsidRPr="00A349FF">
        <w:t xml:space="preserve"> Debian</w:t>
      </w:r>
    </w:p>
    <w:p w:rsidR="00EA14EC" w:rsidRDefault="00EA14EC" w:rsidP="00446CB2">
      <w:r>
        <w:rPr>
          <w:rFonts w:hint="eastAsia"/>
        </w:rPr>
        <w:t>比较流行的桌面版：</w:t>
      </w:r>
    </w:p>
    <w:p w:rsidR="00A349FF" w:rsidRDefault="00A349FF" w:rsidP="00A349FF">
      <w:r>
        <w:tab/>
      </w:r>
      <w:r>
        <w:rPr>
          <w:rFonts w:hint="eastAsia"/>
        </w:rPr>
        <w:t>U</w:t>
      </w:r>
      <w:r>
        <w:t xml:space="preserve">buntu, </w:t>
      </w:r>
      <w:r w:rsidRPr="00A349FF">
        <w:t>Linux Mint</w:t>
      </w:r>
      <w:r>
        <w:t xml:space="preserve">, </w:t>
      </w:r>
      <w:r w:rsidRPr="00A349FF">
        <w:t>Fedora</w:t>
      </w:r>
      <w:r>
        <w:t>,</w:t>
      </w:r>
      <w:r w:rsidRPr="00A349FF">
        <w:t xml:space="preserve"> Debian</w:t>
      </w:r>
      <w:r>
        <w:t>,</w:t>
      </w:r>
      <w:r w:rsidRPr="00A349FF">
        <w:t xml:space="preserve"> openSUSE</w:t>
      </w:r>
    </w:p>
    <w:p w:rsidR="00AA43DB" w:rsidRDefault="00AA43DB" w:rsidP="00A349FF"/>
    <w:p w:rsidR="004535FF" w:rsidRDefault="004535FF" w:rsidP="00A349FF">
      <w:r>
        <w:rPr>
          <w:rFonts w:hint="eastAsia"/>
        </w:rPr>
        <w:t>历史：</w:t>
      </w:r>
    </w:p>
    <w:p w:rsidR="00AA43DB" w:rsidRDefault="00747BFA" w:rsidP="00A349FF">
      <w:r>
        <w:t>linux = Linus</w:t>
      </w:r>
      <w:proofErr w:type="gramStart"/>
      <w:r>
        <w:t>’</w:t>
      </w:r>
      <w:proofErr w:type="gramEnd"/>
      <w:r>
        <w:t xml:space="preserve">s </w:t>
      </w:r>
      <w:r>
        <w:rPr>
          <w:rFonts w:hint="eastAsia"/>
        </w:rPr>
        <w:t>U</w:t>
      </w:r>
      <w:r>
        <w:t>nix</w:t>
      </w:r>
      <w:r w:rsidR="004535FF">
        <w:rPr>
          <w:rFonts w:hint="eastAsia"/>
        </w:rPr>
        <w:t>。</w:t>
      </w:r>
    </w:p>
    <w:p w:rsidR="004535FF" w:rsidRDefault="004535FF" w:rsidP="00A349FF">
      <w:r>
        <w:rPr>
          <w:rFonts w:hint="eastAsia"/>
        </w:rPr>
        <w:t>Unix</w:t>
      </w:r>
      <w:r>
        <w:rPr>
          <w:rFonts w:hint="eastAsia"/>
        </w:rPr>
        <w:t>操作系统，小型机操作系统。</w:t>
      </w:r>
      <w:r>
        <w:rPr>
          <w:rFonts w:hint="eastAsia"/>
        </w:rPr>
        <w:t>Linus</w:t>
      </w:r>
      <w:r>
        <w:rPr>
          <w:rFonts w:hint="eastAsia"/>
        </w:rPr>
        <w:t>（是个人名）想用</w:t>
      </w:r>
      <w:r>
        <w:rPr>
          <w:rFonts w:hint="eastAsia"/>
        </w:rPr>
        <w:t>unix</w:t>
      </w:r>
      <w:r>
        <w:rPr>
          <w:rFonts w:hint="eastAsia"/>
        </w:rPr>
        <w:t>，但是用不了，他就基于</w:t>
      </w:r>
      <w:r>
        <w:rPr>
          <w:rFonts w:hint="eastAsia"/>
        </w:rPr>
        <w:t>unix</w:t>
      </w:r>
      <w:r>
        <w:rPr>
          <w:rFonts w:hint="eastAsia"/>
        </w:rPr>
        <w:t>核心，开发的自己的操作系统就是</w:t>
      </w:r>
      <w:r>
        <w:rPr>
          <w:rFonts w:hint="eastAsia"/>
        </w:rPr>
        <w:t xml:space="preserve"> linux</w:t>
      </w:r>
      <w:r>
        <w:rPr>
          <w:rFonts w:hint="eastAsia"/>
        </w:rPr>
        <w:t>。</w:t>
      </w:r>
      <w:r>
        <w:rPr>
          <w:rFonts w:hint="eastAsia"/>
        </w:rPr>
        <w:t>linus</w:t>
      </w:r>
      <w:r>
        <w:t>’ unix!</w:t>
      </w:r>
      <w:r w:rsidR="005E3361">
        <w:t xml:space="preserve"> </w:t>
      </w:r>
      <w:r w:rsidR="005E3361">
        <w:rPr>
          <w:rFonts w:hint="eastAsia"/>
        </w:rPr>
        <w:t>开发之后，将其开源（开放源代码）了。</w:t>
      </w:r>
      <w:r w:rsidR="00114574">
        <w:rPr>
          <w:rFonts w:hint="eastAsia"/>
        </w:rPr>
        <w:t>基于</w:t>
      </w:r>
      <w:r w:rsidR="00114574">
        <w:rPr>
          <w:rFonts w:hint="eastAsia"/>
        </w:rPr>
        <w:t>unix</w:t>
      </w:r>
      <w:r w:rsidR="00114574">
        <w:rPr>
          <w:rFonts w:hint="eastAsia"/>
        </w:rPr>
        <w:t>开发的，也称之为：类</w:t>
      </w:r>
      <w:r w:rsidR="00114574">
        <w:rPr>
          <w:rFonts w:hint="eastAsia"/>
        </w:rPr>
        <w:t>Unix</w:t>
      </w:r>
      <w:r w:rsidR="00114574">
        <w:rPr>
          <w:rFonts w:hint="eastAsia"/>
        </w:rPr>
        <w:t>操作系统，记做</w:t>
      </w:r>
      <w:r w:rsidR="00114574">
        <w:rPr>
          <w:rFonts w:hint="eastAsia"/>
        </w:rPr>
        <w:t>*</w:t>
      </w:r>
      <w:r w:rsidR="00114574">
        <w:t>unix</w:t>
      </w:r>
      <w:r w:rsidR="00114574">
        <w:rPr>
          <w:rFonts w:hint="eastAsia"/>
        </w:rPr>
        <w:t>。</w:t>
      </w:r>
    </w:p>
    <w:p w:rsidR="009E497C" w:rsidRDefault="009E497C" w:rsidP="00A349FF">
      <w:r>
        <w:rPr>
          <w:rFonts w:hint="eastAsia"/>
        </w:rPr>
        <w:t>linus</w:t>
      </w:r>
      <w:r>
        <w:rPr>
          <w:rFonts w:hint="eastAsia"/>
        </w:rPr>
        <w:t>目前还在负责</w:t>
      </w:r>
      <w:r>
        <w:rPr>
          <w:rFonts w:hint="eastAsia"/>
        </w:rPr>
        <w:t>linux</w:t>
      </w:r>
      <w:r>
        <w:rPr>
          <w:rFonts w:hint="eastAsia"/>
        </w:rPr>
        <w:t>内核的开发（中间缺席过一端时间）。</w:t>
      </w:r>
    </w:p>
    <w:p w:rsidR="002756C0" w:rsidRDefault="002E2195" w:rsidP="00A349FF">
      <w:r>
        <w:rPr>
          <w:rFonts w:hint="eastAsia"/>
        </w:rPr>
        <w:t>Git</w:t>
      </w:r>
      <w:r>
        <w:rPr>
          <w:rFonts w:hint="eastAsia"/>
        </w:rPr>
        <w:t>软件，早期的</w:t>
      </w:r>
      <w:r>
        <w:rPr>
          <w:rFonts w:hint="eastAsia"/>
        </w:rPr>
        <w:t>linux</w:t>
      </w:r>
      <w:r>
        <w:rPr>
          <w:rFonts w:hint="eastAsia"/>
        </w:rPr>
        <w:t>代码由</w:t>
      </w:r>
      <w:r>
        <w:rPr>
          <w:rFonts w:hint="eastAsia"/>
        </w:rPr>
        <w:t>b</w:t>
      </w:r>
      <w:r>
        <w:t>itkeep</w:t>
      </w:r>
      <w:r>
        <w:rPr>
          <w:rFonts w:hint="eastAsia"/>
        </w:rPr>
        <w:t>做版本控制，</w:t>
      </w:r>
      <w:r w:rsidR="002756C0">
        <w:rPr>
          <w:rFonts w:hint="eastAsia"/>
        </w:rPr>
        <w:t>又来</w:t>
      </w:r>
      <w:r w:rsidR="002756C0">
        <w:rPr>
          <w:rFonts w:hint="eastAsia"/>
        </w:rPr>
        <w:t>linux</w:t>
      </w:r>
      <w:r w:rsidR="002756C0">
        <w:rPr>
          <w:rFonts w:hint="eastAsia"/>
        </w:rPr>
        <w:t>自主开发了</w:t>
      </w:r>
      <w:r w:rsidR="002756C0">
        <w:rPr>
          <w:rFonts w:hint="eastAsia"/>
        </w:rPr>
        <w:t>G</w:t>
      </w:r>
      <w:r w:rsidR="002756C0">
        <w:t>it</w:t>
      </w:r>
      <w:r w:rsidR="002756C0">
        <w:rPr>
          <w:rFonts w:hint="eastAsia"/>
        </w:rPr>
        <w:t>,</w:t>
      </w:r>
      <w:r w:rsidR="002756C0">
        <w:t>linux</w:t>
      </w:r>
      <w:r w:rsidR="002756C0">
        <w:rPr>
          <w:rFonts w:hint="eastAsia"/>
        </w:rPr>
        <w:t>代码就由</w:t>
      </w:r>
      <w:r w:rsidR="002756C0">
        <w:rPr>
          <w:rFonts w:hint="eastAsia"/>
        </w:rPr>
        <w:t>git</w:t>
      </w:r>
      <w:r w:rsidR="002756C0">
        <w:rPr>
          <w:rFonts w:hint="eastAsia"/>
        </w:rPr>
        <w:t>来管理。</w:t>
      </w:r>
    </w:p>
    <w:p w:rsidR="009909FE" w:rsidRDefault="009909FE" w:rsidP="00A349FF"/>
    <w:p w:rsidR="009909FE" w:rsidRDefault="009909FE" w:rsidP="00A349FF"/>
    <w:p w:rsidR="009909FE" w:rsidRDefault="009909FE" w:rsidP="00A349FF">
      <w:r>
        <w:rPr>
          <w:rFonts w:hint="eastAsia"/>
        </w:rPr>
        <w:t>使用：</w:t>
      </w:r>
    </w:p>
    <w:p w:rsidR="00A2695D" w:rsidRDefault="009909FE" w:rsidP="00A349FF">
      <w:r>
        <w:rPr>
          <w:rFonts w:hint="eastAsia"/>
        </w:rPr>
        <w:t>桌面版</w:t>
      </w:r>
      <w:r w:rsidR="00A2695D">
        <w:rPr>
          <w:rFonts w:hint="eastAsia"/>
        </w:rPr>
        <w:t>，提供窗口的程序。</w:t>
      </w:r>
    </w:p>
    <w:p w:rsidR="009909FE" w:rsidRDefault="009909FE" w:rsidP="00A349FF">
      <w:r>
        <w:rPr>
          <w:rFonts w:hint="eastAsia"/>
        </w:rPr>
        <w:t>服务器版</w:t>
      </w:r>
      <w:r w:rsidR="00A2695D">
        <w:rPr>
          <w:rFonts w:hint="eastAsia"/>
        </w:rPr>
        <w:t>，通常都是</w:t>
      </w:r>
      <w:r w:rsidR="00A2695D">
        <w:rPr>
          <w:rFonts w:hint="eastAsia"/>
        </w:rPr>
        <w:t>shell</w:t>
      </w:r>
      <w:r w:rsidR="00A2695D">
        <w:rPr>
          <w:rFonts w:hint="eastAsia"/>
        </w:rPr>
        <w:t>（命令行）程序。</w:t>
      </w:r>
    </w:p>
    <w:p w:rsidR="00A2695D" w:rsidRDefault="00A2695D" w:rsidP="00A349FF"/>
    <w:p w:rsidR="00FA682C" w:rsidRDefault="00FA682C" w:rsidP="00A349FF"/>
    <w:p w:rsidR="00FA682C" w:rsidRDefault="00FA682C" w:rsidP="00A349FF">
      <w:r>
        <w:rPr>
          <w:rFonts w:hint="eastAsia"/>
        </w:rPr>
        <w:t>安装：</w:t>
      </w:r>
    </w:p>
    <w:p w:rsidR="00FA682C" w:rsidRDefault="00FA682C" w:rsidP="00A349FF">
      <w:r>
        <w:rPr>
          <w:rFonts w:hint="eastAsia"/>
        </w:rPr>
        <w:t>虚拟机安装。</w:t>
      </w:r>
    </w:p>
    <w:p w:rsidR="00FA682C" w:rsidRDefault="00FA682C" w:rsidP="00A349FF">
      <w:r>
        <w:rPr>
          <w:rFonts w:hint="eastAsia"/>
        </w:rPr>
        <w:t>容器安装</w:t>
      </w:r>
      <w:r w:rsidR="00286DF5">
        <w:rPr>
          <w:rFonts w:hint="eastAsia"/>
        </w:rPr>
        <w:t>。</w:t>
      </w:r>
    </w:p>
    <w:p w:rsidR="00286DF5" w:rsidRDefault="00286DF5" w:rsidP="00A349FF">
      <w:r>
        <w:rPr>
          <w:rFonts w:hint="eastAsia"/>
        </w:rPr>
        <w:lastRenderedPageBreak/>
        <w:t>实体机安装。</w:t>
      </w:r>
    </w:p>
    <w:p w:rsidR="00A2695D" w:rsidRDefault="00A2695D" w:rsidP="00A349FF"/>
    <w:p w:rsidR="00A2695D" w:rsidRDefault="00A2695D" w:rsidP="00A349FF"/>
    <w:p w:rsidR="005A5246" w:rsidRDefault="005A5246" w:rsidP="00A349FF">
      <w:r>
        <w:rPr>
          <w:rFonts w:hint="eastAsia"/>
        </w:rPr>
        <w:t>定位：</w:t>
      </w:r>
    </w:p>
    <w:p w:rsidR="005A5246" w:rsidRDefault="005A5246" w:rsidP="00A349FF">
      <w:r>
        <w:rPr>
          <w:rFonts w:hint="eastAsia"/>
        </w:rPr>
        <w:t>程序的运行系统，而不是开发系统。</w:t>
      </w:r>
    </w:p>
    <w:p w:rsidR="00702BB3" w:rsidRDefault="00702BB3" w:rsidP="00A349FF"/>
    <w:p w:rsidR="000113C1" w:rsidRDefault="000113C1" w:rsidP="00A349FF">
      <w:r>
        <w:rPr>
          <w:rFonts w:hint="eastAsia"/>
        </w:rPr>
        <w:t>模式：个人电脑开发（</w:t>
      </w:r>
      <w:r>
        <w:rPr>
          <w:rFonts w:hint="eastAsia"/>
        </w:rPr>
        <w:t>MacOS</w:t>
      </w:r>
      <w:r>
        <w:rPr>
          <w:rFonts w:hint="eastAsia"/>
        </w:rPr>
        <w:t>，</w:t>
      </w:r>
      <w:r>
        <w:rPr>
          <w:rFonts w:hint="eastAsia"/>
        </w:rPr>
        <w:t>Win</w:t>
      </w:r>
      <w:r>
        <w:rPr>
          <w:rFonts w:hint="eastAsia"/>
        </w:rPr>
        <w:t>），传输（</w:t>
      </w:r>
      <w:r>
        <w:rPr>
          <w:rFonts w:hint="eastAsia"/>
        </w:rPr>
        <w:t>Git</w:t>
      </w:r>
      <w:r>
        <w:rPr>
          <w:rFonts w:hint="eastAsia"/>
        </w:rPr>
        <w:t>，</w:t>
      </w:r>
      <w:r>
        <w:rPr>
          <w:rFonts w:hint="eastAsia"/>
        </w:rPr>
        <w:t>Sftp</w:t>
      </w:r>
      <w:r>
        <w:rPr>
          <w:rFonts w:hint="eastAsia"/>
        </w:rPr>
        <w:t>，</w:t>
      </w:r>
      <w:r w:rsidR="00670B52">
        <w:rPr>
          <w:rFonts w:hint="eastAsia"/>
        </w:rPr>
        <w:t>Ftp</w:t>
      </w:r>
      <w:r>
        <w:rPr>
          <w:rFonts w:hint="eastAsia"/>
        </w:rPr>
        <w:t>）到</w:t>
      </w:r>
      <w:r>
        <w:rPr>
          <w:rFonts w:hint="eastAsia"/>
        </w:rPr>
        <w:t>linux</w:t>
      </w:r>
      <w:r>
        <w:rPr>
          <w:rFonts w:hint="eastAsia"/>
        </w:rPr>
        <w:t>上运行。</w:t>
      </w:r>
    </w:p>
    <w:p w:rsidR="00A2695D" w:rsidRDefault="00A2695D" w:rsidP="00A349FF"/>
    <w:p w:rsidR="002E2195" w:rsidRDefault="002E2195" w:rsidP="00A349FF"/>
    <w:p w:rsidR="00A349FF" w:rsidRPr="00EA14EC" w:rsidRDefault="00A349FF" w:rsidP="00446CB2"/>
    <w:p w:rsidR="004962BA" w:rsidRDefault="004962BA" w:rsidP="00446CB2"/>
    <w:p w:rsidR="00446CB2" w:rsidRDefault="00446CB2" w:rsidP="00446CB2">
      <w:pPr>
        <w:pStyle w:val="1"/>
      </w:pPr>
      <w:bookmarkStart w:id="1" w:name="_Toc534637820"/>
      <w:r>
        <w:rPr>
          <w:rFonts w:hint="eastAsia"/>
        </w:rPr>
        <w:lastRenderedPageBreak/>
        <w:t>安装</w:t>
      </w:r>
      <w:bookmarkEnd w:id="1"/>
    </w:p>
    <w:p w:rsidR="00446CB2" w:rsidRDefault="00446CB2" w:rsidP="00446CB2">
      <w:pPr>
        <w:pStyle w:val="2"/>
      </w:pPr>
      <w:bookmarkStart w:id="2" w:name="_Toc534637821"/>
      <w:r>
        <w:rPr>
          <w:rFonts w:hint="eastAsia"/>
        </w:rPr>
        <w:t>安装</w:t>
      </w:r>
      <w:r>
        <w:rPr>
          <w:rFonts w:hint="eastAsia"/>
        </w:rPr>
        <w:t xml:space="preserve"> virtualbox</w:t>
      </w:r>
      <w:bookmarkEnd w:id="2"/>
    </w:p>
    <w:p w:rsidR="007253F5" w:rsidRDefault="007253F5" w:rsidP="007253F5">
      <w:pPr>
        <w:pStyle w:val="a0"/>
      </w:pPr>
      <w:r>
        <w:rPr>
          <w:rFonts w:hint="eastAsia"/>
        </w:rPr>
        <w:t>虚拟电脑软件。</w:t>
      </w:r>
    </w:p>
    <w:p w:rsidR="004A07F6" w:rsidRDefault="00B0395C" w:rsidP="007B7F3D">
      <w:pPr>
        <w:pStyle w:val="a0"/>
      </w:pPr>
      <w:r>
        <w:rPr>
          <w:rFonts w:hint="eastAsia"/>
        </w:rPr>
        <w:t>使用该软件，可以虚拟出来一台裸机。有</w:t>
      </w:r>
      <w:r>
        <w:rPr>
          <w:rFonts w:hint="eastAsia"/>
        </w:rPr>
        <w:t>cpu</w:t>
      </w:r>
      <w:r>
        <w:rPr>
          <w:rFonts w:hint="eastAsia"/>
        </w:rPr>
        <w:t>，硬盘，显卡，网卡，内存等一台没有安装操作系统的</w:t>
      </w:r>
      <w:r w:rsidR="00AC4859">
        <w:rPr>
          <w:rFonts w:hint="eastAsia"/>
        </w:rPr>
        <w:t>电脑</w:t>
      </w:r>
      <w:r w:rsidR="00023944">
        <w:rPr>
          <w:rFonts w:hint="eastAsia"/>
        </w:rPr>
        <w:t>。</w:t>
      </w:r>
    </w:p>
    <w:p w:rsidR="001E2A6B" w:rsidRDefault="001E2A6B" w:rsidP="007B7F3D">
      <w:pPr>
        <w:pStyle w:val="a0"/>
      </w:pPr>
    </w:p>
    <w:p w:rsidR="001E2A6B" w:rsidRDefault="001E2A6B" w:rsidP="007B7F3D">
      <w:pPr>
        <w:pStyle w:val="a0"/>
      </w:pPr>
      <w:r>
        <w:rPr>
          <w:rFonts w:hint="eastAsia"/>
        </w:rPr>
        <w:t>下载：</w:t>
      </w:r>
      <w:hyperlink r:id="rId7" w:history="1">
        <w:r w:rsidR="006C19C2" w:rsidRPr="00A47923">
          <w:rPr>
            <w:rStyle w:val="ad"/>
          </w:rPr>
          <w:t>https://www.virtualbox.org/</w:t>
        </w:r>
      </w:hyperlink>
    </w:p>
    <w:p w:rsidR="006C19C2" w:rsidRDefault="006C19C2" w:rsidP="007B7F3D">
      <w:pPr>
        <w:pStyle w:val="a0"/>
      </w:pPr>
      <w:r>
        <w:rPr>
          <w:noProof/>
        </w:rPr>
        <w:drawing>
          <wp:inline distT="0" distB="0" distL="0" distR="0" wp14:anchorId="481136AB" wp14:editId="4DEA9379">
            <wp:extent cx="5278120" cy="18097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C3" w:rsidRPr="006C19C2" w:rsidRDefault="00B877C3" w:rsidP="007B7F3D">
      <w:pPr>
        <w:pStyle w:val="a0"/>
      </w:pPr>
    </w:p>
    <w:p w:rsidR="00B0395C" w:rsidRDefault="00B0395C" w:rsidP="007253F5">
      <w:pPr>
        <w:pStyle w:val="a0"/>
      </w:pPr>
    </w:p>
    <w:p w:rsidR="007253F5" w:rsidRDefault="007253F5" w:rsidP="007253F5">
      <w:pPr>
        <w:pStyle w:val="a0"/>
      </w:pPr>
      <w:r>
        <w:rPr>
          <w:noProof/>
        </w:rPr>
        <w:drawing>
          <wp:inline distT="0" distB="0" distL="0" distR="0" wp14:anchorId="0A1D71B3" wp14:editId="528E91AC">
            <wp:extent cx="2571750" cy="6667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C3" w:rsidRDefault="00B877C3" w:rsidP="007253F5">
      <w:pPr>
        <w:pStyle w:val="a0"/>
      </w:pPr>
    </w:p>
    <w:p w:rsidR="00B877C3" w:rsidRDefault="00B877C3" w:rsidP="007253F5">
      <w:pPr>
        <w:pStyle w:val="a0"/>
      </w:pPr>
    </w:p>
    <w:p w:rsidR="00B877C3" w:rsidRPr="00B877C3" w:rsidRDefault="00B877C3" w:rsidP="00B877C3">
      <w:pPr>
        <w:pStyle w:val="a0"/>
      </w:pPr>
    </w:p>
    <w:p w:rsidR="007253F5" w:rsidRDefault="007253F5" w:rsidP="007253F5">
      <w:pPr>
        <w:pStyle w:val="a0"/>
      </w:pPr>
      <w:r>
        <w:rPr>
          <w:noProof/>
        </w:rPr>
        <w:lastRenderedPageBreak/>
        <w:drawing>
          <wp:inline distT="0" distB="0" distL="0" distR="0" wp14:anchorId="2D7B9022" wp14:editId="6505F017">
            <wp:extent cx="4714875" cy="36861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704" w:rsidRDefault="00A63704" w:rsidP="007253F5">
      <w:pPr>
        <w:pStyle w:val="a0"/>
      </w:pPr>
      <w:r>
        <w:rPr>
          <w:noProof/>
        </w:rPr>
        <w:drawing>
          <wp:inline distT="0" distB="0" distL="0" distR="0" wp14:anchorId="423EBB5E" wp14:editId="7BA6DBD6">
            <wp:extent cx="4714875" cy="36861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704" w:rsidRDefault="00A63704" w:rsidP="007253F5">
      <w:pPr>
        <w:pStyle w:val="a0"/>
      </w:pPr>
    </w:p>
    <w:p w:rsidR="00A63704" w:rsidRDefault="00A63704" w:rsidP="007253F5">
      <w:pPr>
        <w:pStyle w:val="a0"/>
      </w:pPr>
      <w:r>
        <w:rPr>
          <w:rFonts w:hint="eastAsia"/>
        </w:rPr>
        <w:t>使用该软件，得到了一个可以安装</w:t>
      </w:r>
      <w:r>
        <w:rPr>
          <w:rFonts w:hint="eastAsia"/>
        </w:rPr>
        <w:t>Linux</w:t>
      </w:r>
      <w:r>
        <w:rPr>
          <w:rFonts w:hint="eastAsia"/>
        </w:rPr>
        <w:t>在内的操作系统的虚拟电脑环境。</w:t>
      </w:r>
    </w:p>
    <w:p w:rsidR="008E4C89" w:rsidRDefault="008E4C89" w:rsidP="007253F5">
      <w:pPr>
        <w:pStyle w:val="a0"/>
      </w:pPr>
    </w:p>
    <w:p w:rsidR="008E4C89" w:rsidRDefault="008E4C89" w:rsidP="007253F5">
      <w:pPr>
        <w:pStyle w:val="a0"/>
      </w:pPr>
      <w:r>
        <w:rPr>
          <w:noProof/>
        </w:rPr>
        <w:lastRenderedPageBreak/>
        <w:drawing>
          <wp:inline distT="0" distB="0" distL="0" distR="0" wp14:anchorId="1C13C55F" wp14:editId="7E8A16C0">
            <wp:extent cx="5278120" cy="30283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704" w:rsidRDefault="00A63704" w:rsidP="007253F5">
      <w:pPr>
        <w:pStyle w:val="a0"/>
      </w:pPr>
    </w:p>
    <w:p w:rsidR="007B7F3D" w:rsidRDefault="007B7F3D" w:rsidP="007253F5">
      <w:pPr>
        <w:pStyle w:val="a0"/>
      </w:pPr>
    </w:p>
    <w:p w:rsidR="00B877C3" w:rsidRDefault="00B877C3" w:rsidP="00B877C3">
      <w:pPr>
        <w:pStyle w:val="2"/>
      </w:pPr>
      <w:bookmarkStart w:id="3" w:name="_Toc534637822"/>
      <w:r>
        <w:rPr>
          <w:rFonts w:hint="eastAsia"/>
        </w:rPr>
        <w:t>vmware</w:t>
      </w:r>
      <w:r>
        <w:t xml:space="preserve"> workstation</w:t>
      </w:r>
      <w:bookmarkEnd w:id="3"/>
    </w:p>
    <w:p w:rsidR="00B877C3" w:rsidRDefault="00B877C3" w:rsidP="007253F5">
      <w:pPr>
        <w:pStyle w:val="a0"/>
      </w:pPr>
      <w:r>
        <w:rPr>
          <w:rFonts w:hint="eastAsia"/>
        </w:rPr>
        <w:t>也是一个非常著名的虚拟电脑（虚拟机软件）软件</w:t>
      </w:r>
    </w:p>
    <w:p w:rsidR="00AD1B54" w:rsidRDefault="005A6FA0" w:rsidP="007253F5">
      <w:pPr>
        <w:pStyle w:val="a0"/>
      </w:pPr>
      <w:hyperlink r:id="rId13" w:history="1">
        <w:r w:rsidR="00AD1B54" w:rsidRPr="00A47923">
          <w:rPr>
            <w:rStyle w:val="ad"/>
          </w:rPr>
          <w:t>https://www.vmware.com/</w:t>
        </w:r>
      </w:hyperlink>
    </w:p>
    <w:p w:rsidR="00AD1B54" w:rsidRDefault="00AD1B54" w:rsidP="007253F5">
      <w:pPr>
        <w:pStyle w:val="a0"/>
      </w:pPr>
      <w:r>
        <w:rPr>
          <w:noProof/>
        </w:rPr>
        <w:drawing>
          <wp:inline distT="0" distB="0" distL="0" distR="0" wp14:anchorId="6474D4F8" wp14:editId="3E715B30">
            <wp:extent cx="5278120" cy="21355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37" w:rsidRDefault="00815237" w:rsidP="007253F5">
      <w:pPr>
        <w:pStyle w:val="a0"/>
      </w:pPr>
    </w:p>
    <w:p w:rsidR="00815237" w:rsidRDefault="00815237" w:rsidP="007253F5">
      <w:pPr>
        <w:pStyle w:val="a0"/>
      </w:pPr>
      <w:r>
        <w:rPr>
          <w:rFonts w:hint="eastAsia"/>
        </w:rPr>
        <w:t>功能几乎一致！</w:t>
      </w:r>
    </w:p>
    <w:p w:rsidR="00A31C82" w:rsidRDefault="00A31C82" w:rsidP="007253F5">
      <w:pPr>
        <w:pStyle w:val="a0"/>
      </w:pPr>
    </w:p>
    <w:p w:rsidR="00A31C82" w:rsidRDefault="00A31C82" w:rsidP="007253F5">
      <w:pPr>
        <w:pStyle w:val="a0"/>
      </w:pPr>
    </w:p>
    <w:p w:rsidR="00A31C82" w:rsidRDefault="001C4617" w:rsidP="001C4617">
      <w:pPr>
        <w:pStyle w:val="2"/>
      </w:pPr>
      <w:bookmarkStart w:id="4" w:name="_Toc534637823"/>
      <w:r>
        <w:rPr>
          <w:rFonts w:hint="eastAsia"/>
        </w:rPr>
        <w:lastRenderedPageBreak/>
        <w:t>创建一台虚拟电脑</w:t>
      </w:r>
      <w:bookmarkEnd w:id="4"/>
    </w:p>
    <w:p w:rsidR="003347B0" w:rsidRDefault="003347B0" w:rsidP="003347B0">
      <w:pPr>
        <w:pStyle w:val="a0"/>
      </w:pP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>virtual</w:t>
      </w:r>
      <w:r>
        <w:rPr>
          <w:rFonts w:hint="eastAsia"/>
        </w:rPr>
        <w:t>box</w:t>
      </w:r>
      <w:r>
        <w:t xml:space="preserve"> </w:t>
      </w:r>
      <w:r>
        <w:rPr>
          <w:rFonts w:hint="eastAsia"/>
        </w:rPr>
        <w:t>为例。</w:t>
      </w:r>
    </w:p>
    <w:p w:rsidR="000113E3" w:rsidRDefault="000113E3" w:rsidP="003347B0">
      <w:pPr>
        <w:pStyle w:val="a0"/>
      </w:pPr>
      <w:r>
        <w:rPr>
          <w:noProof/>
        </w:rPr>
        <w:drawing>
          <wp:inline distT="0" distB="0" distL="0" distR="0" wp14:anchorId="02800603" wp14:editId="4D2E7BEC">
            <wp:extent cx="3695700" cy="66960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72" w:rsidRDefault="00CA4F72" w:rsidP="003347B0">
      <w:pPr>
        <w:pStyle w:val="a0"/>
      </w:pPr>
    </w:p>
    <w:p w:rsidR="00303472" w:rsidRDefault="00303472" w:rsidP="00303472">
      <w:pPr>
        <w:pStyle w:val="3"/>
      </w:pPr>
      <w:bookmarkStart w:id="5" w:name="_Toc534637824"/>
      <w:r>
        <w:rPr>
          <w:rFonts w:hint="eastAsia"/>
        </w:rPr>
        <w:t>配置虚拟电脑存储目录</w:t>
      </w:r>
      <w:r w:rsidR="000A55C1">
        <w:rPr>
          <w:rFonts w:hint="eastAsia"/>
        </w:rPr>
        <w:t>（强烈推荐）</w:t>
      </w:r>
      <w:bookmarkEnd w:id="5"/>
    </w:p>
    <w:p w:rsidR="00CA4F72" w:rsidRDefault="00CA4F72" w:rsidP="003347B0">
      <w:pPr>
        <w:pStyle w:val="a0"/>
      </w:pPr>
      <w:r>
        <w:rPr>
          <w:rFonts w:hint="eastAsia"/>
        </w:rPr>
        <w:t>之前，建议（推荐）将虚拟电脑的存储，放在非系统盘（可以重用）。</w:t>
      </w:r>
    </w:p>
    <w:p w:rsidR="00303472" w:rsidRDefault="00AC2978" w:rsidP="003347B0">
      <w:pPr>
        <w:pStyle w:val="a0"/>
      </w:pPr>
      <w:r>
        <w:rPr>
          <w:noProof/>
        </w:rPr>
        <w:lastRenderedPageBreak/>
        <w:drawing>
          <wp:inline distT="0" distB="0" distL="0" distR="0" wp14:anchorId="1776389C" wp14:editId="2F6A7016">
            <wp:extent cx="5278120" cy="30283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5B" w:rsidRDefault="00DE1D5B" w:rsidP="003347B0">
      <w:pPr>
        <w:pStyle w:val="a0"/>
      </w:pPr>
    </w:p>
    <w:p w:rsidR="00DE1D5B" w:rsidRDefault="00DE1D5B" w:rsidP="00DE1D5B">
      <w:pPr>
        <w:pStyle w:val="3"/>
      </w:pPr>
      <w:bookmarkStart w:id="6" w:name="_Toc534637825"/>
      <w:r>
        <w:rPr>
          <w:rFonts w:hint="eastAsia"/>
        </w:rPr>
        <w:t>新建电脑</w:t>
      </w:r>
      <w:bookmarkEnd w:id="6"/>
    </w:p>
    <w:p w:rsidR="002A635D" w:rsidRDefault="00422D7B" w:rsidP="00EC1DDA">
      <w:pPr>
        <w:pStyle w:val="a0"/>
      </w:pPr>
      <w:r>
        <w:rPr>
          <w:rFonts w:hint="eastAsia"/>
        </w:rPr>
        <w:t>保证新建好之后，选择磁盘启动顺序，光驱中有盘片</w:t>
      </w:r>
      <w:r>
        <w:rPr>
          <w:rFonts w:hint="eastAsia"/>
        </w:rPr>
        <w:t>ISO</w:t>
      </w:r>
      <w:r>
        <w:rPr>
          <w:rFonts w:hint="eastAsia"/>
        </w:rPr>
        <w:t>，网络选了</w:t>
      </w:r>
      <w:r>
        <w:rPr>
          <w:rFonts w:hint="eastAsia"/>
        </w:rPr>
        <w:t>h</w:t>
      </w:r>
      <w:r>
        <w:t>ost-only.</w:t>
      </w:r>
    </w:p>
    <w:p w:rsidR="00DA3741" w:rsidRDefault="00DA3741" w:rsidP="00EC1DDA">
      <w:pPr>
        <w:pStyle w:val="a0"/>
      </w:pPr>
    </w:p>
    <w:p w:rsidR="00422D7B" w:rsidRDefault="00422D7B" w:rsidP="00422D7B">
      <w:pPr>
        <w:pStyle w:val="a0"/>
      </w:pPr>
    </w:p>
    <w:p w:rsidR="00DA3741" w:rsidRPr="00422D7B" w:rsidRDefault="00DA3741" w:rsidP="00422D7B">
      <w:pPr>
        <w:pStyle w:val="a0"/>
      </w:pPr>
      <w:r>
        <w:rPr>
          <w:rFonts w:hint="eastAsia"/>
        </w:rPr>
        <w:t>新建</w:t>
      </w:r>
    </w:p>
    <w:p w:rsidR="003347B0" w:rsidRDefault="00A3391C" w:rsidP="003347B0">
      <w:pPr>
        <w:pStyle w:val="a0"/>
      </w:pPr>
      <w:r>
        <w:rPr>
          <w:noProof/>
        </w:rPr>
        <w:drawing>
          <wp:inline distT="0" distB="0" distL="0" distR="0" wp14:anchorId="315D872A" wp14:editId="4D5C4433">
            <wp:extent cx="5278120" cy="33242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6B" w:rsidRDefault="009C4C6B" w:rsidP="003347B0">
      <w:pPr>
        <w:pStyle w:val="a0"/>
      </w:pPr>
    </w:p>
    <w:p w:rsidR="00D70063" w:rsidRDefault="00D70063" w:rsidP="003347B0">
      <w:pPr>
        <w:pStyle w:val="a0"/>
      </w:pPr>
      <w:r>
        <w:rPr>
          <w:rFonts w:hint="eastAsia"/>
        </w:rPr>
        <w:t>基本信息</w:t>
      </w:r>
    </w:p>
    <w:p w:rsidR="009C4C6B" w:rsidRDefault="009C4C6B" w:rsidP="003347B0">
      <w:pPr>
        <w:pStyle w:val="a0"/>
      </w:pPr>
      <w:r>
        <w:rPr>
          <w:noProof/>
        </w:rPr>
        <w:drawing>
          <wp:inline distT="0" distB="0" distL="0" distR="0" wp14:anchorId="76E2086D" wp14:editId="59ED8782">
            <wp:extent cx="5278120" cy="3028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63" w:rsidRDefault="00D70063" w:rsidP="003347B0">
      <w:pPr>
        <w:pStyle w:val="a0"/>
      </w:pPr>
      <w:r>
        <w:rPr>
          <w:rFonts w:hint="eastAsia"/>
        </w:rPr>
        <w:t>继续，配置硬盘信息：不要太小。不要小于</w:t>
      </w:r>
      <w:r>
        <w:rPr>
          <w:rFonts w:hint="eastAsia"/>
        </w:rPr>
        <w:t>8G</w:t>
      </w:r>
    </w:p>
    <w:p w:rsidR="00D70063" w:rsidRDefault="00D70063" w:rsidP="003347B0">
      <w:pPr>
        <w:pStyle w:val="a0"/>
      </w:pPr>
      <w:r>
        <w:rPr>
          <w:noProof/>
        </w:rPr>
        <w:drawing>
          <wp:inline distT="0" distB="0" distL="0" distR="0" wp14:anchorId="3AE56A6F" wp14:editId="6BD508E2">
            <wp:extent cx="5278120" cy="46704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E3" w:rsidRDefault="000113E3" w:rsidP="003347B0">
      <w:pPr>
        <w:pStyle w:val="a0"/>
      </w:pPr>
      <w:r>
        <w:rPr>
          <w:noProof/>
        </w:rPr>
        <w:lastRenderedPageBreak/>
        <w:drawing>
          <wp:inline distT="0" distB="0" distL="0" distR="0" wp14:anchorId="7124D045" wp14:editId="42BEE427">
            <wp:extent cx="5278120" cy="302831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63" w:rsidRDefault="00D70063" w:rsidP="003347B0">
      <w:pPr>
        <w:pStyle w:val="a0"/>
      </w:pPr>
    </w:p>
    <w:p w:rsidR="00D70063" w:rsidRDefault="00D70063" w:rsidP="003347B0">
      <w:pPr>
        <w:pStyle w:val="a0"/>
      </w:pPr>
      <w:r>
        <w:rPr>
          <w:rFonts w:hint="eastAsia"/>
        </w:rPr>
        <w:t>配置</w:t>
      </w:r>
    </w:p>
    <w:p w:rsidR="00017EEA" w:rsidRDefault="00D76D39" w:rsidP="003347B0">
      <w:pPr>
        <w:pStyle w:val="a0"/>
      </w:pPr>
      <w:r>
        <w:rPr>
          <w:noProof/>
        </w:rPr>
        <w:drawing>
          <wp:inline distT="0" distB="0" distL="0" distR="0" wp14:anchorId="78B0F15E" wp14:editId="48FAEEE7">
            <wp:extent cx="5278120" cy="302831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C8" w:rsidRDefault="006433C8" w:rsidP="003347B0">
      <w:pPr>
        <w:pStyle w:val="a0"/>
      </w:pPr>
    </w:p>
    <w:p w:rsidR="001C197B" w:rsidRDefault="001C197B" w:rsidP="003347B0">
      <w:pPr>
        <w:pStyle w:val="a0"/>
      </w:pPr>
    </w:p>
    <w:p w:rsidR="006433C8" w:rsidRDefault="006433C8" w:rsidP="003347B0">
      <w:pPr>
        <w:pStyle w:val="a0"/>
      </w:pPr>
      <w:r>
        <w:rPr>
          <w:rFonts w:hint="eastAsia"/>
        </w:rPr>
        <w:t>配置启动顺序：</w:t>
      </w:r>
    </w:p>
    <w:p w:rsidR="00FE1910" w:rsidRDefault="00FE1910" w:rsidP="003347B0">
      <w:pPr>
        <w:pStyle w:val="a0"/>
      </w:pPr>
      <w:r>
        <w:rPr>
          <w:noProof/>
        </w:rPr>
        <w:lastRenderedPageBreak/>
        <w:drawing>
          <wp:inline distT="0" distB="0" distL="0" distR="0" wp14:anchorId="5E1FB72C" wp14:editId="43941379">
            <wp:extent cx="5278120" cy="36226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C8" w:rsidRDefault="001C197B" w:rsidP="003347B0">
      <w:pPr>
        <w:pStyle w:val="a0"/>
      </w:pPr>
      <w:r>
        <w:rPr>
          <w:rFonts w:hint="eastAsia"/>
        </w:rPr>
        <w:t>处理器：</w:t>
      </w:r>
    </w:p>
    <w:p w:rsidR="001C197B" w:rsidRDefault="001C197B" w:rsidP="003347B0">
      <w:pPr>
        <w:pStyle w:val="a0"/>
      </w:pPr>
      <w:r>
        <w:rPr>
          <w:noProof/>
        </w:rPr>
        <w:drawing>
          <wp:inline distT="0" distB="0" distL="0" distR="0" wp14:anchorId="7E5A6193" wp14:editId="1D4BFC42">
            <wp:extent cx="5278120" cy="36226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7B" w:rsidRDefault="001C197B" w:rsidP="003347B0">
      <w:pPr>
        <w:pStyle w:val="a0"/>
      </w:pPr>
    </w:p>
    <w:p w:rsidR="006433C8" w:rsidRDefault="006433C8" w:rsidP="003347B0">
      <w:pPr>
        <w:pStyle w:val="a0"/>
      </w:pPr>
      <w:r>
        <w:rPr>
          <w:rFonts w:hint="eastAsia"/>
        </w:rPr>
        <w:t>配置光驱光盘：</w:t>
      </w:r>
    </w:p>
    <w:p w:rsidR="006433C8" w:rsidRDefault="006433C8" w:rsidP="003347B0">
      <w:pPr>
        <w:pStyle w:val="a0"/>
      </w:pPr>
      <w:r>
        <w:rPr>
          <w:noProof/>
        </w:rPr>
        <w:lastRenderedPageBreak/>
        <w:drawing>
          <wp:inline distT="0" distB="0" distL="0" distR="0" wp14:anchorId="6C399300" wp14:editId="16195081">
            <wp:extent cx="5278120" cy="302831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C8" w:rsidRDefault="006433C8" w:rsidP="003347B0">
      <w:pPr>
        <w:pStyle w:val="a0"/>
      </w:pPr>
      <w:r>
        <w:rPr>
          <w:noProof/>
        </w:rPr>
        <w:drawing>
          <wp:inline distT="0" distB="0" distL="0" distR="0" wp14:anchorId="179C8E22" wp14:editId="7F23170C">
            <wp:extent cx="5278120" cy="29737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A1" w:rsidRDefault="000D57A1" w:rsidP="003347B0">
      <w:pPr>
        <w:pStyle w:val="a0"/>
      </w:pPr>
    </w:p>
    <w:p w:rsidR="000D57A1" w:rsidRDefault="000D57A1" w:rsidP="003347B0">
      <w:pPr>
        <w:pStyle w:val="a0"/>
      </w:pPr>
    </w:p>
    <w:p w:rsidR="008D1AD0" w:rsidRDefault="008D1AD0" w:rsidP="003347B0">
      <w:pPr>
        <w:pStyle w:val="a0"/>
      </w:pPr>
      <w:r>
        <w:rPr>
          <w:noProof/>
        </w:rPr>
        <w:lastRenderedPageBreak/>
        <w:drawing>
          <wp:inline distT="0" distB="0" distL="0" distR="0" wp14:anchorId="4BC2564C" wp14:editId="1F385CF5">
            <wp:extent cx="5278120" cy="302831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63" w:rsidRDefault="00D70063" w:rsidP="003347B0">
      <w:pPr>
        <w:pStyle w:val="a0"/>
      </w:pPr>
    </w:p>
    <w:p w:rsidR="009D423E" w:rsidRDefault="009D423E" w:rsidP="003347B0">
      <w:pPr>
        <w:pStyle w:val="a0"/>
      </w:pPr>
      <w:r>
        <w:rPr>
          <w:rFonts w:hint="eastAsia"/>
        </w:rPr>
        <w:t>配置网络：</w:t>
      </w:r>
    </w:p>
    <w:p w:rsidR="009D423E" w:rsidRDefault="009D423E" w:rsidP="003347B0">
      <w:pPr>
        <w:pStyle w:val="a0"/>
      </w:pPr>
      <w:r>
        <w:rPr>
          <w:rFonts w:hint="eastAsia"/>
        </w:rPr>
        <w:t>先使用</w:t>
      </w:r>
    </w:p>
    <w:p w:rsidR="009E7926" w:rsidRDefault="009E7926" w:rsidP="003347B0">
      <w:pPr>
        <w:pStyle w:val="a0"/>
      </w:pPr>
      <w:r>
        <w:rPr>
          <w:noProof/>
        </w:rPr>
        <w:drawing>
          <wp:inline distT="0" distB="0" distL="0" distR="0" wp14:anchorId="6D4577CB" wp14:editId="295E5A15">
            <wp:extent cx="5278120" cy="302831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3E" w:rsidRDefault="009D423E" w:rsidP="003347B0">
      <w:pPr>
        <w:pStyle w:val="a0"/>
      </w:pPr>
    </w:p>
    <w:p w:rsidR="009C4C6B" w:rsidRDefault="009C4C6B" w:rsidP="003347B0">
      <w:pPr>
        <w:pStyle w:val="a0"/>
      </w:pPr>
    </w:p>
    <w:p w:rsidR="002D4F55" w:rsidRDefault="002D4F55" w:rsidP="003347B0">
      <w:pPr>
        <w:pStyle w:val="a0"/>
      </w:pPr>
    </w:p>
    <w:p w:rsidR="002D4F55" w:rsidRDefault="002D4F55" w:rsidP="003347B0">
      <w:pPr>
        <w:pStyle w:val="a0"/>
      </w:pPr>
    </w:p>
    <w:p w:rsidR="002D4F55" w:rsidRDefault="002D4F55" w:rsidP="003347B0">
      <w:pPr>
        <w:pStyle w:val="a0"/>
      </w:pPr>
      <w:r>
        <w:rPr>
          <w:rFonts w:hint="eastAsia"/>
        </w:rPr>
        <w:t>tip</w:t>
      </w:r>
      <w:r>
        <w:rPr>
          <w:rFonts w:hint="eastAsia"/>
        </w:rPr>
        <w:t>：以下就是常见的操作系统：</w:t>
      </w:r>
    </w:p>
    <w:p w:rsidR="002D4F55" w:rsidRDefault="009C4C6B" w:rsidP="003347B0">
      <w:pPr>
        <w:pStyle w:val="a0"/>
      </w:pPr>
      <w:r>
        <w:rPr>
          <w:noProof/>
        </w:rPr>
        <w:lastRenderedPageBreak/>
        <w:drawing>
          <wp:inline distT="0" distB="0" distL="0" distR="0" wp14:anchorId="3D92315D" wp14:editId="441299A2">
            <wp:extent cx="3486150" cy="819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A1" w:rsidRDefault="000D57A1" w:rsidP="003347B0">
      <w:pPr>
        <w:pStyle w:val="a0"/>
      </w:pPr>
    </w:p>
    <w:p w:rsidR="000D57A1" w:rsidRDefault="000D57A1" w:rsidP="000D57A1">
      <w:pPr>
        <w:pStyle w:val="3"/>
      </w:pPr>
      <w:bookmarkStart w:id="7" w:name="_Toc534637826"/>
      <w:r>
        <w:rPr>
          <w:rFonts w:hint="eastAsia"/>
        </w:rPr>
        <w:t>虚拟化技术</w:t>
      </w:r>
      <w:bookmarkEnd w:id="7"/>
    </w:p>
    <w:p w:rsidR="000D57A1" w:rsidRDefault="000D57A1" w:rsidP="000D57A1">
      <w:pPr>
        <w:pStyle w:val="a0"/>
      </w:pPr>
    </w:p>
    <w:p w:rsidR="000D57A1" w:rsidRPr="000D57A1" w:rsidRDefault="000D57A1" w:rsidP="000D57A1">
      <w:pPr>
        <w:pStyle w:val="a0"/>
      </w:pPr>
      <w:r>
        <w:rPr>
          <w:rFonts w:hint="eastAsia"/>
        </w:rPr>
        <w:t>你的</w:t>
      </w:r>
      <w:r>
        <w:rPr>
          <w:rFonts w:hint="eastAsia"/>
        </w:rPr>
        <w:t>windows</w:t>
      </w:r>
      <w:r>
        <w:rPr>
          <w:rFonts w:hint="eastAsia"/>
        </w:rPr>
        <w:t>（宿主系统）是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bit</w:t>
      </w:r>
      <w:r>
        <w:rPr>
          <w:rFonts w:hint="eastAsia"/>
        </w:rPr>
        <w:t>，但是选择不了</w:t>
      </w:r>
      <w:r>
        <w:t>64</w:t>
      </w:r>
      <w:r>
        <w:rPr>
          <w:rFonts w:hint="eastAsia"/>
        </w:rPr>
        <w:t>为虚拟电脑：</w:t>
      </w:r>
    </w:p>
    <w:p w:rsidR="000D57A1" w:rsidRDefault="000D57A1" w:rsidP="000D57A1">
      <w:pPr>
        <w:pStyle w:val="a0"/>
      </w:pPr>
      <w:r>
        <w:rPr>
          <w:noProof/>
        </w:rPr>
        <w:drawing>
          <wp:inline distT="0" distB="0" distL="0" distR="0" wp14:anchorId="5313FC1B" wp14:editId="202BAE98">
            <wp:extent cx="5278120" cy="46704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4E" w:rsidRDefault="003C3F4E" w:rsidP="000D57A1">
      <w:pPr>
        <w:pStyle w:val="a0"/>
      </w:pPr>
    </w:p>
    <w:p w:rsidR="003C3F4E" w:rsidRDefault="003C3F4E" w:rsidP="000D57A1">
      <w:pPr>
        <w:pStyle w:val="a0"/>
      </w:pPr>
      <w:r>
        <w:rPr>
          <w:rFonts w:hint="eastAsia"/>
        </w:rPr>
        <w:t>需要重启电脑，</w:t>
      </w:r>
      <w:r w:rsidR="00EE6899">
        <w:rPr>
          <w:rFonts w:hint="eastAsia"/>
        </w:rPr>
        <w:t>F</w:t>
      </w:r>
      <w:r w:rsidR="00EE6899">
        <w:t>1,F2,F8</w:t>
      </w:r>
      <w:r>
        <w:rPr>
          <w:rFonts w:hint="eastAsia"/>
        </w:rPr>
        <w:t>进入</w:t>
      </w:r>
      <w:r>
        <w:rPr>
          <w:rFonts w:hint="eastAsia"/>
        </w:rPr>
        <w:t>BIOS</w:t>
      </w:r>
      <w:r>
        <w:rPr>
          <w:rFonts w:hint="eastAsia"/>
        </w:rPr>
        <w:t>，将</w:t>
      </w:r>
      <w:r>
        <w:rPr>
          <w:rFonts w:hint="eastAsia"/>
        </w:rPr>
        <w:t>VT</w:t>
      </w:r>
      <w:r w:rsidR="00EE6899">
        <w:rPr>
          <w:rFonts w:hint="eastAsia"/>
        </w:rPr>
        <w:t>（虚拟化技术）</w:t>
      </w:r>
      <w:r>
        <w:rPr>
          <w:rFonts w:hint="eastAsia"/>
        </w:rPr>
        <w:t>技术开启。</w:t>
      </w:r>
    </w:p>
    <w:p w:rsidR="00822B86" w:rsidRDefault="00822B86" w:rsidP="000D57A1">
      <w:pPr>
        <w:pStyle w:val="a0"/>
      </w:pPr>
    </w:p>
    <w:p w:rsidR="00822B86" w:rsidRDefault="00822B86" w:rsidP="00822B86">
      <w:pPr>
        <w:pStyle w:val="2"/>
      </w:pPr>
      <w:bookmarkStart w:id="8" w:name="_Toc534637827"/>
      <w:r>
        <w:rPr>
          <w:rFonts w:hint="eastAsia"/>
        </w:rPr>
        <w:lastRenderedPageBreak/>
        <w:t>安装</w:t>
      </w:r>
      <w:r>
        <w:rPr>
          <w:rFonts w:hint="eastAsia"/>
        </w:rPr>
        <w:t>Linux</w:t>
      </w:r>
      <w:r>
        <w:rPr>
          <w:rFonts w:hint="eastAsia"/>
        </w:rPr>
        <w:t>（</w:t>
      </w:r>
      <w:r>
        <w:rPr>
          <w:rFonts w:hint="eastAsia"/>
        </w:rPr>
        <w:t>CentOS</w:t>
      </w:r>
      <w:r>
        <w:rPr>
          <w:rFonts w:hint="eastAsia"/>
        </w:rPr>
        <w:t>）</w:t>
      </w:r>
      <w:bookmarkEnd w:id="8"/>
    </w:p>
    <w:p w:rsidR="00822B86" w:rsidRDefault="00822B86" w:rsidP="00822B86">
      <w:pPr>
        <w:pStyle w:val="a0"/>
      </w:pPr>
      <w:r>
        <w:rPr>
          <w:rFonts w:hint="eastAsia"/>
        </w:rPr>
        <w:t>linux</w:t>
      </w:r>
      <w:r>
        <w:rPr>
          <w:rFonts w:hint="eastAsia"/>
        </w:rPr>
        <w:t>是核心，</w:t>
      </w:r>
      <w:r>
        <w:rPr>
          <w:rFonts w:hint="eastAsia"/>
        </w:rPr>
        <w:t>CentOS</w:t>
      </w:r>
      <w:r>
        <w:rPr>
          <w:rFonts w:hint="eastAsia"/>
        </w:rPr>
        <w:t>称之为发行版。基于核心，补充常用的软件包的操作系统。</w:t>
      </w:r>
    </w:p>
    <w:p w:rsidR="00680C25" w:rsidRDefault="00680C25" w:rsidP="00822B86">
      <w:pPr>
        <w:pStyle w:val="a0"/>
      </w:pPr>
      <w:r>
        <w:rPr>
          <w:rFonts w:hint="eastAsia"/>
        </w:rPr>
        <w:t>有数以百计的发行版，其中选择</w:t>
      </w:r>
      <w:r>
        <w:rPr>
          <w:rFonts w:hint="eastAsia"/>
        </w:rPr>
        <w:t>CentOS</w:t>
      </w:r>
      <w:r w:rsidR="00056676">
        <w:rPr>
          <w:rFonts w:hint="eastAsia"/>
        </w:rPr>
        <w:t>是</w:t>
      </w:r>
      <w:r>
        <w:rPr>
          <w:rFonts w:hint="eastAsia"/>
        </w:rPr>
        <w:t>基于</w:t>
      </w:r>
      <w:r>
        <w:rPr>
          <w:rFonts w:hint="eastAsia"/>
        </w:rPr>
        <w:t>RHEL</w:t>
      </w:r>
      <w:r>
        <w:rPr>
          <w:rFonts w:hint="eastAsia"/>
        </w:rPr>
        <w:t>的社区版</w:t>
      </w:r>
      <w:r w:rsidR="00056676">
        <w:rPr>
          <w:rFonts w:hint="eastAsia"/>
        </w:rPr>
        <w:t>。</w:t>
      </w:r>
    </w:p>
    <w:p w:rsidR="005040FF" w:rsidRDefault="005040FF" w:rsidP="00822B86">
      <w:pPr>
        <w:pStyle w:val="a0"/>
      </w:pPr>
      <w:r w:rsidRPr="005040FF">
        <w:t>https://www.centos.org/</w:t>
      </w:r>
    </w:p>
    <w:p w:rsidR="005C380E" w:rsidRDefault="005C380E" w:rsidP="00822B86">
      <w:pPr>
        <w:pStyle w:val="a0"/>
      </w:pPr>
    </w:p>
    <w:p w:rsidR="005C380E" w:rsidRDefault="000828F0" w:rsidP="00822B86">
      <w:pPr>
        <w:pStyle w:val="a0"/>
      </w:pPr>
      <w:r>
        <w:rPr>
          <w:rFonts w:hint="eastAsia"/>
        </w:rPr>
        <w:t>在服务器领域，市场占用量很高！再加上</w:t>
      </w:r>
      <w:r>
        <w:rPr>
          <w:rFonts w:hint="eastAsia"/>
        </w:rPr>
        <w:t>RHEL</w:t>
      </w:r>
      <w:r>
        <w:rPr>
          <w:rFonts w:hint="eastAsia"/>
        </w:rPr>
        <w:t>的话，更高了。</w:t>
      </w:r>
    </w:p>
    <w:p w:rsidR="00703774" w:rsidRDefault="00703774" w:rsidP="00822B86">
      <w:pPr>
        <w:pStyle w:val="a0"/>
      </w:pPr>
    </w:p>
    <w:p w:rsidR="00E228D2" w:rsidRDefault="00E228D2" w:rsidP="00E228D2">
      <w:pPr>
        <w:pStyle w:val="3"/>
      </w:pPr>
      <w:bookmarkStart w:id="9" w:name="_Toc534637828"/>
      <w:r>
        <w:rPr>
          <w:rFonts w:hint="eastAsia"/>
        </w:rPr>
        <w:t>准备工作</w:t>
      </w:r>
      <w:bookmarkEnd w:id="9"/>
    </w:p>
    <w:p w:rsidR="00703774" w:rsidRPr="00A96A40" w:rsidRDefault="00703774" w:rsidP="007A7DCB">
      <w:pPr>
        <w:pStyle w:val="4"/>
        <w:rPr>
          <w:color w:val="FF0000"/>
        </w:rPr>
      </w:pPr>
      <w:r w:rsidRPr="007A7DCB">
        <w:rPr>
          <w:rFonts w:hint="eastAsia"/>
          <w:color w:val="FF0000"/>
          <w:highlight w:val="yellow"/>
        </w:rPr>
        <w:t>保证</w:t>
      </w:r>
      <w:r w:rsidRPr="007A7DCB">
        <w:rPr>
          <w:rFonts w:hint="eastAsia"/>
          <w:color w:val="FF0000"/>
          <w:highlight w:val="yellow"/>
        </w:rPr>
        <w:t>centos</w:t>
      </w:r>
      <w:r w:rsidRPr="007A7DCB">
        <w:rPr>
          <w:rFonts w:hint="eastAsia"/>
          <w:color w:val="FF0000"/>
          <w:highlight w:val="yellow"/>
        </w:rPr>
        <w:t>的光盘插入电脑的光驱</w:t>
      </w:r>
    </w:p>
    <w:p w:rsidR="00703774" w:rsidRDefault="00750A7F" w:rsidP="00822B86">
      <w:pPr>
        <w:pStyle w:val="a0"/>
      </w:pPr>
      <w:r>
        <w:rPr>
          <w:noProof/>
        </w:rPr>
        <w:drawing>
          <wp:inline distT="0" distB="0" distL="0" distR="0" wp14:anchorId="5B0BB3FD" wp14:editId="46545035">
            <wp:extent cx="5278120" cy="302831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36" w:rsidRDefault="00BA6436" w:rsidP="00822B86">
      <w:pPr>
        <w:pStyle w:val="a0"/>
      </w:pPr>
      <w:r>
        <w:rPr>
          <w:rFonts w:hint="eastAsia"/>
        </w:rPr>
        <w:t>选择的是在服务器上的</w:t>
      </w:r>
      <w:r>
        <w:rPr>
          <w:rFonts w:hint="eastAsia"/>
        </w:rPr>
        <w:t>minimal</w:t>
      </w:r>
      <w:r>
        <w:rPr>
          <w:rFonts w:hint="eastAsia"/>
        </w:rPr>
        <w:t>，最小化（没有图像界面的版本）。</w:t>
      </w:r>
    </w:p>
    <w:p w:rsidR="00A96A40" w:rsidRDefault="00A96A40" w:rsidP="00822B86">
      <w:pPr>
        <w:pStyle w:val="a0"/>
      </w:pPr>
    </w:p>
    <w:p w:rsidR="00A96A40" w:rsidRPr="007A7DCB" w:rsidRDefault="00A96A40" w:rsidP="007A7DCB">
      <w:pPr>
        <w:pStyle w:val="4"/>
        <w:rPr>
          <w:color w:val="FF0000"/>
        </w:rPr>
      </w:pPr>
      <w:r w:rsidRPr="007A7DCB">
        <w:rPr>
          <w:rFonts w:hint="eastAsia"/>
          <w:color w:val="FF0000"/>
          <w:highlight w:val="yellow"/>
        </w:rPr>
        <w:lastRenderedPageBreak/>
        <w:t>保证</w:t>
      </w:r>
      <w:r w:rsidR="008D3012" w:rsidRPr="007A7DCB">
        <w:rPr>
          <w:rFonts w:hint="eastAsia"/>
          <w:color w:val="FF0000"/>
          <w:highlight w:val="yellow"/>
        </w:rPr>
        <w:t>DHCP</w:t>
      </w:r>
      <w:r w:rsidR="008D3012" w:rsidRPr="007A7DCB">
        <w:rPr>
          <w:rFonts w:hint="eastAsia"/>
          <w:color w:val="FF0000"/>
          <w:highlight w:val="yellow"/>
        </w:rPr>
        <w:t>服务开启</w:t>
      </w:r>
    </w:p>
    <w:p w:rsidR="008D3012" w:rsidRDefault="00E7328A" w:rsidP="00822B86">
      <w:pPr>
        <w:pStyle w:val="a0"/>
      </w:pPr>
      <w:r>
        <w:rPr>
          <w:noProof/>
        </w:rPr>
        <w:drawing>
          <wp:inline distT="0" distB="0" distL="0" distR="0" wp14:anchorId="6B0AF740" wp14:editId="33A16D3B">
            <wp:extent cx="5278120" cy="302387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28A" w:rsidRDefault="00E7328A" w:rsidP="00822B86">
      <w:pPr>
        <w:pStyle w:val="a0"/>
      </w:pPr>
      <w:proofErr w:type="gramStart"/>
      <w:r>
        <w:rPr>
          <w:rFonts w:hint="eastAsia"/>
        </w:rPr>
        <w:t>勾选</w:t>
      </w:r>
      <w:proofErr w:type="gramEnd"/>
      <w:r>
        <w:rPr>
          <w:rFonts w:hint="eastAsia"/>
        </w:rPr>
        <w:t>DHCP</w:t>
      </w:r>
      <w:r>
        <w:rPr>
          <w:rFonts w:hint="eastAsia"/>
        </w:rPr>
        <w:t>（用于自动分配</w:t>
      </w:r>
      <w:r>
        <w:rPr>
          <w:rFonts w:hint="eastAsia"/>
        </w:rPr>
        <w:t>IP</w:t>
      </w:r>
      <w:r>
        <w:rPr>
          <w:rFonts w:hint="eastAsia"/>
        </w:rPr>
        <w:t>）：</w:t>
      </w:r>
    </w:p>
    <w:p w:rsidR="00E7328A" w:rsidRDefault="00E7328A" w:rsidP="00822B86">
      <w:pPr>
        <w:pStyle w:val="a0"/>
      </w:pPr>
      <w:r>
        <w:rPr>
          <w:noProof/>
        </w:rPr>
        <w:drawing>
          <wp:inline distT="0" distB="0" distL="0" distR="0" wp14:anchorId="0B715D4D" wp14:editId="50ADBF7F">
            <wp:extent cx="5278120" cy="31502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8D2" w:rsidRDefault="00E228D2" w:rsidP="00822B86">
      <w:pPr>
        <w:pStyle w:val="a0"/>
      </w:pPr>
      <w:r>
        <w:rPr>
          <w:noProof/>
        </w:rPr>
        <w:lastRenderedPageBreak/>
        <w:drawing>
          <wp:inline distT="0" distB="0" distL="0" distR="0" wp14:anchorId="17568858" wp14:editId="3B777A88">
            <wp:extent cx="5278120" cy="31502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BC" w:rsidRDefault="00A13DBC" w:rsidP="00822B86">
      <w:pPr>
        <w:pStyle w:val="a0"/>
      </w:pPr>
    </w:p>
    <w:p w:rsidR="00A13DBC" w:rsidRDefault="00A13DBC" w:rsidP="00A13DBC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右键</w:t>
      </w:r>
      <w:r>
        <w:rPr>
          <w:rFonts w:hint="eastAsia"/>
        </w:rPr>
        <w:t xml:space="preserve"> ctrl</w:t>
      </w:r>
      <w:r>
        <w:rPr>
          <w:rFonts w:hint="eastAsia"/>
        </w:rPr>
        <w:t>，可以从虚拟电脑的占用中退出</w:t>
      </w:r>
    </w:p>
    <w:p w:rsidR="00750A7F" w:rsidRDefault="00E6698B" w:rsidP="00822B86">
      <w:pPr>
        <w:pStyle w:val="a0"/>
      </w:pPr>
      <w:r>
        <w:rPr>
          <w:noProof/>
        </w:rPr>
        <w:drawing>
          <wp:inline distT="0" distB="0" distL="0" distR="0" wp14:anchorId="5663E1D0" wp14:editId="23541C6A">
            <wp:extent cx="5278120" cy="41586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74" w:rsidRDefault="00703774" w:rsidP="00703774">
      <w:pPr>
        <w:pStyle w:val="3"/>
      </w:pPr>
      <w:bookmarkStart w:id="10" w:name="_Toc534637829"/>
      <w:r>
        <w:rPr>
          <w:rFonts w:hint="eastAsia"/>
        </w:rPr>
        <w:lastRenderedPageBreak/>
        <w:t>启动电脑</w:t>
      </w:r>
      <w:bookmarkEnd w:id="10"/>
    </w:p>
    <w:p w:rsidR="00A04B0C" w:rsidRDefault="00A04B0C" w:rsidP="00A04B0C">
      <w:pPr>
        <w:pStyle w:val="a0"/>
      </w:pPr>
      <w:r>
        <w:rPr>
          <w:noProof/>
        </w:rPr>
        <w:drawing>
          <wp:inline distT="0" distB="0" distL="0" distR="0" wp14:anchorId="67660B21" wp14:editId="4C2F8C2D">
            <wp:extent cx="5278120" cy="30283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2A" w:rsidRDefault="001E122A" w:rsidP="00A04B0C">
      <w:pPr>
        <w:pStyle w:val="a0"/>
      </w:pPr>
    </w:p>
    <w:p w:rsidR="001E122A" w:rsidRDefault="001E122A" w:rsidP="001E122A">
      <w:pPr>
        <w:pStyle w:val="3"/>
      </w:pPr>
      <w:bookmarkStart w:id="11" w:name="_Toc534637830"/>
      <w:r>
        <w:rPr>
          <w:rFonts w:hint="eastAsia"/>
        </w:rPr>
        <w:t>选择安装系统</w:t>
      </w:r>
      <w:bookmarkEnd w:id="11"/>
    </w:p>
    <w:p w:rsidR="001E122A" w:rsidRDefault="001E122A" w:rsidP="00A04B0C">
      <w:pPr>
        <w:pStyle w:val="a0"/>
      </w:pPr>
      <w:r>
        <w:rPr>
          <w:rFonts w:hint="eastAsia"/>
        </w:rPr>
        <w:t>选择了光驱引导。</w:t>
      </w:r>
    </w:p>
    <w:p w:rsidR="001E122A" w:rsidRDefault="001E122A" w:rsidP="001E122A">
      <w:pPr>
        <w:pStyle w:val="a0"/>
        <w:ind w:firstLine="0"/>
      </w:pPr>
    </w:p>
    <w:p w:rsidR="001E122A" w:rsidRDefault="001E122A" w:rsidP="00A04B0C">
      <w:pPr>
        <w:pStyle w:val="a0"/>
      </w:pPr>
      <w:r>
        <w:rPr>
          <w:noProof/>
        </w:rPr>
        <w:drawing>
          <wp:inline distT="0" distB="0" distL="0" distR="0" wp14:anchorId="39BAA348" wp14:editId="22790C5F">
            <wp:extent cx="5278120" cy="319659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2A" w:rsidRDefault="001E122A" w:rsidP="00A04B0C">
      <w:pPr>
        <w:pStyle w:val="a0"/>
      </w:pPr>
    </w:p>
    <w:p w:rsidR="001E122A" w:rsidRDefault="001E122A" w:rsidP="001E122A">
      <w:pPr>
        <w:pStyle w:val="3"/>
      </w:pPr>
      <w:bookmarkStart w:id="12" w:name="_Toc534637831"/>
      <w:r>
        <w:rPr>
          <w:rFonts w:hint="eastAsia"/>
        </w:rPr>
        <w:lastRenderedPageBreak/>
        <w:t>跳过检测</w:t>
      </w:r>
      <w:bookmarkEnd w:id="12"/>
    </w:p>
    <w:p w:rsidR="001E122A" w:rsidRDefault="001E122A" w:rsidP="001E122A">
      <w:pPr>
        <w:pStyle w:val="a0"/>
      </w:pPr>
      <w:r>
        <w:rPr>
          <w:noProof/>
        </w:rPr>
        <w:drawing>
          <wp:inline distT="0" distB="0" distL="0" distR="0" wp14:anchorId="4BFBEB55" wp14:editId="3C04F665">
            <wp:extent cx="5278120" cy="33045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C1A" w:rsidRDefault="00D85C1A" w:rsidP="001E122A">
      <w:pPr>
        <w:pStyle w:val="a0"/>
      </w:pPr>
    </w:p>
    <w:p w:rsidR="00F23D2B" w:rsidRDefault="00F23D2B" w:rsidP="001E122A">
      <w:pPr>
        <w:pStyle w:val="a0"/>
      </w:pPr>
    </w:p>
    <w:p w:rsidR="00F23D2B" w:rsidRDefault="00F23D2B" w:rsidP="00F23D2B">
      <w:pPr>
        <w:pStyle w:val="3"/>
      </w:pPr>
      <w:bookmarkStart w:id="13" w:name="_Toc534637832"/>
      <w:r>
        <w:rPr>
          <w:rFonts w:hint="eastAsia"/>
        </w:rPr>
        <w:t>执行安装，</w:t>
      </w:r>
      <w:r>
        <w:rPr>
          <w:rFonts w:hint="eastAsia"/>
        </w:rPr>
        <w:t>next</w:t>
      </w:r>
      <w:bookmarkEnd w:id="13"/>
    </w:p>
    <w:p w:rsidR="00F23D2B" w:rsidRPr="00F23D2B" w:rsidRDefault="00F23D2B" w:rsidP="00F23D2B">
      <w:pPr>
        <w:pStyle w:val="a0"/>
      </w:pPr>
    </w:p>
    <w:p w:rsidR="00D85C1A" w:rsidRDefault="00F23D2B" w:rsidP="00D85C1A">
      <w:pPr>
        <w:pStyle w:val="3"/>
      </w:pPr>
      <w:bookmarkStart w:id="14" w:name="_Toc534637833"/>
      <w:r>
        <w:rPr>
          <w:rFonts w:hint="eastAsia"/>
        </w:rPr>
        <w:lastRenderedPageBreak/>
        <w:t>选择安装过程的语言</w:t>
      </w:r>
      <w:bookmarkEnd w:id="14"/>
    </w:p>
    <w:p w:rsidR="00F23D2B" w:rsidRPr="00F23D2B" w:rsidRDefault="00F23D2B" w:rsidP="00F23D2B">
      <w:pPr>
        <w:pStyle w:val="a0"/>
      </w:pPr>
      <w:r>
        <w:rPr>
          <w:noProof/>
        </w:rPr>
        <w:drawing>
          <wp:inline distT="0" distB="0" distL="0" distR="0" wp14:anchorId="116A02C9" wp14:editId="3B618E15">
            <wp:extent cx="5278120" cy="45993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C1A" w:rsidRDefault="00D85C1A" w:rsidP="00D85C1A">
      <w:pPr>
        <w:pStyle w:val="a0"/>
      </w:pPr>
    </w:p>
    <w:p w:rsidR="006E32B2" w:rsidRDefault="006E32B2" w:rsidP="00D85C1A">
      <w:pPr>
        <w:pStyle w:val="a0"/>
      </w:pPr>
    </w:p>
    <w:p w:rsidR="006E32B2" w:rsidRDefault="006E32B2" w:rsidP="006E32B2">
      <w:pPr>
        <w:pStyle w:val="3"/>
      </w:pPr>
      <w:bookmarkStart w:id="15" w:name="_Toc534637834"/>
      <w:r>
        <w:rPr>
          <w:rFonts w:hint="eastAsia"/>
        </w:rPr>
        <w:lastRenderedPageBreak/>
        <w:t>选择键盘模式</w:t>
      </w:r>
      <w:bookmarkEnd w:id="15"/>
    </w:p>
    <w:p w:rsidR="006E32B2" w:rsidRPr="006E32B2" w:rsidRDefault="006E32B2" w:rsidP="006E32B2">
      <w:pPr>
        <w:pStyle w:val="a0"/>
      </w:pPr>
      <w:r>
        <w:rPr>
          <w:noProof/>
        </w:rPr>
        <w:drawing>
          <wp:inline distT="0" distB="0" distL="0" distR="0" wp14:anchorId="64477EE6" wp14:editId="31DD2197">
            <wp:extent cx="5278120" cy="452755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2A" w:rsidRDefault="001E122A" w:rsidP="00A04B0C">
      <w:pPr>
        <w:pStyle w:val="a0"/>
      </w:pPr>
    </w:p>
    <w:p w:rsidR="009D607B" w:rsidRDefault="009D607B" w:rsidP="009D607B">
      <w:pPr>
        <w:pStyle w:val="3"/>
      </w:pPr>
      <w:bookmarkStart w:id="16" w:name="_Toc534637835"/>
      <w:r>
        <w:rPr>
          <w:rFonts w:hint="eastAsia"/>
        </w:rPr>
        <w:lastRenderedPageBreak/>
        <w:t>选择存储设备模式</w:t>
      </w:r>
      <w:bookmarkEnd w:id="16"/>
    </w:p>
    <w:p w:rsidR="009D607B" w:rsidRDefault="009D607B" w:rsidP="009D607B">
      <w:pPr>
        <w:pStyle w:val="a0"/>
      </w:pPr>
      <w:r>
        <w:rPr>
          <w:noProof/>
        </w:rPr>
        <w:drawing>
          <wp:inline distT="0" distB="0" distL="0" distR="0" wp14:anchorId="27F0C737" wp14:editId="5E4FB597">
            <wp:extent cx="5278120" cy="45275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07B" w:rsidRDefault="009D607B" w:rsidP="009D607B">
      <w:pPr>
        <w:pStyle w:val="a0"/>
      </w:pPr>
    </w:p>
    <w:p w:rsidR="009D607B" w:rsidRDefault="009D607B" w:rsidP="009D607B">
      <w:pPr>
        <w:pStyle w:val="3"/>
      </w:pPr>
      <w:bookmarkStart w:id="17" w:name="_Toc534637836"/>
      <w:r>
        <w:rPr>
          <w:rFonts w:hint="eastAsia"/>
        </w:rPr>
        <w:lastRenderedPageBreak/>
        <w:t>选择清除磁盘数据</w:t>
      </w:r>
      <w:bookmarkEnd w:id="17"/>
    </w:p>
    <w:p w:rsidR="009D607B" w:rsidRDefault="009D607B" w:rsidP="009D607B">
      <w:pPr>
        <w:pStyle w:val="a0"/>
      </w:pPr>
      <w:r>
        <w:rPr>
          <w:noProof/>
        </w:rPr>
        <w:drawing>
          <wp:inline distT="0" distB="0" distL="0" distR="0" wp14:anchorId="2A13FF09" wp14:editId="57AE0543">
            <wp:extent cx="5278120" cy="452755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07B" w:rsidRDefault="009D607B" w:rsidP="009D607B">
      <w:pPr>
        <w:pStyle w:val="a0"/>
      </w:pPr>
    </w:p>
    <w:p w:rsidR="009D607B" w:rsidRDefault="009D607B" w:rsidP="009D607B">
      <w:pPr>
        <w:pStyle w:val="3"/>
      </w:pPr>
      <w:bookmarkStart w:id="18" w:name="_Toc534637837"/>
      <w:r>
        <w:rPr>
          <w:rFonts w:hint="eastAsia"/>
        </w:rPr>
        <w:t>配置网络</w:t>
      </w:r>
      <w:bookmarkEnd w:id="18"/>
    </w:p>
    <w:p w:rsidR="009D607B" w:rsidRPr="009D607B" w:rsidRDefault="009D607B" w:rsidP="009D607B">
      <w:pPr>
        <w:pStyle w:val="a0"/>
      </w:pPr>
      <w:r>
        <w:rPr>
          <w:rFonts w:hint="eastAsia"/>
        </w:rPr>
        <w:t>选择自动连接。（强烈建议）</w:t>
      </w:r>
    </w:p>
    <w:p w:rsidR="009D607B" w:rsidRDefault="009D607B" w:rsidP="009D607B">
      <w:pPr>
        <w:pStyle w:val="a0"/>
      </w:pPr>
      <w:r>
        <w:rPr>
          <w:noProof/>
        </w:rPr>
        <w:lastRenderedPageBreak/>
        <w:drawing>
          <wp:inline distT="0" distB="0" distL="0" distR="0" wp14:anchorId="15D17E4A" wp14:editId="3CDEDA02">
            <wp:extent cx="5278120" cy="452755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69" w:rsidRDefault="00451469" w:rsidP="009D607B">
      <w:pPr>
        <w:pStyle w:val="a0"/>
      </w:pPr>
    </w:p>
    <w:p w:rsidR="00451469" w:rsidRDefault="00451469" w:rsidP="009D607B">
      <w:pPr>
        <w:pStyle w:val="a0"/>
      </w:pPr>
      <w:r>
        <w:rPr>
          <w:rFonts w:hint="eastAsia"/>
        </w:rPr>
        <w:t>应用全部</w:t>
      </w:r>
    </w:p>
    <w:p w:rsidR="00451469" w:rsidRDefault="00451469" w:rsidP="009D607B">
      <w:pPr>
        <w:pStyle w:val="a0"/>
      </w:pPr>
    </w:p>
    <w:p w:rsidR="00451469" w:rsidRDefault="00451469" w:rsidP="00451469">
      <w:pPr>
        <w:pStyle w:val="3"/>
      </w:pPr>
      <w:bookmarkStart w:id="19" w:name="_Toc534637838"/>
      <w:r>
        <w:rPr>
          <w:rFonts w:hint="eastAsia"/>
        </w:rPr>
        <w:lastRenderedPageBreak/>
        <w:t>选时区</w:t>
      </w:r>
      <w:bookmarkEnd w:id="19"/>
    </w:p>
    <w:p w:rsidR="00451469" w:rsidRPr="00451469" w:rsidRDefault="00451469" w:rsidP="00451469">
      <w:pPr>
        <w:pStyle w:val="a0"/>
      </w:pPr>
      <w:r>
        <w:rPr>
          <w:noProof/>
        </w:rPr>
        <w:drawing>
          <wp:inline distT="0" distB="0" distL="0" distR="0" wp14:anchorId="11D27C3E" wp14:editId="5EEF81D2">
            <wp:extent cx="5278120" cy="44551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69" w:rsidRDefault="00451469" w:rsidP="009D607B">
      <w:pPr>
        <w:pStyle w:val="a0"/>
      </w:pPr>
    </w:p>
    <w:p w:rsidR="00451469" w:rsidRDefault="00451469" w:rsidP="00451469">
      <w:pPr>
        <w:pStyle w:val="3"/>
      </w:pPr>
      <w:bookmarkStart w:id="20" w:name="_Toc534637839"/>
      <w:r>
        <w:rPr>
          <w:rFonts w:hint="eastAsia"/>
        </w:rPr>
        <w:lastRenderedPageBreak/>
        <w:t>设置</w:t>
      </w:r>
      <w:r>
        <w:rPr>
          <w:rFonts w:hint="eastAsia"/>
        </w:rPr>
        <w:t>root</w:t>
      </w:r>
      <w:r>
        <w:rPr>
          <w:rFonts w:hint="eastAsia"/>
        </w:rPr>
        <w:t>密码</w:t>
      </w:r>
      <w:bookmarkEnd w:id="20"/>
    </w:p>
    <w:p w:rsidR="00451469" w:rsidRPr="00451469" w:rsidRDefault="00451469" w:rsidP="00451469">
      <w:pPr>
        <w:pStyle w:val="a0"/>
      </w:pPr>
      <w:r>
        <w:rPr>
          <w:noProof/>
        </w:rPr>
        <w:drawing>
          <wp:inline distT="0" distB="0" distL="0" distR="0" wp14:anchorId="6B13C98B" wp14:editId="19414688">
            <wp:extent cx="5278120" cy="445516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69" w:rsidRDefault="00451469" w:rsidP="009D607B">
      <w:pPr>
        <w:pStyle w:val="a0"/>
      </w:pPr>
    </w:p>
    <w:p w:rsidR="00EE4829" w:rsidRDefault="00EE4829" w:rsidP="00EE4829">
      <w:pPr>
        <w:pStyle w:val="3"/>
      </w:pPr>
      <w:bookmarkStart w:id="21" w:name="_Toc534637840"/>
      <w:r>
        <w:rPr>
          <w:rFonts w:hint="eastAsia"/>
        </w:rPr>
        <w:lastRenderedPageBreak/>
        <w:t>centOS</w:t>
      </w:r>
      <w:r>
        <w:rPr>
          <w:rFonts w:hint="eastAsia"/>
        </w:rPr>
        <w:t>使用的空间</w:t>
      </w:r>
      <w:bookmarkEnd w:id="21"/>
    </w:p>
    <w:p w:rsidR="00EE4829" w:rsidRDefault="00EE4829" w:rsidP="009D607B">
      <w:pPr>
        <w:pStyle w:val="a0"/>
      </w:pPr>
      <w:r>
        <w:rPr>
          <w:noProof/>
        </w:rPr>
        <w:drawing>
          <wp:inline distT="0" distB="0" distL="0" distR="0" wp14:anchorId="23ECC219" wp14:editId="6EFF9DC8">
            <wp:extent cx="5278120" cy="445516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2F" w:rsidRDefault="0081002F" w:rsidP="009D607B">
      <w:pPr>
        <w:pStyle w:val="a0"/>
      </w:pPr>
    </w:p>
    <w:p w:rsidR="0081002F" w:rsidRDefault="0081002F" w:rsidP="0081002F">
      <w:pPr>
        <w:pStyle w:val="3"/>
      </w:pPr>
      <w:bookmarkStart w:id="22" w:name="_Toc534637841"/>
      <w:r>
        <w:rPr>
          <w:rFonts w:hint="eastAsia"/>
        </w:rPr>
        <w:lastRenderedPageBreak/>
        <w:t>修改写入磁盘</w:t>
      </w:r>
      <w:bookmarkEnd w:id="22"/>
    </w:p>
    <w:p w:rsidR="0081002F" w:rsidRDefault="0081002F" w:rsidP="0081002F">
      <w:pPr>
        <w:pStyle w:val="a0"/>
      </w:pPr>
      <w:r>
        <w:rPr>
          <w:noProof/>
        </w:rPr>
        <w:drawing>
          <wp:inline distT="0" distB="0" distL="0" distR="0" wp14:anchorId="6C8CDF36" wp14:editId="7D514282">
            <wp:extent cx="5278120" cy="44551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2F" w:rsidRDefault="0081002F" w:rsidP="0081002F">
      <w:pPr>
        <w:pStyle w:val="a0"/>
      </w:pPr>
      <w:r>
        <w:rPr>
          <w:rFonts w:hint="eastAsia"/>
        </w:rPr>
        <w:t>格式化磁盘</w:t>
      </w:r>
    </w:p>
    <w:p w:rsidR="0081002F" w:rsidRDefault="0081002F" w:rsidP="0081002F">
      <w:pPr>
        <w:pStyle w:val="a0"/>
      </w:pPr>
    </w:p>
    <w:p w:rsidR="0081002F" w:rsidRDefault="0081002F" w:rsidP="0081002F">
      <w:pPr>
        <w:pStyle w:val="a0"/>
      </w:pPr>
    </w:p>
    <w:p w:rsidR="0081002F" w:rsidRDefault="0081002F" w:rsidP="0081002F">
      <w:pPr>
        <w:pStyle w:val="3"/>
      </w:pPr>
      <w:bookmarkStart w:id="23" w:name="_Toc534637842"/>
      <w:r>
        <w:rPr>
          <w:rFonts w:hint="eastAsia"/>
        </w:rPr>
        <w:lastRenderedPageBreak/>
        <w:t>进入安装过程</w:t>
      </w:r>
      <w:bookmarkEnd w:id="23"/>
    </w:p>
    <w:p w:rsidR="0081002F" w:rsidRDefault="004246A0" w:rsidP="0081002F">
      <w:pPr>
        <w:pStyle w:val="a0"/>
      </w:pPr>
      <w:r>
        <w:rPr>
          <w:noProof/>
        </w:rPr>
        <w:drawing>
          <wp:inline distT="0" distB="0" distL="0" distR="0" wp14:anchorId="5FE42CA9" wp14:editId="63D4014F">
            <wp:extent cx="5278120" cy="445516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97" w:rsidRDefault="00760697" w:rsidP="0081002F">
      <w:pPr>
        <w:pStyle w:val="a0"/>
      </w:pPr>
    </w:p>
    <w:p w:rsidR="00760697" w:rsidRDefault="00760697" w:rsidP="00760697">
      <w:pPr>
        <w:pStyle w:val="3"/>
      </w:pPr>
      <w:bookmarkStart w:id="24" w:name="_Toc534637843"/>
      <w:r>
        <w:rPr>
          <w:rFonts w:hint="eastAsia"/>
        </w:rPr>
        <w:lastRenderedPageBreak/>
        <w:t>完毕！</w:t>
      </w:r>
      <w:bookmarkEnd w:id="24"/>
    </w:p>
    <w:p w:rsidR="00760697" w:rsidRDefault="00760697" w:rsidP="0081002F">
      <w:pPr>
        <w:pStyle w:val="a0"/>
      </w:pPr>
      <w:r>
        <w:rPr>
          <w:noProof/>
        </w:rPr>
        <w:drawing>
          <wp:inline distT="0" distB="0" distL="0" distR="0" wp14:anchorId="1C4446EC" wp14:editId="5B65B748">
            <wp:extent cx="5278120" cy="43846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97" w:rsidRDefault="00760697" w:rsidP="0081002F">
      <w:pPr>
        <w:pStyle w:val="a0"/>
      </w:pPr>
    </w:p>
    <w:p w:rsidR="00760697" w:rsidRDefault="00760697" w:rsidP="00760697">
      <w:pPr>
        <w:pStyle w:val="3"/>
      </w:pPr>
      <w:bookmarkStart w:id="25" w:name="_Toc534637844"/>
      <w:r>
        <w:rPr>
          <w:rFonts w:hint="eastAsia"/>
        </w:rPr>
        <w:t>点击重新引导</w:t>
      </w:r>
      <w:bookmarkEnd w:id="25"/>
    </w:p>
    <w:p w:rsidR="00D40CC5" w:rsidRDefault="00D40CC5" w:rsidP="00D40CC5">
      <w:pPr>
        <w:pStyle w:val="a0"/>
      </w:pPr>
      <w:r>
        <w:rPr>
          <w:rFonts w:hint="eastAsia"/>
        </w:rPr>
        <w:t>进入</w:t>
      </w:r>
      <w:r>
        <w:rPr>
          <w:rFonts w:hint="eastAsia"/>
        </w:rPr>
        <w:t>linux</w:t>
      </w:r>
      <w:r>
        <w:rPr>
          <w:rFonts w:hint="eastAsia"/>
        </w:rPr>
        <w:t>系统</w:t>
      </w:r>
    </w:p>
    <w:p w:rsidR="00D40CC5" w:rsidRDefault="00CA09AC" w:rsidP="00D40CC5">
      <w:pPr>
        <w:pStyle w:val="a0"/>
      </w:pPr>
      <w:r>
        <w:rPr>
          <w:noProof/>
        </w:rPr>
        <w:lastRenderedPageBreak/>
        <w:drawing>
          <wp:inline distT="0" distB="0" distL="0" distR="0" wp14:anchorId="5CCDE115" wp14:editId="7FBD348A">
            <wp:extent cx="5278120" cy="4455160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FF2" w:rsidRDefault="004A0FF2" w:rsidP="00D40CC5">
      <w:pPr>
        <w:pStyle w:val="a0"/>
      </w:pPr>
    </w:p>
    <w:p w:rsidR="004A0FF2" w:rsidRDefault="004A0FF2" w:rsidP="00D40CC5">
      <w:pPr>
        <w:pStyle w:val="a0"/>
      </w:pPr>
      <w:r>
        <w:rPr>
          <w:rFonts w:hint="eastAsia"/>
        </w:rPr>
        <w:t>安装完毕！</w:t>
      </w:r>
    </w:p>
    <w:p w:rsidR="006B2285" w:rsidRDefault="006B2285" w:rsidP="00D40CC5">
      <w:pPr>
        <w:pStyle w:val="a0"/>
      </w:pPr>
    </w:p>
    <w:p w:rsidR="006B2285" w:rsidRDefault="006B2285" w:rsidP="00D40CC5">
      <w:pPr>
        <w:pStyle w:val="a0"/>
      </w:pPr>
      <w:r>
        <w:rPr>
          <w:rFonts w:hint="eastAsia"/>
        </w:rPr>
        <w:t>输入用户名</w:t>
      </w:r>
      <w:r>
        <w:rPr>
          <w:rFonts w:hint="eastAsia"/>
        </w:rPr>
        <w:t>root</w:t>
      </w:r>
      <w:r>
        <w:rPr>
          <w:rFonts w:hint="eastAsia"/>
        </w:rPr>
        <w:t>和密码登录测试：</w:t>
      </w:r>
    </w:p>
    <w:p w:rsidR="00FC3689" w:rsidRDefault="00FC3689" w:rsidP="00D40CC5">
      <w:pPr>
        <w:pStyle w:val="a0"/>
      </w:pPr>
      <w:r>
        <w:rPr>
          <w:rFonts w:hint="eastAsia"/>
        </w:rPr>
        <w:t>密码输入时，没有反应。</w:t>
      </w:r>
    </w:p>
    <w:p w:rsidR="00FC3689" w:rsidRDefault="00FC3689" w:rsidP="00D40CC5">
      <w:pPr>
        <w:pStyle w:val="a0"/>
      </w:pPr>
      <w:r>
        <w:rPr>
          <w:rFonts w:hint="eastAsia"/>
        </w:rPr>
        <w:t>输入完毕，回车即可！</w:t>
      </w:r>
    </w:p>
    <w:p w:rsidR="006B2285" w:rsidRDefault="006B2285" w:rsidP="00D40CC5">
      <w:pPr>
        <w:pStyle w:val="a0"/>
      </w:pPr>
      <w:r>
        <w:rPr>
          <w:noProof/>
        </w:rPr>
        <w:lastRenderedPageBreak/>
        <w:drawing>
          <wp:inline distT="0" distB="0" distL="0" distR="0" wp14:anchorId="53DC0927" wp14:editId="4B8B9111">
            <wp:extent cx="5278120" cy="44665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285" w:rsidRDefault="006B2285" w:rsidP="00D40CC5">
      <w:pPr>
        <w:pStyle w:val="a0"/>
      </w:pPr>
    </w:p>
    <w:p w:rsidR="00392FC6" w:rsidRDefault="00392FC6" w:rsidP="00D40CC5">
      <w:pPr>
        <w:pStyle w:val="a0"/>
      </w:pPr>
    </w:p>
    <w:p w:rsidR="00143850" w:rsidRDefault="00143850" w:rsidP="00143850">
      <w:pPr>
        <w:pStyle w:val="2"/>
      </w:pPr>
      <w:bookmarkStart w:id="26" w:name="_Toc534637845"/>
      <w:r>
        <w:rPr>
          <w:rFonts w:hint="eastAsia"/>
        </w:rPr>
        <w:t>概念辨析</w:t>
      </w:r>
      <w:bookmarkEnd w:id="26"/>
    </w:p>
    <w:p w:rsidR="00143850" w:rsidRDefault="00143850" w:rsidP="00143850">
      <w:pPr>
        <w:pStyle w:val="a0"/>
      </w:pPr>
    </w:p>
    <w:p w:rsidR="00143850" w:rsidRDefault="00143850" w:rsidP="00143850">
      <w:pPr>
        <w:pStyle w:val="a0"/>
      </w:pPr>
      <w:r>
        <w:rPr>
          <w:rFonts w:hint="eastAsia"/>
        </w:rPr>
        <w:t>宿主电脑（系统，主机），安装虚拟电脑软件的系统。</w:t>
      </w:r>
    </w:p>
    <w:p w:rsidR="00143850" w:rsidRDefault="00143850" w:rsidP="00143850">
      <w:pPr>
        <w:pStyle w:val="a0"/>
      </w:pPr>
      <w:r>
        <w:rPr>
          <w:rFonts w:hint="eastAsia"/>
        </w:rPr>
        <w:t>虚拟电脑（系统，机）。虚拟电脑软件中安装的系统。</w:t>
      </w:r>
    </w:p>
    <w:p w:rsidR="00143850" w:rsidRDefault="00143850" w:rsidP="00143850">
      <w:pPr>
        <w:pStyle w:val="a0"/>
      </w:pPr>
    </w:p>
    <w:p w:rsidR="00143850" w:rsidRPr="008E1D20" w:rsidRDefault="00143850" w:rsidP="00143850">
      <w:pPr>
        <w:pStyle w:val="a0"/>
      </w:pPr>
    </w:p>
    <w:p w:rsidR="00143850" w:rsidRDefault="00143850" w:rsidP="00143850">
      <w:pPr>
        <w:pStyle w:val="a0"/>
      </w:pPr>
    </w:p>
    <w:p w:rsidR="00143850" w:rsidRDefault="00143850" w:rsidP="00143850">
      <w:pPr>
        <w:pStyle w:val="2"/>
      </w:pPr>
      <w:bookmarkStart w:id="27" w:name="_Toc534637846"/>
      <w:r>
        <w:rPr>
          <w:rFonts w:hint="eastAsia"/>
        </w:rPr>
        <w:t>最基本的命令</w:t>
      </w:r>
      <w:r w:rsidR="00EA1D2F">
        <w:rPr>
          <w:rFonts w:hint="eastAsia"/>
        </w:rPr>
        <w:t>和概念</w:t>
      </w:r>
      <w:bookmarkEnd w:id="27"/>
    </w:p>
    <w:p w:rsidR="00143850" w:rsidRDefault="00143850" w:rsidP="00143850">
      <w:r>
        <w:rPr>
          <w:rFonts w:hint="eastAsia"/>
        </w:rPr>
        <w:t>文件系统管理命令，第一次面对的命令。</w:t>
      </w:r>
    </w:p>
    <w:p w:rsidR="00143850" w:rsidRDefault="00143850" w:rsidP="00143850">
      <w:pPr>
        <w:pStyle w:val="3"/>
      </w:pPr>
      <w:bookmarkStart w:id="28" w:name="_Toc534637847"/>
      <w:r>
        <w:rPr>
          <w:rFonts w:hint="eastAsia"/>
        </w:rPr>
        <w:lastRenderedPageBreak/>
        <w:t>ls</w:t>
      </w:r>
      <w:r>
        <w:rPr>
          <w:rFonts w:hint="eastAsia"/>
        </w:rPr>
        <w:t>，列出目录的文件</w:t>
      </w:r>
      <w:bookmarkEnd w:id="28"/>
    </w:p>
    <w:p w:rsidR="00143850" w:rsidRDefault="00143850" w:rsidP="00143850">
      <w:pPr>
        <w:pStyle w:val="a0"/>
      </w:pPr>
      <w:r>
        <w:rPr>
          <w:noProof/>
        </w:rPr>
        <w:drawing>
          <wp:inline distT="0" distB="0" distL="0" distR="0" wp14:anchorId="2709AFDD" wp14:editId="2657765E">
            <wp:extent cx="4286250" cy="4572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50" w:rsidRDefault="00143850" w:rsidP="00143850">
      <w:pPr>
        <w:pStyle w:val="a0"/>
      </w:pPr>
    </w:p>
    <w:p w:rsidR="00143850" w:rsidRDefault="00143850" w:rsidP="00143850">
      <w:pPr>
        <w:pStyle w:val="a0"/>
      </w:pPr>
      <w:r>
        <w:rPr>
          <w:rFonts w:hint="eastAsia"/>
        </w:rPr>
        <w:t>典型的选项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143850" w:rsidRDefault="00143850" w:rsidP="00143850">
      <w:pPr>
        <w:pStyle w:val="a0"/>
      </w:pPr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列表形式</w:t>
      </w:r>
    </w:p>
    <w:p w:rsidR="00143850" w:rsidRDefault="00143850" w:rsidP="00143850">
      <w:pPr>
        <w:pStyle w:val="a0"/>
      </w:pPr>
      <w:r>
        <w:rPr>
          <w:noProof/>
        </w:rPr>
        <w:drawing>
          <wp:inline distT="0" distB="0" distL="0" distR="0" wp14:anchorId="5D8B0C6D" wp14:editId="0D097694">
            <wp:extent cx="5200650" cy="11144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50" w:rsidRDefault="00143850" w:rsidP="00143850">
      <w:pPr>
        <w:pStyle w:val="a0"/>
      </w:pPr>
    </w:p>
    <w:p w:rsidR="00143850" w:rsidRDefault="00143850" w:rsidP="00143850">
      <w:pPr>
        <w:pStyle w:val="a0"/>
      </w:pPr>
      <w:r>
        <w:rPr>
          <w:rFonts w:hint="eastAsia"/>
        </w:rPr>
        <w:t>-</w:t>
      </w:r>
      <w:r>
        <w:t xml:space="preserve">a </w:t>
      </w:r>
      <w:r>
        <w:rPr>
          <w:rFonts w:hint="eastAsia"/>
        </w:rPr>
        <w:t>全部文件（包括隐藏文件）</w:t>
      </w:r>
    </w:p>
    <w:p w:rsidR="00143850" w:rsidRDefault="00143850" w:rsidP="00143850">
      <w:pPr>
        <w:pStyle w:val="a0"/>
      </w:pPr>
      <w:r>
        <w:rPr>
          <w:noProof/>
        </w:rPr>
        <w:drawing>
          <wp:inline distT="0" distB="0" distL="0" distR="0" wp14:anchorId="57B1D867" wp14:editId="0535DAFE">
            <wp:extent cx="5278120" cy="190881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50" w:rsidRDefault="00143850" w:rsidP="00143850">
      <w:pPr>
        <w:pStyle w:val="a0"/>
      </w:pPr>
    </w:p>
    <w:p w:rsidR="004E706C" w:rsidRDefault="00143850" w:rsidP="004E706C">
      <w:pPr>
        <w:pStyle w:val="3"/>
      </w:pPr>
      <w:bookmarkStart w:id="29" w:name="_Toc534637848"/>
      <w:r>
        <w:rPr>
          <w:rFonts w:hint="eastAsia"/>
        </w:rPr>
        <w:t>cd</w:t>
      </w:r>
      <w:r w:rsidR="004E706C">
        <w:rPr>
          <w:rFonts w:hint="eastAsia"/>
        </w:rPr>
        <w:t>，切换目录，</w:t>
      </w:r>
      <w:r w:rsidR="004E706C">
        <w:rPr>
          <w:rFonts w:hint="eastAsia"/>
        </w:rPr>
        <w:t>changedir</w:t>
      </w:r>
      <w:bookmarkEnd w:id="29"/>
    </w:p>
    <w:p w:rsidR="004E706C" w:rsidRDefault="00EA2A42" w:rsidP="004E706C">
      <w:pPr>
        <w:pStyle w:val="a0"/>
      </w:pPr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>目标目录</w:t>
      </w:r>
    </w:p>
    <w:p w:rsidR="00EA2A42" w:rsidRDefault="00EA2A42" w:rsidP="004E706C">
      <w:pPr>
        <w:pStyle w:val="a0"/>
      </w:pPr>
      <w:r>
        <w:rPr>
          <w:noProof/>
        </w:rPr>
        <w:drawing>
          <wp:inline distT="0" distB="0" distL="0" distR="0" wp14:anchorId="7B146ECA" wp14:editId="1B4BB0C9">
            <wp:extent cx="4476750" cy="3905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42" w:rsidRDefault="00EA2A42" w:rsidP="00EA2A42">
      <w:pPr>
        <w:pStyle w:val="a0"/>
        <w:ind w:firstLine="0"/>
      </w:pPr>
    </w:p>
    <w:p w:rsidR="00EA2A42" w:rsidRDefault="00EA2A42" w:rsidP="004E706C">
      <w:pPr>
        <w:pStyle w:val="a0"/>
      </w:pPr>
    </w:p>
    <w:p w:rsidR="00EA2A42" w:rsidRDefault="00EA2A42" w:rsidP="00EA2A42">
      <w:pPr>
        <w:pStyle w:val="3"/>
      </w:pPr>
      <w:bookmarkStart w:id="30" w:name="_Toc534637849"/>
      <w:r>
        <w:rPr>
          <w:rFonts w:hint="eastAsia"/>
        </w:rPr>
        <w:lastRenderedPageBreak/>
        <w:t>pwd</w:t>
      </w:r>
      <w:r>
        <w:rPr>
          <w:rFonts w:hint="eastAsia"/>
        </w:rPr>
        <w:t>，打印当前目录，</w:t>
      </w:r>
      <w:r>
        <w:rPr>
          <w:rFonts w:hint="eastAsia"/>
        </w:rPr>
        <w:t>print</w:t>
      </w:r>
      <w:r>
        <w:t xml:space="preserve"> </w:t>
      </w:r>
      <w:r>
        <w:rPr>
          <w:rFonts w:hint="eastAsia"/>
        </w:rPr>
        <w:t>working</w:t>
      </w:r>
      <w:r>
        <w:t xml:space="preserve"> </w:t>
      </w:r>
      <w:r>
        <w:rPr>
          <w:rFonts w:hint="eastAsia"/>
        </w:rPr>
        <w:t>dir</w:t>
      </w:r>
      <w:bookmarkEnd w:id="30"/>
    </w:p>
    <w:p w:rsidR="00EA2A42" w:rsidRDefault="00EA2A42" w:rsidP="00EA2A42">
      <w:pPr>
        <w:pStyle w:val="a0"/>
      </w:pPr>
      <w:r>
        <w:rPr>
          <w:noProof/>
        </w:rPr>
        <w:drawing>
          <wp:inline distT="0" distB="0" distL="0" distR="0" wp14:anchorId="687577E5" wp14:editId="2EDD8FF4">
            <wp:extent cx="3419475" cy="6191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C7" w:rsidRDefault="00550DC7" w:rsidP="00EA2A42">
      <w:pPr>
        <w:pStyle w:val="a0"/>
      </w:pPr>
    </w:p>
    <w:p w:rsidR="00550DC7" w:rsidRDefault="00550DC7" w:rsidP="00550DC7">
      <w:pPr>
        <w:pStyle w:val="3"/>
      </w:pPr>
      <w:bookmarkStart w:id="31" w:name="_Toc534637850"/>
      <w:r>
        <w:rPr>
          <w:rFonts w:hint="eastAsia"/>
        </w:rPr>
        <w:t>shell</w:t>
      </w:r>
      <w:r>
        <w:rPr>
          <w:rFonts w:hint="eastAsia"/>
        </w:rPr>
        <w:t>，命令解释器</w:t>
      </w:r>
      <w:bookmarkEnd w:id="31"/>
    </w:p>
    <w:p w:rsidR="00550DC7" w:rsidRDefault="00550DC7" w:rsidP="00550DC7">
      <w:pPr>
        <w:pStyle w:val="a0"/>
      </w:pPr>
    </w:p>
    <w:p w:rsidR="00550DC7" w:rsidRDefault="00550DC7" w:rsidP="00550DC7">
      <w:pPr>
        <w:pStyle w:val="a0"/>
      </w:pPr>
      <w:r>
        <w:rPr>
          <w:rFonts w:hint="eastAsia"/>
        </w:rPr>
        <w:t>一些类似的概念：</w:t>
      </w:r>
    </w:p>
    <w:p w:rsidR="00550DC7" w:rsidRDefault="00550DC7" w:rsidP="00550DC7">
      <w:pPr>
        <w:pStyle w:val="a0"/>
      </w:pPr>
      <w:r w:rsidRPr="00550DC7">
        <w:t>Interpreter</w:t>
      </w:r>
      <w:r>
        <w:t>,</w:t>
      </w:r>
      <w:r w:rsidR="000E6CB1">
        <w:t xml:space="preserve"> </w:t>
      </w:r>
      <w:r>
        <w:rPr>
          <w:rFonts w:hint="eastAsia"/>
        </w:rPr>
        <w:t>解释器</w:t>
      </w:r>
    </w:p>
    <w:p w:rsidR="00550DC7" w:rsidRDefault="00550DC7" w:rsidP="00550DC7">
      <w:pPr>
        <w:pStyle w:val="a0"/>
      </w:pPr>
      <w:r>
        <w:rPr>
          <w:rFonts w:hint="eastAsia"/>
        </w:rPr>
        <w:t>t</w:t>
      </w:r>
      <w:r>
        <w:t>erminal,</w:t>
      </w:r>
      <w:r w:rsidR="000E6CB1">
        <w:t xml:space="preserve"> </w:t>
      </w:r>
      <w:r>
        <w:rPr>
          <w:rFonts w:hint="eastAsia"/>
        </w:rPr>
        <w:t>终端</w:t>
      </w:r>
    </w:p>
    <w:p w:rsidR="00550DC7" w:rsidRDefault="00550DC7" w:rsidP="00550DC7">
      <w:pPr>
        <w:pStyle w:val="a0"/>
      </w:pPr>
      <w:r>
        <w:rPr>
          <w:rFonts w:hint="eastAsia"/>
        </w:rPr>
        <w:t>CMD</w:t>
      </w:r>
      <w:r>
        <w:rPr>
          <w:rFonts w:hint="eastAsia"/>
        </w:rPr>
        <w:t>，</w:t>
      </w:r>
      <w:r w:rsidR="00AA11FC">
        <w:rPr>
          <w:rFonts w:hint="eastAsia"/>
        </w:rPr>
        <w:t>命令行</w:t>
      </w:r>
    </w:p>
    <w:p w:rsidR="00CA4A35" w:rsidRDefault="00CA4A35" w:rsidP="00550DC7">
      <w:pPr>
        <w:pStyle w:val="a0"/>
      </w:pPr>
      <w:r>
        <w:rPr>
          <w:rFonts w:hint="eastAsia"/>
        </w:rPr>
        <w:t>console</w:t>
      </w:r>
      <w:r>
        <w:rPr>
          <w:rFonts w:hint="eastAsia"/>
        </w:rPr>
        <w:t>，控制台。</w:t>
      </w:r>
    </w:p>
    <w:p w:rsidR="00AA11FC" w:rsidRDefault="00AA11FC" w:rsidP="00550DC7">
      <w:pPr>
        <w:pStyle w:val="a0"/>
      </w:pPr>
    </w:p>
    <w:p w:rsidR="00AA11FC" w:rsidRDefault="00DE08FD" w:rsidP="00550DC7">
      <w:pPr>
        <w:pStyle w:val="a0"/>
      </w:pPr>
      <w:r>
        <w:rPr>
          <w:rFonts w:hint="eastAsia"/>
        </w:rPr>
        <w:t>在非桌面的模式下，与操作系统进行交互，所使用的就是</w:t>
      </w:r>
      <w:r>
        <w:rPr>
          <w:rFonts w:hint="eastAsia"/>
        </w:rPr>
        <w:t>shell</w:t>
      </w:r>
      <w:r>
        <w:rPr>
          <w:rFonts w:hint="eastAsia"/>
        </w:rPr>
        <w:t>，就是命令解释器。</w:t>
      </w:r>
    </w:p>
    <w:p w:rsidR="00DE08FD" w:rsidRDefault="00DE08FD" w:rsidP="00550DC7">
      <w:pPr>
        <w:pStyle w:val="a0"/>
      </w:pPr>
      <w:r>
        <w:rPr>
          <w:rFonts w:hint="eastAsia"/>
        </w:rPr>
        <w:t>通过在</w:t>
      </w:r>
      <w:r>
        <w:rPr>
          <w:rFonts w:hint="eastAsia"/>
        </w:rPr>
        <w:t>shell</w:t>
      </w:r>
      <w:r>
        <w:rPr>
          <w:rFonts w:hint="eastAsia"/>
        </w:rPr>
        <w:t>中，输入命令，</w:t>
      </w:r>
      <w:r>
        <w:rPr>
          <w:rFonts w:hint="eastAsia"/>
        </w:rPr>
        <w:t>shell</w:t>
      </w:r>
      <w:r>
        <w:rPr>
          <w:rFonts w:hint="eastAsia"/>
        </w:rPr>
        <w:t>可以执行并反馈结果。</w:t>
      </w:r>
    </w:p>
    <w:p w:rsidR="00CA4A35" w:rsidRDefault="00DE08FD" w:rsidP="00CA4A35">
      <w:pPr>
        <w:pStyle w:val="a0"/>
      </w:pPr>
      <w:r>
        <w:rPr>
          <w:rFonts w:hint="eastAsia"/>
        </w:rPr>
        <w:t>也被称之为：终端，命令行，解释器</w:t>
      </w:r>
      <w:r w:rsidR="00CA4A35">
        <w:rPr>
          <w:rFonts w:hint="eastAsia"/>
        </w:rPr>
        <w:t>，控制台</w:t>
      </w:r>
      <w:r>
        <w:rPr>
          <w:rFonts w:hint="eastAsia"/>
        </w:rPr>
        <w:t>等</w:t>
      </w:r>
      <w:r w:rsidR="0038186B">
        <w:rPr>
          <w:rFonts w:hint="eastAsia"/>
        </w:rPr>
        <w:t>等。</w:t>
      </w:r>
      <w:r w:rsidR="00CA4A35">
        <w:rPr>
          <w:rFonts w:hint="eastAsia"/>
        </w:rPr>
        <w:t>（虽说，几个概念并不是完全一致，但是发展到今天，没什么区别了）</w:t>
      </w:r>
    </w:p>
    <w:p w:rsidR="00320A32" w:rsidRDefault="00320A32" w:rsidP="00CA4A35">
      <w:pPr>
        <w:pStyle w:val="a0"/>
      </w:pPr>
    </w:p>
    <w:p w:rsidR="00E242C4" w:rsidRDefault="00320A32" w:rsidP="00CA4A35">
      <w:pPr>
        <w:pStyle w:val="a0"/>
      </w:pPr>
      <w:r>
        <w:rPr>
          <w:rFonts w:hint="eastAsia"/>
        </w:rPr>
        <w:t>bash</w:t>
      </w:r>
      <w:r>
        <w:rPr>
          <w:rFonts w:hint="eastAsia"/>
        </w:rPr>
        <w:t>具体的</w:t>
      </w:r>
      <w:r>
        <w:rPr>
          <w:rFonts w:hint="eastAsia"/>
        </w:rPr>
        <w:t>shell</w:t>
      </w:r>
      <w:r>
        <w:rPr>
          <w:rFonts w:hint="eastAsia"/>
        </w:rPr>
        <w:t>的一种</w:t>
      </w:r>
      <w:r w:rsidR="00E242C4">
        <w:rPr>
          <w:rFonts w:hint="eastAsia"/>
        </w:rPr>
        <w:t>，一个软件</w:t>
      </w:r>
      <w:r>
        <w:rPr>
          <w:rFonts w:hint="eastAsia"/>
        </w:rPr>
        <w:t>。</w:t>
      </w:r>
      <w:r w:rsidR="00E242C4">
        <w:rPr>
          <w:rFonts w:hint="eastAsia"/>
        </w:rPr>
        <w:t>目前使用的最多的</w:t>
      </w:r>
      <w:r w:rsidR="00E242C4">
        <w:rPr>
          <w:rFonts w:hint="eastAsia"/>
        </w:rPr>
        <w:t>linux</w:t>
      </w:r>
      <w:r w:rsidR="00E242C4">
        <w:rPr>
          <w:rFonts w:hint="eastAsia"/>
        </w:rPr>
        <w:t>的命令解释器。</w:t>
      </w:r>
    </w:p>
    <w:p w:rsidR="00320A32" w:rsidRPr="00CA4A35" w:rsidRDefault="00320A32" w:rsidP="00CA4A35">
      <w:pPr>
        <w:pStyle w:val="a0"/>
      </w:pPr>
      <w:r>
        <w:rPr>
          <w:rFonts w:hint="eastAsia"/>
        </w:rPr>
        <w:t>shell</w:t>
      </w:r>
      <w:r>
        <w:rPr>
          <w:rFonts w:hint="eastAsia"/>
        </w:rPr>
        <w:t>是一类软件的称呼，名来解释器的称呼。</w:t>
      </w:r>
      <w:r w:rsidR="009029EC">
        <w:rPr>
          <w:rFonts w:hint="eastAsia"/>
        </w:rPr>
        <w:t>（理解：</w:t>
      </w:r>
      <w:r w:rsidR="009029EC">
        <w:rPr>
          <w:rFonts w:hint="eastAsia"/>
        </w:rPr>
        <w:t xml:space="preserve"> shell</w:t>
      </w:r>
      <w:r w:rsidR="009029EC">
        <w:rPr>
          <w:rFonts w:hint="eastAsia"/>
        </w:rPr>
        <w:t>类比即时通讯，</w:t>
      </w:r>
      <w:r w:rsidR="009029EC">
        <w:rPr>
          <w:rFonts w:hint="eastAsia"/>
        </w:rPr>
        <w:t xml:space="preserve"> bash</w:t>
      </w:r>
      <w:r w:rsidR="009029EC">
        <w:rPr>
          <w:rFonts w:hint="eastAsia"/>
        </w:rPr>
        <w:t>类比微信）</w:t>
      </w:r>
    </w:p>
    <w:p w:rsidR="00A81F0A" w:rsidRDefault="00A81F0A" w:rsidP="00550DC7">
      <w:pPr>
        <w:pStyle w:val="a0"/>
      </w:pPr>
    </w:p>
    <w:p w:rsidR="003A02DF" w:rsidRDefault="003A02DF" w:rsidP="00550DC7">
      <w:pPr>
        <w:pStyle w:val="a0"/>
      </w:pPr>
    </w:p>
    <w:p w:rsidR="00A81F0A" w:rsidRPr="00DE08FD" w:rsidRDefault="00A81F0A" w:rsidP="00550DC7">
      <w:pPr>
        <w:pStyle w:val="a0"/>
      </w:pPr>
      <w:r>
        <w:rPr>
          <w:noProof/>
        </w:rPr>
        <w:lastRenderedPageBreak/>
        <w:drawing>
          <wp:inline distT="0" distB="0" distL="0" distR="0" wp14:anchorId="78BEBA71" wp14:editId="17603E3C">
            <wp:extent cx="5278120" cy="445516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C7" w:rsidRDefault="00550DC7" w:rsidP="00550DC7">
      <w:pPr>
        <w:pStyle w:val="a0"/>
      </w:pPr>
    </w:p>
    <w:p w:rsidR="003A02DF" w:rsidRDefault="003A02DF" w:rsidP="00550DC7">
      <w:pPr>
        <w:pStyle w:val="a0"/>
      </w:pPr>
    </w:p>
    <w:p w:rsidR="003A02DF" w:rsidRDefault="003A02DF" w:rsidP="007261B7">
      <w:pPr>
        <w:pStyle w:val="1"/>
      </w:pPr>
      <w:bookmarkStart w:id="32" w:name="_Toc534637851"/>
      <w:r>
        <w:rPr>
          <w:rFonts w:hint="eastAsia"/>
        </w:rPr>
        <w:lastRenderedPageBreak/>
        <w:t>远程登录，</w:t>
      </w:r>
      <w:r>
        <w:rPr>
          <w:rFonts w:hint="eastAsia"/>
        </w:rPr>
        <w:t>ssh</w:t>
      </w:r>
      <w:r>
        <w:rPr>
          <w:rFonts w:hint="eastAsia"/>
        </w:rPr>
        <w:t>，</w:t>
      </w:r>
      <w:r>
        <w:rPr>
          <w:rFonts w:hint="eastAsia"/>
        </w:rPr>
        <w:t>sftp</w:t>
      </w:r>
      <w:bookmarkEnd w:id="32"/>
    </w:p>
    <w:p w:rsidR="00852EB6" w:rsidRPr="00852EB6" w:rsidRDefault="00852EB6" w:rsidP="00852EB6">
      <w:r>
        <w:rPr>
          <w:rFonts w:hint="eastAsia"/>
        </w:rPr>
        <w:t>ssh</w:t>
      </w:r>
      <w:r>
        <w:rPr>
          <w:rFonts w:hint="eastAsia"/>
        </w:rPr>
        <w:t>：</w:t>
      </w:r>
      <w:r>
        <w:rPr>
          <w:rFonts w:hint="eastAsia"/>
        </w:rPr>
        <w:t>secure</w:t>
      </w:r>
      <w:r>
        <w:t xml:space="preserve"> shell, </w:t>
      </w:r>
      <w:r>
        <w:rPr>
          <w:rFonts w:hint="eastAsia"/>
        </w:rPr>
        <w:t>安全</w:t>
      </w:r>
      <w:r>
        <w:rPr>
          <w:rFonts w:hint="eastAsia"/>
        </w:rPr>
        <w:t>Shell</w:t>
      </w:r>
      <w:r>
        <w:rPr>
          <w:rFonts w:hint="eastAsia"/>
        </w:rPr>
        <w:t>，将通信加密传输的一种登录协议</w:t>
      </w:r>
    </w:p>
    <w:p w:rsidR="007261B7" w:rsidRDefault="00D15EA7" w:rsidP="007261B7">
      <w:pPr>
        <w:pStyle w:val="a0"/>
      </w:pPr>
      <w:r>
        <w:rPr>
          <w:rFonts w:hint="eastAsia"/>
        </w:rPr>
        <w:t>通过开启虚拟电脑，在其终端上进行操作，属于本地操作。要求操作人员与电脑在一起。</w:t>
      </w:r>
    </w:p>
    <w:p w:rsidR="007261B7" w:rsidRPr="007261B7" w:rsidRDefault="007261B7" w:rsidP="007261B7">
      <w:pPr>
        <w:pStyle w:val="a0"/>
      </w:pPr>
    </w:p>
    <w:p w:rsidR="003A02DF" w:rsidRDefault="00EC1B56" w:rsidP="00550DC7">
      <w:pPr>
        <w:pStyle w:val="a0"/>
      </w:pPr>
      <w:r>
        <w:rPr>
          <w:rFonts w:hint="eastAsia"/>
        </w:rPr>
        <w:t>而真实的管理模式，都是在自己的电脑上，远程登录到需要管理的服务器</w:t>
      </w:r>
      <w:r>
        <w:rPr>
          <w:rFonts w:hint="eastAsia"/>
        </w:rPr>
        <w:t>linux</w:t>
      </w:r>
      <w:r>
        <w:rPr>
          <w:rFonts w:hint="eastAsia"/>
        </w:rPr>
        <w:t>系统上，完成操作的。</w:t>
      </w:r>
    </w:p>
    <w:p w:rsidR="00EC1B56" w:rsidRDefault="00EC1B56" w:rsidP="00D61DD3">
      <w:pPr>
        <w:pStyle w:val="a0"/>
      </w:pPr>
      <w:r>
        <w:rPr>
          <w:rFonts w:hint="eastAsia"/>
        </w:rPr>
        <w:t>服务器处于开机状态，你访问他，操作他！</w:t>
      </w:r>
    </w:p>
    <w:p w:rsidR="00935A89" w:rsidRDefault="00935A89" w:rsidP="00550DC7">
      <w:pPr>
        <w:pStyle w:val="a0"/>
      </w:pPr>
      <w:r>
        <w:rPr>
          <w:rFonts w:hint="eastAsia"/>
        </w:rPr>
        <w:t>远程登录需要依赖，</w:t>
      </w:r>
      <w:r>
        <w:rPr>
          <w:rFonts w:hint="eastAsia"/>
        </w:rPr>
        <w:t>ssh</w:t>
      </w:r>
      <w:r>
        <w:rPr>
          <w:rFonts w:hint="eastAsia"/>
        </w:rPr>
        <w:t>，</w:t>
      </w:r>
      <w:r w:rsidR="00A334C1">
        <w:rPr>
          <w:rFonts w:hint="eastAsia"/>
        </w:rPr>
        <w:t>远程安全</w:t>
      </w:r>
      <w:r w:rsidR="00A334C1">
        <w:rPr>
          <w:rFonts w:hint="eastAsia"/>
        </w:rPr>
        <w:t>shell</w:t>
      </w:r>
      <w:r w:rsidR="00A334C1">
        <w:rPr>
          <w:rFonts w:hint="eastAsia"/>
        </w:rPr>
        <w:t>的工具。</w:t>
      </w:r>
    </w:p>
    <w:p w:rsidR="00CF4640" w:rsidRDefault="00CF4640" w:rsidP="00550DC7">
      <w:pPr>
        <w:pStyle w:val="a0"/>
      </w:pPr>
      <w:r>
        <w:rPr>
          <w:rFonts w:hint="eastAsia"/>
        </w:rPr>
        <w:t>模式：</w:t>
      </w:r>
    </w:p>
    <w:p w:rsidR="00CF4640" w:rsidRDefault="00CF4640" w:rsidP="00550DC7">
      <w:pPr>
        <w:pStyle w:val="a0"/>
      </w:pPr>
      <w:r>
        <w:rPr>
          <w:rFonts w:hint="eastAsia"/>
        </w:rPr>
        <w:t>ssh</w:t>
      </w:r>
      <w:r>
        <w:rPr>
          <w:rFonts w:hint="eastAsia"/>
        </w:rPr>
        <w:t>服务器端，运行安装在</w:t>
      </w:r>
      <w:r>
        <w:rPr>
          <w:rFonts w:hint="eastAsia"/>
        </w:rPr>
        <w:t>linux</w:t>
      </w:r>
      <w:r>
        <w:rPr>
          <w:rFonts w:hint="eastAsia"/>
        </w:rPr>
        <w:t>操作系统上。</w:t>
      </w:r>
      <w:r w:rsidR="00C9165F">
        <w:rPr>
          <w:rFonts w:hint="eastAsia"/>
        </w:rPr>
        <w:t>（虚拟安装服务器端）</w:t>
      </w:r>
    </w:p>
    <w:p w:rsidR="00765790" w:rsidRDefault="00765790" w:rsidP="00550DC7">
      <w:pPr>
        <w:pStyle w:val="a0"/>
      </w:pPr>
      <w:r>
        <w:rPr>
          <w:rFonts w:hint="eastAsia"/>
        </w:rPr>
        <w:t>ssh</w:t>
      </w:r>
      <w:r>
        <w:rPr>
          <w:rFonts w:hint="eastAsia"/>
        </w:rPr>
        <w:t>客户端，运行在</w:t>
      </w:r>
      <w:proofErr w:type="gramStart"/>
      <w:r>
        <w:rPr>
          <w:rFonts w:hint="eastAsia"/>
        </w:rPr>
        <w:t>用户本地</w:t>
      </w:r>
      <w:proofErr w:type="gramEnd"/>
      <w:r>
        <w:rPr>
          <w:rFonts w:hint="eastAsia"/>
        </w:rPr>
        <w:t>电脑上。</w:t>
      </w:r>
      <w:r w:rsidR="00C9165F">
        <w:rPr>
          <w:rFonts w:hint="eastAsia"/>
        </w:rPr>
        <w:t>（宿主安装客户端）</w:t>
      </w:r>
    </w:p>
    <w:p w:rsidR="000F58CF" w:rsidRDefault="000F58CF" w:rsidP="00550DC7">
      <w:pPr>
        <w:pStyle w:val="a0"/>
      </w:pPr>
    </w:p>
    <w:p w:rsidR="000F58CF" w:rsidRDefault="000F58CF" w:rsidP="00550DC7">
      <w:pPr>
        <w:pStyle w:val="a0"/>
      </w:pPr>
      <w:r>
        <w:rPr>
          <w:rFonts w:hint="eastAsia"/>
        </w:rPr>
        <w:t>ssh</w:t>
      </w:r>
      <w:r>
        <w:rPr>
          <w:rFonts w:hint="eastAsia"/>
        </w:rPr>
        <w:t>服务器端，通常在</w:t>
      </w:r>
      <w:r>
        <w:rPr>
          <w:rFonts w:hint="eastAsia"/>
        </w:rPr>
        <w:t>linux</w:t>
      </w:r>
      <w:r>
        <w:rPr>
          <w:rFonts w:hint="eastAsia"/>
        </w:rPr>
        <w:t>的最小化安装中已经携带。通过进程查看：</w:t>
      </w:r>
    </w:p>
    <w:p w:rsidR="00EC5A35" w:rsidRDefault="00EC5A35" w:rsidP="00550DC7">
      <w:pPr>
        <w:pStyle w:val="a0"/>
      </w:pPr>
      <w:r>
        <w:rPr>
          <w:rFonts w:hint="eastAsia"/>
        </w:rPr>
        <w:t>p</w:t>
      </w:r>
      <w:r>
        <w:t xml:space="preserve">s -e | grep sshd </w:t>
      </w:r>
      <w:r>
        <w:rPr>
          <w:rFonts w:hint="eastAsia"/>
        </w:rPr>
        <w:t>可以用来查看</w:t>
      </w:r>
      <w:r>
        <w:rPr>
          <w:rFonts w:hint="eastAsia"/>
        </w:rPr>
        <w:t>sshd</w:t>
      </w:r>
      <w:r>
        <w:rPr>
          <w:rFonts w:hint="eastAsia"/>
        </w:rPr>
        <w:t>进程是否在运行。</w:t>
      </w:r>
    </w:p>
    <w:p w:rsidR="000F58CF" w:rsidRDefault="000F58CF" w:rsidP="00550DC7">
      <w:pPr>
        <w:pStyle w:val="a0"/>
      </w:pPr>
      <w:r>
        <w:rPr>
          <w:noProof/>
        </w:rPr>
        <w:drawing>
          <wp:inline distT="0" distB="0" distL="0" distR="0" wp14:anchorId="5440C21D" wp14:editId="57765F3A">
            <wp:extent cx="5278120" cy="530225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C3" w:rsidRDefault="00852EB6" w:rsidP="00550DC7">
      <w:pPr>
        <w:pStyle w:val="a0"/>
      </w:pPr>
      <w:r>
        <w:object w:dxaOrig="9106" w:dyaOrig="40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35pt;height:186.05pt" o:ole="">
            <v:imagedata r:id="rId58" o:title=""/>
          </v:shape>
          <o:OLEObject Type="Embed" ProgID="Visio.Drawing.15" ShapeID="_x0000_i1025" DrawAspect="Content" ObjectID="_1608476738" r:id="rId59"/>
        </w:object>
      </w:r>
    </w:p>
    <w:p w:rsidR="00535FC3" w:rsidRDefault="00535FC3" w:rsidP="00550DC7">
      <w:pPr>
        <w:pStyle w:val="a0"/>
      </w:pPr>
    </w:p>
    <w:p w:rsidR="00535FC3" w:rsidRDefault="00535FC3" w:rsidP="00535FC3">
      <w:pPr>
        <w:pStyle w:val="2"/>
      </w:pPr>
      <w:bookmarkStart w:id="33" w:name="_Toc534637852"/>
      <w:r>
        <w:rPr>
          <w:rFonts w:hint="eastAsia"/>
        </w:rPr>
        <w:t>在本地（宿主）电脑，安装</w:t>
      </w:r>
      <w:r>
        <w:rPr>
          <w:rFonts w:hint="eastAsia"/>
        </w:rPr>
        <w:t>ssh</w:t>
      </w:r>
      <w:r>
        <w:rPr>
          <w:rFonts w:hint="eastAsia"/>
        </w:rPr>
        <w:t>的客户端</w:t>
      </w:r>
      <w:bookmarkEnd w:id="33"/>
    </w:p>
    <w:p w:rsidR="00535FC3" w:rsidRDefault="00535FC3" w:rsidP="00535FC3">
      <w:pPr>
        <w:pStyle w:val="a0"/>
      </w:pPr>
      <w:r>
        <w:rPr>
          <w:rFonts w:hint="eastAsia"/>
        </w:rPr>
        <w:t>ssh</w:t>
      </w:r>
      <w:r>
        <w:rPr>
          <w:rFonts w:hint="eastAsia"/>
        </w:rPr>
        <w:t>的客户端有很多。</w:t>
      </w:r>
    </w:p>
    <w:p w:rsidR="00535FC3" w:rsidRDefault="00535FC3" w:rsidP="00535FC3">
      <w:pPr>
        <w:pStyle w:val="a0"/>
      </w:pPr>
      <w:r>
        <w:rPr>
          <w:rFonts w:hint="eastAsia"/>
        </w:rPr>
        <w:t>s</w:t>
      </w:r>
      <w:r>
        <w:t xml:space="preserve">ecureCRT, Putty, Xshell </w:t>
      </w:r>
    </w:p>
    <w:p w:rsidR="00CE4AB5" w:rsidRDefault="00535FC3" w:rsidP="00CE4AB5">
      <w:pPr>
        <w:pStyle w:val="a0"/>
      </w:pPr>
      <w:r>
        <w:rPr>
          <w:rFonts w:hint="eastAsia"/>
        </w:rPr>
        <w:lastRenderedPageBreak/>
        <w:t>都是常见的</w:t>
      </w:r>
      <w:r>
        <w:rPr>
          <w:rFonts w:hint="eastAsia"/>
        </w:rPr>
        <w:t>ssh</w:t>
      </w:r>
      <w:r>
        <w:rPr>
          <w:rFonts w:hint="eastAsia"/>
        </w:rPr>
        <w:t>客户端</w:t>
      </w:r>
      <w:r w:rsidR="00CE4AB5">
        <w:rPr>
          <w:rFonts w:hint="eastAsia"/>
        </w:rPr>
        <w:t>。</w:t>
      </w:r>
    </w:p>
    <w:p w:rsidR="00CE4AB5" w:rsidRDefault="00CE4AB5" w:rsidP="00CE4AB5">
      <w:pPr>
        <w:pStyle w:val="a0"/>
      </w:pPr>
    </w:p>
    <w:p w:rsidR="00535FC3" w:rsidRDefault="00535FC3" w:rsidP="00550DC7">
      <w:pPr>
        <w:pStyle w:val="a0"/>
      </w:pPr>
      <w:r>
        <w:rPr>
          <w:rFonts w:hint="eastAsia"/>
        </w:rPr>
        <w:t>选择了</w:t>
      </w:r>
      <w:r>
        <w:rPr>
          <w:rFonts w:hint="eastAsia"/>
        </w:rPr>
        <w:t xml:space="preserve"> XShell</w:t>
      </w:r>
      <w:r>
        <w:rPr>
          <w:rFonts w:hint="eastAsia"/>
        </w:rPr>
        <w:t>。</w:t>
      </w:r>
    </w:p>
    <w:p w:rsidR="00535FC3" w:rsidRDefault="003A084F" w:rsidP="00550DC7">
      <w:pPr>
        <w:pStyle w:val="a0"/>
      </w:pPr>
      <w:r>
        <w:rPr>
          <w:noProof/>
        </w:rPr>
        <w:drawing>
          <wp:inline distT="0" distB="0" distL="0" distR="0" wp14:anchorId="59F50159" wp14:editId="3EA532F3">
            <wp:extent cx="3305175" cy="1905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AFB" w:rsidRDefault="000F2AFB" w:rsidP="00550DC7">
      <w:pPr>
        <w:pStyle w:val="a0"/>
      </w:pPr>
      <w:r>
        <w:rPr>
          <w:rFonts w:hint="eastAsia"/>
        </w:rPr>
        <w:t>（分享的包，解压，运行</w:t>
      </w:r>
      <w:r>
        <w:t xml:space="preserve">XShell.exe </w:t>
      </w:r>
      <w:r>
        <w:rPr>
          <w:rFonts w:hint="eastAsia"/>
        </w:rPr>
        <w:t>即可。</w:t>
      </w:r>
      <w:r>
        <w:rPr>
          <w:rFonts w:hint="eastAsia"/>
        </w:rPr>
        <w:t xml:space="preserve"> </w:t>
      </w:r>
      <w:r>
        <w:rPr>
          <w:rFonts w:hint="eastAsia"/>
        </w:rPr>
        <w:t>最好先运行下绿化</w:t>
      </w:r>
      <w:r>
        <w:rPr>
          <w:rFonts w:hint="eastAsia"/>
        </w:rPr>
        <w:t>.</w:t>
      </w:r>
      <w:r>
        <w:t>bat!</w:t>
      </w:r>
      <w:r>
        <w:rPr>
          <w:rFonts w:hint="eastAsia"/>
        </w:rPr>
        <w:t>）</w:t>
      </w:r>
    </w:p>
    <w:p w:rsidR="006061D4" w:rsidRDefault="006061D4" w:rsidP="00550DC7">
      <w:pPr>
        <w:pStyle w:val="a0"/>
      </w:pPr>
    </w:p>
    <w:p w:rsidR="0051684C" w:rsidRPr="006061D4" w:rsidRDefault="0051684C" w:rsidP="00550DC7">
      <w:pPr>
        <w:pStyle w:val="a0"/>
      </w:pPr>
      <w:r>
        <w:rPr>
          <w:rFonts w:hint="eastAsia"/>
        </w:rPr>
        <w:t>官方的：</w:t>
      </w:r>
    </w:p>
    <w:p w:rsidR="00FB30AD" w:rsidRDefault="005A6FA0" w:rsidP="00550DC7">
      <w:pPr>
        <w:pStyle w:val="a0"/>
      </w:pPr>
      <w:hyperlink r:id="rId61" w:history="1">
        <w:r w:rsidR="008B10EA" w:rsidRPr="00BF76E4">
          <w:rPr>
            <w:rStyle w:val="ad"/>
          </w:rPr>
          <w:t>https://www.netsarang.com/products/xsh_overview.html</w:t>
        </w:r>
      </w:hyperlink>
    </w:p>
    <w:p w:rsidR="008B10EA" w:rsidRDefault="005A6FA0" w:rsidP="00550DC7">
      <w:pPr>
        <w:pStyle w:val="a0"/>
      </w:pPr>
      <w:hyperlink r:id="rId62" w:history="1">
        <w:r w:rsidR="00DB4E5C" w:rsidRPr="00BF76E4">
          <w:rPr>
            <w:rStyle w:val="ad"/>
          </w:rPr>
          <w:t>https://www.netsarang.com/download/down_xsh.html</w:t>
        </w:r>
      </w:hyperlink>
    </w:p>
    <w:p w:rsidR="00DB4E5C" w:rsidRDefault="00DB4E5C" w:rsidP="00550DC7">
      <w:pPr>
        <w:pStyle w:val="a0"/>
      </w:pPr>
    </w:p>
    <w:p w:rsidR="00DB4E5C" w:rsidRPr="00DB4E5C" w:rsidRDefault="00DB4E5C" w:rsidP="00550DC7">
      <w:pPr>
        <w:pStyle w:val="a0"/>
      </w:pPr>
      <w:r>
        <w:rPr>
          <w:rFonts w:hint="eastAsia"/>
        </w:rPr>
        <w:t>大概的价格</w:t>
      </w:r>
      <w:r w:rsidR="00CE7512">
        <w:rPr>
          <w:rFonts w:hint="eastAsia"/>
        </w:rPr>
        <w:t>。</w:t>
      </w:r>
    </w:p>
    <w:p w:rsidR="00FB30AD" w:rsidRDefault="00FB30AD" w:rsidP="00550DC7">
      <w:pPr>
        <w:pStyle w:val="a0"/>
      </w:pPr>
      <w:r>
        <w:rPr>
          <w:noProof/>
        </w:rPr>
        <w:drawing>
          <wp:inline distT="0" distB="0" distL="0" distR="0" wp14:anchorId="017BCDDC" wp14:editId="502F08E1">
            <wp:extent cx="5278120" cy="405701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A3" w:rsidRDefault="00F177A3" w:rsidP="00550DC7">
      <w:pPr>
        <w:pStyle w:val="a0"/>
      </w:pPr>
    </w:p>
    <w:p w:rsidR="00F177A3" w:rsidRDefault="00F177A3" w:rsidP="00550DC7">
      <w:pPr>
        <w:pStyle w:val="a0"/>
      </w:pPr>
      <w:r>
        <w:rPr>
          <w:rFonts w:hint="eastAsia"/>
        </w:rPr>
        <w:t>得到：</w:t>
      </w:r>
    </w:p>
    <w:p w:rsidR="00F177A3" w:rsidRDefault="00F177A3" w:rsidP="00550DC7">
      <w:pPr>
        <w:pStyle w:val="a0"/>
      </w:pPr>
      <w:r>
        <w:rPr>
          <w:noProof/>
        </w:rPr>
        <w:lastRenderedPageBreak/>
        <w:drawing>
          <wp:inline distT="0" distB="0" distL="0" distR="0" wp14:anchorId="1C27D446" wp14:editId="377D123F">
            <wp:extent cx="971550" cy="9620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A3" w:rsidRDefault="00F177A3" w:rsidP="00550DC7">
      <w:pPr>
        <w:pStyle w:val="a0"/>
      </w:pPr>
    </w:p>
    <w:p w:rsidR="00F177A3" w:rsidRDefault="00F177A3" w:rsidP="00F177A3">
      <w:pPr>
        <w:pStyle w:val="a0"/>
      </w:pPr>
      <w:r>
        <w:rPr>
          <w:rFonts w:hint="eastAsia"/>
        </w:rPr>
        <w:t>运行即可</w:t>
      </w:r>
    </w:p>
    <w:p w:rsidR="00F177A3" w:rsidRDefault="00F177A3" w:rsidP="00F177A3">
      <w:pPr>
        <w:pStyle w:val="a0"/>
      </w:pPr>
    </w:p>
    <w:p w:rsidR="000B2A83" w:rsidRDefault="000B2A83" w:rsidP="000B2A83">
      <w:pPr>
        <w:pStyle w:val="2"/>
      </w:pPr>
      <w:bookmarkStart w:id="34" w:name="_Toc534637853"/>
      <w:r>
        <w:rPr>
          <w:rFonts w:hint="eastAsia"/>
        </w:rPr>
        <w:t>确认服务器</w:t>
      </w:r>
      <w:r>
        <w:rPr>
          <w:rFonts w:hint="eastAsia"/>
        </w:rPr>
        <w:t>linux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  <w:bookmarkEnd w:id="34"/>
    </w:p>
    <w:p w:rsidR="00B1233B" w:rsidRDefault="00B1233B" w:rsidP="00B1233B">
      <w:pPr>
        <w:pStyle w:val="a0"/>
      </w:pPr>
      <w:r>
        <w:rPr>
          <w:rFonts w:hint="eastAsia"/>
        </w:rPr>
        <w:t>当前的测试，实在</w:t>
      </w:r>
      <w:r>
        <w:rPr>
          <w:rFonts w:hint="eastAsia"/>
        </w:rPr>
        <w:t xml:space="preserve"> </w:t>
      </w:r>
      <w:r>
        <w:rPr>
          <w:rFonts w:hint="eastAsia"/>
        </w:rPr>
        <w:t>选择了</w:t>
      </w:r>
      <w:r>
        <w:rPr>
          <w:rFonts w:hint="eastAsia"/>
        </w:rPr>
        <w:t>hos</w:t>
      </w:r>
      <w:r>
        <w:t xml:space="preserve">t-only, </w:t>
      </w:r>
      <w:r>
        <w:rPr>
          <w:rFonts w:hint="eastAsia"/>
        </w:rPr>
        <w:t>同时设置网卡时选择了自动启动，同时保证宿主（</w:t>
      </w:r>
      <w:r>
        <w:rPr>
          <w:rFonts w:hint="eastAsia"/>
        </w:rPr>
        <w:t>windows</w:t>
      </w:r>
      <w:r>
        <w:rPr>
          <w:rFonts w:hint="eastAsia"/>
        </w:rPr>
        <w:t>）上的</w:t>
      </w:r>
      <w:r>
        <w:rPr>
          <w:rFonts w:hint="eastAsia"/>
        </w:rPr>
        <w:t>host_only</w:t>
      </w:r>
      <w:r>
        <w:rPr>
          <w:rFonts w:hint="eastAsia"/>
        </w:rPr>
        <w:t>网卡启用。</w:t>
      </w:r>
    </w:p>
    <w:p w:rsidR="00B1233B" w:rsidRDefault="00B1233B" w:rsidP="00B1233B">
      <w:pPr>
        <w:pStyle w:val="a0"/>
      </w:pPr>
      <w:r>
        <w:rPr>
          <w:rFonts w:hint="eastAsia"/>
        </w:rPr>
        <w:t>下可以快速使用。</w:t>
      </w:r>
    </w:p>
    <w:p w:rsidR="00B933C9" w:rsidRDefault="00B933C9" w:rsidP="00B1233B">
      <w:pPr>
        <w:pStyle w:val="a0"/>
      </w:pPr>
    </w:p>
    <w:p w:rsidR="00B933C9" w:rsidRDefault="00B933C9" w:rsidP="00B1233B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linuxs</w:t>
      </w:r>
      <w:r>
        <w:t xml:space="preserve"> </w:t>
      </w:r>
      <w:r>
        <w:rPr>
          <w:rFonts w:hint="eastAsia"/>
        </w:rPr>
        <w:t>上执行</w:t>
      </w:r>
      <w:r>
        <w:rPr>
          <w:rFonts w:hint="eastAsia"/>
        </w:rPr>
        <w:t xml:space="preserve"> ifconfig</w:t>
      </w:r>
      <w:r>
        <w:t xml:space="preserve"> </w:t>
      </w:r>
      <w:r>
        <w:rPr>
          <w:rFonts w:hint="eastAsia"/>
        </w:rPr>
        <w:t>命令：</w:t>
      </w:r>
    </w:p>
    <w:p w:rsidR="00B933C9" w:rsidRDefault="006401C4" w:rsidP="00B1233B">
      <w:pPr>
        <w:pStyle w:val="a0"/>
      </w:pPr>
      <w:r>
        <w:rPr>
          <w:noProof/>
        </w:rPr>
        <w:drawing>
          <wp:inline distT="0" distB="0" distL="0" distR="0" wp14:anchorId="4454F4B7" wp14:editId="1250F8C8">
            <wp:extent cx="5278120" cy="44399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C9" w:rsidRPr="00B1233B" w:rsidRDefault="00B933C9" w:rsidP="00B1233B">
      <w:pPr>
        <w:pStyle w:val="a0"/>
      </w:pPr>
    </w:p>
    <w:p w:rsidR="00F177A3" w:rsidRDefault="00F177A3" w:rsidP="00F177A3">
      <w:pPr>
        <w:pStyle w:val="2"/>
      </w:pPr>
      <w:bookmarkStart w:id="35" w:name="_Toc534637854"/>
      <w:r>
        <w:rPr>
          <w:rFonts w:hint="eastAsia"/>
        </w:rPr>
        <w:lastRenderedPageBreak/>
        <w:t>连接</w:t>
      </w:r>
      <w:r>
        <w:rPr>
          <w:rFonts w:hint="eastAsia"/>
        </w:rPr>
        <w:t>sshd</w:t>
      </w:r>
      <w:r>
        <w:rPr>
          <w:rFonts w:hint="eastAsia"/>
        </w:rPr>
        <w:t>服务器</w:t>
      </w:r>
      <w:bookmarkEnd w:id="35"/>
    </w:p>
    <w:p w:rsidR="00D05AEA" w:rsidRDefault="00D05AEA" w:rsidP="00D05AEA">
      <w:pPr>
        <w:pStyle w:val="a0"/>
      </w:pPr>
    </w:p>
    <w:p w:rsidR="006446FA" w:rsidRDefault="006446FA" w:rsidP="00D05AEA">
      <w:pPr>
        <w:pStyle w:val="a0"/>
      </w:pPr>
      <w:r>
        <w:rPr>
          <w:rFonts w:hint="eastAsia"/>
        </w:rPr>
        <w:t>启动</w:t>
      </w:r>
      <w:r>
        <w:rPr>
          <w:rFonts w:hint="eastAsia"/>
        </w:rPr>
        <w:t>xshell</w:t>
      </w:r>
      <w:r>
        <w:rPr>
          <w:rFonts w:hint="eastAsia"/>
        </w:rPr>
        <w:t>，新建连接：</w:t>
      </w:r>
    </w:p>
    <w:p w:rsidR="006446FA" w:rsidRDefault="006446FA" w:rsidP="00D05AEA">
      <w:pPr>
        <w:pStyle w:val="a0"/>
      </w:pPr>
      <w:r>
        <w:rPr>
          <w:noProof/>
        </w:rPr>
        <w:drawing>
          <wp:inline distT="0" distB="0" distL="0" distR="0" wp14:anchorId="55640AE8" wp14:editId="51165E58">
            <wp:extent cx="5278120" cy="410019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FA" w:rsidRDefault="006446FA" w:rsidP="00D05AEA">
      <w:pPr>
        <w:pStyle w:val="a0"/>
      </w:pPr>
      <w:r>
        <w:rPr>
          <w:rFonts w:hint="eastAsia"/>
        </w:rPr>
        <w:t>保持（或者连接）</w:t>
      </w:r>
    </w:p>
    <w:p w:rsidR="006446FA" w:rsidRDefault="006446FA" w:rsidP="00D05AEA">
      <w:pPr>
        <w:pStyle w:val="a0"/>
      </w:pPr>
    </w:p>
    <w:p w:rsidR="006446FA" w:rsidRDefault="006446FA" w:rsidP="00D05AEA">
      <w:pPr>
        <w:pStyle w:val="a0"/>
      </w:pPr>
      <w:r>
        <w:rPr>
          <w:rFonts w:hint="eastAsia"/>
        </w:rPr>
        <w:t>打开会话：</w:t>
      </w:r>
    </w:p>
    <w:p w:rsidR="006446FA" w:rsidRDefault="006446FA" w:rsidP="00D05AEA">
      <w:pPr>
        <w:pStyle w:val="a0"/>
      </w:pPr>
      <w:r>
        <w:rPr>
          <w:noProof/>
        </w:rPr>
        <w:lastRenderedPageBreak/>
        <w:drawing>
          <wp:inline distT="0" distB="0" distL="0" distR="0" wp14:anchorId="0EEAD8B6" wp14:editId="49057796">
            <wp:extent cx="5278120" cy="41001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DF" w:rsidRDefault="002B71DF" w:rsidP="00D05AEA">
      <w:pPr>
        <w:pStyle w:val="a0"/>
      </w:pPr>
    </w:p>
    <w:p w:rsidR="002B71DF" w:rsidRDefault="002B71DF" w:rsidP="00D05AEA">
      <w:pPr>
        <w:pStyle w:val="a0"/>
      </w:pPr>
      <w:r>
        <w:rPr>
          <w:rFonts w:hint="eastAsia"/>
        </w:rPr>
        <w:t>第一次连接时，要求确认，所连接的目标机器的身份。</w:t>
      </w:r>
    </w:p>
    <w:p w:rsidR="002B71DF" w:rsidRDefault="002B71DF" w:rsidP="00D05AEA">
      <w:pPr>
        <w:pStyle w:val="a0"/>
      </w:pPr>
      <w:r>
        <w:rPr>
          <w:noProof/>
        </w:rPr>
        <w:lastRenderedPageBreak/>
        <w:drawing>
          <wp:inline distT="0" distB="0" distL="0" distR="0" wp14:anchorId="494709EE" wp14:editId="13453B76">
            <wp:extent cx="5278120" cy="41001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1B" w:rsidRDefault="00EB3B1B" w:rsidP="00D05AEA">
      <w:pPr>
        <w:pStyle w:val="a0"/>
      </w:pPr>
    </w:p>
    <w:p w:rsidR="00EB3B1B" w:rsidRDefault="00EB3B1B" w:rsidP="00D05AEA">
      <w:pPr>
        <w:pStyle w:val="a0"/>
      </w:pPr>
      <w:r>
        <w:rPr>
          <w:rFonts w:hint="eastAsia"/>
        </w:rPr>
        <w:t>键入用户名和密码：</w:t>
      </w:r>
    </w:p>
    <w:p w:rsidR="00EB3B1B" w:rsidRDefault="00EB3B1B" w:rsidP="00D05AEA">
      <w:pPr>
        <w:pStyle w:val="a0"/>
      </w:pPr>
      <w:r>
        <w:rPr>
          <w:noProof/>
        </w:rPr>
        <w:lastRenderedPageBreak/>
        <w:drawing>
          <wp:inline distT="0" distB="0" distL="0" distR="0" wp14:anchorId="67898A1A" wp14:editId="7DE7BBAF">
            <wp:extent cx="5278120" cy="410019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B1B" w:rsidRDefault="00EB3B1B" w:rsidP="00D05AEA">
      <w:pPr>
        <w:pStyle w:val="a0"/>
      </w:pPr>
      <w:r>
        <w:rPr>
          <w:rFonts w:hint="eastAsia"/>
        </w:rPr>
        <w:t>再次键入密码即可：</w:t>
      </w:r>
    </w:p>
    <w:p w:rsidR="00EB3B1B" w:rsidRDefault="00EB3B1B" w:rsidP="00D05AEA">
      <w:pPr>
        <w:pStyle w:val="a0"/>
      </w:pPr>
      <w:r>
        <w:rPr>
          <w:noProof/>
        </w:rPr>
        <w:drawing>
          <wp:inline distT="0" distB="0" distL="0" distR="0" wp14:anchorId="2651544D" wp14:editId="43794A58">
            <wp:extent cx="5278120" cy="410019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D9F" w:rsidRDefault="00793D9F" w:rsidP="00D05AEA">
      <w:pPr>
        <w:pStyle w:val="a0"/>
      </w:pPr>
    </w:p>
    <w:p w:rsidR="00793D9F" w:rsidRDefault="00793D9F" w:rsidP="00D05AEA">
      <w:pPr>
        <w:pStyle w:val="a0"/>
      </w:pPr>
      <w:r>
        <w:rPr>
          <w:rFonts w:hint="eastAsia"/>
        </w:rPr>
        <w:t>登录结果</w:t>
      </w:r>
    </w:p>
    <w:p w:rsidR="00793D9F" w:rsidRDefault="00793D9F" w:rsidP="00D05AEA">
      <w:pPr>
        <w:pStyle w:val="a0"/>
      </w:pPr>
      <w:r>
        <w:rPr>
          <w:noProof/>
        </w:rPr>
        <w:drawing>
          <wp:inline distT="0" distB="0" distL="0" distR="0" wp14:anchorId="641CFEFA" wp14:editId="60D94FAC">
            <wp:extent cx="5278120" cy="333946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194" w:rsidRDefault="00876194" w:rsidP="00D05AEA">
      <w:pPr>
        <w:pStyle w:val="a0"/>
      </w:pPr>
    </w:p>
    <w:p w:rsidR="00876194" w:rsidRDefault="00876194" w:rsidP="00D05AEA">
      <w:pPr>
        <w:pStyle w:val="a0"/>
      </w:pPr>
      <w:r>
        <w:rPr>
          <w:rFonts w:hint="eastAsia"/>
        </w:rPr>
        <w:t>全部的操作都是通过</w:t>
      </w:r>
      <w:r>
        <w:rPr>
          <w:rFonts w:hint="eastAsia"/>
        </w:rPr>
        <w:t>ssh</w:t>
      </w:r>
      <w:r>
        <w:rPr>
          <w:rFonts w:hint="eastAsia"/>
        </w:rPr>
        <w:t>客户端远程操作完成的。</w:t>
      </w:r>
    </w:p>
    <w:p w:rsidR="00876194" w:rsidRPr="00D05AEA" w:rsidRDefault="00876194" w:rsidP="00D05AEA">
      <w:pPr>
        <w:pStyle w:val="a0"/>
      </w:pPr>
      <w:r>
        <w:rPr>
          <w:rFonts w:hint="eastAsia"/>
        </w:rPr>
        <w:t>唯一需要在虚拟电脑完成的：确认其</w:t>
      </w:r>
      <w:r>
        <w:rPr>
          <w:rFonts w:hint="eastAsia"/>
        </w:rPr>
        <w:t>IP</w:t>
      </w:r>
      <w:r>
        <w:rPr>
          <w:rFonts w:hint="eastAsia"/>
        </w:rPr>
        <w:t>地址，保证其联网，与宿主可以通讯。</w:t>
      </w:r>
      <w:r w:rsidR="006D2D3C">
        <w:rPr>
          <w:rFonts w:hint="eastAsia"/>
        </w:rPr>
        <w:t>网上买的主机，仅仅被提供了</w:t>
      </w:r>
      <w:r w:rsidR="006D2D3C">
        <w:rPr>
          <w:rFonts w:hint="eastAsia"/>
        </w:rPr>
        <w:t>IP</w:t>
      </w:r>
      <w:r w:rsidR="006D2D3C">
        <w:rPr>
          <w:rFonts w:hint="eastAsia"/>
        </w:rPr>
        <w:t>，端口，</w:t>
      </w:r>
      <w:r w:rsidR="006D2D3C">
        <w:rPr>
          <w:rFonts w:hint="eastAsia"/>
        </w:rPr>
        <w:t>root</w:t>
      </w:r>
      <w:r w:rsidR="006D2D3C">
        <w:rPr>
          <w:rFonts w:hint="eastAsia"/>
        </w:rPr>
        <w:t>用户密码。</w:t>
      </w:r>
    </w:p>
    <w:p w:rsidR="000F2AFB" w:rsidRDefault="00141C1E" w:rsidP="00550DC7">
      <w:pPr>
        <w:pStyle w:val="a0"/>
      </w:pPr>
      <w:r>
        <w:rPr>
          <w:rFonts w:hint="eastAsia"/>
        </w:rPr>
        <w:t>sshd</w:t>
      </w:r>
      <w:r>
        <w:rPr>
          <w:rFonts w:hint="eastAsia"/>
        </w:rPr>
        <w:t>的端口为：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。</w:t>
      </w:r>
    </w:p>
    <w:p w:rsidR="00FB5705" w:rsidRDefault="00FB5705" w:rsidP="00550DC7">
      <w:pPr>
        <w:pStyle w:val="a0"/>
      </w:pPr>
    </w:p>
    <w:p w:rsidR="00FB5705" w:rsidRDefault="00FB5705" w:rsidP="00FB5705">
      <w:pPr>
        <w:pStyle w:val="2"/>
      </w:pPr>
      <w:bookmarkStart w:id="36" w:name="_Toc534637855"/>
      <w:r>
        <w:rPr>
          <w:rFonts w:hint="eastAsia"/>
        </w:rPr>
        <w:t>sftp</w:t>
      </w:r>
      <w:bookmarkEnd w:id="36"/>
    </w:p>
    <w:p w:rsidR="00852EB6" w:rsidRPr="00852EB6" w:rsidRDefault="00852EB6" w:rsidP="00852EB6">
      <w:pPr>
        <w:pStyle w:val="a0"/>
      </w:pPr>
      <w:r>
        <w:rPr>
          <w:rFonts w:hint="eastAsia"/>
        </w:rPr>
        <w:t>secu</w:t>
      </w:r>
      <w:r>
        <w:t xml:space="preserve">re FTP, </w:t>
      </w:r>
      <w:r>
        <w:rPr>
          <w:rFonts w:hint="eastAsia"/>
        </w:rPr>
        <w:t>安全文件传输协议。</w:t>
      </w:r>
    </w:p>
    <w:p w:rsidR="00FB5705" w:rsidRDefault="00FB5705" w:rsidP="00FB5705">
      <w:pPr>
        <w:pStyle w:val="a0"/>
      </w:pPr>
      <w:r>
        <w:rPr>
          <w:rFonts w:hint="eastAsia"/>
        </w:rPr>
        <w:t>ssh</w:t>
      </w:r>
      <w:r>
        <w:rPr>
          <w:rFonts w:hint="eastAsia"/>
        </w:rPr>
        <w:t>同时提供了一个安全的文件传输支持。</w:t>
      </w:r>
    </w:p>
    <w:p w:rsidR="004D7B0A" w:rsidRDefault="004D7B0A" w:rsidP="00FB5705">
      <w:pPr>
        <w:pStyle w:val="a0"/>
      </w:pPr>
      <w:r>
        <w:rPr>
          <w:rFonts w:hint="eastAsia"/>
        </w:rPr>
        <w:t>在服务器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了</w:t>
      </w:r>
      <w:r>
        <w:rPr>
          <w:rFonts w:hint="eastAsia"/>
        </w:rPr>
        <w:t xml:space="preserve"> </w:t>
      </w:r>
      <w:r>
        <w:t>sshd</w:t>
      </w:r>
      <w:r>
        <w:rPr>
          <w:rFonts w:hint="eastAsia"/>
        </w:rPr>
        <w:t>后，除了可以通过</w:t>
      </w:r>
      <w:r>
        <w:rPr>
          <w:rFonts w:hint="eastAsia"/>
        </w:rPr>
        <w:t>ssh</w:t>
      </w:r>
      <w:r>
        <w:rPr>
          <w:rFonts w:hint="eastAsia"/>
        </w:rPr>
        <w:t>客户端进行远程登录。还可以通过</w:t>
      </w:r>
      <w:r>
        <w:rPr>
          <w:rFonts w:hint="eastAsia"/>
        </w:rPr>
        <w:t>sftp</w:t>
      </w:r>
      <w:r>
        <w:rPr>
          <w:rFonts w:hint="eastAsia"/>
        </w:rPr>
        <w:t>客户端，完成远程文件上传或下载。</w:t>
      </w:r>
    </w:p>
    <w:p w:rsidR="004D7B0A" w:rsidRDefault="004D7B0A" w:rsidP="00FB5705">
      <w:pPr>
        <w:pStyle w:val="a0"/>
      </w:pPr>
    </w:p>
    <w:p w:rsidR="004D7B0A" w:rsidRDefault="004D7B0A" w:rsidP="00FB5705">
      <w:pPr>
        <w:pStyle w:val="a0"/>
      </w:pPr>
    </w:p>
    <w:p w:rsidR="00F23B25" w:rsidRDefault="00F23B25" w:rsidP="00FB5705">
      <w:pPr>
        <w:pStyle w:val="a0"/>
      </w:pPr>
      <w:r>
        <w:rPr>
          <w:rFonts w:hint="eastAsia"/>
        </w:rPr>
        <w:t>服务器端，保证</w:t>
      </w:r>
      <w:r>
        <w:rPr>
          <w:rFonts w:hint="eastAsia"/>
        </w:rPr>
        <w:t>s</w:t>
      </w:r>
      <w:r>
        <w:t>shd</w:t>
      </w:r>
      <w:r>
        <w:rPr>
          <w:rFonts w:hint="eastAsia"/>
        </w:rPr>
        <w:t>是运行状态：</w:t>
      </w:r>
    </w:p>
    <w:p w:rsidR="00F23B25" w:rsidRDefault="000718A9" w:rsidP="00FB5705">
      <w:pPr>
        <w:pStyle w:val="a0"/>
      </w:pPr>
      <w:r>
        <w:rPr>
          <w:noProof/>
        </w:rPr>
        <w:lastRenderedPageBreak/>
        <w:drawing>
          <wp:inline distT="0" distB="0" distL="0" distR="0" wp14:anchorId="28447FF4" wp14:editId="408AE4A7">
            <wp:extent cx="3590925" cy="6953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A9" w:rsidRDefault="000718A9" w:rsidP="00FB5705">
      <w:pPr>
        <w:pStyle w:val="a0"/>
      </w:pPr>
    </w:p>
    <w:p w:rsidR="00C522CD" w:rsidRDefault="00C522CD" w:rsidP="00FB5705">
      <w:pPr>
        <w:pStyle w:val="a0"/>
      </w:pPr>
    </w:p>
    <w:p w:rsidR="00C522CD" w:rsidRDefault="00C522CD" w:rsidP="00FB5705">
      <w:pPr>
        <w:pStyle w:val="a0"/>
      </w:pPr>
    </w:p>
    <w:p w:rsidR="000718A9" w:rsidRDefault="000718A9" w:rsidP="00FB5705">
      <w:pPr>
        <w:pStyle w:val="a0"/>
      </w:pPr>
      <w:r>
        <w:rPr>
          <w:rFonts w:hint="eastAsia"/>
        </w:rPr>
        <w:t>sftp</w:t>
      </w:r>
      <w:r>
        <w:rPr>
          <w:rFonts w:hint="eastAsia"/>
        </w:rPr>
        <w:t>的客户端连接，我们选择的是</w:t>
      </w:r>
      <w:r>
        <w:rPr>
          <w:rFonts w:hint="eastAsia"/>
        </w:rPr>
        <w:t xml:space="preserve"> fi</w:t>
      </w:r>
      <w:r>
        <w:t>leZilla</w:t>
      </w:r>
      <w:r>
        <w:rPr>
          <w:rFonts w:hint="eastAsia"/>
        </w:rPr>
        <w:t>软件</w:t>
      </w:r>
      <w:r w:rsidR="00E82195">
        <w:rPr>
          <w:rFonts w:hint="eastAsia"/>
        </w:rPr>
        <w:t>（免费的解决方案）</w:t>
      </w:r>
      <w:r w:rsidR="007264E1">
        <w:rPr>
          <w:rFonts w:hint="eastAsia"/>
        </w:rPr>
        <w:t>，其他的还有（）</w:t>
      </w:r>
      <w:r>
        <w:rPr>
          <w:rFonts w:hint="eastAsia"/>
        </w:rPr>
        <w:t>：</w:t>
      </w:r>
    </w:p>
    <w:p w:rsidR="000718A9" w:rsidRDefault="005A6FA0" w:rsidP="00FB5705">
      <w:pPr>
        <w:pStyle w:val="a0"/>
      </w:pPr>
      <w:hyperlink r:id="rId73" w:history="1">
        <w:r w:rsidR="00E82195" w:rsidRPr="00BF76E4">
          <w:rPr>
            <w:rStyle w:val="ad"/>
          </w:rPr>
          <w:t>https://filezilla-project.org/</w:t>
        </w:r>
      </w:hyperlink>
    </w:p>
    <w:p w:rsidR="00E82195" w:rsidRDefault="00E82195" w:rsidP="00FB5705">
      <w:pPr>
        <w:pStyle w:val="a0"/>
      </w:pPr>
      <w:r>
        <w:rPr>
          <w:noProof/>
        </w:rPr>
        <w:drawing>
          <wp:inline distT="0" distB="0" distL="0" distR="0" wp14:anchorId="53822D7C" wp14:editId="23458149">
            <wp:extent cx="5278120" cy="25019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5D" w:rsidRDefault="00B76D5D" w:rsidP="00FB5705">
      <w:pPr>
        <w:pStyle w:val="a0"/>
      </w:pPr>
      <w:r>
        <w:rPr>
          <w:rFonts w:hint="eastAsia"/>
        </w:rPr>
        <w:t>运行安装，即可！</w:t>
      </w:r>
    </w:p>
    <w:p w:rsidR="00B76D5D" w:rsidRDefault="00B76D5D" w:rsidP="00FB5705">
      <w:pPr>
        <w:pStyle w:val="a0"/>
      </w:pPr>
      <w:r>
        <w:rPr>
          <w:rFonts w:hint="eastAsia"/>
        </w:rPr>
        <w:t>提供连接信息：</w:t>
      </w:r>
      <w:r>
        <w:rPr>
          <w:rFonts w:hint="eastAsia"/>
        </w:rPr>
        <w:t>ip</w:t>
      </w:r>
      <w:r>
        <w:t xml:space="preserve">:port </w:t>
      </w:r>
      <w:r>
        <w:rPr>
          <w:rFonts w:hint="eastAsia"/>
        </w:rPr>
        <w:t>用户名密码</w:t>
      </w:r>
    </w:p>
    <w:p w:rsidR="00B76D5D" w:rsidRDefault="00B76D5D" w:rsidP="00FB5705">
      <w:pPr>
        <w:pStyle w:val="a0"/>
      </w:pPr>
      <w:r>
        <w:rPr>
          <w:noProof/>
        </w:rPr>
        <w:drawing>
          <wp:inline distT="0" distB="0" distL="0" distR="0" wp14:anchorId="57A6B556" wp14:editId="0B1559FF">
            <wp:extent cx="5278120" cy="550545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F5" w:rsidRDefault="004466F5" w:rsidP="00FB5705">
      <w:pPr>
        <w:pStyle w:val="a0"/>
      </w:pPr>
      <w:r>
        <w:rPr>
          <w:rFonts w:hint="eastAsia"/>
        </w:rPr>
        <w:t>建立连接：第一次连接也需要信任</w:t>
      </w:r>
      <w:r w:rsidR="00014E63">
        <w:rPr>
          <w:rFonts w:hint="eastAsia"/>
        </w:rPr>
        <w:t>，选择了长时间信任：</w:t>
      </w:r>
    </w:p>
    <w:p w:rsidR="004466F5" w:rsidRDefault="008B6129" w:rsidP="00FB5705">
      <w:pPr>
        <w:pStyle w:val="a0"/>
      </w:pPr>
      <w:r>
        <w:rPr>
          <w:noProof/>
        </w:rPr>
        <w:drawing>
          <wp:inline distT="0" distB="0" distL="0" distR="0" wp14:anchorId="24C158A2" wp14:editId="4DA8470A">
            <wp:extent cx="5278120" cy="1978025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F5" w:rsidRPr="00E82195" w:rsidRDefault="00014E63" w:rsidP="00FB5705">
      <w:pPr>
        <w:pStyle w:val="a0"/>
      </w:pPr>
      <w:r>
        <w:rPr>
          <w:noProof/>
        </w:rPr>
        <w:lastRenderedPageBreak/>
        <w:drawing>
          <wp:inline distT="0" distB="0" distL="0" distR="0" wp14:anchorId="4A8D5CBA" wp14:editId="70A12A62">
            <wp:extent cx="5278120" cy="41967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A9" w:rsidRPr="00FB5705" w:rsidRDefault="000718A9" w:rsidP="00FB5705">
      <w:pPr>
        <w:pStyle w:val="a0"/>
      </w:pPr>
    </w:p>
    <w:p w:rsidR="000F2AFB" w:rsidRDefault="000F2AFB" w:rsidP="00550DC7">
      <w:pPr>
        <w:pStyle w:val="a0"/>
      </w:pPr>
    </w:p>
    <w:p w:rsidR="002C4A9A" w:rsidRDefault="002C4A9A" w:rsidP="002C4A9A">
      <w:pPr>
        <w:pStyle w:val="2"/>
      </w:pPr>
      <w:bookmarkStart w:id="37" w:name="_Toc534637856"/>
      <w:proofErr w:type="gramStart"/>
      <w:r>
        <w:rPr>
          <w:rFonts w:hint="eastAsia"/>
        </w:rPr>
        <w:t>免密认证</w:t>
      </w:r>
      <w:proofErr w:type="gramEnd"/>
      <w:r>
        <w:rPr>
          <w:rFonts w:hint="eastAsia"/>
        </w:rPr>
        <w:t>，密钥认证</w:t>
      </w:r>
      <w:bookmarkEnd w:id="37"/>
    </w:p>
    <w:p w:rsidR="002C4A9A" w:rsidRDefault="002C4A9A" w:rsidP="002C4A9A">
      <w:pPr>
        <w:pStyle w:val="a0"/>
      </w:pPr>
    </w:p>
    <w:p w:rsidR="002C4A9A" w:rsidRDefault="002C4A9A" w:rsidP="002C4A9A">
      <w:pPr>
        <w:pStyle w:val="a0"/>
      </w:pPr>
      <w:r>
        <w:rPr>
          <w:rFonts w:hint="eastAsia"/>
        </w:rPr>
        <w:t>登录时（无论登录还是文件传输）都需要认证，传统的认证方式为：用户名和密码。</w:t>
      </w:r>
    </w:p>
    <w:p w:rsidR="002C4A9A" w:rsidRDefault="002C4A9A" w:rsidP="00AE1411">
      <w:pPr>
        <w:pStyle w:val="a0"/>
      </w:pPr>
      <w:r>
        <w:rPr>
          <w:rFonts w:hint="eastAsia"/>
        </w:rPr>
        <w:t>优势是很通用，在何处登录都可以。</w:t>
      </w:r>
    </w:p>
    <w:p w:rsidR="00227CAD" w:rsidRDefault="00227CAD" w:rsidP="00227CAD">
      <w:pPr>
        <w:pStyle w:val="a0"/>
        <w:ind w:firstLine="0"/>
      </w:pPr>
    </w:p>
    <w:p w:rsidR="00227CAD" w:rsidRDefault="002C4A9A" w:rsidP="00227CAD">
      <w:pPr>
        <w:pStyle w:val="a0"/>
      </w:pPr>
      <w:r>
        <w:rPr>
          <w:rFonts w:hint="eastAsia"/>
        </w:rPr>
        <w:t>如果使用个人电脑连接固定的远程服务器时。</w:t>
      </w:r>
      <w:r w:rsidR="00227CAD">
        <w:rPr>
          <w:rFonts w:hint="eastAsia"/>
        </w:rPr>
        <w:t>每次输入密码会稍稍麻烦一丢</w:t>
      </w:r>
      <w:proofErr w:type="gramStart"/>
      <w:r w:rsidR="00227CAD">
        <w:rPr>
          <w:rFonts w:hint="eastAsia"/>
        </w:rPr>
        <w:t>丢</w:t>
      </w:r>
      <w:proofErr w:type="gramEnd"/>
      <w:r w:rsidR="00227CAD">
        <w:rPr>
          <w:rFonts w:hint="eastAsia"/>
        </w:rPr>
        <w:t>！可以使用</w:t>
      </w:r>
      <w:r w:rsidR="00227CAD">
        <w:rPr>
          <w:rFonts w:hint="eastAsia"/>
        </w:rPr>
        <w:t>ssh</w:t>
      </w:r>
      <w:r w:rsidR="00227CAD">
        <w:rPr>
          <w:rFonts w:hint="eastAsia"/>
        </w:rPr>
        <w:t>的秘</w:t>
      </w:r>
      <w:proofErr w:type="gramStart"/>
      <w:r w:rsidR="00227CAD">
        <w:rPr>
          <w:rFonts w:hint="eastAsia"/>
        </w:rPr>
        <w:t>钥</w:t>
      </w:r>
      <w:proofErr w:type="gramEnd"/>
      <w:r w:rsidR="00227CAD">
        <w:rPr>
          <w:rFonts w:hint="eastAsia"/>
        </w:rPr>
        <w:t>进行登录，而省去每次输入密码的过程。</w:t>
      </w:r>
    </w:p>
    <w:p w:rsidR="00227CAD" w:rsidRDefault="00227CAD" w:rsidP="00227CAD">
      <w:pPr>
        <w:pStyle w:val="a0"/>
      </w:pPr>
    </w:p>
    <w:p w:rsidR="001E6322" w:rsidRDefault="003548D8" w:rsidP="003548D8">
      <w:pPr>
        <w:pStyle w:val="3"/>
      </w:pPr>
      <w:bookmarkStart w:id="38" w:name="_Toc534637857"/>
      <w:r>
        <w:rPr>
          <w:rFonts w:hint="eastAsia"/>
        </w:rPr>
        <w:t>在远程登录客户端电脑上，生成秘</w:t>
      </w:r>
      <w:proofErr w:type="gramStart"/>
      <w:r>
        <w:rPr>
          <w:rFonts w:hint="eastAsia"/>
        </w:rPr>
        <w:t>钥</w:t>
      </w:r>
      <w:bookmarkEnd w:id="38"/>
      <w:proofErr w:type="gramEnd"/>
    </w:p>
    <w:p w:rsidR="001B27A9" w:rsidRDefault="001B27A9" w:rsidP="001B27A9">
      <w:pPr>
        <w:pStyle w:val="a0"/>
      </w:pPr>
      <w:r>
        <w:rPr>
          <w:rFonts w:hint="eastAsia"/>
        </w:rPr>
        <w:t>谁开启</w:t>
      </w:r>
      <w:r>
        <w:rPr>
          <w:rFonts w:hint="eastAsia"/>
        </w:rPr>
        <w:t>xshell</w:t>
      </w:r>
      <w:r>
        <w:rPr>
          <w:rFonts w:hint="eastAsia"/>
        </w:rPr>
        <w:t>，</w:t>
      </w:r>
      <w:r>
        <w:rPr>
          <w:rFonts w:hint="eastAsia"/>
        </w:rPr>
        <w:t>filezilla</w:t>
      </w:r>
      <w:r>
        <w:rPr>
          <w:rFonts w:hint="eastAsia"/>
        </w:rPr>
        <w:t>这个软件谁就是客户端！</w:t>
      </w:r>
    </w:p>
    <w:p w:rsidR="001B27A9" w:rsidRPr="00524615" w:rsidRDefault="001B27A9" w:rsidP="001B27A9">
      <w:pPr>
        <w:pStyle w:val="a0"/>
        <w:rPr>
          <w:color w:val="FF0000"/>
        </w:rPr>
      </w:pPr>
      <w:r w:rsidRPr="00524615">
        <w:rPr>
          <w:rFonts w:hint="eastAsia"/>
          <w:color w:val="FF0000"/>
        </w:rPr>
        <w:t>运行</w:t>
      </w:r>
      <w:r w:rsidRPr="00524615">
        <w:rPr>
          <w:rFonts w:hint="eastAsia"/>
          <w:color w:val="FF0000"/>
        </w:rPr>
        <w:t xml:space="preserve"> </w:t>
      </w:r>
      <w:r w:rsidRPr="00524615">
        <w:rPr>
          <w:color w:val="FF0000"/>
        </w:rPr>
        <w:t>ssh-keygen:</w:t>
      </w:r>
    </w:p>
    <w:p w:rsidR="001B27A9" w:rsidRDefault="001B27A9" w:rsidP="001B27A9">
      <w:pPr>
        <w:pStyle w:val="a0"/>
      </w:pPr>
      <w:r>
        <w:rPr>
          <w:rFonts w:hint="eastAsia"/>
        </w:rPr>
        <w:lastRenderedPageBreak/>
        <w:t>选项采用默认即可：</w:t>
      </w:r>
    </w:p>
    <w:p w:rsidR="001B27A9" w:rsidRDefault="001B27A9" w:rsidP="001B27A9">
      <w:pPr>
        <w:pStyle w:val="a0"/>
      </w:pPr>
      <w:r>
        <w:rPr>
          <w:noProof/>
        </w:rPr>
        <w:drawing>
          <wp:inline distT="0" distB="0" distL="0" distR="0" wp14:anchorId="6DAF6FBE" wp14:editId="7CBEB54B">
            <wp:extent cx="5278120" cy="3689985"/>
            <wp:effectExtent l="0" t="0" r="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A9" w:rsidRDefault="001B27A9" w:rsidP="001B27A9">
      <w:pPr>
        <w:pStyle w:val="a0"/>
      </w:pPr>
    </w:p>
    <w:p w:rsidR="001B27A9" w:rsidRDefault="001B27A9" w:rsidP="001B27A9">
      <w:pPr>
        <w:pStyle w:val="a0"/>
      </w:pPr>
      <w:r>
        <w:rPr>
          <w:rFonts w:hint="eastAsia"/>
        </w:rPr>
        <w:t>其实有很多选项：</w:t>
      </w:r>
      <w:r>
        <w:rPr>
          <w:rFonts w:hint="eastAsia"/>
        </w:rPr>
        <w:t>-t</w:t>
      </w:r>
      <w:r>
        <w:t xml:space="preserve"> RAS </w:t>
      </w:r>
      <w:r>
        <w:rPr>
          <w:rFonts w:hint="eastAsia"/>
        </w:rPr>
        <w:t>加密算法，</w:t>
      </w:r>
      <w:r>
        <w:rPr>
          <w:rFonts w:hint="eastAsia"/>
        </w:rPr>
        <w:t xml:space="preserve"> -C</w:t>
      </w:r>
      <w:r>
        <w:t xml:space="preserve"> “</w:t>
      </w:r>
      <w:r>
        <w:rPr>
          <w:rFonts w:hint="eastAsia"/>
        </w:rPr>
        <w:t>备注信息</w:t>
      </w:r>
      <w:r>
        <w:t xml:space="preserve">” </w:t>
      </w:r>
      <w:r>
        <w:rPr>
          <w:rFonts w:hint="eastAsia"/>
        </w:rPr>
        <w:t>等</w:t>
      </w:r>
    </w:p>
    <w:p w:rsidR="001B27A9" w:rsidRDefault="001B27A9" w:rsidP="001B27A9">
      <w:pPr>
        <w:pStyle w:val="a0"/>
      </w:pPr>
    </w:p>
    <w:p w:rsidR="00524615" w:rsidRDefault="00524615" w:rsidP="001B27A9">
      <w:pPr>
        <w:pStyle w:val="a0"/>
      </w:pPr>
      <w:r>
        <w:rPr>
          <w:rFonts w:hint="eastAsia"/>
        </w:rPr>
        <w:t>生成的秘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存储在</w:t>
      </w:r>
      <w:r>
        <w:rPr>
          <w:rFonts w:hint="eastAsia"/>
        </w:rPr>
        <w:t>~</w:t>
      </w:r>
      <w:r>
        <w:t>/.ssh/</w:t>
      </w:r>
    </w:p>
    <w:p w:rsidR="00524615" w:rsidRDefault="00524615" w:rsidP="001B27A9">
      <w:pPr>
        <w:pStyle w:val="a0"/>
      </w:pPr>
      <w:r>
        <w:rPr>
          <w:rFonts w:hint="eastAsia"/>
        </w:rPr>
        <w:t>id</w:t>
      </w:r>
      <w:r>
        <w:t>_rsa</w:t>
      </w:r>
      <w:r>
        <w:rPr>
          <w:rFonts w:hint="eastAsia"/>
        </w:rPr>
        <w:t>，私</w:t>
      </w:r>
      <w:proofErr w:type="gramStart"/>
      <w:r>
        <w:rPr>
          <w:rFonts w:hint="eastAsia"/>
        </w:rPr>
        <w:t>钥</w:t>
      </w:r>
      <w:proofErr w:type="gramEnd"/>
      <w:r w:rsidR="004E436B">
        <w:rPr>
          <w:rFonts w:hint="eastAsia"/>
        </w:rPr>
        <w:t>，不要给别人看。</w:t>
      </w:r>
    </w:p>
    <w:p w:rsidR="00524615" w:rsidRDefault="00524615" w:rsidP="001B27A9">
      <w:pPr>
        <w:pStyle w:val="a0"/>
      </w:pPr>
      <w:r>
        <w:rPr>
          <w:rFonts w:hint="eastAsia"/>
        </w:rPr>
        <w:t>i</w:t>
      </w:r>
      <w:r>
        <w:t>d_rsa.pub</w:t>
      </w:r>
      <w:r>
        <w:rPr>
          <w:rFonts w:hint="eastAsia"/>
        </w:rPr>
        <w:t>，公</w:t>
      </w:r>
      <w:proofErr w:type="gramStart"/>
      <w:r>
        <w:rPr>
          <w:rFonts w:hint="eastAsia"/>
        </w:rPr>
        <w:t>钥</w:t>
      </w:r>
      <w:proofErr w:type="gramEnd"/>
      <w:r w:rsidR="004E436B">
        <w:rPr>
          <w:rFonts w:hint="eastAsia"/>
        </w:rPr>
        <w:t>，要告知服务器端的。</w:t>
      </w:r>
    </w:p>
    <w:p w:rsidR="00524615" w:rsidRDefault="00524615" w:rsidP="001B27A9">
      <w:pPr>
        <w:pStyle w:val="a0"/>
      </w:pPr>
      <w:r>
        <w:rPr>
          <w:noProof/>
        </w:rPr>
        <w:drawing>
          <wp:inline distT="0" distB="0" distL="0" distR="0" wp14:anchorId="0BD6000A" wp14:editId="774A428C">
            <wp:extent cx="5278120" cy="8763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F6" w:rsidRDefault="004F44F6" w:rsidP="001B27A9">
      <w:pPr>
        <w:pStyle w:val="a0"/>
      </w:pPr>
    </w:p>
    <w:p w:rsidR="004F44F6" w:rsidRDefault="004F44F6" w:rsidP="001B27A9">
      <w:pPr>
        <w:pStyle w:val="a0"/>
      </w:pPr>
    </w:p>
    <w:p w:rsidR="00DF71E8" w:rsidRDefault="00DF71E8" w:rsidP="00DF71E8">
      <w:pPr>
        <w:pStyle w:val="3"/>
      </w:pPr>
      <w:bookmarkStart w:id="39" w:name="_Toc534637858"/>
      <w:r>
        <w:rPr>
          <w:rFonts w:hint="eastAsia"/>
        </w:rPr>
        <w:t>告知所连接的服务器公</w:t>
      </w:r>
      <w:proofErr w:type="gramStart"/>
      <w:r>
        <w:rPr>
          <w:rFonts w:hint="eastAsia"/>
        </w:rPr>
        <w:t>钥</w:t>
      </w:r>
      <w:bookmarkEnd w:id="39"/>
      <w:proofErr w:type="gramEnd"/>
    </w:p>
    <w:p w:rsidR="004926DD" w:rsidRDefault="004926DD" w:rsidP="004926DD">
      <w:pPr>
        <w:pStyle w:val="a0"/>
      </w:pPr>
      <w:r>
        <w:rPr>
          <w:rFonts w:hint="eastAsia"/>
        </w:rPr>
        <w:t>将文件</w:t>
      </w:r>
      <w:r>
        <w:rPr>
          <w:rFonts w:hint="eastAsia"/>
        </w:rPr>
        <w:t>id</w:t>
      </w:r>
      <w:r>
        <w:t xml:space="preserve">_rsa.pub </w:t>
      </w:r>
      <w:r>
        <w:rPr>
          <w:rFonts w:hint="eastAsia"/>
        </w:rPr>
        <w:t>利用</w:t>
      </w:r>
      <w:r>
        <w:rPr>
          <w:rFonts w:hint="eastAsia"/>
        </w:rPr>
        <w:t xml:space="preserve"> sftp</w:t>
      </w:r>
      <w:r>
        <w:rPr>
          <w:rFonts w:hint="eastAsia"/>
        </w:rPr>
        <w:t>上传：</w:t>
      </w:r>
    </w:p>
    <w:p w:rsidR="004926DD" w:rsidRDefault="00C74612" w:rsidP="004926DD">
      <w:pPr>
        <w:pStyle w:val="a0"/>
      </w:pPr>
      <w:r>
        <w:rPr>
          <w:noProof/>
        </w:rPr>
        <w:lastRenderedPageBreak/>
        <w:drawing>
          <wp:inline distT="0" distB="0" distL="0" distR="0" wp14:anchorId="2073E047" wp14:editId="08B3E79A">
            <wp:extent cx="5278120" cy="29933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DD" w:rsidRDefault="004926DD" w:rsidP="004926DD">
      <w:pPr>
        <w:pStyle w:val="a0"/>
      </w:pPr>
    </w:p>
    <w:p w:rsidR="00734ED6" w:rsidRDefault="00734ED6" w:rsidP="004926DD">
      <w:pPr>
        <w:pStyle w:val="a0"/>
      </w:pPr>
      <w:r>
        <w:rPr>
          <w:rFonts w:hint="eastAsia"/>
        </w:rPr>
        <w:t>登录到服务器上（</w:t>
      </w:r>
      <w:r>
        <w:rPr>
          <w:rFonts w:hint="eastAsia"/>
        </w:rPr>
        <w:t>linux</w:t>
      </w:r>
      <w:r>
        <w:rPr>
          <w:rFonts w:hint="eastAsia"/>
        </w:rPr>
        <w:t>），使用远程登录：</w:t>
      </w:r>
    </w:p>
    <w:p w:rsidR="00C21AE4" w:rsidRDefault="00C21AE4" w:rsidP="004926DD">
      <w:pPr>
        <w:pStyle w:val="a0"/>
      </w:pPr>
      <w:r>
        <w:rPr>
          <w:rFonts w:hint="eastAsia"/>
        </w:rPr>
        <w:t>在家目录（默认就是）执行：</w:t>
      </w:r>
    </w:p>
    <w:p w:rsidR="00C21AE4" w:rsidRDefault="008F3AD5" w:rsidP="004926DD">
      <w:pPr>
        <w:pStyle w:val="a0"/>
      </w:pPr>
      <w:r>
        <w:rPr>
          <w:rFonts w:hint="eastAsia"/>
        </w:rPr>
        <w:t>m</w:t>
      </w:r>
      <w:r>
        <w:t xml:space="preserve">kdir </w:t>
      </w:r>
      <w:r>
        <w:rPr>
          <w:rFonts w:hint="eastAsia"/>
        </w:rPr>
        <w:t>.</w:t>
      </w:r>
      <w:r>
        <w:t>ssh</w:t>
      </w:r>
    </w:p>
    <w:p w:rsidR="008F3AD5" w:rsidRDefault="008F3AD5" w:rsidP="004926DD">
      <w:pPr>
        <w:pStyle w:val="a0"/>
      </w:pPr>
      <w:r w:rsidRPr="008F3AD5">
        <w:t>cat id_rsa.pub &gt;</w:t>
      </w:r>
      <w:r w:rsidR="009648E5">
        <w:rPr>
          <w:rFonts w:hint="eastAsia"/>
        </w:rPr>
        <w:t>&gt;</w:t>
      </w:r>
      <w:r w:rsidRPr="008F3AD5">
        <w:t xml:space="preserve"> .ssh/authorized_keys</w:t>
      </w:r>
    </w:p>
    <w:p w:rsidR="00734ED6" w:rsidRDefault="008F3AD5" w:rsidP="004926DD">
      <w:pPr>
        <w:pStyle w:val="a0"/>
      </w:pPr>
      <w:r>
        <w:rPr>
          <w:rFonts w:hint="eastAsia"/>
        </w:rPr>
        <w:t>将</w:t>
      </w:r>
      <w:r>
        <w:rPr>
          <w:rFonts w:hint="eastAsia"/>
        </w:rPr>
        <w:t>i</w:t>
      </w:r>
      <w:r>
        <w:t xml:space="preserve">d_rsa.pub </w:t>
      </w:r>
      <w:r>
        <w:rPr>
          <w:rFonts w:hint="eastAsia"/>
        </w:rPr>
        <w:t>上传的公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文件内容，写入到</w:t>
      </w:r>
      <w:r>
        <w:rPr>
          <w:rFonts w:hint="eastAsia"/>
        </w:rPr>
        <w:t xml:space="preserve"> a</w:t>
      </w:r>
      <w:r>
        <w:t>uthorized_keys</w:t>
      </w:r>
      <w:r>
        <w:rPr>
          <w:rFonts w:hint="eastAsia"/>
        </w:rPr>
        <w:t>中。</w:t>
      </w:r>
    </w:p>
    <w:p w:rsidR="00785BBB" w:rsidRDefault="00785BBB" w:rsidP="004926DD">
      <w:pPr>
        <w:pStyle w:val="a0"/>
      </w:pPr>
      <w:r>
        <w:rPr>
          <w:rFonts w:hint="eastAsia"/>
        </w:rPr>
        <w:t>保证成功：</w:t>
      </w:r>
    </w:p>
    <w:p w:rsidR="00785BBB" w:rsidRDefault="00785BBB" w:rsidP="004926DD">
      <w:pPr>
        <w:pStyle w:val="a0"/>
      </w:pPr>
      <w:r>
        <w:rPr>
          <w:noProof/>
        </w:rPr>
        <w:drawing>
          <wp:inline distT="0" distB="0" distL="0" distR="0" wp14:anchorId="5B380CE9" wp14:editId="38BE64A6">
            <wp:extent cx="5278120" cy="5372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D04" w:rsidRDefault="00105D04" w:rsidP="004926DD">
      <w:pPr>
        <w:pStyle w:val="a0"/>
      </w:pPr>
    </w:p>
    <w:p w:rsidR="00105D04" w:rsidRDefault="00105D04" w:rsidP="00105D04">
      <w:pPr>
        <w:pStyle w:val="3"/>
      </w:pPr>
      <w:bookmarkStart w:id="40" w:name="_Toc534637859"/>
      <w:r>
        <w:rPr>
          <w:rFonts w:hint="eastAsia"/>
        </w:rPr>
        <w:t>选择私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认证登录</w:t>
      </w:r>
      <w:bookmarkEnd w:id="40"/>
    </w:p>
    <w:p w:rsidR="002247A1" w:rsidRDefault="002247A1" w:rsidP="002247A1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ssh</w:t>
      </w:r>
      <w:r>
        <w:rPr>
          <w:rFonts w:hint="eastAsia"/>
        </w:rPr>
        <w:t>客户端，登录时选择：</w:t>
      </w:r>
    </w:p>
    <w:p w:rsidR="002247A1" w:rsidRDefault="002247A1" w:rsidP="002247A1">
      <w:pPr>
        <w:pStyle w:val="a0"/>
      </w:pPr>
    </w:p>
    <w:p w:rsidR="00BA748A" w:rsidRDefault="00BA748A" w:rsidP="002247A1">
      <w:pPr>
        <w:pStyle w:val="a0"/>
      </w:pPr>
    </w:p>
    <w:p w:rsidR="00BA748A" w:rsidRDefault="00BA748A" w:rsidP="002247A1">
      <w:pPr>
        <w:pStyle w:val="a0"/>
      </w:pPr>
      <w:r>
        <w:rPr>
          <w:noProof/>
        </w:rPr>
        <w:lastRenderedPageBreak/>
        <w:drawing>
          <wp:inline distT="0" distB="0" distL="0" distR="0" wp14:anchorId="07148DC4" wp14:editId="1A9FDF91">
            <wp:extent cx="5278120" cy="2834005"/>
            <wp:effectExtent l="0" t="0" r="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8A" w:rsidRDefault="00BA748A" w:rsidP="002247A1">
      <w:pPr>
        <w:pStyle w:val="a0"/>
      </w:pPr>
    </w:p>
    <w:p w:rsidR="00BA748A" w:rsidRDefault="00BA748A" w:rsidP="002247A1">
      <w:pPr>
        <w:pStyle w:val="a0"/>
      </w:pPr>
      <w:r>
        <w:rPr>
          <w:rFonts w:hint="eastAsia"/>
        </w:rPr>
        <w:t>第一次尝试：</w:t>
      </w:r>
    </w:p>
    <w:p w:rsidR="00BA748A" w:rsidRDefault="00BA748A" w:rsidP="002247A1">
      <w:pPr>
        <w:pStyle w:val="a0"/>
      </w:pPr>
      <w:r>
        <w:rPr>
          <w:rFonts w:hint="eastAsia"/>
        </w:rPr>
        <w:t>登录失败，提示</w:t>
      </w:r>
      <w:r>
        <w:rPr>
          <w:rFonts w:hint="eastAsia"/>
        </w:rPr>
        <w:t xml:space="preserve"> </w:t>
      </w:r>
      <w:r>
        <w:rPr>
          <w:rFonts w:hint="eastAsia"/>
        </w:rPr>
        <w:t>所选的秘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未在远程主机上注册。</w:t>
      </w:r>
    </w:p>
    <w:p w:rsidR="00BA748A" w:rsidRDefault="00BA748A" w:rsidP="002247A1">
      <w:pPr>
        <w:pStyle w:val="a0"/>
      </w:pPr>
      <w:r>
        <w:rPr>
          <w:noProof/>
        </w:rPr>
        <w:drawing>
          <wp:inline distT="0" distB="0" distL="0" distR="0" wp14:anchorId="04367C8F" wp14:editId="45213E5F">
            <wp:extent cx="4800600" cy="482917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8A" w:rsidRDefault="00BA748A" w:rsidP="002247A1">
      <w:pPr>
        <w:pStyle w:val="a0"/>
      </w:pPr>
    </w:p>
    <w:p w:rsidR="00BA748A" w:rsidRDefault="00BA748A" w:rsidP="002247A1">
      <w:pPr>
        <w:pStyle w:val="a0"/>
      </w:pPr>
      <w:r>
        <w:rPr>
          <w:rFonts w:hint="eastAsia"/>
        </w:rPr>
        <w:t>保证你的</w:t>
      </w:r>
      <w:r>
        <w:rPr>
          <w:rFonts w:hint="eastAsia"/>
        </w:rPr>
        <w:t>r</w:t>
      </w:r>
      <w:r>
        <w:t>as.pu</w:t>
      </w:r>
      <w:r>
        <w:rPr>
          <w:rFonts w:hint="eastAsia"/>
        </w:rPr>
        <w:t>b</w:t>
      </w:r>
      <w:r>
        <w:rPr>
          <w:rFonts w:hint="eastAsia"/>
        </w:rPr>
        <w:t>已经加入了</w:t>
      </w:r>
      <w:r>
        <w:rPr>
          <w:rFonts w:hint="eastAsia"/>
        </w:rPr>
        <w:t>l</w:t>
      </w:r>
      <w:r>
        <w:t xml:space="preserve">inux </w:t>
      </w:r>
      <w:r>
        <w:rPr>
          <w:rFonts w:hint="eastAsia"/>
        </w:rPr>
        <w:t>~</w:t>
      </w:r>
      <w:r>
        <w:t>/.ssh/authorized_keys</w:t>
      </w:r>
      <w:r>
        <w:rPr>
          <w:rFonts w:hint="eastAsia"/>
        </w:rPr>
        <w:t>中</w:t>
      </w:r>
    </w:p>
    <w:p w:rsidR="00BA748A" w:rsidRDefault="00BA748A" w:rsidP="002247A1">
      <w:pPr>
        <w:pStyle w:val="a0"/>
      </w:pPr>
    </w:p>
    <w:p w:rsidR="00BA748A" w:rsidRDefault="00BA748A" w:rsidP="002247A1">
      <w:pPr>
        <w:pStyle w:val="a0"/>
      </w:pPr>
      <w:r w:rsidRPr="00BA748A">
        <w:rPr>
          <w:rFonts w:hint="eastAsia"/>
          <w:color w:val="FF0000"/>
          <w:highlight w:val="yellow"/>
        </w:rPr>
        <w:t>去关闭</w:t>
      </w:r>
      <w:r w:rsidRPr="00BA748A">
        <w:rPr>
          <w:rFonts w:hint="eastAsia"/>
          <w:color w:val="FF0000"/>
          <w:highlight w:val="yellow"/>
        </w:rPr>
        <w:t>linux</w:t>
      </w:r>
      <w:r w:rsidRPr="00BA748A">
        <w:rPr>
          <w:rFonts w:hint="eastAsia"/>
          <w:color w:val="FF0000"/>
          <w:highlight w:val="yellow"/>
        </w:rPr>
        <w:t>的</w:t>
      </w:r>
      <w:r w:rsidRPr="00BA748A">
        <w:rPr>
          <w:rFonts w:hint="eastAsia"/>
          <w:color w:val="FF0000"/>
          <w:highlight w:val="yellow"/>
        </w:rPr>
        <w:t>selinux</w:t>
      </w:r>
      <w:r w:rsidRPr="00BA748A">
        <w:rPr>
          <w:rFonts w:hint="eastAsia"/>
          <w:color w:val="FF0000"/>
          <w:highlight w:val="yellow"/>
        </w:rPr>
        <w:t>机制。（</w:t>
      </w:r>
      <w:r w:rsidRPr="00BA748A">
        <w:rPr>
          <w:rFonts w:hint="eastAsia"/>
          <w:color w:val="FF0000"/>
          <w:highlight w:val="yellow"/>
        </w:rPr>
        <w:t>linux</w:t>
      </w:r>
      <w:r w:rsidRPr="00BA748A">
        <w:rPr>
          <w:rFonts w:hint="eastAsia"/>
          <w:color w:val="FF0000"/>
          <w:highlight w:val="yellow"/>
        </w:rPr>
        <w:t>的安全加强机制，该机制开启时不允许非密码登录，先临时关闭）</w:t>
      </w:r>
      <w:r>
        <w:rPr>
          <w:rFonts w:hint="eastAsia"/>
        </w:rPr>
        <w:t>：</w:t>
      </w:r>
    </w:p>
    <w:p w:rsidR="00BA748A" w:rsidRDefault="00BA748A" w:rsidP="002247A1">
      <w:pPr>
        <w:pStyle w:val="a0"/>
      </w:pPr>
      <w:r>
        <w:rPr>
          <w:rFonts w:hint="eastAsia"/>
        </w:rPr>
        <w:t>执行命令：</w:t>
      </w:r>
    </w:p>
    <w:p w:rsidR="00BA748A" w:rsidRDefault="00BA748A" w:rsidP="002247A1">
      <w:pPr>
        <w:pStyle w:val="a0"/>
      </w:pPr>
      <w:r>
        <w:rPr>
          <w:rFonts w:hint="eastAsia"/>
        </w:rPr>
        <w:t>s</w:t>
      </w:r>
      <w:r>
        <w:t xml:space="preserve">etenforce 0 </w:t>
      </w:r>
    </w:p>
    <w:p w:rsidR="00BA748A" w:rsidRDefault="00BA748A" w:rsidP="002247A1">
      <w:pPr>
        <w:pStyle w:val="a0"/>
      </w:pPr>
      <w:r>
        <w:rPr>
          <w:rFonts w:hint="eastAsia"/>
        </w:rPr>
        <w:t>临时关闭</w:t>
      </w:r>
      <w:r>
        <w:rPr>
          <w:rFonts w:hint="eastAsia"/>
        </w:rPr>
        <w:t>selinux</w:t>
      </w:r>
    </w:p>
    <w:p w:rsidR="00BA748A" w:rsidRDefault="00BA748A" w:rsidP="002247A1">
      <w:pPr>
        <w:pStyle w:val="a0"/>
      </w:pPr>
      <w:r>
        <w:rPr>
          <w:noProof/>
        </w:rPr>
        <w:drawing>
          <wp:inline distT="0" distB="0" distL="0" distR="0" wp14:anchorId="1222A124" wp14:editId="12F15532">
            <wp:extent cx="4695825" cy="14954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4E" w:rsidRDefault="007A354E" w:rsidP="002247A1">
      <w:pPr>
        <w:pStyle w:val="a0"/>
      </w:pPr>
    </w:p>
    <w:p w:rsidR="00FE6FD2" w:rsidRDefault="00FE6FD2" w:rsidP="002247A1">
      <w:pPr>
        <w:pStyle w:val="a0"/>
      </w:pPr>
      <w:r>
        <w:rPr>
          <w:rFonts w:hint="eastAsia"/>
        </w:rPr>
        <w:t>关闭后，登录成功：</w:t>
      </w:r>
    </w:p>
    <w:p w:rsidR="00FE6FD2" w:rsidRDefault="00834294" w:rsidP="002247A1">
      <w:pPr>
        <w:pStyle w:val="a0"/>
      </w:pPr>
      <w:r>
        <w:rPr>
          <w:noProof/>
        </w:rPr>
        <w:drawing>
          <wp:inline distT="0" distB="0" distL="0" distR="0" wp14:anchorId="52BDADE4" wp14:editId="0C7AC92E">
            <wp:extent cx="5278120" cy="2379345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D2" w:rsidRDefault="00FE6FD2" w:rsidP="002247A1">
      <w:pPr>
        <w:pStyle w:val="a0"/>
      </w:pPr>
    </w:p>
    <w:p w:rsidR="00FE6FD2" w:rsidRDefault="00FE6FD2" w:rsidP="002247A1">
      <w:pPr>
        <w:pStyle w:val="a0"/>
      </w:pPr>
    </w:p>
    <w:p w:rsidR="007A354E" w:rsidRDefault="007A354E" w:rsidP="002247A1">
      <w:pPr>
        <w:pStyle w:val="a0"/>
      </w:pPr>
      <w:r>
        <w:rPr>
          <w:rFonts w:hint="eastAsia"/>
        </w:rPr>
        <w:t>临时关闭，会在下次重启时失效。若需要永久关闭，修改配置文件：</w:t>
      </w:r>
    </w:p>
    <w:p w:rsidR="007A354E" w:rsidRDefault="007A354E" w:rsidP="002247A1">
      <w:pPr>
        <w:pStyle w:val="a0"/>
      </w:pPr>
      <w:r>
        <w:rPr>
          <w:rFonts w:hint="eastAsia"/>
        </w:rPr>
        <w:t>/</w:t>
      </w:r>
      <w:r>
        <w:t xml:space="preserve">etc/selinux/config </w:t>
      </w:r>
      <w:r>
        <w:rPr>
          <w:rFonts w:hint="eastAsia"/>
        </w:rPr>
        <w:t>中</w:t>
      </w:r>
    </w:p>
    <w:p w:rsidR="00C10353" w:rsidRDefault="00C10353" w:rsidP="002247A1">
      <w:pPr>
        <w:pStyle w:val="a0"/>
      </w:pPr>
      <w:r>
        <w:rPr>
          <w:rFonts w:hint="eastAsia"/>
        </w:rPr>
        <w:t>S</w:t>
      </w:r>
      <w:r>
        <w:t>ELINUX=disabled</w:t>
      </w:r>
    </w:p>
    <w:p w:rsidR="00BA748A" w:rsidRDefault="007A354E" w:rsidP="002247A1">
      <w:pPr>
        <w:pStyle w:val="a0"/>
      </w:pPr>
      <w:r>
        <w:rPr>
          <w:noProof/>
        </w:rPr>
        <w:lastRenderedPageBreak/>
        <w:drawing>
          <wp:inline distT="0" distB="0" distL="0" distR="0" wp14:anchorId="52DF29B6" wp14:editId="1A0B65FB">
            <wp:extent cx="4371975" cy="2038350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24" w:rsidRDefault="00450424" w:rsidP="002247A1">
      <w:pPr>
        <w:pStyle w:val="a0"/>
      </w:pPr>
    </w:p>
    <w:p w:rsidR="00450424" w:rsidRDefault="00450424" w:rsidP="00450424">
      <w:pPr>
        <w:pStyle w:val="1"/>
      </w:pPr>
      <w:bookmarkStart w:id="41" w:name="_Toc534637860"/>
      <w:r>
        <w:rPr>
          <w:rFonts w:hint="eastAsia"/>
        </w:rPr>
        <w:lastRenderedPageBreak/>
        <w:t>虚拟电脑（</w:t>
      </w:r>
      <w:r>
        <w:rPr>
          <w:rFonts w:hint="eastAsia"/>
        </w:rPr>
        <w:t>virtualbox</w:t>
      </w:r>
      <w:r>
        <w:rPr>
          <w:rFonts w:hint="eastAsia"/>
        </w:rPr>
        <w:t>）的网络管理</w:t>
      </w:r>
      <w:bookmarkEnd w:id="41"/>
    </w:p>
    <w:p w:rsidR="00450424" w:rsidRDefault="00450424" w:rsidP="00450424"/>
    <w:p w:rsidR="00450424" w:rsidRDefault="00450424" w:rsidP="00450424">
      <w:r>
        <w:rPr>
          <w:rFonts w:hint="eastAsia"/>
        </w:rPr>
        <w:t>虚拟电脑和宿主电脑的联网方式，支持：</w:t>
      </w:r>
    </w:p>
    <w:p w:rsidR="00450424" w:rsidRPr="00450424" w:rsidRDefault="00450424" w:rsidP="00450424">
      <w:r>
        <w:rPr>
          <w:rFonts w:hint="eastAsia"/>
        </w:rPr>
        <w:t>仅主机，</w:t>
      </w:r>
      <w:r>
        <w:rPr>
          <w:rFonts w:hint="eastAsia"/>
        </w:rPr>
        <w:t>NAT</w:t>
      </w:r>
      <w:r>
        <w:rPr>
          <w:rFonts w:hint="eastAsia"/>
        </w:rPr>
        <w:t>，桥接，内部网络，</w:t>
      </w:r>
      <w:r w:rsidR="00356030">
        <w:rPr>
          <w:rFonts w:hint="eastAsia"/>
        </w:rPr>
        <w:t>驱动。</w:t>
      </w:r>
    </w:p>
    <w:p w:rsidR="00450424" w:rsidRDefault="00450424" w:rsidP="00450424">
      <w:r>
        <w:rPr>
          <w:noProof/>
        </w:rPr>
        <w:drawing>
          <wp:inline distT="0" distB="0" distL="0" distR="0" wp14:anchorId="06CA7A9F" wp14:editId="10D4CA59">
            <wp:extent cx="5278120" cy="446786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D05" w:rsidRDefault="004B2D05" w:rsidP="00450424"/>
    <w:p w:rsidR="004B2D05" w:rsidRDefault="004B2D05" w:rsidP="00450424">
      <w:r>
        <w:rPr>
          <w:rFonts w:hint="eastAsia"/>
        </w:rPr>
        <w:t>如何选择？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723"/>
        <w:gridCol w:w="1657"/>
        <w:gridCol w:w="1658"/>
        <w:gridCol w:w="1658"/>
        <w:gridCol w:w="1606"/>
      </w:tblGrid>
      <w:tr w:rsidR="00A15521" w:rsidTr="00A15521">
        <w:tc>
          <w:tcPr>
            <w:tcW w:w="1723" w:type="dxa"/>
          </w:tcPr>
          <w:p w:rsidR="00A15521" w:rsidRDefault="00A15521" w:rsidP="00450424"/>
        </w:tc>
        <w:tc>
          <w:tcPr>
            <w:tcW w:w="1657" w:type="dxa"/>
          </w:tcPr>
          <w:p w:rsidR="00A15521" w:rsidRDefault="00A15521" w:rsidP="00450424">
            <w:r>
              <w:rPr>
                <w:rFonts w:hint="eastAsia"/>
              </w:rPr>
              <w:t>宿主</w:t>
            </w:r>
          </w:p>
        </w:tc>
        <w:tc>
          <w:tcPr>
            <w:tcW w:w="1658" w:type="dxa"/>
          </w:tcPr>
          <w:p w:rsidR="00A15521" w:rsidRDefault="00A15521" w:rsidP="00450424">
            <w:r>
              <w:rPr>
                <w:rFonts w:hint="eastAsia"/>
              </w:rPr>
              <w:t>宿主所在网络</w:t>
            </w:r>
          </w:p>
        </w:tc>
        <w:tc>
          <w:tcPr>
            <w:tcW w:w="1658" w:type="dxa"/>
          </w:tcPr>
          <w:p w:rsidR="00A15521" w:rsidRDefault="00A15521" w:rsidP="00450424">
            <w:r>
              <w:rPr>
                <w:rFonts w:hint="eastAsia"/>
              </w:rPr>
              <w:t>同宿主的其他虚拟</w:t>
            </w:r>
          </w:p>
        </w:tc>
        <w:tc>
          <w:tcPr>
            <w:tcW w:w="1606" w:type="dxa"/>
          </w:tcPr>
          <w:p w:rsidR="00A15521" w:rsidRDefault="00A15521" w:rsidP="00450424">
            <w:r>
              <w:rPr>
                <w:rFonts w:hint="eastAsia"/>
              </w:rPr>
              <w:t>外部网络</w:t>
            </w:r>
          </w:p>
        </w:tc>
      </w:tr>
      <w:tr w:rsidR="00A15521" w:rsidTr="00A15521">
        <w:tc>
          <w:tcPr>
            <w:tcW w:w="1723" w:type="dxa"/>
          </w:tcPr>
          <w:p w:rsidR="00A15521" w:rsidRDefault="00A15521" w:rsidP="00450424">
            <w:r>
              <w:t>H</w:t>
            </w:r>
            <w:r>
              <w:rPr>
                <w:rFonts w:hint="eastAsia"/>
              </w:rPr>
              <w:t>ost</w:t>
            </w:r>
            <w:r>
              <w:t>-only</w:t>
            </w:r>
          </w:p>
        </w:tc>
        <w:tc>
          <w:tcPr>
            <w:tcW w:w="1657" w:type="dxa"/>
          </w:tcPr>
          <w:p w:rsidR="00A15521" w:rsidRDefault="00A15521" w:rsidP="00450424">
            <w:r>
              <w:rPr>
                <w:rFonts w:hint="eastAsia"/>
              </w:rPr>
              <w:t>可以</w:t>
            </w:r>
          </w:p>
        </w:tc>
        <w:tc>
          <w:tcPr>
            <w:tcW w:w="1658" w:type="dxa"/>
          </w:tcPr>
          <w:p w:rsidR="00A15521" w:rsidRDefault="00A15521" w:rsidP="00450424">
            <w:r>
              <w:rPr>
                <w:rFonts w:hint="eastAsia"/>
              </w:rPr>
              <w:t>不可以</w:t>
            </w:r>
          </w:p>
        </w:tc>
        <w:tc>
          <w:tcPr>
            <w:tcW w:w="1658" w:type="dxa"/>
          </w:tcPr>
          <w:p w:rsidR="00A15521" w:rsidRDefault="00A15521" w:rsidP="00450424">
            <w:r>
              <w:rPr>
                <w:rFonts w:hint="eastAsia"/>
              </w:rPr>
              <w:t>可以</w:t>
            </w:r>
          </w:p>
        </w:tc>
        <w:tc>
          <w:tcPr>
            <w:tcW w:w="1606" w:type="dxa"/>
          </w:tcPr>
          <w:p w:rsidR="00A15521" w:rsidRDefault="00A15521" w:rsidP="00450424">
            <w:r>
              <w:rPr>
                <w:rFonts w:hint="eastAsia"/>
              </w:rPr>
              <w:t>不能</w:t>
            </w:r>
          </w:p>
        </w:tc>
      </w:tr>
      <w:tr w:rsidR="00A15521" w:rsidTr="00A15521">
        <w:tc>
          <w:tcPr>
            <w:tcW w:w="1723" w:type="dxa"/>
          </w:tcPr>
          <w:p w:rsidR="00A15521" w:rsidRDefault="00D23B6E" w:rsidP="00450424">
            <w:r>
              <w:rPr>
                <w:rFonts w:hint="eastAsia"/>
              </w:rPr>
              <w:t>桥接</w:t>
            </w:r>
          </w:p>
        </w:tc>
        <w:tc>
          <w:tcPr>
            <w:tcW w:w="1657" w:type="dxa"/>
          </w:tcPr>
          <w:p w:rsidR="00A15521" w:rsidRDefault="00D23B6E" w:rsidP="00450424">
            <w:r>
              <w:rPr>
                <w:rFonts w:hint="eastAsia"/>
              </w:rPr>
              <w:t>可以</w:t>
            </w:r>
          </w:p>
        </w:tc>
        <w:tc>
          <w:tcPr>
            <w:tcW w:w="1658" w:type="dxa"/>
          </w:tcPr>
          <w:p w:rsidR="00A15521" w:rsidRDefault="00D23B6E" w:rsidP="00450424">
            <w:r>
              <w:rPr>
                <w:rFonts w:hint="eastAsia"/>
              </w:rPr>
              <w:t>可以</w:t>
            </w:r>
          </w:p>
        </w:tc>
        <w:tc>
          <w:tcPr>
            <w:tcW w:w="1658" w:type="dxa"/>
          </w:tcPr>
          <w:p w:rsidR="00A15521" w:rsidRDefault="00D23B6E" w:rsidP="00450424">
            <w:r>
              <w:rPr>
                <w:rFonts w:hint="eastAsia"/>
              </w:rPr>
              <w:t>可以</w:t>
            </w:r>
          </w:p>
        </w:tc>
        <w:tc>
          <w:tcPr>
            <w:tcW w:w="1606" w:type="dxa"/>
          </w:tcPr>
          <w:p w:rsidR="00A15521" w:rsidRDefault="00D23B6E" w:rsidP="00450424">
            <w:r>
              <w:rPr>
                <w:rFonts w:hint="eastAsia"/>
              </w:rPr>
              <w:t>取决于宿主</w:t>
            </w:r>
          </w:p>
        </w:tc>
      </w:tr>
      <w:tr w:rsidR="00A15521" w:rsidTr="00A15521">
        <w:tc>
          <w:tcPr>
            <w:tcW w:w="1723" w:type="dxa"/>
          </w:tcPr>
          <w:p w:rsidR="00A15521" w:rsidRDefault="00A15521" w:rsidP="00450424"/>
        </w:tc>
        <w:tc>
          <w:tcPr>
            <w:tcW w:w="1657" w:type="dxa"/>
          </w:tcPr>
          <w:p w:rsidR="00A15521" w:rsidRDefault="00A15521" w:rsidP="00450424"/>
        </w:tc>
        <w:tc>
          <w:tcPr>
            <w:tcW w:w="1658" w:type="dxa"/>
          </w:tcPr>
          <w:p w:rsidR="00A15521" w:rsidRDefault="00A15521" w:rsidP="00450424"/>
        </w:tc>
        <w:tc>
          <w:tcPr>
            <w:tcW w:w="1658" w:type="dxa"/>
          </w:tcPr>
          <w:p w:rsidR="00A15521" w:rsidRDefault="00A15521" w:rsidP="00450424"/>
        </w:tc>
        <w:tc>
          <w:tcPr>
            <w:tcW w:w="1606" w:type="dxa"/>
          </w:tcPr>
          <w:p w:rsidR="00A15521" w:rsidRDefault="00A15521" w:rsidP="00450424"/>
        </w:tc>
      </w:tr>
    </w:tbl>
    <w:p w:rsidR="006F1BEF" w:rsidRDefault="006F1BEF" w:rsidP="00450424"/>
    <w:p w:rsidR="004B2D05" w:rsidRDefault="004B2D05" w:rsidP="00450424"/>
    <w:p w:rsidR="004B2D05" w:rsidRDefault="004B2D05" w:rsidP="004B2D05">
      <w:pPr>
        <w:pStyle w:val="2"/>
      </w:pPr>
      <w:bookmarkStart w:id="42" w:name="_Toc534637861"/>
      <w:r>
        <w:rPr>
          <w:rFonts w:hint="eastAsia"/>
        </w:rPr>
        <w:t>仅主机</w:t>
      </w:r>
      <w:bookmarkEnd w:id="42"/>
    </w:p>
    <w:p w:rsidR="00DB3311" w:rsidRDefault="00DB3311" w:rsidP="00DB3311">
      <w:pPr>
        <w:pStyle w:val="a0"/>
      </w:pPr>
      <w:r>
        <w:rPr>
          <w:rFonts w:hint="eastAsia"/>
        </w:rPr>
        <w:t>保证</w:t>
      </w:r>
      <w:r>
        <w:rPr>
          <w:rFonts w:hint="eastAsia"/>
        </w:rPr>
        <w:t xml:space="preserve"> </w:t>
      </w:r>
      <w:r>
        <w:rPr>
          <w:rFonts w:hint="eastAsia"/>
        </w:rPr>
        <w:t>宿主与虚拟电脑间的快速通讯。</w:t>
      </w:r>
      <w:r w:rsidR="008B58AA">
        <w:rPr>
          <w:rFonts w:hint="eastAsia"/>
        </w:rPr>
        <w:t>但不能实现虚拟电脑和宿主电脑所在的网络内电脑通讯。</w:t>
      </w:r>
    </w:p>
    <w:p w:rsidR="00DB3311" w:rsidRDefault="00DB3311" w:rsidP="00DB3311">
      <w:pPr>
        <w:pStyle w:val="a0"/>
      </w:pPr>
    </w:p>
    <w:p w:rsidR="00DB3311" w:rsidRDefault="00DB3311" w:rsidP="00DB3311">
      <w:pPr>
        <w:pStyle w:val="a0"/>
      </w:pPr>
      <w:r>
        <w:rPr>
          <w:rFonts w:hint="eastAsia"/>
        </w:rPr>
        <w:t>宿主电脑有一块虚拟网卡：</w:t>
      </w:r>
    </w:p>
    <w:p w:rsidR="00DB3311" w:rsidRDefault="00DB3311" w:rsidP="00DB3311">
      <w:pPr>
        <w:pStyle w:val="a0"/>
      </w:pPr>
      <w:r>
        <w:rPr>
          <w:noProof/>
        </w:rPr>
        <w:drawing>
          <wp:inline distT="0" distB="0" distL="0" distR="0" wp14:anchorId="323D8CCD" wp14:editId="5D507FB4">
            <wp:extent cx="5278120" cy="185293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11" w:rsidRDefault="00DB3311" w:rsidP="00DB3311">
      <w:pPr>
        <w:pStyle w:val="a0"/>
      </w:pPr>
      <w:r>
        <w:rPr>
          <w:rFonts w:hint="eastAsia"/>
        </w:rPr>
        <w:t>在宿主电脑使用</w:t>
      </w:r>
      <w:r>
        <w:rPr>
          <w:rFonts w:hint="eastAsia"/>
        </w:rPr>
        <w:t>cmd</w:t>
      </w:r>
      <w:r>
        <w:rPr>
          <w:rFonts w:hint="eastAsia"/>
        </w:rPr>
        <w:t>，</w:t>
      </w:r>
      <w:r>
        <w:rPr>
          <w:rFonts w:hint="eastAsia"/>
        </w:rPr>
        <w:t>ipconfig</w:t>
      </w:r>
      <w:r>
        <w:rPr>
          <w:rFonts w:hint="eastAsia"/>
        </w:rPr>
        <w:t>：</w:t>
      </w:r>
    </w:p>
    <w:p w:rsidR="00DB3311" w:rsidRDefault="00DB3311" w:rsidP="00DB3311">
      <w:pPr>
        <w:pStyle w:val="a0"/>
      </w:pPr>
      <w:r>
        <w:rPr>
          <w:noProof/>
        </w:rPr>
        <w:drawing>
          <wp:inline distT="0" distB="0" distL="0" distR="0" wp14:anchorId="5DC4EDC2" wp14:editId="7BDFD6C4">
            <wp:extent cx="5278120" cy="137223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11" w:rsidRDefault="00A76263" w:rsidP="00DB3311">
      <w:pPr>
        <w:pStyle w:val="a0"/>
      </w:pPr>
      <w:r>
        <w:rPr>
          <w:rFonts w:hint="eastAsia"/>
        </w:rPr>
        <w:t>1</w:t>
      </w:r>
      <w:r>
        <w:t>92</w:t>
      </w:r>
      <w:r>
        <w:rPr>
          <w:rFonts w:hint="eastAsia"/>
        </w:rPr>
        <w:t>.</w:t>
      </w:r>
      <w:r>
        <w:t>168</w:t>
      </w:r>
      <w:r>
        <w:rPr>
          <w:rFonts w:hint="eastAsia"/>
        </w:rPr>
        <w:t>.</w:t>
      </w:r>
      <w:r>
        <w:t>56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是宿主与虚拟电脑间通讯的</w:t>
      </w:r>
      <w:r>
        <w:rPr>
          <w:rFonts w:hint="eastAsia"/>
        </w:rPr>
        <w:t>IP</w:t>
      </w:r>
      <w:r>
        <w:rPr>
          <w:rFonts w:hint="eastAsia"/>
        </w:rPr>
        <w:t>。</w:t>
      </w:r>
    </w:p>
    <w:p w:rsidR="008B58AA" w:rsidRDefault="008B58AA" w:rsidP="00DB3311">
      <w:pPr>
        <w:pStyle w:val="a0"/>
      </w:pPr>
    </w:p>
    <w:p w:rsidR="008B58AA" w:rsidRDefault="008B58AA" w:rsidP="00DB3311">
      <w:pPr>
        <w:pStyle w:val="a0"/>
      </w:pPr>
      <w:r>
        <w:rPr>
          <w:rFonts w:hint="eastAsia"/>
        </w:rPr>
        <w:t>在虚拟机电脑上：</w:t>
      </w:r>
    </w:p>
    <w:p w:rsidR="008B58AA" w:rsidRDefault="008B58AA" w:rsidP="00DB3311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 xml:space="preserve">ifconfig </w:t>
      </w:r>
      <w:r>
        <w:rPr>
          <w:rFonts w:hint="eastAsia"/>
        </w:rPr>
        <w:t>命令可以获取</w:t>
      </w:r>
      <w:r>
        <w:rPr>
          <w:rFonts w:hint="eastAsia"/>
        </w:rPr>
        <w:t>ip</w:t>
      </w:r>
      <w:r>
        <w:rPr>
          <w:rFonts w:hint="eastAsia"/>
        </w:rPr>
        <w:t>信息。</w:t>
      </w:r>
    </w:p>
    <w:p w:rsidR="008B58AA" w:rsidRDefault="008B58AA" w:rsidP="00DB3311">
      <w:pPr>
        <w:pStyle w:val="a0"/>
      </w:pPr>
      <w:r>
        <w:rPr>
          <w:rFonts w:hint="eastAsia"/>
        </w:rPr>
        <w:t>et</w:t>
      </w:r>
      <w:r>
        <w:t xml:space="preserve">h0 </w:t>
      </w:r>
      <w:r>
        <w:rPr>
          <w:rFonts w:hint="eastAsia"/>
        </w:rPr>
        <w:t>就是第一网卡的信息：</w:t>
      </w:r>
    </w:p>
    <w:p w:rsidR="009232F8" w:rsidRDefault="009232F8" w:rsidP="00DB3311">
      <w:pPr>
        <w:pStyle w:val="a0"/>
      </w:pPr>
    </w:p>
    <w:p w:rsidR="009232F8" w:rsidRDefault="009232F8" w:rsidP="00DB3311">
      <w:pPr>
        <w:pStyle w:val="a0"/>
      </w:pPr>
    </w:p>
    <w:p w:rsidR="008B58AA" w:rsidRDefault="008B58AA" w:rsidP="00DB3311">
      <w:pPr>
        <w:pStyle w:val="a0"/>
      </w:pPr>
      <w:r>
        <w:rPr>
          <w:noProof/>
        </w:rPr>
        <w:lastRenderedPageBreak/>
        <w:drawing>
          <wp:inline distT="0" distB="0" distL="0" distR="0" wp14:anchorId="232F5BC6" wp14:editId="3D8CA2EE">
            <wp:extent cx="5278120" cy="444309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8AA" w:rsidRDefault="008B58AA" w:rsidP="00DB3311">
      <w:pPr>
        <w:pStyle w:val="a0"/>
      </w:pPr>
    </w:p>
    <w:p w:rsidR="008B58AA" w:rsidRDefault="008B58AA" w:rsidP="00DB3311">
      <w:pPr>
        <w:pStyle w:val="a0"/>
      </w:pPr>
    </w:p>
    <w:p w:rsidR="008B58AA" w:rsidRDefault="008B58AA" w:rsidP="00DB3311">
      <w:pPr>
        <w:pStyle w:val="a0"/>
      </w:pPr>
      <w:r>
        <w:rPr>
          <w:rFonts w:hint="eastAsia"/>
        </w:rPr>
        <w:t>宿主：</w:t>
      </w:r>
      <w:r>
        <w:rPr>
          <w:rFonts w:hint="eastAsia"/>
        </w:rPr>
        <w:t>5</w:t>
      </w:r>
      <w:r>
        <w:t>6</w:t>
      </w:r>
      <w:r>
        <w:rPr>
          <w:rFonts w:hint="eastAsia"/>
        </w:rPr>
        <w:t>.</w:t>
      </w:r>
      <w:r>
        <w:t>5</w:t>
      </w:r>
    </w:p>
    <w:p w:rsidR="008B58AA" w:rsidRDefault="008B58AA" w:rsidP="00DB3311">
      <w:pPr>
        <w:pStyle w:val="a0"/>
      </w:pPr>
      <w:r>
        <w:rPr>
          <w:rFonts w:hint="eastAsia"/>
        </w:rPr>
        <w:t>虚拟：</w:t>
      </w:r>
      <w:r>
        <w:rPr>
          <w:rFonts w:hint="eastAsia"/>
        </w:rPr>
        <w:t>5</w:t>
      </w:r>
      <w:r>
        <w:t>6</w:t>
      </w:r>
      <w:r>
        <w:rPr>
          <w:rFonts w:hint="eastAsia"/>
        </w:rPr>
        <w:t>.</w:t>
      </w:r>
      <w:r>
        <w:t>4</w:t>
      </w:r>
    </w:p>
    <w:p w:rsidR="008B58AA" w:rsidRDefault="008B58AA" w:rsidP="00DB3311">
      <w:pPr>
        <w:pStyle w:val="a0"/>
      </w:pPr>
      <w:r>
        <w:rPr>
          <w:rFonts w:hint="eastAsia"/>
        </w:rPr>
        <w:t>相互通讯。测试</w:t>
      </w:r>
      <w:r>
        <w:rPr>
          <w:rFonts w:hint="eastAsia"/>
        </w:rPr>
        <w:t>ping</w:t>
      </w:r>
      <w:r>
        <w:rPr>
          <w:rFonts w:hint="eastAsia"/>
        </w:rPr>
        <w:t>：</w:t>
      </w:r>
    </w:p>
    <w:p w:rsidR="008B58AA" w:rsidRDefault="008B58AA" w:rsidP="00DB3311">
      <w:pPr>
        <w:pStyle w:val="a0"/>
      </w:pPr>
      <w:r>
        <w:rPr>
          <w:noProof/>
        </w:rPr>
        <w:lastRenderedPageBreak/>
        <w:drawing>
          <wp:inline distT="0" distB="0" distL="0" distR="0" wp14:anchorId="7877D10D" wp14:editId="51F89893">
            <wp:extent cx="5278120" cy="38176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55447" w:rsidRDefault="00755447" w:rsidP="00DB3311">
      <w:pPr>
        <w:pStyle w:val="a0"/>
      </w:pPr>
    </w:p>
    <w:p w:rsidR="00755447" w:rsidRDefault="00755447" w:rsidP="00DB3311">
      <w:pPr>
        <w:pStyle w:val="a0"/>
      </w:pPr>
    </w:p>
    <w:p w:rsidR="00755447" w:rsidRDefault="00BC63EA" w:rsidP="00BC63EA">
      <w:pPr>
        <w:pStyle w:val="2"/>
      </w:pPr>
      <w:bookmarkStart w:id="43" w:name="_Toc534637862"/>
      <w:r>
        <w:rPr>
          <w:rFonts w:hint="eastAsia"/>
        </w:rPr>
        <w:t>桥接</w:t>
      </w:r>
      <w:bookmarkEnd w:id="43"/>
    </w:p>
    <w:p w:rsidR="00BC63EA" w:rsidRDefault="00BC63EA" w:rsidP="00BC63EA">
      <w:pPr>
        <w:pStyle w:val="a0"/>
      </w:pPr>
      <w:r>
        <w:rPr>
          <w:rFonts w:hint="eastAsia"/>
        </w:rPr>
        <w:t>将虚拟机网卡与宿主机网卡通过网桥进行连接。</w:t>
      </w:r>
    </w:p>
    <w:p w:rsidR="00BC63EA" w:rsidRDefault="00BC63EA" w:rsidP="00BC63EA">
      <w:pPr>
        <w:pStyle w:val="a0"/>
      </w:pPr>
      <w:r>
        <w:rPr>
          <w:rFonts w:hint="eastAsia"/>
        </w:rPr>
        <w:t>可以做到虚拟机与宿主机的同等网络地位。</w:t>
      </w:r>
    </w:p>
    <w:p w:rsidR="00BC63EA" w:rsidRDefault="00584310" w:rsidP="00BC63EA">
      <w:pPr>
        <w:pStyle w:val="a0"/>
      </w:pPr>
      <w:r>
        <w:rPr>
          <w:rFonts w:hint="eastAsia"/>
        </w:rPr>
        <w:t>（相当于一台在局域网内的新电脑）</w:t>
      </w:r>
    </w:p>
    <w:p w:rsidR="00584310" w:rsidRDefault="00584310" w:rsidP="00BC63EA">
      <w:pPr>
        <w:pStyle w:val="a0"/>
      </w:pPr>
    </w:p>
    <w:p w:rsidR="00584310" w:rsidRDefault="00E85D6D" w:rsidP="00BC63EA">
      <w:pPr>
        <w:pStyle w:val="a0"/>
      </w:pPr>
      <w:r>
        <w:rPr>
          <w:rFonts w:hint="eastAsia"/>
        </w:rPr>
        <w:t>测试：修改网络模式：</w:t>
      </w:r>
    </w:p>
    <w:p w:rsidR="00E85D6D" w:rsidRDefault="00E85D6D" w:rsidP="00BC63EA">
      <w:pPr>
        <w:pStyle w:val="a0"/>
      </w:pPr>
      <w:r>
        <w:rPr>
          <w:noProof/>
        </w:rPr>
        <w:lastRenderedPageBreak/>
        <w:drawing>
          <wp:inline distT="0" distB="0" distL="0" distR="0" wp14:anchorId="5279B022" wp14:editId="2A32280E">
            <wp:extent cx="5278120" cy="4678045"/>
            <wp:effectExtent l="0" t="0" r="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D7" w:rsidRDefault="003B1FD7" w:rsidP="00BC63EA">
      <w:pPr>
        <w:pStyle w:val="a0"/>
      </w:pPr>
    </w:p>
    <w:p w:rsidR="003B1FD7" w:rsidRDefault="003B1FD7" w:rsidP="00BC63EA">
      <w:pPr>
        <w:pStyle w:val="a0"/>
      </w:pPr>
      <w:r>
        <w:rPr>
          <w:rFonts w:hint="eastAsia"/>
        </w:rPr>
        <w:t>重</w:t>
      </w:r>
      <w:proofErr w:type="gramStart"/>
      <w:r>
        <w:rPr>
          <w:rFonts w:hint="eastAsia"/>
        </w:rPr>
        <w:t>启网络</w:t>
      </w:r>
      <w:proofErr w:type="gramEnd"/>
      <w:r>
        <w:rPr>
          <w:rFonts w:hint="eastAsia"/>
        </w:rPr>
        <w:t>服务</w:t>
      </w:r>
    </w:p>
    <w:p w:rsidR="003B1FD7" w:rsidRDefault="003B1FD7" w:rsidP="00BC63EA">
      <w:pPr>
        <w:pStyle w:val="a0"/>
      </w:pPr>
      <w:r>
        <w:rPr>
          <w:noProof/>
        </w:rPr>
        <w:drawing>
          <wp:inline distT="0" distB="0" distL="0" distR="0" wp14:anchorId="5FFCA5AD" wp14:editId="4BC69143">
            <wp:extent cx="5278120" cy="3141345"/>
            <wp:effectExtent l="0" t="0" r="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D7" w:rsidRDefault="003B1FD7" w:rsidP="00BC63EA">
      <w:pPr>
        <w:pStyle w:val="a0"/>
      </w:pPr>
    </w:p>
    <w:p w:rsidR="003B1FD7" w:rsidRDefault="003B1FD7" w:rsidP="00BC63EA">
      <w:pPr>
        <w:pStyle w:val="a0"/>
      </w:pPr>
      <w:r>
        <w:rPr>
          <w:rFonts w:hint="eastAsia"/>
        </w:rPr>
        <w:t>此时虚拟电脑获取的</w:t>
      </w:r>
      <w:r>
        <w:rPr>
          <w:rFonts w:hint="eastAsia"/>
        </w:rPr>
        <w:t>ip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段。</w:t>
      </w:r>
    </w:p>
    <w:p w:rsidR="003B1FD7" w:rsidRDefault="003B1FD7" w:rsidP="00BC63EA">
      <w:pPr>
        <w:pStyle w:val="a0"/>
      </w:pPr>
      <w:r>
        <w:rPr>
          <w:rFonts w:hint="eastAsia"/>
        </w:rPr>
        <w:t>测试：</w:t>
      </w:r>
    </w:p>
    <w:p w:rsidR="003B1FD7" w:rsidRDefault="003B1FD7" w:rsidP="00BC63EA">
      <w:pPr>
        <w:pStyle w:val="a0"/>
      </w:pPr>
      <w:r>
        <w:rPr>
          <w:noProof/>
        </w:rPr>
        <w:drawing>
          <wp:inline distT="0" distB="0" distL="0" distR="0" wp14:anchorId="6D0D86D3" wp14:editId="58B0D2C8">
            <wp:extent cx="5278120" cy="11715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D7" w:rsidRDefault="003B1FD7" w:rsidP="00BC63EA">
      <w:pPr>
        <w:pStyle w:val="a0"/>
      </w:pPr>
    </w:p>
    <w:p w:rsidR="003B1FD7" w:rsidRDefault="003B1FD7" w:rsidP="00BC63EA">
      <w:pPr>
        <w:pStyle w:val="a0"/>
      </w:pPr>
      <w:r>
        <w:rPr>
          <w:rFonts w:hint="eastAsia"/>
        </w:rPr>
        <w:t>测试，外网（保证宿主可以同桥接的网卡上外网）</w:t>
      </w:r>
    </w:p>
    <w:p w:rsidR="003B1FD7" w:rsidRPr="00584310" w:rsidRDefault="003B1FD7" w:rsidP="00BC63EA">
      <w:pPr>
        <w:pStyle w:val="a0"/>
      </w:pPr>
    </w:p>
    <w:p w:rsidR="00BC63EA" w:rsidRDefault="00BC63EA" w:rsidP="00BC63EA">
      <w:pPr>
        <w:pStyle w:val="a0"/>
      </w:pPr>
    </w:p>
    <w:p w:rsidR="009232F8" w:rsidRDefault="009232F8" w:rsidP="00BC63EA">
      <w:pPr>
        <w:pStyle w:val="a0"/>
      </w:pPr>
    </w:p>
    <w:p w:rsidR="009232F8" w:rsidRDefault="0053460C" w:rsidP="009232F8">
      <w:pPr>
        <w:pStyle w:val="1"/>
      </w:pPr>
      <w:bookmarkStart w:id="44" w:name="_Toc534637863"/>
      <w:r>
        <w:rPr>
          <w:rFonts w:hint="eastAsia"/>
        </w:rPr>
        <w:lastRenderedPageBreak/>
        <w:t>文件</w:t>
      </w:r>
      <w:r w:rsidR="004970E1">
        <w:rPr>
          <w:rFonts w:hint="eastAsia"/>
        </w:rPr>
        <w:t>操作</w:t>
      </w:r>
      <w:bookmarkEnd w:id="44"/>
    </w:p>
    <w:p w:rsidR="00FD6514" w:rsidRDefault="00FD6514" w:rsidP="00FD6514">
      <w:pPr>
        <w:pStyle w:val="2"/>
      </w:pPr>
      <w:bookmarkStart w:id="45" w:name="_Toc534637864"/>
      <w:r>
        <w:rPr>
          <w:rFonts w:hint="eastAsia"/>
        </w:rPr>
        <w:t>树状结构，</w:t>
      </w:r>
      <w:r>
        <w:rPr>
          <w:rFonts w:hint="eastAsia"/>
        </w:rPr>
        <w:t>/</w:t>
      </w:r>
      <w:r w:rsidR="006A0B5F">
        <w:t xml:space="preserve"> </w:t>
      </w:r>
      <w:r>
        <w:rPr>
          <w:rFonts w:hint="eastAsia"/>
        </w:rPr>
        <w:t>根目录</w:t>
      </w:r>
      <w:bookmarkEnd w:id="45"/>
    </w:p>
    <w:p w:rsidR="00FD6514" w:rsidRDefault="00FD6514" w:rsidP="00FD6514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下，没有盘符的概念。</w:t>
      </w:r>
    </w:p>
    <w:p w:rsidR="00FD6514" w:rsidRPr="00FD6514" w:rsidRDefault="00FD6514" w:rsidP="00FD6514">
      <w:pPr>
        <w:pStyle w:val="a0"/>
      </w:pPr>
      <w:r>
        <w:rPr>
          <w:rFonts w:hint="eastAsia"/>
        </w:rPr>
        <w:t>全部的地址都是由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根目录开始！</w:t>
      </w:r>
    </w:p>
    <w:p w:rsidR="00FD6514" w:rsidRDefault="00FD6514" w:rsidP="00FD6514">
      <w:pPr>
        <w:pStyle w:val="a0"/>
      </w:pPr>
    </w:p>
    <w:p w:rsidR="00FB23F7" w:rsidRDefault="00FB23F7" w:rsidP="00FD6514">
      <w:pPr>
        <w:pStyle w:val="a0"/>
      </w:pPr>
      <w:r>
        <w:rPr>
          <w:rFonts w:hint="eastAsia"/>
        </w:rPr>
        <w:t>绝对地址：</w:t>
      </w:r>
      <w:r>
        <w:rPr>
          <w:rFonts w:hint="eastAsia"/>
        </w:rPr>
        <w:t xml:space="preserve"> </w:t>
      </w:r>
      <w:r>
        <w:t>/some/path</w:t>
      </w:r>
    </w:p>
    <w:p w:rsidR="00FB23F7" w:rsidRDefault="00FB23F7" w:rsidP="00FD6514">
      <w:pPr>
        <w:pStyle w:val="a0"/>
      </w:pPr>
    </w:p>
    <w:p w:rsidR="00A42539" w:rsidRDefault="00A42539" w:rsidP="00FD6514">
      <w:pPr>
        <w:pStyle w:val="a0"/>
      </w:pPr>
      <w:r>
        <w:rPr>
          <w:rFonts w:hint="eastAsia"/>
        </w:rPr>
        <w:t>根目录下的内容：</w:t>
      </w:r>
    </w:p>
    <w:p w:rsidR="00A42539" w:rsidRDefault="00A42539" w:rsidP="00FD6514">
      <w:pPr>
        <w:pStyle w:val="a0"/>
      </w:pPr>
      <w:r>
        <w:rPr>
          <w:noProof/>
        </w:rPr>
        <w:drawing>
          <wp:inline distT="0" distB="0" distL="0" distR="0" wp14:anchorId="4A026585" wp14:editId="4B66E50A">
            <wp:extent cx="5278120" cy="5969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A5E" w:rsidRDefault="00EF4A5E" w:rsidP="00FD6514">
      <w:pPr>
        <w:pStyle w:val="a0"/>
      </w:pPr>
    </w:p>
    <w:p w:rsidR="00EF4A5E" w:rsidRDefault="00EF4A5E" w:rsidP="00EF4A5E">
      <w:pPr>
        <w:pStyle w:val="2"/>
      </w:pPr>
      <w:bookmarkStart w:id="46" w:name="_Toc534637865"/>
      <w:r>
        <w:rPr>
          <w:rFonts w:hint="eastAsia"/>
        </w:rPr>
        <w:t>家目录</w:t>
      </w:r>
      <w:r w:rsidR="005F37FE">
        <w:rPr>
          <w:rFonts w:hint="eastAsia"/>
        </w:rPr>
        <w:t>，</w:t>
      </w:r>
      <w:r w:rsidR="005F37FE">
        <w:rPr>
          <w:rFonts w:hint="eastAsia"/>
        </w:rPr>
        <w:t>home</w:t>
      </w:r>
      <w:bookmarkEnd w:id="46"/>
    </w:p>
    <w:p w:rsidR="00DA7CA8" w:rsidRDefault="00DA7CA8" w:rsidP="00DA7CA8">
      <w:pPr>
        <w:pStyle w:val="a0"/>
      </w:pPr>
      <w:r>
        <w:rPr>
          <w:rFonts w:hint="eastAsia"/>
        </w:rPr>
        <w:t>用户的主体目录。</w:t>
      </w:r>
    </w:p>
    <w:p w:rsidR="00DA7CA8" w:rsidRDefault="00DA7CA8" w:rsidP="00DA7CA8">
      <w:pPr>
        <w:pStyle w:val="a0"/>
      </w:pPr>
      <w:r>
        <w:rPr>
          <w:rFonts w:hint="eastAsia"/>
        </w:rPr>
        <w:t>/</w:t>
      </w:r>
      <w:r>
        <w:t>home/</w:t>
      </w:r>
      <w:r>
        <w:rPr>
          <w:rFonts w:hint="eastAsia"/>
        </w:rPr>
        <w:t>用户名，非</w:t>
      </w:r>
      <w:r>
        <w:rPr>
          <w:rFonts w:hint="eastAsia"/>
        </w:rPr>
        <w:t>root</w:t>
      </w:r>
      <w:r>
        <w:rPr>
          <w:rFonts w:hint="eastAsia"/>
        </w:rPr>
        <w:t>用户的家目录</w:t>
      </w:r>
    </w:p>
    <w:p w:rsidR="00DA7CA8" w:rsidRPr="00DA7CA8" w:rsidRDefault="00DA7CA8" w:rsidP="00DA7CA8">
      <w:pPr>
        <w:pStyle w:val="a0"/>
      </w:pPr>
      <w:r>
        <w:rPr>
          <w:rFonts w:hint="eastAsia"/>
        </w:rPr>
        <w:t>/</w:t>
      </w:r>
      <w:r>
        <w:t>root</w:t>
      </w:r>
      <w:r>
        <w:rPr>
          <w:rFonts w:hint="eastAsia"/>
        </w:rPr>
        <w:t>，</w:t>
      </w:r>
      <w:r>
        <w:rPr>
          <w:rFonts w:hint="eastAsia"/>
        </w:rPr>
        <w:t>root</w:t>
      </w:r>
      <w:r>
        <w:rPr>
          <w:rFonts w:hint="eastAsia"/>
        </w:rPr>
        <w:t>用户的家目录</w:t>
      </w:r>
    </w:p>
    <w:p w:rsidR="00FB23F7" w:rsidRDefault="00FB23F7" w:rsidP="00FD6514">
      <w:pPr>
        <w:pStyle w:val="a0"/>
      </w:pPr>
    </w:p>
    <w:p w:rsidR="00DA7CA8" w:rsidRDefault="00DA7CA8" w:rsidP="00FD6514">
      <w:pPr>
        <w:pStyle w:val="a0"/>
      </w:pPr>
      <w:r>
        <w:rPr>
          <w:rFonts w:hint="eastAsia"/>
        </w:rPr>
        <w:t>当用户登录时，默认</w:t>
      </w:r>
      <w:proofErr w:type="gramStart"/>
      <w:r>
        <w:rPr>
          <w:rFonts w:hint="eastAsia"/>
        </w:rPr>
        <w:t>处于家</w:t>
      </w:r>
      <w:proofErr w:type="gramEnd"/>
      <w:r>
        <w:rPr>
          <w:rFonts w:hint="eastAsia"/>
        </w:rPr>
        <w:t>目录中。</w:t>
      </w:r>
    </w:p>
    <w:p w:rsidR="00DA7CA8" w:rsidRDefault="00DA7CA8" w:rsidP="00FD6514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系统中，建议将用户的数据（文件），都放在自己的家中。</w:t>
      </w:r>
      <w:r w:rsidR="00483940">
        <w:rPr>
          <w:rFonts w:hint="eastAsia"/>
        </w:rPr>
        <w:t>将自己的代码，版本库，软件的特殊配置都应该存储在家目录中。</w:t>
      </w:r>
    </w:p>
    <w:p w:rsidR="00483940" w:rsidRDefault="00483940" w:rsidP="00FD6514">
      <w:pPr>
        <w:pStyle w:val="a0"/>
      </w:pPr>
    </w:p>
    <w:p w:rsidR="00483940" w:rsidRDefault="00483940" w:rsidP="00FD6514">
      <w:pPr>
        <w:pStyle w:val="a0"/>
      </w:pPr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家目录的别名。</w:t>
      </w:r>
    </w:p>
    <w:p w:rsidR="00483940" w:rsidRDefault="00483940" w:rsidP="00FD6514">
      <w:pPr>
        <w:pStyle w:val="a0"/>
      </w:pPr>
      <w:r>
        <w:rPr>
          <w:rFonts w:hint="eastAsia"/>
        </w:rPr>
        <w:t>通常使用</w:t>
      </w:r>
      <w:r>
        <w:rPr>
          <w:rFonts w:hint="eastAsia"/>
        </w:rPr>
        <w:t xml:space="preserve"> ~</w:t>
      </w:r>
      <w:r>
        <w:rPr>
          <w:rFonts w:hint="eastAsia"/>
        </w:rPr>
        <w:t>就可以快切换到家目录。</w:t>
      </w:r>
    </w:p>
    <w:p w:rsidR="00483940" w:rsidRDefault="00483940" w:rsidP="00FD6514">
      <w:pPr>
        <w:pStyle w:val="a0"/>
      </w:pPr>
      <w:r>
        <w:rPr>
          <w:rFonts w:hint="eastAsia"/>
        </w:rPr>
        <w:t>例如</w:t>
      </w:r>
      <w:r>
        <w:rPr>
          <w:rFonts w:hint="eastAsia"/>
        </w:rPr>
        <w:t>:</w:t>
      </w:r>
    </w:p>
    <w:p w:rsidR="00483940" w:rsidRDefault="00483940" w:rsidP="00FD6514">
      <w:pPr>
        <w:pStyle w:val="a0"/>
      </w:pPr>
      <w:r>
        <w:rPr>
          <w:rFonts w:hint="eastAsia"/>
        </w:rPr>
        <w:t>cd</w:t>
      </w:r>
      <w:r>
        <w:t xml:space="preserve"> ~</w:t>
      </w:r>
    </w:p>
    <w:p w:rsidR="00483940" w:rsidRDefault="00483940" w:rsidP="00FD6514">
      <w:pPr>
        <w:pStyle w:val="a0"/>
      </w:pPr>
      <w:r>
        <w:rPr>
          <w:rFonts w:hint="eastAsia"/>
        </w:rPr>
        <w:t>c</w:t>
      </w:r>
      <w:r>
        <w:t>d ~/.ssh</w:t>
      </w:r>
    </w:p>
    <w:p w:rsidR="009A3B05" w:rsidRDefault="009A3B05" w:rsidP="009A3B05">
      <w:pPr>
        <w:pStyle w:val="a0"/>
      </w:pPr>
      <w:r>
        <w:rPr>
          <w:rFonts w:hint="eastAsia"/>
        </w:rPr>
        <w:t>c</w:t>
      </w:r>
      <w:r>
        <w:t>d</w:t>
      </w:r>
      <w:r>
        <w:rPr>
          <w:rFonts w:hint="eastAsia"/>
        </w:rPr>
        <w:t xml:space="preserve"> </w:t>
      </w:r>
      <w:r>
        <w:rPr>
          <w:rFonts w:hint="eastAsia"/>
        </w:rPr>
        <w:t>不写任何参数，也表示</w:t>
      </w:r>
      <w:r>
        <w:rPr>
          <w:rFonts w:hint="eastAsia"/>
        </w:rPr>
        <w:t xml:space="preserve"> </w:t>
      </w:r>
      <w:r>
        <w:t>cd ~</w:t>
      </w:r>
      <w:r>
        <w:rPr>
          <w:rFonts w:hint="eastAsia"/>
        </w:rPr>
        <w:t>。</w:t>
      </w:r>
    </w:p>
    <w:p w:rsidR="00483940" w:rsidRDefault="009A3B05" w:rsidP="00FD6514">
      <w:pPr>
        <w:pStyle w:val="a0"/>
      </w:pPr>
      <w:r>
        <w:rPr>
          <w:noProof/>
        </w:rPr>
        <w:lastRenderedPageBreak/>
        <w:drawing>
          <wp:inline distT="0" distB="0" distL="0" distR="0" wp14:anchorId="76856824" wp14:editId="35A07F79">
            <wp:extent cx="5278120" cy="183007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95" w:rsidRDefault="007B4F95" w:rsidP="00FD6514">
      <w:pPr>
        <w:pStyle w:val="a0"/>
      </w:pPr>
    </w:p>
    <w:p w:rsidR="007B4F95" w:rsidRDefault="007B4F95" w:rsidP="00FD6514">
      <w:pPr>
        <w:pStyle w:val="a0"/>
      </w:pPr>
      <w:r>
        <w:rPr>
          <w:rFonts w:hint="eastAsia"/>
        </w:rPr>
        <w:t>核心理念：一台服务器属于很多用户。</w:t>
      </w:r>
    </w:p>
    <w:p w:rsidR="00483940" w:rsidRDefault="00483940" w:rsidP="00FD6514">
      <w:pPr>
        <w:pStyle w:val="a0"/>
      </w:pPr>
    </w:p>
    <w:p w:rsidR="00486D8F" w:rsidRDefault="00486D8F" w:rsidP="00B474EF">
      <w:pPr>
        <w:pStyle w:val="2"/>
      </w:pPr>
      <w:bookmarkStart w:id="47" w:name="_Toc534637866"/>
      <w:r>
        <w:rPr>
          <w:rFonts w:hint="eastAsia"/>
        </w:rPr>
        <w:t>pwd</w:t>
      </w:r>
      <w:r>
        <w:rPr>
          <w:rFonts w:hint="eastAsia"/>
        </w:rPr>
        <w:t>，打印当前目录</w:t>
      </w:r>
      <w:bookmarkEnd w:id="47"/>
    </w:p>
    <w:p w:rsidR="00486D8F" w:rsidRPr="00486D8F" w:rsidRDefault="00486D8F" w:rsidP="00486D8F">
      <w:pPr>
        <w:pStyle w:val="a0"/>
      </w:pPr>
      <w:r>
        <w:rPr>
          <w:noProof/>
        </w:rPr>
        <w:drawing>
          <wp:inline distT="0" distB="0" distL="0" distR="0" wp14:anchorId="42922A2D" wp14:editId="685E15FD">
            <wp:extent cx="3067050" cy="4095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8F" w:rsidRDefault="00486D8F" w:rsidP="00486D8F">
      <w:pPr>
        <w:pStyle w:val="a0"/>
      </w:pPr>
    </w:p>
    <w:p w:rsidR="006A704D" w:rsidRDefault="006A704D" w:rsidP="00486D8F">
      <w:pPr>
        <w:pStyle w:val="a0"/>
      </w:pPr>
    </w:p>
    <w:p w:rsidR="005D6B3B" w:rsidRDefault="006A704D" w:rsidP="005D6B3B">
      <w:pPr>
        <w:pStyle w:val="2"/>
      </w:pPr>
      <w:bookmarkStart w:id="48" w:name="_Toc534637867"/>
      <w:r>
        <w:rPr>
          <w:rFonts w:hint="eastAsia"/>
        </w:rPr>
        <w:t>cd</w:t>
      </w:r>
      <w:r w:rsidR="005D6B3B">
        <w:rPr>
          <w:rFonts w:hint="eastAsia"/>
        </w:rPr>
        <w:t>，切换工作目录</w:t>
      </w:r>
      <w:bookmarkEnd w:id="48"/>
    </w:p>
    <w:p w:rsidR="005D6B3B" w:rsidRDefault="005D6B3B" w:rsidP="005D6B3B">
      <w:pPr>
        <w:pStyle w:val="a0"/>
      </w:pPr>
      <w:r>
        <w:rPr>
          <w:rFonts w:hint="eastAsia"/>
        </w:rPr>
        <w:t>cha</w:t>
      </w:r>
      <w:r>
        <w:t>nge dir</w:t>
      </w:r>
    </w:p>
    <w:p w:rsidR="005D6B3B" w:rsidRDefault="005D6B3B" w:rsidP="005D6B3B">
      <w:pPr>
        <w:pStyle w:val="a0"/>
        <w:ind w:firstLine="0"/>
      </w:pPr>
    </w:p>
    <w:p w:rsidR="005D6B3B" w:rsidRDefault="005D6B3B" w:rsidP="005D6B3B">
      <w:pPr>
        <w:pStyle w:val="a0"/>
      </w:pPr>
      <w:r>
        <w:rPr>
          <w:rFonts w:hint="eastAsia"/>
        </w:rPr>
        <w:t>.</w:t>
      </w:r>
      <w:r>
        <w:tab/>
      </w:r>
      <w:r>
        <w:rPr>
          <w:rFonts w:hint="eastAsia"/>
        </w:rPr>
        <w:t>当前目录</w:t>
      </w:r>
    </w:p>
    <w:p w:rsidR="005D6B3B" w:rsidRDefault="005D6B3B" w:rsidP="005D6B3B">
      <w:pPr>
        <w:pStyle w:val="a0"/>
      </w:pPr>
      <w:r>
        <w:rPr>
          <w:rFonts w:hint="eastAsia"/>
        </w:rPr>
        <w:t>.</w:t>
      </w:r>
      <w:r>
        <w:t>.</w:t>
      </w:r>
      <w:r>
        <w:tab/>
      </w:r>
      <w:r>
        <w:rPr>
          <w:rFonts w:hint="eastAsia"/>
        </w:rPr>
        <w:t>上级目录</w:t>
      </w:r>
    </w:p>
    <w:p w:rsidR="005D6B3B" w:rsidRDefault="005D6B3B" w:rsidP="005D6B3B">
      <w:pPr>
        <w:pStyle w:val="a0"/>
      </w:pPr>
    </w:p>
    <w:p w:rsidR="00B76BA5" w:rsidRDefault="00B76BA5" w:rsidP="00637AB3">
      <w:pPr>
        <w:pStyle w:val="a0"/>
      </w:pPr>
      <w:r>
        <w:rPr>
          <w:rFonts w:hint="eastAsia"/>
        </w:rPr>
        <w:t>c</w:t>
      </w:r>
      <w:r>
        <w:t xml:space="preserve">d, cd ~ </w:t>
      </w:r>
      <w:r>
        <w:rPr>
          <w:rFonts w:hint="eastAsia"/>
        </w:rPr>
        <w:t>回家</w:t>
      </w:r>
    </w:p>
    <w:p w:rsidR="00932E97" w:rsidRDefault="00932E97" w:rsidP="00637AB3">
      <w:pPr>
        <w:pStyle w:val="a0"/>
      </w:pPr>
    </w:p>
    <w:p w:rsidR="00B76BA5" w:rsidRDefault="00B76BA5" w:rsidP="005D6B3B">
      <w:pPr>
        <w:pStyle w:val="a0"/>
      </w:pPr>
      <w:r>
        <w:rPr>
          <w:rFonts w:hint="eastAsia"/>
        </w:rPr>
        <w:t>cd</w:t>
      </w:r>
      <w:r>
        <w:t xml:space="preserve"> -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回到上一次工作目录</w:t>
      </w:r>
    </w:p>
    <w:p w:rsidR="009E2E5D" w:rsidRDefault="00CA4770" w:rsidP="005D6B3B">
      <w:pPr>
        <w:pStyle w:val="a0"/>
      </w:pPr>
      <w:r>
        <w:rPr>
          <w:noProof/>
        </w:rPr>
        <w:lastRenderedPageBreak/>
        <w:drawing>
          <wp:inline distT="0" distB="0" distL="0" distR="0" wp14:anchorId="14F95F69" wp14:editId="740C6301">
            <wp:extent cx="5278120" cy="24447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E97" w:rsidRDefault="00932E97" w:rsidP="005D6B3B">
      <w:pPr>
        <w:pStyle w:val="a0"/>
      </w:pPr>
    </w:p>
    <w:p w:rsidR="00932E97" w:rsidRDefault="00932E97" w:rsidP="00932E97">
      <w:pPr>
        <w:pStyle w:val="2"/>
      </w:pPr>
      <w:bookmarkStart w:id="49" w:name="_Toc534637868"/>
      <w:r>
        <w:rPr>
          <w:rFonts w:hint="eastAsia"/>
        </w:rPr>
        <w:t>ls</w:t>
      </w:r>
      <w:r w:rsidR="008E1870">
        <w:rPr>
          <w:rFonts w:hint="eastAsia"/>
        </w:rPr>
        <w:t>，列出文件内容</w:t>
      </w:r>
      <w:bookmarkEnd w:id="49"/>
    </w:p>
    <w:p w:rsidR="008E1870" w:rsidRDefault="008E1870" w:rsidP="008E1870">
      <w:pPr>
        <w:pStyle w:val="a0"/>
      </w:pPr>
      <w:r>
        <w:rPr>
          <w:rFonts w:hint="eastAsia"/>
        </w:rPr>
        <w:t>list</w:t>
      </w:r>
    </w:p>
    <w:p w:rsidR="008E1870" w:rsidRDefault="008E1870" w:rsidP="008E1870">
      <w:pPr>
        <w:pStyle w:val="a0"/>
      </w:pPr>
      <w:r>
        <w:rPr>
          <w:rFonts w:hint="eastAsia"/>
        </w:rPr>
        <w:t>典型的使用：</w:t>
      </w:r>
    </w:p>
    <w:p w:rsidR="008E1870" w:rsidRDefault="008E1870" w:rsidP="006736C0">
      <w:pPr>
        <w:pStyle w:val="3"/>
      </w:pPr>
      <w:bookmarkStart w:id="50" w:name="_Toc534637869"/>
      <w:r>
        <w:rPr>
          <w:rFonts w:hint="eastAsia"/>
        </w:rPr>
        <w:t>l</w:t>
      </w:r>
      <w:r>
        <w:t>s</w:t>
      </w:r>
      <w:r>
        <w:rPr>
          <w:rFonts w:hint="eastAsia"/>
        </w:rPr>
        <w:t>在没有指定目录时，列出当前工作目录内容</w:t>
      </w:r>
      <w:bookmarkEnd w:id="50"/>
    </w:p>
    <w:p w:rsidR="008E1870" w:rsidRDefault="008E1870" w:rsidP="008E1870">
      <w:pPr>
        <w:pStyle w:val="a0"/>
      </w:pPr>
      <w:r>
        <w:rPr>
          <w:noProof/>
        </w:rPr>
        <w:drawing>
          <wp:inline distT="0" distB="0" distL="0" distR="0" wp14:anchorId="025B8E99" wp14:editId="6E8E52AC">
            <wp:extent cx="5278120" cy="84772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11" w:rsidRDefault="00426111" w:rsidP="008E1870">
      <w:pPr>
        <w:pStyle w:val="a0"/>
      </w:pPr>
    </w:p>
    <w:p w:rsidR="00426111" w:rsidRDefault="00426111" w:rsidP="006736C0">
      <w:pPr>
        <w:pStyle w:val="3"/>
      </w:pPr>
      <w:bookmarkStart w:id="51" w:name="_Toc534637870"/>
      <w:r>
        <w:rPr>
          <w:rFonts w:hint="eastAsia"/>
        </w:rPr>
        <w:t>ls</w:t>
      </w:r>
      <w:r>
        <w:t xml:space="preserve"> </w:t>
      </w:r>
      <w:r>
        <w:rPr>
          <w:rFonts w:hint="eastAsia"/>
        </w:rPr>
        <w:t>后使用目录，标识列出某个目录内容：</w:t>
      </w:r>
      <w:bookmarkEnd w:id="51"/>
    </w:p>
    <w:p w:rsidR="00426111" w:rsidRDefault="00426111" w:rsidP="008E1870">
      <w:pPr>
        <w:pStyle w:val="a0"/>
      </w:pPr>
      <w:r>
        <w:rPr>
          <w:rFonts w:hint="eastAsia"/>
        </w:rPr>
        <w:t>l</w:t>
      </w:r>
      <w:r>
        <w:t xml:space="preserve">s /etc/init.d/ </w:t>
      </w:r>
      <w:r w:rsidR="00F435E2">
        <w:t>(</w:t>
      </w:r>
      <w:r w:rsidR="00F435E2">
        <w:rPr>
          <w:rFonts w:hint="eastAsia"/>
        </w:rPr>
        <w:t>典型的初始脚本目录</w:t>
      </w:r>
      <w:r w:rsidR="00F435E2">
        <w:rPr>
          <w:rFonts w:hint="eastAsia"/>
        </w:rPr>
        <w:t>)</w:t>
      </w:r>
    </w:p>
    <w:p w:rsidR="00426111" w:rsidRDefault="00426111" w:rsidP="008E1870">
      <w:pPr>
        <w:pStyle w:val="a0"/>
      </w:pPr>
      <w:r>
        <w:rPr>
          <w:noProof/>
        </w:rPr>
        <w:drawing>
          <wp:inline distT="0" distB="0" distL="0" distR="0" wp14:anchorId="4A40E77B" wp14:editId="31A791F7">
            <wp:extent cx="5278120" cy="9398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26" w:rsidRDefault="00265C26" w:rsidP="008E1870">
      <w:pPr>
        <w:pStyle w:val="a0"/>
      </w:pPr>
    </w:p>
    <w:p w:rsidR="00265C26" w:rsidRDefault="00265C26" w:rsidP="006736C0">
      <w:pPr>
        <w:pStyle w:val="3"/>
      </w:pPr>
      <w:bookmarkStart w:id="52" w:name="_Toc534637871"/>
      <w:r>
        <w:rPr>
          <w:rFonts w:hint="eastAsia"/>
        </w:rPr>
        <w:lastRenderedPageBreak/>
        <w:t>ls</w:t>
      </w:r>
      <w:r>
        <w:t xml:space="preserve"> -l</w:t>
      </w:r>
      <w:r w:rsidR="00BA487D">
        <w:rPr>
          <w:rFonts w:hint="eastAsia"/>
        </w:rPr>
        <w:t>，</w:t>
      </w:r>
      <w:r w:rsidR="00BA487D">
        <w:rPr>
          <w:rFonts w:hint="eastAsia"/>
        </w:rPr>
        <w:t>ll</w:t>
      </w:r>
      <w:r>
        <w:rPr>
          <w:rFonts w:hint="eastAsia"/>
        </w:rPr>
        <w:t>，以详细信息列表的方式进行展示</w:t>
      </w:r>
      <w:bookmarkEnd w:id="52"/>
    </w:p>
    <w:p w:rsidR="00AA7E90" w:rsidRDefault="00AA7E90" w:rsidP="008E1870">
      <w:pPr>
        <w:pStyle w:val="a0"/>
      </w:pPr>
      <w:r>
        <w:rPr>
          <w:rFonts w:hint="eastAsia"/>
        </w:rPr>
        <w:t>包括：类型，权限，所有者，所属组，修改时间，文件名信息</w:t>
      </w:r>
    </w:p>
    <w:p w:rsidR="00265C26" w:rsidRDefault="00BF48D3" w:rsidP="008E1870">
      <w:pPr>
        <w:pStyle w:val="a0"/>
      </w:pPr>
      <w:r>
        <w:rPr>
          <w:noProof/>
        </w:rPr>
        <w:drawing>
          <wp:inline distT="0" distB="0" distL="0" distR="0" wp14:anchorId="4DDFB95B" wp14:editId="7CDDDB11">
            <wp:extent cx="5278120" cy="20269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0D" w:rsidRDefault="00D8250D" w:rsidP="00E075B2">
      <w:pPr>
        <w:pStyle w:val="a0"/>
        <w:ind w:firstLine="0"/>
      </w:pPr>
    </w:p>
    <w:p w:rsidR="00D8250D" w:rsidRPr="006736C0" w:rsidRDefault="00D8250D" w:rsidP="006736C0">
      <w:pPr>
        <w:pStyle w:val="3"/>
        <w:rPr>
          <w:color w:val="FF0000"/>
        </w:rPr>
      </w:pPr>
      <w:bookmarkStart w:id="53" w:name="_Toc534637872"/>
      <w:r w:rsidRPr="006736C0">
        <w:rPr>
          <w:rFonts w:hint="eastAsia"/>
          <w:highlight w:val="yellow"/>
        </w:rPr>
        <w:t>l</w:t>
      </w:r>
      <w:r w:rsidRPr="006736C0">
        <w:rPr>
          <w:highlight w:val="yellow"/>
        </w:rPr>
        <w:t>s -a</w:t>
      </w:r>
      <w:r w:rsidRPr="006736C0">
        <w:rPr>
          <w:rFonts w:hint="eastAsia"/>
          <w:highlight w:val="yellow"/>
        </w:rPr>
        <w:t>，显示全部文件</w:t>
      </w:r>
      <w:bookmarkEnd w:id="53"/>
    </w:p>
    <w:p w:rsidR="00D8250D" w:rsidRDefault="00D8250D" w:rsidP="008E1870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文件系统中，</w:t>
      </w:r>
      <w:r>
        <w:rPr>
          <w:rFonts w:hint="eastAsia"/>
        </w:rPr>
        <w:t>.</w:t>
      </w:r>
      <w:r>
        <w:rPr>
          <w:rFonts w:hint="eastAsia"/>
        </w:rPr>
        <w:t>开头的文件，属于隐藏文件。默认是不显示的。</w:t>
      </w:r>
    </w:p>
    <w:p w:rsidR="00D8250D" w:rsidRDefault="00D8250D" w:rsidP="008E1870">
      <w:pPr>
        <w:pStyle w:val="a0"/>
      </w:pPr>
      <w:r>
        <w:rPr>
          <w:noProof/>
        </w:rPr>
        <w:drawing>
          <wp:inline distT="0" distB="0" distL="0" distR="0" wp14:anchorId="077A75E8" wp14:editId="2A7D70C0">
            <wp:extent cx="5278120" cy="6864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0D" w:rsidRDefault="00D8250D" w:rsidP="008E1870">
      <w:pPr>
        <w:pStyle w:val="a0"/>
      </w:pPr>
      <w:r>
        <w:rPr>
          <w:rFonts w:hint="eastAsia"/>
        </w:rPr>
        <w:t>选项可以配合使用</w:t>
      </w:r>
    </w:p>
    <w:p w:rsidR="00D8250D" w:rsidRDefault="00D8250D" w:rsidP="008E1870">
      <w:pPr>
        <w:pStyle w:val="a0"/>
      </w:pPr>
      <w:r>
        <w:rPr>
          <w:noProof/>
        </w:rPr>
        <w:drawing>
          <wp:inline distT="0" distB="0" distL="0" distR="0" wp14:anchorId="1C35539A" wp14:editId="099E92ED">
            <wp:extent cx="5278120" cy="337629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5B2" w:rsidRDefault="00E075B2" w:rsidP="008E1870">
      <w:pPr>
        <w:pStyle w:val="a0"/>
      </w:pPr>
    </w:p>
    <w:p w:rsidR="00AA0AF5" w:rsidRDefault="00AA0AF5" w:rsidP="00AA0AF5">
      <w:pPr>
        <w:pStyle w:val="3"/>
      </w:pPr>
      <w:bookmarkStart w:id="54" w:name="_Toc534637873"/>
      <w:r>
        <w:rPr>
          <w:rFonts w:hint="eastAsia"/>
        </w:rPr>
        <w:t>ls</w:t>
      </w:r>
      <w:r>
        <w:t xml:space="preserve"> -d</w:t>
      </w:r>
      <w:r>
        <w:rPr>
          <w:rFonts w:hint="eastAsia"/>
        </w:rPr>
        <w:t>，展示目录本身信息</w:t>
      </w:r>
      <w:bookmarkEnd w:id="54"/>
    </w:p>
    <w:p w:rsidR="00AA0AF5" w:rsidRDefault="00AA0AF5" w:rsidP="00AA0AF5">
      <w:pPr>
        <w:pStyle w:val="a0"/>
      </w:pPr>
      <w:r>
        <w:rPr>
          <w:rFonts w:hint="eastAsia"/>
        </w:rPr>
        <w:t>常规情况下，</w:t>
      </w:r>
      <w:r>
        <w:rPr>
          <w:rFonts w:hint="eastAsia"/>
        </w:rPr>
        <w:t>l</w:t>
      </w:r>
      <w:r>
        <w:t xml:space="preserve">s </w:t>
      </w:r>
      <w:r>
        <w:rPr>
          <w:rFonts w:hint="eastAsia"/>
        </w:rPr>
        <w:t>目录内部信息。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展示目录自己：</w:t>
      </w:r>
    </w:p>
    <w:p w:rsidR="00AA0AF5" w:rsidRPr="00AA0AF5" w:rsidRDefault="00AA0AF5" w:rsidP="00AA0AF5">
      <w:pPr>
        <w:pStyle w:val="a0"/>
      </w:pPr>
      <w:r>
        <w:rPr>
          <w:noProof/>
        </w:rPr>
        <w:drawing>
          <wp:inline distT="0" distB="0" distL="0" distR="0" wp14:anchorId="0D012A87" wp14:editId="6801C5F6">
            <wp:extent cx="5278120" cy="7324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F5" w:rsidRDefault="00AA0AF5" w:rsidP="008E1870">
      <w:pPr>
        <w:pStyle w:val="a0"/>
      </w:pPr>
    </w:p>
    <w:p w:rsidR="006E1F5C" w:rsidRDefault="006E1F5C" w:rsidP="008E1870">
      <w:pPr>
        <w:pStyle w:val="a0"/>
      </w:pPr>
    </w:p>
    <w:p w:rsidR="006E1F5C" w:rsidRDefault="006E1F5C" w:rsidP="006E1F5C">
      <w:pPr>
        <w:pStyle w:val="3"/>
      </w:pPr>
      <w:bookmarkStart w:id="55" w:name="_Toc534637874"/>
      <w:r>
        <w:rPr>
          <w:rFonts w:hint="eastAsia"/>
        </w:rPr>
        <w:t>l</w:t>
      </w:r>
      <w:r>
        <w:t>s -h</w:t>
      </w:r>
      <w:r w:rsidR="001A2218">
        <w:t xml:space="preserve">, </w:t>
      </w:r>
      <w:r w:rsidR="001A2218">
        <w:rPr>
          <w:rFonts w:hint="eastAsia"/>
        </w:rPr>
        <w:t>易读的方式展示信息</w:t>
      </w:r>
      <w:bookmarkEnd w:id="55"/>
    </w:p>
    <w:p w:rsidR="001A2218" w:rsidRDefault="00B72DFA" w:rsidP="001A2218">
      <w:pPr>
        <w:pStyle w:val="a0"/>
      </w:pPr>
      <w:r>
        <w:rPr>
          <w:noProof/>
        </w:rPr>
        <w:drawing>
          <wp:inline distT="0" distB="0" distL="0" distR="0" wp14:anchorId="46200E2C" wp14:editId="727C4FDC">
            <wp:extent cx="5278120" cy="25590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4E" w:rsidRDefault="005B034E" w:rsidP="001A2218">
      <w:pPr>
        <w:pStyle w:val="a0"/>
      </w:pPr>
    </w:p>
    <w:p w:rsidR="005B034E" w:rsidRDefault="005B034E" w:rsidP="005B034E">
      <w:pPr>
        <w:pStyle w:val="3"/>
      </w:pPr>
      <w:bookmarkStart w:id="56" w:name="_Toc534637875"/>
      <w:r>
        <w:rPr>
          <w:rFonts w:hint="eastAsia"/>
        </w:rPr>
        <w:t>ls</w:t>
      </w:r>
      <w:r>
        <w:t xml:space="preserve"> -</w:t>
      </w:r>
      <w:r>
        <w:rPr>
          <w:rFonts w:hint="eastAsia"/>
        </w:rPr>
        <w:t>S</w:t>
      </w:r>
      <w:r>
        <w:rPr>
          <w:rFonts w:hint="eastAsia"/>
        </w:rPr>
        <w:t>，文件大小排序</w:t>
      </w:r>
      <w:bookmarkEnd w:id="56"/>
    </w:p>
    <w:p w:rsidR="00386D18" w:rsidRDefault="005B034E" w:rsidP="00386D18">
      <w:pPr>
        <w:pStyle w:val="a0"/>
      </w:pPr>
      <w:r>
        <w:rPr>
          <w:noProof/>
        </w:rPr>
        <w:drawing>
          <wp:inline distT="0" distB="0" distL="0" distR="0" wp14:anchorId="6C349CF0" wp14:editId="27071AA0">
            <wp:extent cx="5278120" cy="16573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15" w:rsidRDefault="00386D18" w:rsidP="00FC2915">
      <w:pPr>
        <w:pStyle w:val="a0"/>
      </w:pPr>
      <w:r>
        <w:rPr>
          <w:rFonts w:hint="eastAsia"/>
        </w:rPr>
        <w:t>还支持，使用用户</w:t>
      </w:r>
      <w:r>
        <w:rPr>
          <w:rFonts w:hint="eastAsia"/>
        </w:rPr>
        <w:t>-</w:t>
      </w:r>
      <w:r>
        <w:t xml:space="preserve">u, </w:t>
      </w:r>
      <w:r>
        <w:rPr>
          <w:rFonts w:hint="eastAsia"/>
        </w:rPr>
        <w:t>时间</w:t>
      </w:r>
      <w:r>
        <w:rPr>
          <w:rFonts w:hint="eastAsia"/>
        </w:rPr>
        <w:t>-</w:t>
      </w:r>
      <w:r>
        <w:t>t</w:t>
      </w:r>
      <w:r w:rsidR="00C92D37">
        <w:rPr>
          <w:rFonts w:hint="eastAsia"/>
        </w:rPr>
        <w:t>，创建时间</w:t>
      </w:r>
      <w:r w:rsidR="00C92D37">
        <w:rPr>
          <w:rFonts w:hint="eastAsia"/>
        </w:rPr>
        <w:t>-</w:t>
      </w:r>
      <w:r w:rsidR="00551D88">
        <w:rPr>
          <w:rFonts w:hint="eastAsia"/>
        </w:rPr>
        <w:t>c</w:t>
      </w:r>
    </w:p>
    <w:p w:rsidR="00386D18" w:rsidRDefault="00386D18" w:rsidP="00FC2915">
      <w:pPr>
        <w:pStyle w:val="a0"/>
      </w:pPr>
      <w:r>
        <w:rPr>
          <w:rFonts w:hint="eastAsia"/>
        </w:rPr>
        <w:t>默认的排序方式为，依据文件名来排序</w:t>
      </w:r>
    </w:p>
    <w:p w:rsidR="00467EFE" w:rsidRDefault="00467EFE" w:rsidP="00FC2915">
      <w:pPr>
        <w:pStyle w:val="a0"/>
      </w:pPr>
    </w:p>
    <w:p w:rsidR="00467EFE" w:rsidRDefault="00467EFE" w:rsidP="00467EFE">
      <w:pPr>
        <w:pStyle w:val="3"/>
      </w:pPr>
      <w:bookmarkStart w:id="57" w:name="_Toc534637876"/>
      <w:r>
        <w:rPr>
          <w:rFonts w:hint="eastAsia"/>
        </w:rPr>
        <w:t>l</w:t>
      </w:r>
      <w:r>
        <w:t>s -U</w:t>
      </w:r>
      <w:r>
        <w:rPr>
          <w:rFonts w:hint="eastAsia"/>
        </w:rPr>
        <w:t>，取消排序</w:t>
      </w:r>
      <w:bookmarkEnd w:id="57"/>
    </w:p>
    <w:p w:rsidR="00FE61ED" w:rsidRPr="00FE61ED" w:rsidRDefault="00FE61ED" w:rsidP="00FE61ED">
      <w:pPr>
        <w:pStyle w:val="a0"/>
      </w:pPr>
      <w:r>
        <w:rPr>
          <w:rFonts w:hint="eastAsia"/>
        </w:rPr>
        <w:t>使用目录索引顺序。</w:t>
      </w:r>
    </w:p>
    <w:p w:rsidR="00467EFE" w:rsidRDefault="00FE61ED" w:rsidP="00467EFE">
      <w:pPr>
        <w:pStyle w:val="a0"/>
      </w:pPr>
      <w:r>
        <w:rPr>
          <w:noProof/>
        </w:rPr>
        <w:lastRenderedPageBreak/>
        <w:drawing>
          <wp:inline distT="0" distB="0" distL="0" distR="0" wp14:anchorId="0FEFB062" wp14:editId="382030DA">
            <wp:extent cx="5278120" cy="166116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4CD" w:rsidRDefault="00E464CD" w:rsidP="00FD38D4">
      <w:pPr>
        <w:pStyle w:val="a0"/>
        <w:ind w:firstLine="0"/>
      </w:pPr>
    </w:p>
    <w:p w:rsidR="00E464CD" w:rsidRDefault="00E464CD" w:rsidP="00E464CD">
      <w:pPr>
        <w:pStyle w:val="3"/>
      </w:pPr>
      <w:bookmarkStart w:id="58" w:name="_Toc534637877"/>
      <w:r>
        <w:rPr>
          <w:rFonts w:hint="eastAsia"/>
        </w:rPr>
        <w:t>l</w:t>
      </w:r>
      <w:r>
        <w:t xml:space="preserve">s --help, </w:t>
      </w:r>
      <w:r>
        <w:rPr>
          <w:rFonts w:hint="eastAsia"/>
        </w:rPr>
        <w:t>获取</w:t>
      </w:r>
      <w:r>
        <w:rPr>
          <w:rFonts w:hint="eastAsia"/>
        </w:rPr>
        <w:t>ls</w:t>
      </w:r>
      <w:r>
        <w:rPr>
          <w:rFonts w:hint="eastAsia"/>
        </w:rPr>
        <w:t>的帮助信息</w:t>
      </w:r>
      <w:bookmarkEnd w:id="58"/>
    </w:p>
    <w:p w:rsidR="00FD38D4" w:rsidRDefault="00FD38D4" w:rsidP="00FD38D4">
      <w:pPr>
        <w:pStyle w:val="a0"/>
      </w:pPr>
      <w:r>
        <w:rPr>
          <w:noProof/>
        </w:rPr>
        <w:drawing>
          <wp:inline distT="0" distB="0" distL="0" distR="0" wp14:anchorId="2FBE60E6" wp14:editId="5177C6C8">
            <wp:extent cx="5278120" cy="244538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2E" w:rsidRDefault="0087372E" w:rsidP="00FD38D4">
      <w:pPr>
        <w:pStyle w:val="a0"/>
      </w:pPr>
    </w:p>
    <w:p w:rsidR="0087372E" w:rsidRDefault="0087372E" w:rsidP="00FD38D4">
      <w:pPr>
        <w:pStyle w:val="a0"/>
      </w:pPr>
    </w:p>
    <w:p w:rsidR="0087372E" w:rsidRDefault="0087372E" w:rsidP="000D115F">
      <w:pPr>
        <w:pStyle w:val="2"/>
      </w:pPr>
      <w:bookmarkStart w:id="59" w:name="_Toc534637878"/>
      <w:r>
        <w:rPr>
          <w:rFonts w:hint="eastAsia"/>
        </w:rPr>
        <w:lastRenderedPageBreak/>
        <w:t>mkdir</w:t>
      </w:r>
      <w:r>
        <w:rPr>
          <w:rFonts w:hint="eastAsia"/>
        </w:rPr>
        <w:t>，创建目录</w:t>
      </w:r>
      <w:bookmarkEnd w:id="59"/>
    </w:p>
    <w:p w:rsidR="0019399B" w:rsidRPr="0019399B" w:rsidRDefault="0019399B" w:rsidP="000D115F">
      <w:pPr>
        <w:pStyle w:val="3"/>
      </w:pPr>
      <w:bookmarkStart w:id="60" w:name="_Toc534637879"/>
      <w:r>
        <w:rPr>
          <w:rFonts w:hint="eastAsia"/>
        </w:rPr>
        <w:t>m</w:t>
      </w:r>
      <w:r>
        <w:t xml:space="preserve">kdir </w:t>
      </w:r>
      <w:r>
        <w:rPr>
          <w:rFonts w:hint="eastAsia"/>
        </w:rPr>
        <w:t>新目录</w:t>
      </w:r>
      <w:r w:rsidR="000B0065">
        <w:rPr>
          <w:rFonts w:hint="eastAsia"/>
        </w:rPr>
        <w:t>地址</w:t>
      </w:r>
      <w:bookmarkEnd w:id="60"/>
    </w:p>
    <w:p w:rsidR="0087372E" w:rsidRDefault="001055AB" w:rsidP="0087372E">
      <w:pPr>
        <w:pStyle w:val="a0"/>
      </w:pPr>
      <w:r>
        <w:rPr>
          <w:noProof/>
        </w:rPr>
        <w:drawing>
          <wp:inline distT="0" distB="0" distL="0" distR="0" wp14:anchorId="249BB6F1" wp14:editId="2FC5D1DF">
            <wp:extent cx="5278120" cy="1845945"/>
            <wp:effectExtent l="0" t="0" r="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76" w:rsidRDefault="00E43A76" w:rsidP="0087372E">
      <w:pPr>
        <w:pStyle w:val="a0"/>
      </w:pPr>
    </w:p>
    <w:p w:rsidR="00E43A76" w:rsidRDefault="00E43A76" w:rsidP="000D115F">
      <w:pPr>
        <w:pStyle w:val="3"/>
      </w:pPr>
      <w:bookmarkStart w:id="61" w:name="_Toc534637880"/>
      <w:r>
        <w:rPr>
          <w:rFonts w:hint="eastAsia"/>
        </w:rPr>
        <w:t>mkdir</w:t>
      </w:r>
      <w:r>
        <w:t xml:space="preserve"> -p </w:t>
      </w:r>
      <w:r>
        <w:rPr>
          <w:rFonts w:hint="eastAsia"/>
        </w:rPr>
        <w:t>新目录</w:t>
      </w:r>
      <w:bookmarkEnd w:id="61"/>
    </w:p>
    <w:p w:rsidR="001C5E46" w:rsidRDefault="001C5E46" w:rsidP="001C5E46">
      <w:pPr>
        <w:pStyle w:val="a0"/>
      </w:pP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parents</w:t>
      </w:r>
      <w:r>
        <w:t>,</w:t>
      </w:r>
      <w:r>
        <w:rPr>
          <w:rFonts w:hint="eastAsia"/>
        </w:rPr>
        <w:t>同时创建上级</w:t>
      </w:r>
    </w:p>
    <w:p w:rsidR="001C5E46" w:rsidRDefault="001C5E46" w:rsidP="001C5E46">
      <w:pPr>
        <w:pStyle w:val="a0"/>
      </w:pPr>
      <w:r>
        <w:rPr>
          <w:rFonts w:hint="eastAsia"/>
        </w:rPr>
        <w:t>下面的命令中，若</w:t>
      </w:r>
      <w:r>
        <w:rPr>
          <w:rFonts w:hint="eastAsia"/>
        </w:rPr>
        <w:t>d</w:t>
      </w:r>
      <w:r>
        <w:t>oc</w:t>
      </w:r>
      <w:r>
        <w:rPr>
          <w:rFonts w:hint="eastAsia"/>
        </w:rPr>
        <w:t>s</w:t>
      </w:r>
      <w:r>
        <w:rPr>
          <w:rFonts w:hint="eastAsia"/>
        </w:rPr>
        <w:t>不存在，可以直接创建</w:t>
      </w:r>
    </w:p>
    <w:p w:rsidR="001C5E46" w:rsidRDefault="001C5E46" w:rsidP="001C5E46">
      <w:pPr>
        <w:pStyle w:val="a0"/>
      </w:pPr>
      <w:r>
        <w:rPr>
          <w:noProof/>
        </w:rPr>
        <w:drawing>
          <wp:inline distT="0" distB="0" distL="0" distR="0" wp14:anchorId="378D7D89" wp14:editId="51C814A5">
            <wp:extent cx="5278120" cy="58547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F99" w:rsidRDefault="002F4B71" w:rsidP="008C192A">
      <w:pPr>
        <w:pStyle w:val="a0"/>
      </w:pPr>
      <w:r>
        <w:rPr>
          <w:noProof/>
        </w:rPr>
        <w:drawing>
          <wp:inline distT="0" distB="0" distL="0" distR="0" wp14:anchorId="70D57BDF" wp14:editId="6FE61706">
            <wp:extent cx="5278120" cy="2647315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F99" w:rsidRDefault="00CF4F99" w:rsidP="001C5E46">
      <w:pPr>
        <w:pStyle w:val="a0"/>
      </w:pPr>
      <w:r>
        <w:rPr>
          <w:rFonts w:hint="eastAsia"/>
        </w:rPr>
        <w:t>也叫递归创建！</w:t>
      </w:r>
    </w:p>
    <w:p w:rsidR="00873AB8" w:rsidRDefault="00873AB8" w:rsidP="001C5E46">
      <w:pPr>
        <w:pStyle w:val="a0"/>
      </w:pPr>
    </w:p>
    <w:p w:rsidR="00873AB8" w:rsidRDefault="00873AB8" w:rsidP="000D115F">
      <w:pPr>
        <w:pStyle w:val="2"/>
      </w:pPr>
      <w:bookmarkStart w:id="62" w:name="_Toc534637881"/>
      <w:r>
        <w:rPr>
          <w:rFonts w:hint="eastAsia"/>
        </w:rPr>
        <w:lastRenderedPageBreak/>
        <w:t>rm</w:t>
      </w:r>
      <w:r w:rsidR="00AF1D50">
        <w:rPr>
          <w:rFonts w:hint="eastAsia"/>
        </w:rPr>
        <w:t>，删除文件</w:t>
      </w:r>
      <w:bookmarkEnd w:id="62"/>
    </w:p>
    <w:p w:rsidR="00AF1D50" w:rsidRDefault="00AF1D50" w:rsidP="00AF1D50">
      <w:pPr>
        <w:pStyle w:val="a0"/>
      </w:pPr>
      <w:r>
        <w:rPr>
          <w:rFonts w:hint="eastAsia"/>
        </w:rPr>
        <w:t>删除文件，包括目录。</w:t>
      </w:r>
    </w:p>
    <w:p w:rsidR="00985300" w:rsidRDefault="00985300" w:rsidP="00AF1D50">
      <w:pPr>
        <w:pStyle w:val="a0"/>
      </w:pPr>
      <w:r>
        <w:rPr>
          <w:rFonts w:hint="eastAsia"/>
        </w:rPr>
        <w:t>remove</w:t>
      </w:r>
    </w:p>
    <w:p w:rsidR="00AF1D50" w:rsidRDefault="00AF1D50" w:rsidP="00AF1D50">
      <w:pPr>
        <w:pStyle w:val="a0"/>
      </w:pPr>
    </w:p>
    <w:p w:rsidR="003C135C" w:rsidRDefault="003C135C" w:rsidP="000D115F">
      <w:pPr>
        <w:pStyle w:val="3"/>
      </w:pPr>
      <w:bookmarkStart w:id="63" w:name="_Toc534637882"/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</w:t>
      </w:r>
      <w:r>
        <w:rPr>
          <w:rFonts w:hint="eastAsia"/>
        </w:rPr>
        <w:t>目录，删除目录</w:t>
      </w:r>
      <w:bookmarkEnd w:id="63"/>
    </w:p>
    <w:p w:rsidR="003C135C" w:rsidRDefault="003C135C" w:rsidP="003C135C">
      <w:pPr>
        <w:pStyle w:val="a0"/>
      </w:pPr>
      <w:r>
        <w:rPr>
          <w:rFonts w:hint="eastAsia"/>
        </w:rPr>
        <w:t>-</w:t>
      </w:r>
      <w:r>
        <w:t xml:space="preserve">r </w:t>
      </w:r>
      <w:r>
        <w:rPr>
          <w:rFonts w:hint="eastAsia"/>
        </w:rPr>
        <w:t>标识递归删除，先删除目录内容，再删除目录本身。</w:t>
      </w:r>
    </w:p>
    <w:p w:rsidR="003C135C" w:rsidRDefault="003C135C" w:rsidP="003C135C">
      <w:pPr>
        <w:pStyle w:val="a0"/>
      </w:pPr>
      <w:r>
        <w:rPr>
          <w:noProof/>
        </w:rPr>
        <w:drawing>
          <wp:inline distT="0" distB="0" distL="0" distR="0" wp14:anchorId="75DA40D0" wp14:editId="6C073B51">
            <wp:extent cx="5278120" cy="190881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15F" w:rsidRDefault="000D115F" w:rsidP="003C135C">
      <w:pPr>
        <w:pStyle w:val="a0"/>
      </w:pPr>
    </w:p>
    <w:p w:rsidR="000D115F" w:rsidRDefault="000D115F" w:rsidP="003C135C">
      <w:pPr>
        <w:pStyle w:val="a0"/>
      </w:pPr>
    </w:p>
    <w:p w:rsidR="000D115F" w:rsidRDefault="000D115F" w:rsidP="000D115F">
      <w:pPr>
        <w:pStyle w:val="3"/>
      </w:pPr>
      <w:bookmarkStart w:id="64" w:name="_Toc534637883"/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文件</w:t>
      </w:r>
      <w:r w:rsidR="008C70E7">
        <w:rPr>
          <w:rFonts w:hint="eastAsia"/>
        </w:rPr>
        <w:t>，删除文件</w:t>
      </w:r>
      <w:bookmarkEnd w:id="64"/>
    </w:p>
    <w:p w:rsidR="008C70E7" w:rsidRDefault="008C70E7" w:rsidP="008C70E7">
      <w:pPr>
        <w:pStyle w:val="a0"/>
      </w:pPr>
      <w:r>
        <w:rPr>
          <w:noProof/>
        </w:rPr>
        <w:drawing>
          <wp:inline distT="0" distB="0" distL="0" distR="0" wp14:anchorId="0CED2A66" wp14:editId="036C490B">
            <wp:extent cx="5278120" cy="135318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943" w:rsidRDefault="00F05943" w:rsidP="008C70E7">
      <w:pPr>
        <w:pStyle w:val="a0"/>
      </w:pPr>
    </w:p>
    <w:p w:rsidR="00F05943" w:rsidRDefault="00F05943" w:rsidP="00F05943">
      <w:pPr>
        <w:pStyle w:val="3"/>
      </w:pPr>
      <w:bookmarkStart w:id="65" w:name="_Toc534637884"/>
      <w:r>
        <w:t xml:space="preserve">rm </w:t>
      </w:r>
      <w:r>
        <w:rPr>
          <w:rFonts w:hint="eastAsia"/>
        </w:rPr>
        <w:t>-</w:t>
      </w:r>
      <w:r>
        <w:t>f</w:t>
      </w:r>
      <w:r>
        <w:rPr>
          <w:rFonts w:hint="eastAsia"/>
        </w:rPr>
        <w:t>，强制删除</w:t>
      </w:r>
      <w:bookmarkEnd w:id="65"/>
    </w:p>
    <w:p w:rsidR="008B2D48" w:rsidRDefault="00902136" w:rsidP="00902136">
      <w:pPr>
        <w:pStyle w:val="a0"/>
      </w:pPr>
      <w:r>
        <w:rPr>
          <w:rFonts w:hint="eastAsia"/>
        </w:rPr>
        <w:t>删除文件时，会提示是否要删除。</w:t>
      </w:r>
      <w:r w:rsidR="008B2D48">
        <w:rPr>
          <w:rFonts w:hint="eastAsia"/>
        </w:rPr>
        <w:t>y</w:t>
      </w:r>
      <w:r w:rsidR="008B2D48">
        <w:rPr>
          <w:rFonts w:hint="eastAsia"/>
        </w:rPr>
        <w:t>是，</w:t>
      </w:r>
      <w:r w:rsidR="008B2D48">
        <w:rPr>
          <w:rFonts w:hint="eastAsia"/>
        </w:rPr>
        <w:t>n</w:t>
      </w:r>
      <w:r w:rsidR="008B2D48">
        <w:rPr>
          <w:rFonts w:hint="eastAsia"/>
        </w:rPr>
        <w:t>否！</w:t>
      </w:r>
    </w:p>
    <w:p w:rsidR="00902136" w:rsidRDefault="00902136" w:rsidP="00902136">
      <w:pPr>
        <w:pStyle w:val="a0"/>
      </w:pPr>
      <w:r>
        <w:rPr>
          <w:rFonts w:hint="eastAsia"/>
        </w:rPr>
        <w:t>若使用</w:t>
      </w:r>
      <w:r>
        <w:rPr>
          <w:rFonts w:hint="eastAsia"/>
        </w:rPr>
        <w:t>-f</w:t>
      </w:r>
      <w:r>
        <w:rPr>
          <w:rFonts w:hint="eastAsia"/>
        </w:rPr>
        <w:t>选项标识是强制删除。</w:t>
      </w:r>
    </w:p>
    <w:p w:rsidR="00902136" w:rsidRDefault="007D50DF" w:rsidP="00902136">
      <w:pPr>
        <w:pStyle w:val="a0"/>
      </w:pPr>
      <w:r>
        <w:rPr>
          <w:noProof/>
        </w:rPr>
        <w:lastRenderedPageBreak/>
        <w:drawing>
          <wp:inline distT="0" distB="0" distL="0" distR="0" wp14:anchorId="328DF3F0" wp14:editId="6EC31EB5">
            <wp:extent cx="5278120" cy="175387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48" w:rsidRDefault="008B2D48" w:rsidP="00902136">
      <w:pPr>
        <w:pStyle w:val="a0"/>
      </w:pPr>
      <w:r>
        <w:rPr>
          <w:rFonts w:hint="eastAsia"/>
        </w:rPr>
        <w:t>不反馈</w:t>
      </w:r>
      <w:r>
        <w:rPr>
          <w:rFonts w:hint="eastAsia"/>
        </w:rPr>
        <w:t>y</w:t>
      </w:r>
      <w:r>
        <w:rPr>
          <w:rFonts w:hint="eastAsia"/>
        </w:rPr>
        <w:t>即可完成！</w:t>
      </w:r>
    </w:p>
    <w:p w:rsidR="00B6512A" w:rsidRDefault="00B6512A" w:rsidP="00902136">
      <w:pPr>
        <w:pStyle w:val="a0"/>
      </w:pPr>
    </w:p>
    <w:p w:rsidR="00B6512A" w:rsidRDefault="00B6512A" w:rsidP="00902136">
      <w:pPr>
        <w:pStyle w:val="a0"/>
      </w:pPr>
      <w:r>
        <w:rPr>
          <w:rFonts w:hint="eastAsia"/>
        </w:rPr>
        <w:t>rm</w:t>
      </w:r>
      <w:r>
        <w:t xml:space="preserve"> -rf </w:t>
      </w:r>
      <w:r>
        <w:rPr>
          <w:rFonts w:hint="eastAsia"/>
        </w:rPr>
        <w:t>非常</w:t>
      </w:r>
      <w:r w:rsidR="00C47E34">
        <w:rPr>
          <w:rFonts w:hint="eastAsia"/>
        </w:rPr>
        <w:t>危险，删除前，先确认。没有回收站可用！</w:t>
      </w:r>
    </w:p>
    <w:p w:rsidR="008C51FD" w:rsidRDefault="008C51FD" w:rsidP="00902136">
      <w:pPr>
        <w:pStyle w:val="a0"/>
      </w:pPr>
      <w:r>
        <w:rPr>
          <w:rFonts w:hint="eastAsia"/>
        </w:rPr>
        <w:t>只能预防错误删除，不能在删除之后恢复！预防的手段：</w:t>
      </w:r>
    </w:p>
    <w:p w:rsidR="008C51FD" w:rsidRDefault="008C51FD" w:rsidP="008C51FD">
      <w:pPr>
        <w:pStyle w:val="a0"/>
        <w:numPr>
          <w:ilvl w:val="0"/>
          <w:numId w:val="16"/>
        </w:numPr>
      </w:pPr>
      <w:r>
        <w:rPr>
          <w:rFonts w:hint="eastAsia"/>
        </w:rPr>
        <w:t>权限控制，你的用户不能删除危险文件。</w:t>
      </w:r>
    </w:p>
    <w:p w:rsidR="008C51FD" w:rsidRDefault="008C51FD" w:rsidP="008C51FD">
      <w:pPr>
        <w:pStyle w:val="a0"/>
        <w:numPr>
          <w:ilvl w:val="0"/>
          <w:numId w:val="16"/>
        </w:numPr>
      </w:pPr>
      <w:r>
        <w:rPr>
          <w:rFonts w:hint="eastAsia"/>
        </w:rPr>
        <w:t>使用</w:t>
      </w:r>
      <w:r>
        <w:t>mv</w:t>
      </w:r>
      <w:r>
        <w:rPr>
          <w:rFonts w:hint="eastAsia"/>
        </w:rPr>
        <w:t>，代替</w:t>
      </w:r>
      <w:r>
        <w:rPr>
          <w:rFonts w:hint="eastAsia"/>
        </w:rPr>
        <w:t>rm</w:t>
      </w:r>
      <w:r>
        <w:rPr>
          <w:rFonts w:hint="eastAsia"/>
        </w:rPr>
        <w:t>，可以在后期彻底删除或者再移动（还原）回去。相当做了一个回收站。</w:t>
      </w:r>
    </w:p>
    <w:p w:rsidR="004066CE" w:rsidRDefault="004066CE" w:rsidP="004066CE">
      <w:pPr>
        <w:pStyle w:val="a0"/>
      </w:pPr>
    </w:p>
    <w:p w:rsidR="004066CE" w:rsidRDefault="004066CE" w:rsidP="004066CE">
      <w:pPr>
        <w:pStyle w:val="a0"/>
      </w:pPr>
      <w:r>
        <w:rPr>
          <w:rFonts w:hint="eastAsia"/>
        </w:rPr>
        <w:t>rm</w:t>
      </w:r>
      <w:r>
        <w:t xml:space="preserve"> -rf /www/site </w:t>
      </w:r>
    </w:p>
    <w:p w:rsidR="004066CE" w:rsidRDefault="004066CE" w:rsidP="004066CE">
      <w:pPr>
        <w:pStyle w:val="a0"/>
      </w:pPr>
      <w:r>
        <w:rPr>
          <w:rFonts w:hint="eastAsia"/>
        </w:rPr>
        <w:t>手一抖！打成了</w:t>
      </w:r>
    </w:p>
    <w:p w:rsidR="004066CE" w:rsidRDefault="004066CE" w:rsidP="004066CE">
      <w:pPr>
        <w:pStyle w:val="a0"/>
      </w:pPr>
      <w:r>
        <w:rPr>
          <w:rFonts w:hint="eastAsia"/>
        </w:rPr>
        <w:t>r</w:t>
      </w:r>
      <w:r>
        <w:t>m -rf / www/site</w:t>
      </w:r>
      <w:r>
        <w:rPr>
          <w:rFonts w:hint="eastAsia"/>
        </w:rPr>
        <w:t>，斜杠和</w:t>
      </w:r>
      <w:r>
        <w:rPr>
          <w:rFonts w:hint="eastAsia"/>
        </w:rPr>
        <w:t>www</w:t>
      </w:r>
      <w:r>
        <w:rPr>
          <w:rFonts w:hint="eastAsia"/>
        </w:rPr>
        <w:t>间有个空格。</w:t>
      </w:r>
    </w:p>
    <w:p w:rsidR="004066CE" w:rsidRDefault="004066CE" w:rsidP="004066CE">
      <w:pPr>
        <w:pStyle w:val="a0"/>
      </w:pPr>
    </w:p>
    <w:p w:rsidR="004066CE" w:rsidRDefault="004066CE" w:rsidP="004066CE">
      <w:pPr>
        <w:pStyle w:val="a0"/>
      </w:pPr>
      <w:r>
        <w:rPr>
          <w:rFonts w:hint="eastAsia"/>
        </w:rPr>
        <w:t>删除之前一定要确认好！</w:t>
      </w:r>
      <w:r w:rsidR="00C038C2">
        <w:rPr>
          <w:rFonts w:hint="eastAsia"/>
        </w:rPr>
        <w:t>备份是个好习惯！</w:t>
      </w:r>
    </w:p>
    <w:p w:rsidR="0030552E" w:rsidRDefault="0030552E" w:rsidP="00902136">
      <w:pPr>
        <w:pStyle w:val="a0"/>
      </w:pPr>
    </w:p>
    <w:p w:rsidR="0030552E" w:rsidRDefault="0030552E" w:rsidP="0030552E">
      <w:pPr>
        <w:pStyle w:val="3"/>
      </w:pPr>
      <w:bookmarkStart w:id="66" w:name="_Toc534637885"/>
      <w:r>
        <w:rPr>
          <w:rFonts w:hint="eastAsia"/>
        </w:rPr>
        <w:t>mv</w:t>
      </w:r>
      <w:r>
        <w:rPr>
          <w:rFonts w:hint="eastAsia"/>
        </w:rPr>
        <w:t>，移动文件目录</w:t>
      </w:r>
      <w:bookmarkEnd w:id="66"/>
    </w:p>
    <w:p w:rsidR="00D3153B" w:rsidRDefault="00D3153B" w:rsidP="00D3153B">
      <w:pPr>
        <w:pStyle w:val="a0"/>
      </w:pPr>
      <w:r>
        <w:rPr>
          <w:rFonts w:hint="eastAsia"/>
        </w:rPr>
        <w:t>move</w:t>
      </w:r>
      <w:r>
        <w:rPr>
          <w:rFonts w:hint="eastAsia"/>
        </w:rPr>
        <w:t>，移动。剪切粘贴。</w:t>
      </w:r>
    </w:p>
    <w:p w:rsidR="00AC3691" w:rsidRDefault="00AC3691" w:rsidP="00D3153B">
      <w:pPr>
        <w:pStyle w:val="a0"/>
      </w:pPr>
    </w:p>
    <w:p w:rsidR="00AC3691" w:rsidRDefault="00AC3691" w:rsidP="00AC3691">
      <w:pPr>
        <w:pStyle w:val="3"/>
      </w:pPr>
      <w:bookmarkStart w:id="67" w:name="_Toc534637886"/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旧文件地址</w:t>
      </w:r>
      <w:r>
        <w:rPr>
          <w:rFonts w:hint="eastAsia"/>
        </w:rPr>
        <w:t xml:space="preserve"> </w:t>
      </w:r>
      <w:r>
        <w:rPr>
          <w:rFonts w:hint="eastAsia"/>
        </w:rPr>
        <w:t>新文件地址</w:t>
      </w:r>
      <w:bookmarkEnd w:id="67"/>
    </w:p>
    <w:p w:rsidR="00AC3691" w:rsidRDefault="00AC3691" w:rsidP="00AC3691">
      <w:pPr>
        <w:pStyle w:val="a0"/>
      </w:pPr>
      <w:r>
        <w:rPr>
          <w:rFonts w:hint="eastAsia"/>
        </w:rPr>
        <w:t>将旧文件使用新的名字放在新文件地址上。</w:t>
      </w:r>
    </w:p>
    <w:p w:rsidR="00AC3691" w:rsidRDefault="00AC3691" w:rsidP="00AC3691">
      <w:pPr>
        <w:pStyle w:val="a0"/>
      </w:pPr>
      <w:r>
        <w:rPr>
          <w:noProof/>
        </w:rPr>
        <w:drawing>
          <wp:inline distT="0" distB="0" distL="0" distR="0" wp14:anchorId="7BC2AABA" wp14:editId="0DDE6C26">
            <wp:extent cx="5278120" cy="9601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691" w:rsidRDefault="00AC3691" w:rsidP="00AC3691">
      <w:pPr>
        <w:pStyle w:val="a0"/>
      </w:pPr>
    </w:p>
    <w:p w:rsidR="00AC3691" w:rsidRDefault="00AC3691" w:rsidP="00AC3691">
      <w:pPr>
        <w:pStyle w:val="3"/>
      </w:pPr>
      <w:bookmarkStart w:id="68" w:name="_Toc534637887"/>
      <w:r>
        <w:rPr>
          <w:rFonts w:hint="eastAsia"/>
        </w:rPr>
        <w:t>mv</w:t>
      </w:r>
      <w:r>
        <w:t xml:space="preserve"> </w:t>
      </w:r>
      <w:r>
        <w:rPr>
          <w:rFonts w:hint="eastAsia"/>
        </w:rPr>
        <w:t>旧文件地址</w:t>
      </w:r>
      <w:r>
        <w:rPr>
          <w:rFonts w:hint="eastAsia"/>
        </w:rPr>
        <w:t xml:space="preserve"> </w:t>
      </w:r>
      <w:r>
        <w:rPr>
          <w:rFonts w:hint="eastAsia"/>
        </w:rPr>
        <w:t>新目录</w:t>
      </w:r>
      <w:r>
        <w:rPr>
          <w:rFonts w:hint="eastAsia"/>
        </w:rPr>
        <w:t>/</w:t>
      </w:r>
      <w:bookmarkEnd w:id="68"/>
    </w:p>
    <w:p w:rsidR="00853CB8" w:rsidRDefault="00853CB8" w:rsidP="00853CB8">
      <w:pPr>
        <w:pStyle w:val="a0"/>
      </w:pPr>
      <w:r>
        <w:rPr>
          <w:rFonts w:hint="eastAsia"/>
        </w:rPr>
        <w:t>新目录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表示将旧文件移动到新目录中，文件名不变。</w:t>
      </w:r>
    </w:p>
    <w:p w:rsidR="00853CB8" w:rsidRDefault="00853CB8" w:rsidP="00853CB8">
      <w:pPr>
        <w:pStyle w:val="a0"/>
      </w:pPr>
      <w:r>
        <w:rPr>
          <w:noProof/>
        </w:rPr>
        <w:drawing>
          <wp:inline distT="0" distB="0" distL="0" distR="0" wp14:anchorId="7912E7E5" wp14:editId="34CC4D80">
            <wp:extent cx="5278120" cy="1141730"/>
            <wp:effectExtent l="0" t="0" r="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35" w:rsidRDefault="00125535" w:rsidP="00853CB8">
      <w:pPr>
        <w:pStyle w:val="a0"/>
      </w:pPr>
    </w:p>
    <w:p w:rsidR="00125535" w:rsidRDefault="00125535" w:rsidP="00853CB8">
      <w:pPr>
        <w:pStyle w:val="a0"/>
      </w:pPr>
    </w:p>
    <w:p w:rsidR="00125535" w:rsidRDefault="00125535" w:rsidP="00125535">
      <w:pPr>
        <w:pStyle w:val="3"/>
      </w:pPr>
      <w:bookmarkStart w:id="69" w:name="_Toc534637888"/>
      <w:r>
        <w:rPr>
          <w:rFonts w:hint="eastAsia"/>
        </w:rPr>
        <w:t>m</w:t>
      </w:r>
      <w:r>
        <w:t xml:space="preserve">v </w:t>
      </w:r>
      <w:r>
        <w:rPr>
          <w:rFonts w:hint="eastAsia"/>
        </w:rPr>
        <w:t>旧文件地址列表</w:t>
      </w:r>
      <w:r>
        <w:rPr>
          <w:rFonts w:hint="eastAsia"/>
        </w:rPr>
        <w:t xml:space="preserve"> </w:t>
      </w:r>
      <w:r>
        <w:rPr>
          <w:rFonts w:hint="eastAsia"/>
        </w:rPr>
        <w:t>新目录，一次性将多个文件移动到指定目录</w:t>
      </w:r>
      <w:bookmarkEnd w:id="69"/>
    </w:p>
    <w:p w:rsidR="00125535" w:rsidRDefault="00125535" w:rsidP="00853CB8">
      <w:pPr>
        <w:pStyle w:val="a0"/>
      </w:pPr>
      <w:r>
        <w:rPr>
          <w:noProof/>
        </w:rPr>
        <w:drawing>
          <wp:inline distT="0" distB="0" distL="0" distR="0" wp14:anchorId="36399B38" wp14:editId="769F78C7">
            <wp:extent cx="5278120" cy="2240915"/>
            <wp:effectExtent l="0" t="0" r="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A42" w:rsidRDefault="00977A9F" w:rsidP="00853CB8">
      <w:pPr>
        <w:pStyle w:val="a0"/>
      </w:pPr>
      <w:r>
        <w:rPr>
          <w:rFonts w:hint="eastAsia"/>
        </w:rPr>
        <w:t>一次只能移动到一个目标位置。</w:t>
      </w:r>
    </w:p>
    <w:p w:rsidR="00AA2648" w:rsidRDefault="00AA2648" w:rsidP="00853CB8">
      <w:pPr>
        <w:pStyle w:val="a0"/>
      </w:pPr>
    </w:p>
    <w:p w:rsidR="00AA2648" w:rsidRDefault="00AA2648" w:rsidP="00853CB8">
      <w:pPr>
        <w:pStyle w:val="a0"/>
      </w:pPr>
      <w:r>
        <w:rPr>
          <w:rFonts w:hint="eastAsia"/>
        </w:rPr>
        <w:t>再都移动回来：</w:t>
      </w:r>
    </w:p>
    <w:p w:rsidR="00AA2648" w:rsidRDefault="00AA2648" w:rsidP="00853CB8">
      <w:pPr>
        <w:pStyle w:val="a0"/>
      </w:pPr>
      <w:r>
        <w:rPr>
          <w:noProof/>
        </w:rPr>
        <w:drawing>
          <wp:inline distT="0" distB="0" distL="0" distR="0" wp14:anchorId="70A3A775" wp14:editId="57B160CA">
            <wp:extent cx="5278120" cy="58102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A42" w:rsidRDefault="006F1A42" w:rsidP="00853CB8">
      <w:pPr>
        <w:pStyle w:val="a0"/>
      </w:pPr>
    </w:p>
    <w:p w:rsidR="006F1A42" w:rsidRDefault="006F1A42" w:rsidP="006F1A42">
      <w:pPr>
        <w:pStyle w:val="3"/>
      </w:pPr>
      <w:bookmarkStart w:id="70" w:name="_Toc534637889"/>
      <w:r>
        <w:rPr>
          <w:rFonts w:hint="eastAsia"/>
        </w:rPr>
        <w:lastRenderedPageBreak/>
        <w:t>mv</w:t>
      </w:r>
      <w:r>
        <w:t xml:space="preserve"> --help</w:t>
      </w:r>
      <w:r w:rsidR="00A33A1E">
        <w:t xml:space="preserve">, </w:t>
      </w:r>
      <w:r w:rsidR="00A33A1E">
        <w:rPr>
          <w:rFonts w:hint="eastAsia"/>
        </w:rPr>
        <w:t>得到帮助信息</w:t>
      </w:r>
      <w:bookmarkEnd w:id="70"/>
    </w:p>
    <w:p w:rsidR="005F5774" w:rsidRDefault="005F5774" w:rsidP="005F5774">
      <w:pPr>
        <w:pStyle w:val="a0"/>
      </w:pPr>
    </w:p>
    <w:p w:rsidR="00720115" w:rsidRDefault="005F5774" w:rsidP="00720115">
      <w:pPr>
        <w:pStyle w:val="2"/>
      </w:pPr>
      <w:bookmarkStart w:id="71" w:name="_Toc534637890"/>
      <w:r>
        <w:rPr>
          <w:rFonts w:hint="eastAsia"/>
        </w:rPr>
        <w:t>cp</w:t>
      </w:r>
      <w:r w:rsidR="00720115">
        <w:rPr>
          <w:rFonts w:hint="eastAsia"/>
        </w:rPr>
        <w:t>，拷贝文件或目录</w:t>
      </w:r>
      <w:bookmarkEnd w:id="71"/>
    </w:p>
    <w:p w:rsidR="00720115" w:rsidRDefault="00720115" w:rsidP="00720115">
      <w:pPr>
        <w:pStyle w:val="a0"/>
      </w:pPr>
      <w:r>
        <w:rPr>
          <w:rFonts w:hint="eastAsia"/>
        </w:rPr>
        <w:t>c</w:t>
      </w:r>
      <w:r>
        <w:t>opy</w:t>
      </w:r>
      <w:r w:rsidR="002A518C">
        <w:rPr>
          <w:rFonts w:hint="eastAsia"/>
        </w:rPr>
        <w:t>，复制粘贴</w:t>
      </w:r>
    </w:p>
    <w:p w:rsidR="007E1882" w:rsidRDefault="007E1882" w:rsidP="00720115">
      <w:pPr>
        <w:pStyle w:val="a0"/>
      </w:pPr>
    </w:p>
    <w:p w:rsidR="007E1882" w:rsidRDefault="007E1882" w:rsidP="001D1895">
      <w:pPr>
        <w:pStyle w:val="3"/>
      </w:pPr>
      <w:bookmarkStart w:id="72" w:name="_Toc534637891"/>
      <w:r>
        <w:rPr>
          <w:rFonts w:hint="eastAsia"/>
        </w:rPr>
        <w:t>c</w:t>
      </w:r>
      <w:r>
        <w:t xml:space="preserve">p </w:t>
      </w:r>
      <w:r w:rsidR="00E953B0">
        <w:rPr>
          <w:rFonts w:hint="eastAsia"/>
        </w:rPr>
        <w:t>源文件</w:t>
      </w:r>
      <w:r w:rsidR="00E953B0">
        <w:rPr>
          <w:rFonts w:hint="eastAsia"/>
        </w:rPr>
        <w:t xml:space="preserve"> </w:t>
      </w:r>
      <w:r w:rsidR="00E953B0">
        <w:rPr>
          <w:rFonts w:hint="eastAsia"/>
        </w:rPr>
        <w:t>目标文件，复制文件</w:t>
      </w:r>
      <w:bookmarkEnd w:id="72"/>
    </w:p>
    <w:p w:rsidR="00720115" w:rsidRDefault="00720115" w:rsidP="00720115">
      <w:pPr>
        <w:pStyle w:val="a0"/>
      </w:pPr>
      <w:r>
        <w:rPr>
          <w:noProof/>
        </w:rPr>
        <w:drawing>
          <wp:inline distT="0" distB="0" distL="0" distR="0" wp14:anchorId="53777A41" wp14:editId="5EB20D27">
            <wp:extent cx="5278120" cy="12045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3B0" w:rsidRDefault="00E953B0" w:rsidP="00720115">
      <w:pPr>
        <w:pStyle w:val="a0"/>
      </w:pPr>
    </w:p>
    <w:p w:rsidR="00E953B0" w:rsidRDefault="00E953B0" w:rsidP="001D1895">
      <w:pPr>
        <w:pStyle w:val="3"/>
      </w:pPr>
      <w:bookmarkStart w:id="73" w:name="_Toc534637892"/>
      <w:r>
        <w:rPr>
          <w:rFonts w:hint="eastAsia"/>
        </w:rPr>
        <w:t>cp</w:t>
      </w:r>
      <w:r>
        <w:t xml:space="preserve"> -r </w:t>
      </w:r>
      <w:r>
        <w:rPr>
          <w:rFonts w:hint="eastAsia"/>
        </w:rPr>
        <w:t>原目录</w:t>
      </w:r>
      <w:r>
        <w:rPr>
          <w:rFonts w:hint="eastAsia"/>
        </w:rPr>
        <w:t xml:space="preserve"> </w:t>
      </w:r>
      <w:r>
        <w:rPr>
          <w:rFonts w:hint="eastAsia"/>
        </w:rPr>
        <w:t>目标目录，复制目录</w:t>
      </w:r>
      <w:bookmarkEnd w:id="73"/>
    </w:p>
    <w:p w:rsidR="00652DFD" w:rsidRPr="00652DFD" w:rsidRDefault="00652DFD" w:rsidP="00652DFD">
      <w:pPr>
        <w:pStyle w:val="a0"/>
      </w:pPr>
      <w:r>
        <w:rPr>
          <w:rFonts w:hint="eastAsia"/>
        </w:rPr>
        <w:t>r</w:t>
      </w:r>
      <w:r>
        <w:rPr>
          <w:rFonts w:hint="eastAsia"/>
        </w:rPr>
        <w:t>递归复制</w:t>
      </w:r>
      <w:r>
        <w:rPr>
          <w:rFonts w:hint="eastAsia"/>
        </w:rPr>
        <w:t>recur</w:t>
      </w:r>
      <w:r>
        <w:t>sive</w:t>
      </w:r>
    </w:p>
    <w:p w:rsidR="00A125CF" w:rsidRDefault="00A125CF" w:rsidP="00A125CF">
      <w:pPr>
        <w:pStyle w:val="a0"/>
      </w:pPr>
      <w:r>
        <w:rPr>
          <w:noProof/>
        </w:rPr>
        <w:drawing>
          <wp:inline distT="0" distB="0" distL="0" distR="0" wp14:anchorId="7F481BC9" wp14:editId="7748A0C4">
            <wp:extent cx="5278120" cy="1139190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D3" w:rsidRDefault="00D770D3" w:rsidP="00A125CF">
      <w:pPr>
        <w:pStyle w:val="a0"/>
      </w:pPr>
    </w:p>
    <w:p w:rsidR="00D770D3" w:rsidRDefault="00D770D3" w:rsidP="001D1895">
      <w:pPr>
        <w:pStyle w:val="3"/>
      </w:pPr>
      <w:bookmarkStart w:id="74" w:name="_Toc534637893"/>
      <w:r>
        <w:rPr>
          <w:rFonts w:hint="eastAsia"/>
        </w:rPr>
        <w:t>cp</w:t>
      </w:r>
      <w:r>
        <w:t xml:space="preserve"> </w:t>
      </w:r>
      <w:r>
        <w:rPr>
          <w:rFonts w:hint="eastAsia"/>
        </w:rPr>
        <w:t>原文件</w:t>
      </w:r>
      <w:r>
        <w:rPr>
          <w:rFonts w:hint="eastAsia"/>
        </w:rPr>
        <w:t xml:space="preserve"> </w:t>
      </w:r>
      <w:r>
        <w:rPr>
          <w:rFonts w:hint="eastAsia"/>
        </w:rPr>
        <w:t>目标目录</w:t>
      </w:r>
      <w:r>
        <w:rPr>
          <w:rFonts w:hint="eastAsia"/>
        </w:rPr>
        <w:t>/</w:t>
      </w:r>
      <w:bookmarkEnd w:id="74"/>
    </w:p>
    <w:p w:rsidR="00890170" w:rsidRPr="00890170" w:rsidRDefault="00890170" w:rsidP="00890170">
      <w:pPr>
        <w:pStyle w:val="a0"/>
      </w:pPr>
      <w:r>
        <w:rPr>
          <w:rFonts w:hint="eastAsia"/>
        </w:rPr>
        <w:t>复制到某个目录中去</w:t>
      </w:r>
    </w:p>
    <w:p w:rsidR="00890170" w:rsidRDefault="00890170" w:rsidP="00890170">
      <w:pPr>
        <w:pStyle w:val="a0"/>
      </w:pPr>
      <w:r>
        <w:rPr>
          <w:rFonts w:hint="eastAsia"/>
        </w:rPr>
        <w:t>表将原文件复制到目标目录下，以原文件名为新文件名。</w:t>
      </w:r>
    </w:p>
    <w:p w:rsidR="00890170" w:rsidRDefault="00890170" w:rsidP="00890170">
      <w:pPr>
        <w:pStyle w:val="a0"/>
      </w:pPr>
      <w:r>
        <w:rPr>
          <w:noProof/>
        </w:rPr>
        <w:drawing>
          <wp:inline distT="0" distB="0" distL="0" distR="0" wp14:anchorId="290EEB84" wp14:editId="1942F52E">
            <wp:extent cx="4619625" cy="94297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2F" w:rsidRDefault="000A2A2F" w:rsidP="00890170">
      <w:pPr>
        <w:pStyle w:val="a0"/>
      </w:pPr>
    </w:p>
    <w:p w:rsidR="000A2A2F" w:rsidRDefault="000A2A2F" w:rsidP="001D1895">
      <w:pPr>
        <w:pStyle w:val="3"/>
      </w:pPr>
      <w:bookmarkStart w:id="75" w:name="_Toc534637894"/>
      <w:r>
        <w:rPr>
          <w:rFonts w:hint="eastAsia"/>
        </w:rPr>
        <w:t>原文件可以升级为原文件列表</w:t>
      </w:r>
      <w:bookmarkEnd w:id="75"/>
    </w:p>
    <w:p w:rsidR="000A2A2F" w:rsidRDefault="000A2A2F" w:rsidP="00890170">
      <w:pPr>
        <w:pStyle w:val="a0"/>
      </w:pPr>
      <w:r>
        <w:rPr>
          <w:noProof/>
        </w:rPr>
        <w:drawing>
          <wp:inline distT="0" distB="0" distL="0" distR="0" wp14:anchorId="27652B4D" wp14:editId="1D7C1886">
            <wp:extent cx="5278120" cy="1098550"/>
            <wp:effectExtent l="0" t="0" r="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93" w:rsidRDefault="00C80293" w:rsidP="00890170">
      <w:pPr>
        <w:pStyle w:val="a0"/>
      </w:pPr>
    </w:p>
    <w:p w:rsidR="00C80293" w:rsidRDefault="00FE53B5" w:rsidP="00FE53B5">
      <w:pPr>
        <w:pStyle w:val="2"/>
      </w:pPr>
      <w:bookmarkStart w:id="76" w:name="_Toc534637895"/>
      <w:r>
        <w:rPr>
          <w:rFonts w:hint="eastAsia"/>
        </w:rPr>
        <w:t>cat</w:t>
      </w:r>
      <w:r>
        <w:rPr>
          <w:rFonts w:hint="eastAsia"/>
        </w:rPr>
        <w:t>，输出文件内容</w:t>
      </w:r>
      <w:bookmarkEnd w:id="76"/>
    </w:p>
    <w:p w:rsidR="00FE53B5" w:rsidRDefault="00A04BA1" w:rsidP="00FE53B5">
      <w:pPr>
        <w:pStyle w:val="a0"/>
      </w:pPr>
      <w:r>
        <w:rPr>
          <w:rFonts w:hint="eastAsia"/>
        </w:rPr>
        <w:t>一次性输出全部的文件内容</w:t>
      </w:r>
    </w:p>
    <w:p w:rsidR="00A04BA1" w:rsidRDefault="00A04BA1" w:rsidP="00FE53B5">
      <w:pPr>
        <w:pStyle w:val="a0"/>
      </w:pPr>
      <w:r>
        <w:rPr>
          <w:noProof/>
        </w:rPr>
        <w:drawing>
          <wp:inline distT="0" distB="0" distL="0" distR="0" wp14:anchorId="300EAE3F" wp14:editId="2A41E2A5">
            <wp:extent cx="5278120" cy="1750060"/>
            <wp:effectExtent l="0" t="0" r="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FC" w:rsidRDefault="001704FC" w:rsidP="00FE53B5">
      <w:pPr>
        <w:pStyle w:val="a0"/>
      </w:pPr>
    </w:p>
    <w:p w:rsidR="001704FC" w:rsidRDefault="001704FC" w:rsidP="00FE53B5">
      <w:pPr>
        <w:pStyle w:val="a0"/>
      </w:pPr>
    </w:p>
    <w:p w:rsidR="00E93842" w:rsidRDefault="00E93842" w:rsidP="00E93842">
      <w:pPr>
        <w:pStyle w:val="2"/>
      </w:pPr>
      <w:bookmarkStart w:id="77" w:name="_Toc534637896"/>
      <w:r>
        <w:rPr>
          <w:rFonts w:hint="eastAsia"/>
        </w:rPr>
        <w:t>tac</w:t>
      </w:r>
      <w:r>
        <w:rPr>
          <w:rFonts w:hint="eastAsia"/>
        </w:rPr>
        <w:t>，倒序显示文件内容</w:t>
      </w:r>
      <w:bookmarkEnd w:id="77"/>
    </w:p>
    <w:p w:rsidR="00452D64" w:rsidRPr="00452D64" w:rsidRDefault="00452D64" w:rsidP="00452D64">
      <w:pPr>
        <w:pStyle w:val="a0"/>
      </w:pPr>
      <w:r>
        <w:rPr>
          <w:rFonts w:hint="eastAsia"/>
        </w:rPr>
        <w:t>t</w:t>
      </w:r>
      <w:r>
        <w:t xml:space="preserve">ac </w:t>
      </w:r>
      <w:r>
        <w:rPr>
          <w:rFonts w:hint="eastAsia"/>
        </w:rPr>
        <w:t>就是倒序</w:t>
      </w:r>
      <w:r>
        <w:rPr>
          <w:rFonts w:hint="eastAsia"/>
        </w:rPr>
        <w:t xml:space="preserve"> cat</w:t>
      </w:r>
      <w:r>
        <w:rPr>
          <w:rFonts w:hint="eastAsia"/>
        </w:rPr>
        <w:t>。</w:t>
      </w:r>
    </w:p>
    <w:p w:rsidR="00E93842" w:rsidRPr="00E93842" w:rsidRDefault="00E93842" w:rsidP="00E93842">
      <w:pPr>
        <w:pStyle w:val="a0"/>
      </w:pPr>
      <w:r>
        <w:rPr>
          <w:noProof/>
        </w:rPr>
        <w:lastRenderedPageBreak/>
        <w:drawing>
          <wp:inline distT="0" distB="0" distL="0" distR="0" wp14:anchorId="2A476199" wp14:editId="6DD14EDE">
            <wp:extent cx="5278120" cy="2912110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11" w:rsidRDefault="001704FC" w:rsidP="00B17C11">
      <w:pPr>
        <w:pStyle w:val="2"/>
      </w:pPr>
      <w:bookmarkStart w:id="78" w:name="_Toc534637897"/>
      <w:r>
        <w:t>head</w:t>
      </w:r>
      <w:r w:rsidR="00B17C11">
        <w:rPr>
          <w:rFonts w:hint="eastAsia"/>
        </w:rPr>
        <w:t>，显示前</w:t>
      </w:r>
      <w:r w:rsidR="00B17C11">
        <w:rPr>
          <w:rFonts w:hint="eastAsia"/>
        </w:rPr>
        <w:t>N</w:t>
      </w:r>
      <w:r w:rsidR="00B17C11">
        <w:rPr>
          <w:rFonts w:hint="eastAsia"/>
        </w:rPr>
        <w:t>行内容</w:t>
      </w:r>
      <w:bookmarkEnd w:id="78"/>
    </w:p>
    <w:p w:rsidR="00B17C11" w:rsidRPr="00B17C11" w:rsidRDefault="00B17C11" w:rsidP="00B17C11">
      <w:pPr>
        <w:pStyle w:val="a0"/>
      </w:pPr>
      <w:r>
        <w:rPr>
          <w:noProof/>
        </w:rPr>
        <w:drawing>
          <wp:inline distT="0" distB="0" distL="0" distR="0" wp14:anchorId="1013C7BB" wp14:editId="3B410709">
            <wp:extent cx="5278120" cy="1828165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0C" w:rsidRDefault="005B4B05" w:rsidP="0081200C">
      <w:pPr>
        <w:pStyle w:val="a0"/>
        <w:rPr>
          <w:b/>
        </w:rPr>
      </w:pPr>
      <w:r>
        <w:rPr>
          <w:rFonts w:hint="eastAsia"/>
          <w:b/>
        </w:rPr>
        <w:t>N</w:t>
      </w:r>
      <w:r>
        <w:rPr>
          <w:rFonts w:hint="eastAsia"/>
          <w:b/>
        </w:rPr>
        <w:t>默认是</w:t>
      </w:r>
      <w:r>
        <w:rPr>
          <w:rFonts w:hint="eastAsia"/>
          <w:b/>
        </w:rPr>
        <w:t>1</w:t>
      </w:r>
      <w:r>
        <w:rPr>
          <w:b/>
        </w:rPr>
        <w:t>0</w:t>
      </w:r>
    </w:p>
    <w:p w:rsidR="00600582" w:rsidRDefault="00600582" w:rsidP="0081200C">
      <w:pPr>
        <w:pStyle w:val="a0"/>
      </w:pPr>
      <w:r>
        <w:rPr>
          <w:rFonts w:hint="eastAsia"/>
          <w:b/>
        </w:rPr>
        <w:t>-</w:t>
      </w:r>
      <w:r>
        <w:rPr>
          <w:b/>
        </w:rPr>
        <w:t xml:space="preserve">n </w:t>
      </w:r>
      <w:r>
        <w:rPr>
          <w:rFonts w:hint="eastAsia"/>
          <w:b/>
        </w:rPr>
        <w:t>选项</w:t>
      </w:r>
      <w:r>
        <w:rPr>
          <w:rFonts w:hint="eastAsia"/>
        </w:rPr>
        <w:t>设置显示的行数</w:t>
      </w:r>
    </w:p>
    <w:p w:rsidR="00600582" w:rsidRPr="00600582" w:rsidRDefault="00600582" w:rsidP="0081200C">
      <w:pPr>
        <w:pStyle w:val="a0"/>
      </w:pPr>
      <w:r>
        <w:rPr>
          <w:noProof/>
        </w:rPr>
        <w:drawing>
          <wp:inline distT="0" distB="0" distL="0" distR="0" wp14:anchorId="2A079B4D" wp14:editId="1659EAE9">
            <wp:extent cx="5278120" cy="105346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FC" w:rsidRDefault="001704FC" w:rsidP="001704FC">
      <w:pPr>
        <w:pStyle w:val="2"/>
      </w:pPr>
      <w:bookmarkStart w:id="79" w:name="_Toc534637898"/>
      <w:r>
        <w:rPr>
          <w:rFonts w:hint="eastAsia"/>
        </w:rPr>
        <w:lastRenderedPageBreak/>
        <w:t>t</w:t>
      </w:r>
      <w:r>
        <w:t>ail</w:t>
      </w:r>
      <w:r w:rsidR="005B4B05">
        <w:rPr>
          <w:rFonts w:hint="eastAsia"/>
        </w:rPr>
        <w:t>，显示后</w:t>
      </w:r>
      <w:r w:rsidR="005B4B05">
        <w:rPr>
          <w:rFonts w:hint="eastAsia"/>
        </w:rPr>
        <w:t>N</w:t>
      </w:r>
      <w:r w:rsidR="005B4B05">
        <w:rPr>
          <w:rFonts w:hint="eastAsia"/>
        </w:rPr>
        <w:t>行内容</w:t>
      </w:r>
      <w:bookmarkEnd w:id="79"/>
    </w:p>
    <w:p w:rsidR="005B4B05" w:rsidRDefault="005B4B05" w:rsidP="005B4B05">
      <w:pPr>
        <w:pStyle w:val="a0"/>
      </w:pPr>
      <w:r>
        <w:rPr>
          <w:noProof/>
        </w:rPr>
        <w:drawing>
          <wp:inline distT="0" distB="0" distL="0" distR="0" wp14:anchorId="34FACFA4" wp14:editId="3B3D0241">
            <wp:extent cx="5278120" cy="217424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B05" w:rsidRDefault="005B4B05" w:rsidP="005B4B05">
      <w:pPr>
        <w:pStyle w:val="a0"/>
      </w:pPr>
      <w:r>
        <w:rPr>
          <w:rFonts w:hint="eastAsia"/>
        </w:rPr>
        <w:t>N</w:t>
      </w:r>
      <w:r>
        <w:rPr>
          <w:rFonts w:hint="eastAsia"/>
        </w:rPr>
        <w:t>默认为</w:t>
      </w:r>
      <w:r>
        <w:rPr>
          <w:rFonts w:hint="eastAsia"/>
        </w:rPr>
        <w:t>1</w:t>
      </w:r>
      <w:r>
        <w:t>0</w:t>
      </w:r>
    </w:p>
    <w:p w:rsidR="00600582" w:rsidRDefault="00600582" w:rsidP="005B4B05">
      <w:pPr>
        <w:pStyle w:val="a0"/>
      </w:pPr>
    </w:p>
    <w:p w:rsidR="00600582" w:rsidRDefault="00600582" w:rsidP="00600582">
      <w:pPr>
        <w:pStyle w:val="a0"/>
      </w:pPr>
      <w:r>
        <w:rPr>
          <w:rFonts w:hint="eastAsia"/>
          <w:b/>
        </w:rPr>
        <w:t>-</w:t>
      </w:r>
      <w:r>
        <w:rPr>
          <w:b/>
        </w:rPr>
        <w:t xml:space="preserve">n </w:t>
      </w:r>
      <w:r>
        <w:rPr>
          <w:rFonts w:hint="eastAsia"/>
          <w:b/>
        </w:rPr>
        <w:t>选项</w:t>
      </w:r>
      <w:r>
        <w:rPr>
          <w:rFonts w:hint="eastAsia"/>
        </w:rPr>
        <w:t>设置显示的行数</w:t>
      </w:r>
    </w:p>
    <w:p w:rsidR="00600582" w:rsidRDefault="00600582" w:rsidP="005B4B05">
      <w:pPr>
        <w:pStyle w:val="a0"/>
      </w:pPr>
      <w:r>
        <w:rPr>
          <w:noProof/>
        </w:rPr>
        <w:drawing>
          <wp:inline distT="0" distB="0" distL="0" distR="0" wp14:anchorId="1AA5D201" wp14:editId="3CFA71D7">
            <wp:extent cx="5278120" cy="118173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5D" w:rsidRDefault="0014155D" w:rsidP="005B4B05">
      <w:pPr>
        <w:pStyle w:val="a0"/>
      </w:pPr>
    </w:p>
    <w:p w:rsidR="0014155D" w:rsidRDefault="0014155D" w:rsidP="005B4B05">
      <w:pPr>
        <w:pStyle w:val="a0"/>
      </w:pPr>
    </w:p>
    <w:p w:rsidR="0014155D" w:rsidRDefault="0014155D" w:rsidP="0014155D">
      <w:pPr>
        <w:pStyle w:val="2"/>
      </w:pPr>
      <w:bookmarkStart w:id="80" w:name="_Toc534637899"/>
      <w:r>
        <w:rPr>
          <w:rFonts w:hint="eastAsia"/>
        </w:rPr>
        <w:t>more</w:t>
      </w:r>
      <w:r w:rsidR="003F6A00">
        <w:rPr>
          <w:rFonts w:hint="eastAsia"/>
        </w:rPr>
        <w:t>，分页查看</w:t>
      </w:r>
      <w:bookmarkEnd w:id="80"/>
    </w:p>
    <w:p w:rsidR="0021335C" w:rsidRDefault="0021335C" w:rsidP="0021335C">
      <w:pPr>
        <w:pStyle w:val="a0"/>
      </w:pP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文件</w:t>
      </w:r>
    </w:p>
    <w:p w:rsidR="0021335C" w:rsidRDefault="0021335C" w:rsidP="0021335C">
      <w:pPr>
        <w:pStyle w:val="a0"/>
      </w:pPr>
      <w:r>
        <w:rPr>
          <w:rFonts w:hint="eastAsia"/>
        </w:rPr>
        <w:t>需要使用</w:t>
      </w:r>
      <w:r>
        <w:rPr>
          <w:rFonts w:hint="eastAsia"/>
        </w:rPr>
        <w:t xml:space="preserve"> </w:t>
      </w:r>
    </w:p>
    <w:p w:rsidR="0021335C" w:rsidRDefault="0021335C" w:rsidP="0021335C">
      <w:pPr>
        <w:pStyle w:val="a0"/>
      </w:pPr>
      <w:r>
        <w:rPr>
          <w:rFonts w:hint="eastAsia"/>
        </w:rPr>
        <w:t>回车，下一行</w:t>
      </w:r>
    </w:p>
    <w:p w:rsidR="0021335C" w:rsidRDefault="0021335C" w:rsidP="0021335C">
      <w:pPr>
        <w:pStyle w:val="a0"/>
      </w:pPr>
      <w:r>
        <w:rPr>
          <w:rFonts w:hint="eastAsia"/>
        </w:rPr>
        <w:t>空格，下一页，也可以使用</w:t>
      </w:r>
      <w:r>
        <w:rPr>
          <w:rFonts w:hint="eastAsia"/>
        </w:rPr>
        <w:t>Ctrl</w:t>
      </w:r>
      <w:r>
        <w:t>+F</w:t>
      </w:r>
    </w:p>
    <w:p w:rsidR="0021335C" w:rsidRDefault="0021335C" w:rsidP="0021335C">
      <w:pPr>
        <w:pStyle w:val="a0"/>
      </w:pPr>
      <w:r>
        <w:rPr>
          <w:rFonts w:hint="eastAsia"/>
        </w:rPr>
        <w:t>C</w:t>
      </w:r>
      <w:r>
        <w:t>trl</w:t>
      </w:r>
      <w:r>
        <w:rPr>
          <w:rFonts w:hint="eastAsia"/>
        </w:rPr>
        <w:t>+B</w:t>
      </w:r>
      <w:r>
        <w:rPr>
          <w:rFonts w:hint="eastAsia"/>
        </w:rPr>
        <w:t>，上一页</w:t>
      </w:r>
    </w:p>
    <w:p w:rsidR="0021335C" w:rsidRDefault="0021335C" w:rsidP="0021335C">
      <w:pPr>
        <w:pStyle w:val="a0"/>
      </w:pPr>
      <w:r>
        <w:rPr>
          <w:rFonts w:hint="eastAsia"/>
        </w:rPr>
        <w:t>q</w:t>
      </w:r>
      <w:r>
        <w:rPr>
          <w:rFonts w:hint="eastAsia"/>
        </w:rPr>
        <w:t>，退出</w:t>
      </w:r>
      <w:r>
        <w:rPr>
          <w:rFonts w:hint="eastAsia"/>
        </w:rPr>
        <w:t>more</w:t>
      </w:r>
    </w:p>
    <w:p w:rsidR="00AD0124" w:rsidRDefault="00AD0124" w:rsidP="00EF6968">
      <w:pPr>
        <w:pStyle w:val="a0"/>
        <w:ind w:firstLine="0"/>
      </w:pPr>
    </w:p>
    <w:p w:rsidR="00AD0124" w:rsidRDefault="00AD0124" w:rsidP="0021335C">
      <w:pPr>
        <w:pStyle w:val="a0"/>
      </w:pPr>
      <w:r>
        <w:rPr>
          <w:noProof/>
        </w:rPr>
        <w:lastRenderedPageBreak/>
        <w:drawing>
          <wp:inline distT="0" distB="0" distL="0" distR="0" wp14:anchorId="745EACFE" wp14:editId="0E888387">
            <wp:extent cx="5278120" cy="1864995"/>
            <wp:effectExtent l="0" t="0" r="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E68" w:rsidRDefault="002D5E68" w:rsidP="0021335C">
      <w:pPr>
        <w:pStyle w:val="a0"/>
      </w:pPr>
    </w:p>
    <w:p w:rsidR="002D5E68" w:rsidRDefault="00D7401B" w:rsidP="00D7401B">
      <w:pPr>
        <w:pStyle w:val="2"/>
      </w:pPr>
      <w:bookmarkStart w:id="81" w:name="_Toc534637900"/>
      <w:r>
        <w:rPr>
          <w:rFonts w:hint="eastAsia"/>
        </w:rPr>
        <w:t>touch</w:t>
      </w:r>
      <w:r>
        <w:rPr>
          <w:rFonts w:hint="eastAsia"/>
        </w:rPr>
        <w:t>，创建文件</w:t>
      </w:r>
      <w:bookmarkEnd w:id="81"/>
    </w:p>
    <w:p w:rsidR="002D5E68" w:rsidRDefault="002D5E68" w:rsidP="002D5E68">
      <w:pPr>
        <w:pStyle w:val="2"/>
      </w:pPr>
      <w:bookmarkStart w:id="82" w:name="_Toc534637901"/>
      <w:r>
        <w:rPr>
          <w:rFonts w:hint="eastAsia"/>
        </w:rPr>
        <w:t>cp</w:t>
      </w:r>
      <w:r>
        <w:rPr>
          <w:rFonts w:hint="eastAsia"/>
        </w:rPr>
        <w:t>，</w:t>
      </w:r>
      <w:r>
        <w:t>mv</w:t>
      </w:r>
      <w:r>
        <w:rPr>
          <w:rFonts w:hint="eastAsia"/>
        </w:rPr>
        <w:t>，</w:t>
      </w:r>
      <w:r>
        <w:t>rm</w:t>
      </w:r>
      <w:r>
        <w:rPr>
          <w:rFonts w:hint="eastAsia"/>
        </w:rPr>
        <w:t>文件的</w:t>
      </w:r>
      <w:r w:rsidR="00F56A05">
        <w:rPr>
          <w:rFonts w:hint="eastAsia"/>
        </w:rPr>
        <w:t>复制，移动，删除</w:t>
      </w:r>
      <w:bookmarkEnd w:id="82"/>
    </w:p>
    <w:p w:rsidR="00B82485" w:rsidRDefault="00B82485" w:rsidP="00B82485">
      <w:pPr>
        <w:pStyle w:val="a0"/>
      </w:pPr>
    </w:p>
    <w:p w:rsidR="00D7401B" w:rsidRDefault="00D7401B" w:rsidP="00B82485">
      <w:pPr>
        <w:pStyle w:val="a0"/>
      </w:pPr>
    </w:p>
    <w:p w:rsidR="00D7401B" w:rsidRDefault="00D7401B" w:rsidP="00B82485">
      <w:pPr>
        <w:pStyle w:val="a0"/>
      </w:pPr>
    </w:p>
    <w:p w:rsidR="00E57ABB" w:rsidRDefault="00E57ABB" w:rsidP="00E57ABB">
      <w:pPr>
        <w:pStyle w:val="2"/>
      </w:pPr>
      <w:bookmarkStart w:id="83" w:name="_Toc534637902"/>
      <w:r>
        <w:rPr>
          <w:rFonts w:hint="eastAsia"/>
        </w:rPr>
        <w:t>典型目录功能</w:t>
      </w:r>
      <w:bookmarkEnd w:id="83"/>
    </w:p>
    <w:p w:rsidR="007F33A7" w:rsidRDefault="007F33A7" w:rsidP="007F33A7">
      <w:pPr>
        <w:pStyle w:val="a0"/>
      </w:pPr>
      <w:r>
        <w:rPr>
          <w:rFonts w:hint="eastAsia"/>
        </w:rPr>
        <w:t>/</w:t>
      </w:r>
    </w:p>
    <w:p w:rsidR="007F33A7" w:rsidRDefault="007F33A7" w:rsidP="007F33A7">
      <w:pPr>
        <w:pStyle w:val="a0"/>
      </w:pPr>
      <w:r>
        <w:rPr>
          <w:rFonts w:hint="eastAsia"/>
        </w:rPr>
        <w:t>/</w:t>
      </w:r>
      <w:r>
        <w:t>home</w:t>
      </w:r>
      <w:r>
        <w:rPr>
          <w:rFonts w:hint="eastAsia"/>
        </w:rPr>
        <w:t>，家目录</w:t>
      </w:r>
    </w:p>
    <w:p w:rsidR="007F33A7" w:rsidRDefault="007F33A7" w:rsidP="007F33A7">
      <w:pPr>
        <w:pStyle w:val="a0"/>
      </w:pPr>
      <w:r>
        <w:rPr>
          <w:rFonts w:hint="eastAsia"/>
        </w:rPr>
        <w:t>/</w:t>
      </w:r>
      <w:r>
        <w:t>usr</w:t>
      </w:r>
      <w:r>
        <w:rPr>
          <w:rFonts w:hint="eastAsia"/>
        </w:rPr>
        <w:t>，软件安装命令</w:t>
      </w:r>
    </w:p>
    <w:p w:rsidR="007F33A7" w:rsidRDefault="007F33A7" w:rsidP="007F33A7">
      <w:pPr>
        <w:pStyle w:val="a0"/>
      </w:pPr>
      <w:r>
        <w:rPr>
          <w:rFonts w:hint="eastAsia"/>
        </w:rPr>
        <w:t>/</w:t>
      </w:r>
      <w:r>
        <w:t>etc</w:t>
      </w:r>
      <w:r>
        <w:rPr>
          <w:rFonts w:hint="eastAsia"/>
        </w:rPr>
        <w:t>，</w:t>
      </w:r>
      <w:r w:rsidR="001553FB">
        <w:rPr>
          <w:rFonts w:hint="eastAsia"/>
        </w:rPr>
        <w:t>配置文件目录</w:t>
      </w:r>
    </w:p>
    <w:p w:rsidR="001553FB" w:rsidRDefault="001553FB" w:rsidP="007F33A7">
      <w:pPr>
        <w:pStyle w:val="a0"/>
      </w:pPr>
      <w:r>
        <w:rPr>
          <w:rFonts w:hint="eastAsia"/>
        </w:rPr>
        <w:t>/</w:t>
      </w:r>
      <w:r>
        <w:t>bin</w:t>
      </w:r>
      <w:r>
        <w:rPr>
          <w:rFonts w:hint="eastAsia"/>
        </w:rPr>
        <w:t>，核心的命令</w:t>
      </w:r>
    </w:p>
    <w:p w:rsidR="001553FB" w:rsidRDefault="001553FB" w:rsidP="007F33A7">
      <w:pPr>
        <w:pStyle w:val="a0"/>
      </w:pPr>
      <w:r>
        <w:rPr>
          <w:rFonts w:hint="eastAsia"/>
        </w:rPr>
        <w:t>/</w:t>
      </w:r>
      <w:r>
        <w:t xml:space="preserve">sbin, </w:t>
      </w:r>
      <w:r>
        <w:rPr>
          <w:rFonts w:hint="eastAsia"/>
        </w:rPr>
        <w:t>核心相对的于安全相关命令</w:t>
      </w:r>
    </w:p>
    <w:p w:rsidR="009A358B" w:rsidRDefault="009A358B" w:rsidP="007F33A7">
      <w:pPr>
        <w:pStyle w:val="a0"/>
      </w:pPr>
      <w:r>
        <w:rPr>
          <w:rFonts w:hint="eastAsia"/>
        </w:rPr>
        <w:t>/</w:t>
      </w:r>
      <w:r>
        <w:t>boot</w:t>
      </w:r>
      <w:r>
        <w:rPr>
          <w:rFonts w:hint="eastAsia"/>
        </w:rPr>
        <w:t>，启动程序</w:t>
      </w:r>
    </w:p>
    <w:p w:rsidR="009A358B" w:rsidRDefault="009A358B" w:rsidP="007F33A7">
      <w:pPr>
        <w:pStyle w:val="a0"/>
      </w:pPr>
      <w:r>
        <w:rPr>
          <w:rFonts w:hint="eastAsia"/>
        </w:rPr>
        <w:t>/</w:t>
      </w:r>
      <w:r>
        <w:t xml:space="preserve">dev, </w:t>
      </w:r>
      <w:r>
        <w:rPr>
          <w:rFonts w:hint="eastAsia"/>
        </w:rPr>
        <w:t>设备目录</w:t>
      </w:r>
    </w:p>
    <w:p w:rsidR="009A358B" w:rsidRDefault="009A358B" w:rsidP="007F33A7">
      <w:pPr>
        <w:pStyle w:val="a0"/>
      </w:pPr>
      <w:r>
        <w:rPr>
          <w:rFonts w:hint="eastAsia"/>
        </w:rPr>
        <w:t>/</w:t>
      </w:r>
      <w:r>
        <w:t>lib</w:t>
      </w:r>
      <w:r>
        <w:rPr>
          <w:rFonts w:hint="eastAsia"/>
        </w:rPr>
        <w:t>，核心依赖库</w:t>
      </w:r>
    </w:p>
    <w:p w:rsidR="009A358B" w:rsidRDefault="009A358B" w:rsidP="007F33A7">
      <w:pPr>
        <w:pStyle w:val="a0"/>
      </w:pPr>
      <w:r>
        <w:rPr>
          <w:rFonts w:hint="eastAsia"/>
        </w:rPr>
        <w:t>/</w:t>
      </w:r>
      <w:r>
        <w:t>lib64</w:t>
      </w:r>
      <w:r>
        <w:rPr>
          <w:rFonts w:hint="eastAsia"/>
        </w:rPr>
        <w:t>，核心依赖库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bit</w:t>
      </w:r>
    </w:p>
    <w:p w:rsidR="00160B05" w:rsidRDefault="00160B05" w:rsidP="007F33A7">
      <w:pPr>
        <w:pStyle w:val="a0"/>
      </w:pPr>
      <w:r>
        <w:rPr>
          <w:rFonts w:hint="eastAsia"/>
        </w:rPr>
        <w:t>/</w:t>
      </w:r>
      <w:r>
        <w:t>mnt</w:t>
      </w:r>
      <w:r>
        <w:rPr>
          <w:rFonts w:hint="eastAsia"/>
        </w:rPr>
        <w:t>，外部挂载目录。</w:t>
      </w:r>
      <w:r>
        <w:rPr>
          <w:rFonts w:hint="eastAsia"/>
        </w:rPr>
        <w:t>U</w:t>
      </w:r>
      <w:r>
        <w:rPr>
          <w:rFonts w:hint="eastAsia"/>
        </w:rPr>
        <w:t>盘，移动硬盘，挂载目录。</w:t>
      </w:r>
    </w:p>
    <w:p w:rsidR="005A73AE" w:rsidRDefault="005A73AE" w:rsidP="007F33A7">
      <w:pPr>
        <w:pStyle w:val="a0"/>
      </w:pPr>
      <w:r>
        <w:rPr>
          <w:rFonts w:hint="eastAsia"/>
        </w:rPr>
        <w:t>/</w:t>
      </w:r>
      <w:r>
        <w:t>proc</w:t>
      </w:r>
      <w:r>
        <w:rPr>
          <w:rFonts w:hint="eastAsia"/>
        </w:rPr>
        <w:t>，进程信息目录</w:t>
      </w:r>
    </w:p>
    <w:p w:rsidR="005A73AE" w:rsidRPr="007F33A7" w:rsidRDefault="005A73AE" w:rsidP="007F33A7">
      <w:pPr>
        <w:pStyle w:val="a0"/>
      </w:pPr>
      <w:r>
        <w:rPr>
          <w:rFonts w:hint="eastAsia"/>
        </w:rPr>
        <w:t>/</w:t>
      </w:r>
      <w:r>
        <w:t>var</w:t>
      </w:r>
      <w:r>
        <w:rPr>
          <w:rFonts w:hint="eastAsia"/>
        </w:rPr>
        <w:t>，可变的数据目录</w:t>
      </w:r>
    </w:p>
    <w:p w:rsidR="00B82485" w:rsidRDefault="00B82485" w:rsidP="00B82485">
      <w:pPr>
        <w:pStyle w:val="1"/>
      </w:pPr>
      <w:bookmarkStart w:id="84" w:name="_Toc534637903"/>
      <w:r>
        <w:rPr>
          <w:rFonts w:hint="eastAsia"/>
        </w:rPr>
        <w:lastRenderedPageBreak/>
        <w:t>vi/</w:t>
      </w:r>
      <w:r>
        <w:t>vim</w:t>
      </w:r>
      <w:bookmarkEnd w:id="84"/>
    </w:p>
    <w:p w:rsidR="009E2DE0" w:rsidRDefault="009E2DE0" w:rsidP="009E2DE0">
      <w:r>
        <w:rPr>
          <w:rFonts w:hint="eastAsia"/>
        </w:rPr>
        <w:t>l</w:t>
      </w:r>
      <w:r>
        <w:t>inux</w:t>
      </w:r>
      <w:r>
        <w:rPr>
          <w:rFonts w:hint="eastAsia"/>
        </w:rPr>
        <w:t>内置默认的文本编辑器。即使在最小化的安装中都可以使用</w:t>
      </w:r>
      <w:r>
        <w:rPr>
          <w:rFonts w:hint="eastAsia"/>
        </w:rPr>
        <w:t>vi</w:t>
      </w:r>
      <w:r>
        <w:rPr>
          <w:rFonts w:hint="eastAsia"/>
        </w:rPr>
        <w:t>。</w:t>
      </w:r>
    </w:p>
    <w:p w:rsidR="009E2DE0" w:rsidRDefault="009E2DE0" w:rsidP="009E2DE0">
      <w:r>
        <w:rPr>
          <w:rFonts w:hint="eastAsia"/>
        </w:rPr>
        <w:t>vi</w:t>
      </w:r>
      <w:r>
        <w:t>m</w:t>
      </w:r>
      <w:r>
        <w:rPr>
          <w:rFonts w:hint="eastAsia"/>
        </w:rPr>
        <w:t>是</w:t>
      </w:r>
      <w:r>
        <w:rPr>
          <w:rFonts w:hint="eastAsia"/>
        </w:rPr>
        <w:t>vi</w:t>
      </w:r>
      <w:r>
        <w:rPr>
          <w:rFonts w:hint="eastAsia"/>
        </w:rPr>
        <w:t>的升级版！</w:t>
      </w:r>
      <w:r>
        <w:rPr>
          <w:rFonts w:hint="eastAsia"/>
        </w:rPr>
        <w:t>vi</w:t>
      </w:r>
      <w:r>
        <w:t xml:space="preserve"> improved</w:t>
      </w:r>
    </w:p>
    <w:p w:rsidR="009E2DE0" w:rsidRDefault="00F21D60" w:rsidP="009E2DE0">
      <w:r>
        <w:rPr>
          <w:rFonts w:hint="eastAsia"/>
        </w:rPr>
        <w:t>曾被誉为：编辑器中的神。</w:t>
      </w:r>
    </w:p>
    <w:p w:rsidR="00436527" w:rsidRDefault="00436527" w:rsidP="009E2DE0">
      <w:r>
        <w:rPr>
          <w:rFonts w:hint="eastAsia"/>
        </w:rPr>
        <w:t>（</w:t>
      </w:r>
      <w:r>
        <w:rPr>
          <w:rFonts w:hint="eastAsia"/>
        </w:rPr>
        <w:t>emacs</w:t>
      </w:r>
      <w:r>
        <w:rPr>
          <w:rFonts w:hint="eastAsia"/>
        </w:rPr>
        <w:t>：神的编辑器）</w:t>
      </w:r>
    </w:p>
    <w:p w:rsidR="00F21D60" w:rsidRDefault="00F21D60" w:rsidP="009E2DE0"/>
    <w:p w:rsidR="00B15A15" w:rsidRDefault="00B15A15" w:rsidP="009E2DE0">
      <w:r>
        <w:rPr>
          <w:rFonts w:hint="eastAsia"/>
        </w:rPr>
        <w:t>特点：</w:t>
      </w:r>
    </w:p>
    <w:p w:rsidR="00B15A15" w:rsidRDefault="00B15A15" w:rsidP="009E2DE0">
      <w:r>
        <w:rPr>
          <w:rFonts w:hint="eastAsia"/>
        </w:rPr>
        <w:t>无鼠标操作模式</w:t>
      </w:r>
    </w:p>
    <w:p w:rsidR="00B15A15" w:rsidRDefault="00B15A15" w:rsidP="009E2DE0">
      <w:r>
        <w:rPr>
          <w:rFonts w:hint="eastAsia"/>
        </w:rPr>
        <w:t>支持大量的插件扩展。</w:t>
      </w:r>
    </w:p>
    <w:p w:rsidR="00FC6B8D" w:rsidRDefault="00FC6B8D" w:rsidP="009E2DE0"/>
    <w:p w:rsidR="00FC6B8D" w:rsidRDefault="00FC6B8D" w:rsidP="00FC6B8D">
      <w:pPr>
        <w:pStyle w:val="2"/>
      </w:pPr>
      <w:bookmarkStart w:id="85" w:name="_Toc534637904"/>
      <w:r>
        <w:rPr>
          <w:rFonts w:hint="eastAsia"/>
        </w:rPr>
        <w:t>进入编辑器</w:t>
      </w:r>
      <w:bookmarkEnd w:id="85"/>
    </w:p>
    <w:p w:rsidR="00FC6B8D" w:rsidRDefault="00FC6B8D" w:rsidP="00FC6B8D">
      <w:pPr>
        <w:pStyle w:val="a0"/>
      </w:pPr>
      <w:r>
        <w:rPr>
          <w:rFonts w:hint="eastAsia"/>
        </w:rPr>
        <w:t>v</w:t>
      </w:r>
      <w:r>
        <w:t>i</w:t>
      </w:r>
      <w:r>
        <w:rPr>
          <w:rFonts w:hint="eastAsia"/>
        </w:rPr>
        <w:t>，纯打开！</w:t>
      </w:r>
    </w:p>
    <w:p w:rsidR="00FC6B8D" w:rsidRDefault="00FC6B8D" w:rsidP="00FC6B8D">
      <w:pPr>
        <w:pStyle w:val="a0"/>
      </w:pPr>
      <w:r>
        <w:rPr>
          <w:rFonts w:hint="eastAsia"/>
        </w:rPr>
        <w:t>v</w:t>
      </w:r>
      <w:r>
        <w:t xml:space="preserve">i </w:t>
      </w:r>
      <w:r>
        <w:rPr>
          <w:rFonts w:hint="eastAsia"/>
        </w:rPr>
        <w:t>文件，打开编辑器编辑这个文件。若文件不存在，则自动创建（后边需要保存才可以）</w:t>
      </w:r>
    </w:p>
    <w:p w:rsidR="00BC6CE1" w:rsidRDefault="00BC6CE1" w:rsidP="00FC6B8D">
      <w:pPr>
        <w:pStyle w:val="a0"/>
      </w:pPr>
      <w:r>
        <w:rPr>
          <w:noProof/>
        </w:rPr>
        <w:drawing>
          <wp:inline distT="0" distB="0" distL="0" distR="0" wp14:anchorId="14B3AE0C" wp14:editId="1255E154">
            <wp:extent cx="4562475" cy="52387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EB7" w:rsidRPr="00D33EB7" w:rsidRDefault="00D33EB7" w:rsidP="00FC6B8D">
      <w:pPr>
        <w:pStyle w:val="a0"/>
      </w:pPr>
      <w:r>
        <w:rPr>
          <w:noProof/>
        </w:rPr>
        <w:drawing>
          <wp:inline distT="0" distB="0" distL="0" distR="0" wp14:anchorId="51108F3C" wp14:editId="604417DC">
            <wp:extent cx="5278120" cy="23876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635" w:rsidRDefault="00701635" w:rsidP="009E2DE0"/>
    <w:p w:rsidR="00701635" w:rsidRDefault="00701635" w:rsidP="00701635">
      <w:pPr>
        <w:pStyle w:val="2"/>
      </w:pPr>
      <w:bookmarkStart w:id="86" w:name="_Toc534637905"/>
      <w:r>
        <w:rPr>
          <w:rFonts w:hint="eastAsia"/>
        </w:rPr>
        <w:lastRenderedPageBreak/>
        <w:t>操作模式</w:t>
      </w:r>
      <w:bookmarkEnd w:id="86"/>
    </w:p>
    <w:p w:rsidR="00701635" w:rsidRDefault="00701635" w:rsidP="00701635">
      <w:pPr>
        <w:pStyle w:val="a0"/>
      </w:pPr>
      <w:r>
        <w:rPr>
          <w:rFonts w:hint="eastAsia"/>
        </w:rPr>
        <w:t>命令模式，插入（编辑）模式。</w:t>
      </w:r>
    </w:p>
    <w:p w:rsidR="00701635" w:rsidRDefault="00701635" w:rsidP="00701635">
      <w:pPr>
        <w:pStyle w:val="a0"/>
      </w:pPr>
      <w:r>
        <w:rPr>
          <w:rFonts w:hint="eastAsia"/>
        </w:rPr>
        <w:t>命令模式，也可以细分为：命令模式和底行模式。</w:t>
      </w:r>
      <w:r w:rsidR="001E6D41">
        <w:rPr>
          <w:rFonts w:hint="eastAsia"/>
        </w:rPr>
        <w:t>用于向文档发出指令，完成删除，复制等操作。</w:t>
      </w:r>
    </w:p>
    <w:p w:rsidR="001E6D41" w:rsidRDefault="001E6D41" w:rsidP="00701635">
      <w:pPr>
        <w:pStyle w:val="a0"/>
      </w:pPr>
      <w:r>
        <w:rPr>
          <w:rFonts w:hint="eastAsia"/>
        </w:rPr>
        <w:t>插入模式（编辑），用于完成文档编辑。</w:t>
      </w:r>
    </w:p>
    <w:p w:rsidR="006E4032" w:rsidRPr="00C96FF8" w:rsidRDefault="006E4032" w:rsidP="006E4032">
      <w:pPr>
        <w:pStyle w:val="a0"/>
        <w:ind w:firstLine="0"/>
      </w:pPr>
    </w:p>
    <w:p w:rsidR="006E4032" w:rsidRDefault="006E4032" w:rsidP="00C96FF8">
      <w:pPr>
        <w:pStyle w:val="a0"/>
      </w:pPr>
      <w:r>
        <w:rPr>
          <w:rFonts w:hint="eastAsia"/>
        </w:rPr>
        <w:t>刚刚开启的</w:t>
      </w:r>
      <w:r>
        <w:rPr>
          <w:rFonts w:hint="eastAsia"/>
        </w:rPr>
        <w:t>vi</w:t>
      </w:r>
      <w:r>
        <w:rPr>
          <w:rFonts w:hint="eastAsia"/>
        </w:rPr>
        <w:t>编辑器，处于命令模式中。</w:t>
      </w:r>
    </w:p>
    <w:p w:rsidR="00C96FF8" w:rsidRDefault="00C96FF8" w:rsidP="00701635">
      <w:pPr>
        <w:pStyle w:val="a0"/>
      </w:pPr>
      <w:r>
        <w:rPr>
          <w:rFonts w:hint="eastAsia"/>
        </w:rPr>
        <w:t>模式间转换：</w:t>
      </w:r>
    </w:p>
    <w:p w:rsidR="007A5B14" w:rsidRDefault="00AC3219" w:rsidP="00701635">
      <w:pPr>
        <w:pStyle w:val="a0"/>
      </w:pPr>
      <w:r>
        <w:object w:dxaOrig="8266" w:dyaOrig="6166">
          <v:shape id="_x0000_i1026" type="#_x0000_t75" style="width:413.25pt;height:308.4pt" o:ole="">
            <v:imagedata r:id="rId132" o:title=""/>
          </v:shape>
          <o:OLEObject Type="Embed" ProgID="Visio.Drawing.15" ShapeID="_x0000_i1026" DrawAspect="Content" ObjectID="_1608476739" r:id="rId133"/>
        </w:object>
      </w:r>
    </w:p>
    <w:p w:rsidR="007A5B14" w:rsidRDefault="007A5B14" w:rsidP="00701635">
      <w:pPr>
        <w:pStyle w:val="a0"/>
      </w:pPr>
    </w:p>
    <w:p w:rsidR="007A5B14" w:rsidRDefault="007A5B14" w:rsidP="007A5B14">
      <w:pPr>
        <w:pStyle w:val="a0"/>
      </w:pPr>
      <w:r>
        <w:rPr>
          <w:rFonts w:hint="eastAsia"/>
        </w:rPr>
        <w:t>若当前处于插入模式，编辑器底部会出现</w:t>
      </w:r>
      <w:r>
        <w:rPr>
          <w:rFonts w:hint="eastAsia"/>
        </w:rPr>
        <w:t xml:space="preserve"> ---INSE</w:t>
      </w:r>
      <w:r>
        <w:t>RT—</w:t>
      </w:r>
      <w:r>
        <w:rPr>
          <w:rFonts w:hint="eastAsia"/>
        </w:rPr>
        <w:t>标识</w:t>
      </w:r>
    </w:p>
    <w:p w:rsidR="007A5B14" w:rsidRDefault="007A5B14" w:rsidP="007A5B14">
      <w:pPr>
        <w:pStyle w:val="a0"/>
      </w:pPr>
      <w:r>
        <w:rPr>
          <w:noProof/>
        </w:rPr>
        <w:lastRenderedPageBreak/>
        <w:drawing>
          <wp:inline distT="0" distB="0" distL="0" distR="0" wp14:anchorId="73C0D53B" wp14:editId="341ECE0F">
            <wp:extent cx="5278120" cy="42195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90" w:rsidRDefault="00F94C90" w:rsidP="001618C1">
      <w:pPr>
        <w:pStyle w:val="3"/>
      </w:pPr>
      <w:bookmarkStart w:id="87" w:name="_Toc534637906"/>
      <w:r>
        <w:rPr>
          <w:rFonts w:hint="eastAsia"/>
        </w:rPr>
        <w:t>命令进入插入</w:t>
      </w:r>
      <w:bookmarkEnd w:id="87"/>
    </w:p>
    <w:p w:rsidR="00F94C90" w:rsidRDefault="00F94C90" w:rsidP="00701635">
      <w:pPr>
        <w:pStyle w:val="a0"/>
      </w:pPr>
      <w:r w:rsidRPr="00DE56C6">
        <w:rPr>
          <w:rFonts w:hint="eastAsia"/>
          <w:color w:val="FF0000"/>
        </w:rPr>
        <w:t>i</w:t>
      </w:r>
      <w:r w:rsidRPr="00DE56C6">
        <w:rPr>
          <w:color w:val="FF0000"/>
        </w:rPr>
        <w:t xml:space="preserve">, </w:t>
      </w:r>
      <w:r w:rsidRPr="00DE56C6">
        <w:rPr>
          <w:rFonts w:hint="eastAsia"/>
          <w:color w:val="FF0000"/>
        </w:rPr>
        <w:t>在光标所在位置进入</w:t>
      </w:r>
      <w:r w:rsidR="00D26926" w:rsidRPr="00DE56C6">
        <w:rPr>
          <w:rFonts w:hint="eastAsia"/>
          <w:color w:val="FF0000"/>
        </w:rPr>
        <w:t>，所在字符的前进行插入</w:t>
      </w:r>
      <w:r w:rsidR="00D26926">
        <w:rPr>
          <w:rFonts w:hint="eastAsia"/>
        </w:rPr>
        <w:t>。</w:t>
      </w:r>
    </w:p>
    <w:p w:rsidR="00D26926" w:rsidRDefault="00D26926" w:rsidP="00701635">
      <w:pPr>
        <w:pStyle w:val="a0"/>
      </w:pPr>
      <w:r>
        <w:rPr>
          <w:rFonts w:hint="eastAsia"/>
        </w:rPr>
        <w:t>I</w:t>
      </w:r>
      <w:r>
        <w:rPr>
          <w:rFonts w:hint="eastAsia"/>
        </w:rPr>
        <w:t>，在广播所在的行，行首进行插入。</w:t>
      </w:r>
    </w:p>
    <w:p w:rsidR="003E6D4C" w:rsidRDefault="008831BF" w:rsidP="00701635">
      <w:pPr>
        <w:pStyle w:val="a0"/>
      </w:pPr>
      <w:r>
        <w:rPr>
          <w:rFonts w:hint="eastAsia"/>
        </w:rPr>
        <w:t>a</w:t>
      </w:r>
      <w:r>
        <w:t xml:space="preserve">, </w:t>
      </w:r>
      <w:r>
        <w:rPr>
          <w:rFonts w:hint="eastAsia"/>
        </w:rPr>
        <w:t>在光标所在的位置字符后，进行插入</w:t>
      </w:r>
    </w:p>
    <w:p w:rsidR="008831BF" w:rsidRDefault="008831BF" w:rsidP="00E67F12">
      <w:pPr>
        <w:pStyle w:val="a0"/>
        <w:numPr>
          <w:ilvl w:val="0"/>
          <w:numId w:val="15"/>
        </w:numPr>
      </w:pPr>
      <w:r>
        <w:rPr>
          <w:rFonts w:hint="eastAsia"/>
        </w:rPr>
        <w:t>在光标所在行行尾插入</w:t>
      </w:r>
    </w:p>
    <w:p w:rsidR="00034B95" w:rsidRDefault="00034B95" w:rsidP="00034B95">
      <w:pPr>
        <w:pStyle w:val="a0"/>
        <w:ind w:left="425" w:firstLine="0"/>
      </w:pPr>
      <w:r>
        <w:rPr>
          <w:rFonts w:hint="eastAsia"/>
        </w:rPr>
        <w:t>o</w:t>
      </w:r>
      <w:r>
        <w:rPr>
          <w:rFonts w:hint="eastAsia"/>
        </w:rPr>
        <w:t>，光标所在行的后（下）一行插入</w:t>
      </w:r>
      <w:r w:rsidR="00114D0A">
        <w:rPr>
          <w:rFonts w:hint="eastAsia"/>
        </w:rPr>
        <w:t>，创建新行</w:t>
      </w:r>
    </w:p>
    <w:p w:rsidR="00034B95" w:rsidRDefault="00034B95" w:rsidP="00034B95">
      <w:pPr>
        <w:pStyle w:val="a0"/>
        <w:ind w:left="425" w:firstLine="0"/>
      </w:pPr>
      <w:r>
        <w:rPr>
          <w:rFonts w:hint="eastAsia"/>
        </w:rPr>
        <w:t>O</w:t>
      </w:r>
      <w:r>
        <w:rPr>
          <w:rFonts w:hint="eastAsia"/>
        </w:rPr>
        <w:t>，在光标所在行的前（上）一行插入</w:t>
      </w:r>
      <w:r w:rsidR="00114D0A">
        <w:rPr>
          <w:rFonts w:hint="eastAsia"/>
        </w:rPr>
        <w:t>，创建新行</w:t>
      </w:r>
    </w:p>
    <w:p w:rsidR="00750DD0" w:rsidRDefault="00750DD0" w:rsidP="00034B95">
      <w:pPr>
        <w:pStyle w:val="a0"/>
        <w:ind w:left="425" w:firstLine="0"/>
      </w:pPr>
      <w:r>
        <w:rPr>
          <w:rFonts w:hint="eastAsia"/>
        </w:rPr>
        <w:t>s</w:t>
      </w:r>
      <w:r>
        <w:rPr>
          <w:rFonts w:hint="eastAsia"/>
        </w:rPr>
        <w:t>，删除光标所在字符，在光标位置插入</w:t>
      </w:r>
    </w:p>
    <w:p w:rsidR="00750DD0" w:rsidRDefault="00750DD0" w:rsidP="00034B95">
      <w:pPr>
        <w:pStyle w:val="a0"/>
        <w:ind w:left="425" w:firstLine="0"/>
      </w:pPr>
      <w:r>
        <w:rPr>
          <w:rFonts w:hint="eastAsia"/>
        </w:rPr>
        <w:t>S</w:t>
      </w:r>
      <w:r>
        <w:rPr>
          <w:rFonts w:hint="eastAsia"/>
        </w:rPr>
        <w:t>，删除光标所在的行，在行首插入</w:t>
      </w:r>
    </w:p>
    <w:p w:rsidR="00E67F12" w:rsidRDefault="00E67F12" w:rsidP="00E67F12">
      <w:pPr>
        <w:pStyle w:val="a0"/>
      </w:pPr>
      <w:r>
        <w:rPr>
          <w:noProof/>
        </w:rPr>
        <w:lastRenderedPageBreak/>
        <w:drawing>
          <wp:inline distT="0" distB="0" distL="0" distR="0" wp14:anchorId="2D1B0D45" wp14:editId="27BBE852">
            <wp:extent cx="5278120" cy="20783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49" w:rsidRDefault="004A5B49" w:rsidP="00E67F12">
      <w:pPr>
        <w:pStyle w:val="a0"/>
      </w:pPr>
      <w:r>
        <w:rPr>
          <w:noProof/>
        </w:rPr>
        <w:drawing>
          <wp:inline distT="0" distB="0" distL="0" distR="0" wp14:anchorId="3782C337" wp14:editId="5B0EEB32">
            <wp:extent cx="5278120" cy="124269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53" w:rsidRDefault="00524553" w:rsidP="00E67F12">
      <w:pPr>
        <w:pStyle w:val="a0"/>
      </w:pPr>
    </w:p>
    <w:p w:rsidR="00524553" w:rsidRDefault="00524553" w:rsidP="00524553">
      <w:pPr>
        <w:pStyle w:val="3"/>
      </w:pPr>
      <w:bookmarkStart w:id="88" w:name="_Toc534637907"/>
      <w:r>
        <w:rPr>
          <w:rFonts w:hint="eastAsia"/>
        </w:rPr>
        <w:t>插入进入命令</w:t>
      </w:r>
      <w:bookmarkEnd w:id="88"/>
    </w:p>
    <w:p w:rsidR="00524553" w:rsidRDefault="00524553" w:rsidP="00524553">
      <w:pPr>
        <w:pStyle w:val="a0"/>
      </w:pPr>
      <w:r>
        <w:rPr>
          <w:rFonts w:hint="eastAsia"/>
        </w:rPr>
        <w:t>ESC</w:t>
      </w:r>
    </w:p>
    <w:p w:rsidR="002E1B01" w:rsidRDefault="002E1B01" w:rsidP="00524553">
      <w:pPr>
        <w:pStyle w:val="a0"/>
      </w:pPr>
    </w:p>
    <w:p w:rsidR="002E1B01" w:rsidRDefault="002E1B01" w:rsidP="002E1B01">
      <w:pPr>
        <w:pStyle w:val="3"/>
      </w:pPr>
      <w:bookmarkStart w:id="89" w:name="_Toc534637908"/>
      <w:r>
        <w:rPr>
          <w:rFonts w:hint="eastAsia"/>
        </w:rPr>
        <w:t>命令进入底行命令</w:t>
      </w:r>
      <w:bookmarkEnd w:id="89"/>
    </w:p>
    <w:p w:rsidR="00923D24" w:rsidRDefault="00923D24" w:rsidP="00923D24">
      <w:pPr>
        <w:pStyle w:val="a0"/>
      </w:pPr>
      <w:r>
        <w:rPr>
          <w:rFonts w:hint="eastAsia"/>
        </w:rPr>
        <w:t>当命令需要一定的参数时，通常使用底行命令完成。</w:t>
      </w:r>
    </w:p>
    <w:p w:rsidR="00923D24" w:rsidRDefault="0091444D" w:rsidP="00923D24">
      <w:pPr>
        <w:pStyle w:val="a0"/>
      </w:pPr>
      <w:r>
        <w:rPr>
          <w:rFonts w:hint="eastAsia"/>
        </w:rPr>
        <w:t>例如，保存文件时若需要指定文件名，</w:t>
      </w:r>
      <w:r w:rsidR="00201237">
        <w:rPr>
          <w:rFonts w:hint="eastAsia"/>
        </w:rPr>
        <w:t>保存的操作就需要在底行命令完成。</w:t>
      </w:r>
    </w:p>
    <w:p w:rsidR="00056D29" w:rsidRDefault="00056D29" w:rsidP="00923D24">
      <w:pPr>
        <w:pStyle w:val="a0"/>
      </w:pPr>
    </w:p>
    <w:p w:rsidR="00056D29" w:rsidRDefault="00056D29" w:rsidP="00923D24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冒号，进入。</w:t>
      </w:r>
    </w:p>
    <w:p w:rsidR="00056D29" w:rsidRDefault="00056D29" w:rsidP="00923D24">
      <w:pPr>
        <w:pStyle w:val="a0"/>
      </w:pPr>
    </w:p>
    <w:p w:rsidR="00056D29" w:rsidRDefault="00056D29" w:rsidP="00923D24">
      <w:pPr>
        <w:pStyle w:val="a0"/>
      </w:pPr>
    </w:p>
    <w:p w:rsidR="00056D29" w:rsidRDefault="00056D29" w:rsidP="00923D24">
      <w:pPr>
        <w:pStyle w:val="a0"/>
      </w:pPr>
      <w:r>
        <w:rPr>
          <w:noProof/>
        </w:rPr>
        <w:lastRenderedPageBreak/>
        <w:drawing>
          <wp:inline distT="0" distB="0" distL="0" distR="0" wp14:anchorId="341606CE" wp14:editId="56633AD7">
            <wp:extent cx="5278120" cy="50196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29" w:rsidRDefault="00056D29" w:rsidP="00923D24">
      <w:pPr>
        <w:pStyle w:val="a0"/>
      </w:pPr>
    </w:p>
    <w:p w:rsidR="00056D29" w:rsidRDefault="00056D29" w:rsidP="00056D29">
      <w:pPr>
        <w:pStyle w:val="3"/>
      </w:pPr>
      <w:bookmarkStart w:id="90" w:name="_Toc534637909"/>
      <w:r>
        <w:rPr>
          <w:rFonts w:hint="eastAsia"/>
        </w:rPr>
        <w:t>底行命令进入命令</w:t>
      </w:r>
      <w:bookmarkEnd w:id="90"/>
    </w:p>
    <w:p w:rsidR="00056D29" w:rsidRDefault="00056D29" w:rsidP="00056D29">
      <w:pPr>
        <w:pStyle w:val="a0"/>
      </w:pPr>
      <w:r>
        <w:rPr>
          <w:rFonts w:hint="eastAsia"/>
        </w:rPr>
        <w:t>ESC</w:t>
      </w:r>
    </w:p>
    <w:p w:rsidR="00056D29" w:rsidRDefault="00056D29" w:rsidP="00056D29">
      <w:pPr>
        <w:pStyle w:val="3"/>
      </w:pPr>
      <w:bookmarkStart w:id="91" w:name="_Toc534637910"/>
      <w:r>
        <w:rPr>
          <w:rFonts w:hint="eastAsia"/>
        </w:rPr>
        <w:t>底行命令和插入模式不能直接交互</w:t>
      </w:r>
      <w:bookmarkEnd w:id="91"/>
    </w:p>
    <w:p w:rsidR="008F6CB4" w:rsidRDefault="008F6CB4" w:rsidP="008F6CB4">
      <w:pPr>
        <w:pStyle w:val="a0"/>
      </w:pPr>
    </w:p>
    <w:p w:rsidR="008F6CB4" w:rsidRDefault="008F6CB4" w:rsidP="008F6CB4">
      <w:pPr>
        <w:pStyle w:val="a0"/>
      </w:pPr>
    </w:p>
    <w:p w:rsidR="008F6CB4" w:rsidRDefault="008F6CB4" w:rsidP="008F6CB4">
      <w:pPr>
        <w:pStyle w:val="2"/>
      </w:pPr>
      <w:bookmarkStart w:id="92" w:name="_Toc534637911"/>
      <w:r>
        <w:rPr>
          <w:rFonts w:hint="eastAsia"/>
        </w:rPr>
        <w:lastRenderedPageBreak/>
        <w:t>移动光标</w:t>
      </w:r>
      <w:bookmarkEnd w:id="92"/>
    </w:p>
    <w:p w:rsidR="00C72160" w:rsidRDefault="00C72160" w:rsidP="00C72160">
      <w:pPr>
        <w:pStyle w:val="3"/>
      </w:pPr>
      <w:bookmarkStart w:id="93" w:name="_Toc534637912"/>
      <w:r>
        <w:rPr>
          <w:rFonts w:hint="eastAsia"/>
        </w:rPr>
        <w:t>需要在命令模式下完成</w:t>
      </w:r>
      <w:bookmarkEnd w:id="93"/>
    </w:p>
    <w:p w:rsidR="00C72160" w:rsidRDefault="00C72160" w:rsidP="00C72160">
      <w:pPr>
        <w:pStyle w:val="3"/>
      </w:pPr>
      <w:bookmarkStart w:id="94" w:name="_Toc534637913"/>
      <w:r>
        <w:rPr>
          <w:rFonts w:hint="eastAsia"/>
        </w:rPr>
        <w:t>方向</w:t>
      </w:r>
      <w:proofErr w:type="gramStart"/>
      <w:r>
        <w:rPr>
          <w:rFonts w:hint="eastAsia"/>
        </w:rPr>
        <w:t>键支持</w:t>
      </w:r>
      <w:proofErr w:type="gramEnd"/>
      <w:r>
        <w:rPr>
          <w:rFonts w:hint="eastAsia"/>
        </w:rPr>
        <w:t>移动的</w:t>
      </w:r>
      <w:bookmarkEnd w:id="94"/>
    </w:p>
    <w:p w:rsidR="00C72160" w:rsidRPr="000C04CB" w:rsidRDefault="00DC4B81" w:rsidP="00C72160">
      <w:pPr>
        <w:pStyle w:val="3"/>
        <w:rPr>
          <w:color w:val="FF0000"/>
          <w:highlight w:val="yellow"/>
        </w:rPr>
      </w:pPr>
      <w:bookmarkStart w:id="95" w:name="_Toc534637914"/>
      <w:r w:rsidRPr="000C04CB">
        <w:rPr>
          <w:color w:val="FF0000"/>
          <w:highlight w:val="yellow"/>
        </w:rPr>
        <w:t>hjkl</w:t>
      </w:r>
      <w:r w:rsidR="0049584C" w:rsidRPr="000C04CB">
        <w:rPr>
          <w:rFonts w:hint="eastAsia"/>
          <w:color w:val="FF0000"/>
          <w:highlight w:val="yellow"/>
        </w:rPr>
        <w:t>，左，下，上，右</w:t>
      </w:r>
      <w:bookmarkEnd w:id="95"/>
    </w:p>
    <w:p w:rsidR="006575D2" w:rsidRDefault="007934FA" w:rsidP="00EE4A24">
      <w:pPr>
        <w:pStyle w:val="a0"/>
      </w:pPr>
      <w:r>
        <w:rPr>
          <w:rFonts w:hint="eastAsia"/>
        </w:rPr>
        <w:t>可以让手不脱离</w:t>
      </w:r>
      <w:r w:rsidR="002D2EC9">
        <w:rPr>
          <w:rFonts w:hint="eastAsia"/>
        </w:rPr>
        <w:t>主键盘区的上下左右方案。</w:t>
      </w:r>
    </w:p>
    <w:p w:rsidR="003B7B10" w:rsidRDefault="003B7B10" w:rsidP="007934FA">
      <w:pPr>
        <w:pStyle w:val="a0"/>
      </w:pPr>
      <w:r>
        <w:rPr>
          <w:noProof/>
        </w:rPr>
        <w:drawing>
          <wp:inline distT="0" distB="0" distL="0" distR="0" wp14:anchorId="3205B089" wp14:editId="237823AE">
            <wp:extent cx="5278120" cy="15684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0" w:rsidRDefault="00076FB0" w:rsidP="007934FA">
      <w:pPr>
        <w:pStyle w:val="a0"/>
      </w:pPr>
    </w:p>
    <w:p w:rsidR="00076FB0" w:rsidRDefault="00076FB0" w:rsidP="00076FB0">
      <w:pPr>
        <w:pStyle w:val="3"/>
      </w:pPr>
      <w:bookmarkStart w:id="96" w:name="_Toc534637915"/>
      <w:r>
        <w:rPr>
          <w:rFonts w:hint="eastAsia"/>
        </w:rPr>
        <w:t>^</w:t>
      </w:r>
      <w:r w:rsidR="008D631E">
        <w:rPr>
          <w:rFonts w:hint="eastAsia"/>
        </w:rPr>
        <w:t>，</w:t>
      </w:r>
      <w:r>
        <w:t>$</w:t>
      </w:r>
      <w:r w:rsidR="008D631E">
        <w:rPr>
          <w:rFonts w:hint="eastAsia"/>
        </w:rPr>
        <w:t>，行首，行尾</w:t>
      </w:r>
      <w:bookmarkEnd w:id="96"/>
    </w:p>
    <w:p w:rsidR="008D631E" w:rsidRDefault="00A26150" w:rsidP="008D631E">
      <w:pPr>
        <w:pStyle w:val="a0"/>
      </w:pPr>
      <w:r>
        <w:rPr>
          <w:noProof/>
        </w:rPr>
        <w:drawing>
          <wp:inline distT="0" distB="0" distL="0" distR="0" wp14:anchorId="35F0E082" wp14:editId="14F56EAB">
            <wp:extent cx="5278120" cy="1541780"/>
            <wp:effectExtent l="0" t="0" r="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342" w:rsidRDefault="00C45342" w:rsidP="008D631E">
      <w:pPr>
        <w:pStyle w:val="a0"/>
      </w:pPr>
    </w:p>
    <w:p w:rsidR="00C45342" w:rsidRDefault="00C45342" w:rsidP="00C45342">
      <w:pPr>
        <w:pStyle w:val="3"/>
      </w:pPr>
      <w:bookmarkStart w:id="97" w:name="_Toc534637916"/>
      <w:r>
        <w:rPr>
          <w:rFonts w:hint="eastAsia"/>
        </w:rPr>
        <w:lastRenderedPageBreak/>
        <w:t>{</w:t>
      </w:r>
      <w:r>
        <w:t>, }</w:t>
      </w:r>
      <w:r>
        <w:rPr>
          <w:rFonts w:hint="eastAsia"/>
        </w:rPr>
        <w:t>，段首，段尾</w:t>
      </w:r>
      <w:bookmarkEnd w:id="97"/>
    </w:p>
    <w:p w:rsidR="002D77CD" w:rsidRDefault="002D77CD" w:rsidP="002D77CD">
      <w:pPr>
        <w:pStyle w:val="a0"/>
      </w:pPr>
      <w:r>
        <w:rPr>
          <w:noProof/>
        </w:rPr>
        <w:drawing>
          <wp:inline distT="0" distB="0" distL="0" distR="0" wp14:anchorId="4D5ABAF2" wp14:editId="37CC2FF2">
            <wp:extent cx="5278120" cy="145415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CD" w:rsidRDefault="002D77CD" w:rsidP="002D77CD">
      <w:pPr>
        <w:pStyle w:val="a0"/>
      </w:pPr>
    </w:p>
    <w:p w:rsidR="002D77CD" w:rsidRDefault="002D77CD" w:rsidP="002D77CD">
      <w:pPr>
        <w:pStyle w:val="3"/>
      </w:pPr>
      <w:bookmarkStart w:id="98" w:name="_Toc534637917"/>
      <w:r>
        <w:rPr>
          <w:rFonts w:hint="eastAsia"/>
        </w:rPr>
        <w:t>w</w:t>
      </w:r>
      <w:r>
        <w:t>, b</w:t>
      </w:r>
      <w:r w:rsidR="009F2B40">
        <w:rPr>
          <w:rFonts w:hint="eastAsia"/>
        </w:rPr>
        <w:t>，下个单词，上个单词</w:t>
      </w:r>
      <w:bookmarkEnd w:id="98"/>
    </w:p>
    <w:p w:rsidR="002A7D48" w:rsidRDefault="002A7D48" w:rsidP="002A7D48">
      <w:pPr>
        <w:pStyle w:val="a0"/>
      </w:pPr>
      <w:r>
        <w:rPr>
          <w:rFonts w:hint="eastAsia"/>
        </w:rPr>
        <w:t>w</w:t>
      </w:r>
      <w:r>
        <w:rPr>
          <w:rFonts w:hint="eastAsia"/>
        </w:rPr>
        <w:t>，下一个词</w:t>
      </w:r>
    </w:p>
    <w:p w:rsidR="002A7D48" w:rsidRDefault="002A7D48" w:rsidP="002A7D48">
      <w:pPr>
        <w:pStyle w:val="a0"/>
      </w:pPr>
      <w:r>
        <w:rPr>
          <w:rFonts w:hint="eastAsia"/>
        </w:rPr>
        <w:t>b</w:t>
      </w:r>
      <w:r>
        <w:rPr>
          <w:rFonts w:hint="eastAsia"/>
        </w:rPr>
        <w:t>，上一个词</w:t>
      </w:r>
    </w:p>
    <w:p w:rsidR="00D25E5B" w:rsidRDefault="003D616D" w:rsidP="002A7D48">
      <w:pPr>
        <w:pStyle w:val="a0"/>
      </w:pPr>
      <w:r>
        <w:rPr>
          <w:noProof/>
        </w:rPr>
        <w:drawing>
          <wp:inline distT="0" distB="0" distL="0" distR="0" wp14:anchorId="40D2151F" wp14:editId="3590163B">
            <wp:extent cx="5278120" cy="1596390"/>
            <wp:effectExtent l="0" t="0" r="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87" w:rsidRDefault="00223687" w:rsidP="002A7D48">
      <w:pPr>
        <w:pStyle w:val="a0"/>
      </w:pPr>
    </w:p>
    <w:p w:rsidR="00223687" w:rsidRDefault="00223687" w:rsidP="00223687">
      <w:pPr>
        <w:pStyle w:val="3"/>
      </w:pPr>
      <w:bookmarkStart w:id="99" w:name="_Toc534637918"/>
      <w:r>
        <w:rPr>
          <w:rFonts w:hint="eastAsia"/>
        </w:rPr>
        <w:t>gg</w:t>
      </w:r>
      <w:r>
        <w:rPr>
          <w:rFonts w:hint="eastAsia"/>
        </w:rPr>
        <w:t>，</w:t>
      </w:r>
      <w:r>
        <w:rPr>
          <w:rFonts w:hint="eastAsia"/>
        </w:rPr>
        <w:t>G</w:t>
      </w:r>
      <w:r w:rsidR="008F308F">
        <w:rPr>
          <w:rFonts w:hint="eastAsia"/>
        </w:rPr>
        <w:t>，文首，文尾</w:t>
      </w:r>
      <w:bookmarkEnd w:id="99"/>
    </w:p>
    <w:p w:rsidR="008F308F" w:rsidRDefault="008F308F" w:rsidP="008F308F">
      <w:pPr>
        <w:pStyle w:val="a0"/>
      </w:pPr>
      <w:r>
        <w:rPr>
          <w:rFonts w:hint="eastAsia"/>
        </w:rPr>
        <w:t>文件最开头，最末尾</w:t>
      </w:r>
    </w:p>
    <w:p w:rsidR="008F308F" w:rsidRDefault="00581F06" w:rsidP="008F308F">
      <w:pPr>
        <w:pStyle w:val="a0"/>
      </w:pPr>
      <w:r>
        <w:rPr>
          <w:noProof/>
        </w:rPr>
        <w:lastRenderedPageBreak/>
        <w:drawing>
          <wp:inline distT="0" distB="0" distL="0" distR="0" wp14:anchorId="1015C694" wp14:editId="7BA12D75">
            <wp:extent cx="5278120" cy="247904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06" w:rsidRDefault="00581F06" w:rsidP="008F308F">
      <w:pPr>
        <w:pStyle w:val="a0"/>
      </w:pPr>
    </w:p>
    <w:p w:rsidR="00581F06" w:rsidRDefault="00EF2F98" w:rsidP="00581F06">
      <w:pPr>
        <w:pStyle w:val="3"/>
      </w:pPr>
      <w:bookmarkStart w:id="100" w:name="_Toc534637919"/>
      <w:r>
        <w:t>42</w:t>
      </w:r>
      <w:r w:rsidR="00581F06">
        <w:rPr>
          <w:rFonts w:hint="eastAsia"/>
        </w:rPr>
        <w:t>G</w:t>
      </w:r>
      <w:r w:rsidR="00581F06">
        <w:rPr>
          <w:rFonts w:hint="eastAsia"/>
        </w:rPr>
        <w:t>，切换到</w:t>
      </w:r>
      <w:r w:rsidR="00581F06">
        <w:rPr>
          <w:rFonts w:hint="eastAsia"/>
        </w:rPr>
        <w:t>4</w:t>
      </w:r>
      <w:r w:rsidR="00581F06">
        <w:t>2</w:t>
      </w:r>
      <w:r w:rsidR="00581F06">
        <w:rPr>
          <w:rFonts w:hint="eastAsia"/>
        </w:rPr>
        <w:t>行</w:t>
      </w:r>
      <w:bookmarkEnd w:id="100"/>
    </w:p>
    <w:p w:rsidR="00581F06" w:rsidRDefault="00581F06" w:rsidP="00581F06">
      <w:pPr>
        <w:pStyle w:val="a0"/>
      </w:pPr>
      <w:r>
        <w:rPr>
          <w:rFonts w:hint="eastAsia"/>
        </w:rPr>
        <w:t>切换到固定行号！</w:t>
      </w:r>
    </w:p>
    <w:p w:rsidR="00581F06" w:rsidRDefault="00581F06" w:rsidP="00581F06">
      <w:pPr>
        <w:pStyle w:val="a0"/>
      </w:pPr>
    </w:p>
    <w:p w:rsidR="003B5858" w:rsidRDefault="003B5858" w:rsidP="00581F06">
      <w:pPr>
        <w:pStyle w:val="a0"/>
      </w:pPr>
      <w:r>
        <w:rPr>
          <w:rFonts w:hint="eastAsia"/>
        </w:rPr>
        <w:t>使用底行命令</w:t>
      </w:r>
    </w:p>
    <w:p w:rsidR="003B5858" w:rsidRDefault="003B5858" w:rsidP="00581F06">
      <w:pPr>
        <w:pStyle w:val="a0"/>
      </w:pPr>
      <w:r>
        <w:rPr>
          <w:rFonts w:hint="eastAsia"/>
        </w:rPr>
        <w:t>:</w:t>
      </w:r>
      <w:r>
        <w:t>42</w:t>
      </w:r>
      <w:r>
        <w:rPr>
          <w:rFonts w:hint="eastAsia"/>
        </w:rPr>
        <w:t>回车</w:t>
      </w:r>
    </w:p>
    <w:p w:rsidR="003B5858" w:rsidRDefault="003B5858" w:rsidP="00581F06">
      <w:pPr>
        <w:pStyle w:val="a0"/>
      </w:pPr>
      <w:r>
        <w:rPr>
          <w:rFonts w:hint="eastAsia"/>
        </w:rPr>
        <w:t>也可以快速进入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行。</w:t>
      </w:r>
    </w:p>
    <w:p w:rsidR="00A419C8" w:rsidRDefault="00A419C8" w:rsidP="00581F06">
      <w:pPr>
        <w:pStyle w:val="a0"/>
      </w:pPr>
    </w:p>
    <w:p w:rsidR="00A419C8" w:rsidRDefault="00A419C8" w:rsidP="00581F06">
      <w:pPr>
        <w:pStyle w:val="a0"/>
      </w:pPr>
      <w:r>
        <w:rPr>
          <w:noProof/>
        </w:rPr>
        <w:lastRenderedPageBreak/>
        <w:drawing>
          <wp:inline distT="0" distB="0" distL="0" distR="0" wp14:anchorId="5AF59531" wp14:editId="3FFD870B">
            <wp:extent cx="5278120" cy="468820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C8" w:rsidRDefault="00A419C8" w:rsidP="00581F06">
      <w:pPr>
        <w:pStyle w:val="a0"/>
      </w:pPr>
    </w:p>
    <w:p w:rsidR="00A419C8" w:rsidRDefault="00A419C8" w:rsidP="00581F06">
      <w:pPr>
        <w:pStyle w:val="a0"/>
      </w:pPr>
      <w:r>
        <w:rPr>
          <w:rFonts w:hint="eastAsia"/>
        </w:rPr>
        <w:t>行号：底行命令：</w:t>
      </w:r>
    </w:p>
    <w:p w:rsidR="00A419C8" w:rsidRDefault="00A419C8" w:rsidP="00581F06">
      <w:pPr>
        <w:pStyle w:val="a0"/>
      </w:pPr>
      <w:proofErr w:type="gramStart"/>
      <w:r>
        <w:rPr>
          <w:rFonts w:hint="eastAsia"/>
        </w:rPr>
        <w:t>:</w:t>
      </w:r>
      <w:r>
        <w:t>set</w:t>
      </w:r>
      <w:proofErr w:type="gramEnd"/>
      <w:r>
        <w:t xml:space="preserve"> nu</w:t>
      </w:r>
    </w:p>
    <w:p w:rsidR="00A419C8" w:rsidRPr="00581F06" w:rsidRDefault="00A419C8" w:rsidP="00581F06">
      <w:pPr>
        <w:pStyle w:val="a0"/>
      </w:pPr>
      <w:r>
        <w:rPr>
          <w:rFonts w:hint="eastAsia"/>
        </w:rPr>
        <w:t>显示</w:t>
      </w:r>
    </w:p>
    <w:p w:rsidR="003D616D" w:rsidRDefault="00B1171E" w:rsidP="002A7D48">
      <w:pPr>
        <w:pStyle w:val="a0"/>
      </w:pPr>
      <w:r>
        <w:rPr>
          <w:noProof/>
        </w:rPr>
        <w:lastRenderedPageBreak/>
        <w:drawing>
          <wp:inline distT="0" distB="0" distL="0" distR="0" wp14:anchorId="70764A59" wp14:editId="2F4167D6">
            <wp:extent cx="4667250" cy="27813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6D" w:rsidRDefault="003D616D" w:rsidP="002A7D48">
      <w:pPr>
        <w:pStyle w:val="a0"/>
      </w:pPr>
    </w:p>
    <w:p w:rsidR="00956459" w:rsidRDefault="00956459" w:rsidP="002A7D48">
      <w:pPr>
        <w:pStyle w:val="a0"/>
      </w:pPr>
    </w:p>
    <w:p w:rsidR="00956459" w:rsidRDefault="00892AAA" w:rsidP="00892AAA">
      <w:pPr>
        <w:pStyle w:val="2"/>
      </w:pPr>
      <w:bookmarkStart w:id="101" w:name="_Toc534637920"/>
      <w:r>
        <w:rPr>
          <w:rFonts w:hint="eastAsia"/>
        </w:rPr>
        <w:t>保存</w:t>
      </w:r>
      <w:bookmarkEnd w:id="101"/>
    </w:p>
    <w:p w:rsidR="00A21350" w:rsidRDefault="00A21350" w:rsidP="00A21350">
      <w:pPr>
        <w:pStyle w:val="a0"/>
      </w:pPr>
      <w:r>
        <w:rPr>
          <w:rFonts w:hint="eastAsia"/>
        </w:rPr>
        <w:t>底行命令</w:t>
      </w:r>
      <w:r>
        <w:rPr>
          <w:rFonts w:hint="eastAsia"/>
        </w:rPr>
        <w:t>w</w:t>
      </w:r>
    </w:p>
    <w:p w:rsidR="00575C20" w:rsidRDefault="00575C20" w:rsidP="00A21350">
      <w:pPr>
        <w:pStyle w:val="a0"/>
      </w:pPr>
      <w:proofErr w:type="gramStart"/>
      <w:r>
        <w:rPr>
          <w:rFonts w:hint="eastAsia"/>
        </w:rPr>
        <w:t>:</w:t>
      </w:r>
      <w:r>
        <w:t>w</w:t>
      </w:r>
      <w:proofErr w:type="gramEnd"/>
    </w:p>
    <w:p w:rsidR="00575C20" w:rsidRDefault="00575C20" w:rsidP="00575C20">
      <w:pPr>
        <w:pStyle w:val="a0"/>
        <w:ind w:firstLine="0"/>
      </w:pPr>
    </w:p>
    <w:p w:rsidR="00A21350" w:rsidRDefault="00A21350" w:rsidP="00A21350">
      <w:pPr>
        <w:pStyle w:val="2"/>
      </w:pPr>
      <w:bookmarkStart w:id="102" w:name="_Toc534637921"/>
      <w:r>
        <w:rPr>
          <w:rFonts w:hint="eastAsia"/>
        </w:rPr>
        <w:t>退出</w:t>
      </w:r>
      <w:bookmarkEnd w:id="102"/>
    </w:p>
    <w:p w:rsidR="00A21350" w:rsidRDefault="00A21350" w:rsidP="00A21350">
      <w:pPr>
        <w:pStyle w:val="a0"/>
      </w:pPr>
      <w:r>
        <w:rPr>
          <w:rFonts w:hint="eastAsia"/>
        </w:rPr>
        <w:t>底行命令</w:t>
      </w:r>
      <w:r>
        <w:rPr>
          <w:rFonts w:hint="eastAsia"/>
        </w:rPr>
        <w:t>q</w:t>
      </w:r>
    </w:p>
    <w:p w:rsidR="00A21350" w:rsidRDefault="00575C20" w:rsidP="00A21350">
      <w:pPr>
        <w:pStyle w:val="a0"/>
      </w:pPr>
      <w:proofErr w:type="gramStart"/>
      <w:r>
        <w:rPr>
          <w:rFonts w:hint="eastAsia"/>
        </w:rPr>
        <w:t>:</w:t>
      </w:r>
      <w:r>
        <w:t>q</w:t>
      </w:r>
      <w:proofErr w:type="gramEnd"/>
      <w:r>
        <w:t>!</w:t>
      </w:r>
    </w:p>
    <w:p w:rsidR="003C09E9" w:rsidRDefault="003C09E9" w:rsidP="00A21350">
      <w:pPr>
        <w:pStyle w:val="a0"/>
      </w:pPr>
    </w:p>
    <w:p w:rsidR="003C09E9" w:rsidRDefault="003C09E9" w:rsidP="00A21350">
      <w:pPr>
        <w:pStyle w:val="a0"/>
      </w:pPr>
      <w:r>
        <w:rPr>
          <w:rFonts w:hint="eastAsia"/>
        </w:rPr>
        <w:t>c</w:t>
      </w:r>
      <w:r>
        <w:t xml:space="preserve">trl+z </w:t>
      </w:r>
      <w:r>
        <w:rPr>
          <w:rFonts w:hint="eastAsia"/>
        </w:rPr>
        <w:t>可以完成退出！</w:t>
      </w:r>
      <w:r w:rsidR="00EB4D58">
        <w:rPr>
          <w:rFonts w:hint="eastAsia"/>
        </w:rPr>
        <w:t>强行退出！</w:t>
      </w:r>
    </w:p>
    <w:p w:rsidR="00A21350" w:rsidRDefault="00A21350" w:rsidP="00A21350">
      <w:pPr>
        <w:pStyle w:val="2"/>
      </w:pPr>
      <w:bookmarkStart w:id="103" w:name="_Toc534637922"/>
      <w:r>
        <w:rPr>
          <w:rFonts w:hint="eastAsia"/>
        </w:rPr>
        <w:t>保存退出</w:t>
      </w:r>
      <w:bookmarkEnd w:id="103"/>
    </w:p>
    <w:p w:rsidR="001D361A" w:rsidRDefault="001D361A" w:rsidP="001D361A">
      <w:pPr>
        <w:pStyle w:val="a0"/>
      </w:pPr>
      <w:r>
        <w:rPr>
          <w:rFonts w:hint="eastAsia"/>
        </w:rPr>
        <w:t>wq</w:t>
      </w:r>
    </w:p>
    <w:p w:rsidR="001D361A" w:rsidRDefault="001D361A" w:rsidP="001D361A">
      <w:pPr>
        <w:pStyle w:val="a0"/>
      </w:pPr>
      <w:r>
        <w:rPr>
          <w:rFonts w:hint="eastAsia"/>
        </w:rPr>
        <w:t>若需要保存为其他文件名，需要使用</w:t>
      </w: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新文件名的方式</w:t>
      </w:r>
    </w:p>
    <w:p w:rsidR="001D361A" w:rsidRDefault="00575C20" w:rsidP="001D361A">
      <w:pPr>
        <w:pStyle w:val="a0"/>
      </w:pPr>
      <w:proofErr w:type="gramStart"/>
      <w:r>
        <w:rPr>
          <w:rFonts w:hint="eastAsia"/>
        </w:rPr>
        <w:t>:</w:t>
      </w:r>
      <w:r>
        <w:t>wq</w:t>
      </w:r>
      <w:proofErr w:type="gramEnd"/>
    </w:p>
    <w:p w:rsidR="00EE3ECC" w:rsidRDefault="00EE3ECC" w:rsidP="001D361A">
      <w:pPr>
        <w:pStyle w:val="a0"/>
      </w:pPr>
    </w:p>
    <w:p w:rsidR="00EE3ECC" w:rsidRDefault="00EE3ECC" w:rsidP="001D361A">
      <w:pPr>
        <w:pStyle w:val="a0"/>
      </w:pPr>
      <w:r>
        <w:rPr>
          <w:noProof/>
        </w:rPr>
        <w:lastRenderedPageBreak/>
        <w:drawing>
          <wp:inline distT="0" distB="0" distL="0" distR="0" wp14:anchorId="628790FA" wp14:editId="1A451F31">
            <wp:extent cx="4867275" cy="5457825"/>
            <wp:effectExtent l="0" t="0" r="952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1A" w:rsidRDefault="001D361A" w:rsidP="001D361A">
      <w:pPr>
        <w:pStyle w:val="2"/>
      </w:pPr>
      <w:bookmarkStart w:id="104" w:name="_Toc534637923"/>
      <w:r>
        <w:rPr>
          <w:rFonts w:hint="eastAsia"/>
        </w:rPr>
        <w:t>强制执行！</w:t>
      </w:r>
      <w:bookmarkEnd w:id="104"/>
    </w:p>
    <w:p w:rsidR="001D361A" w:rsidRDefault="001D361A" w:rsidP="001D361A">
      <w:pPr>
        <w:pStyle w:val="a0"/>
      </w:pPr>
      <w:r>
        <w:rPr>
          <w:rFonts w:hint="eastAsia"/>
        </w:rPr>
        <w:t>有些文件存在一些临时文件，保存提示失败。可以选择强行覆盖的方式</w:t>
      </w:r>
    </w:p>
    <w:p w:rsidR="001D361A" w:rsidRDefault="007E47CF" w:rsidP="001D361A">
      <w:pPr>
        <w:pStyle w:val="a0"/>
      </w:pPr>
      <w:proofErr w:type="gramStart"/>
      <w:r>
        <w:t>:</w:t>
      </w:r>
      <w:r w:rsidR="001D361A">
        <w:rPr>
          <w:rFonts w:hint="eastAsia"/>
        </w:rPr>
        <w:t>wq</w:t>
      </w:r>
      <w:proofErr w:type="gramEnd"/>
      <w:r w:rsidR="001D361A">
        <w:t>!</w:t>
      </w:r>
    </w:p>
    <w:p w:rsidR="007E47CF" w:rsidRDefault="009F46C8" w:rsidP="001D361A">
      <w:pPr>
        <w:pStyle w:val="a0"/>
      </w:pPr>
      <w:r>
        <w:rPr>
          <w:rFonts w:hint="eastAsia"/>
        </w:rPr>
        <w:t>重名覆盖：</w:t>
      </w:r>
    </w:p>
    <w:p w:rsidR="009F46C8" w:rsidRDefault="009F46C8" w:rsidP="001D361A">
      <w:pPr>
        <w:pStyle w:val="a0"/>
      </w:pPr>
      <w:r>
        <w:rPr>
          <w:noProof/>
        </w:rPr>
        <w:drawing>
          <wp:inline distT="0" distB="0" distL="0" distR="0" wp14:anchorId="22606BFA" wp14:editId="75A15C55">
            <wp:extent cx="4743450" cy="66675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C8" w:rsidRDefault="009F46C8" w:rsidP="001D361A">
      <w:pPr>
        <w:pStyle w:val="a0"/>
      </w:pPr>
    </w:p>
    <w:p w:rsidR="009F46C8" w:rsidRDefault="009F46C8" w:rsidP="001D361A">
      <w:pPr>
        <w:pStyle w:val="a0"/>
      </w:pPr>
    </w:p>
    <w:p w:rsidR="009F46C8" w:rsidRDefault="009F46C8" w:rsidP="001D361A">
      <w:pPr>
        <w:pStyle w:val="a0"/>
      </w:pPr>
    </w:p>
    <w:p w:rsidR="0065251B" w:rsidRDefault="0065251B" w:rsidP="001D361A">
      <w:pPr>
        <w:pStyle w:val="a0"/>
      </w:pPr>
      <w:r>
        <w:rPr>
          <w:rFonts w:hint="eastAsia"/>
        </w:rPr>
        <w:lastRenderedPageBreak/>
        <w:t>vi</w:t>
      </w:r>
      <w:r>
        <w:rPr>
          <w:rFonts w:hint="eastAsia"/>
        </w:rPr>
        <w:t>在常规编辑文件时，会生成：</w:t>
      </w:r>
    </w:p>
    <w:p w:rsidR="0065251B" w:rsidRDefault="0065251B" w:rsidP="001D361A">
      <w:pPr>
        <w:pStyle w:val="a0"/>
      </w:pPr>
      <w:r>
        <w:rPr>
          <w:noProof/>
        </w:rPr>
        <w:drawing>
          <wp:inline distT="0" distB="0" distL="0" distR="0" wp14:anchorId="54FE62BF" wp14:editId="4DFD3E51">
            <wp:extent cx="5278120" cy="163957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73" w:rsidRDefault="00137973" w:rsidP="001D361A">
      <w:pPr>
        <w:pStyle w:val="a0"/>
      </w:pPr>
      <w:r>
        <w:rPr>
          <w:rFonts w:hint="eastAsia"/>
        </w:rPr>
        <w:t>编辑时候，会提示：</w:t>
      </w:r>
    </w:p>
    <w:p w:rsidR="00137973" w:rsidRDefault="00137973" w:rsidP="001D361A">
      <w:pPr>
        <w:pStyle w:val="a0"/>
      </w:pPr>
      <w:r>
        <w:rPr>
          <w:noProof/>
        </w:rPr>
        <w:drawing>
          <wp:inline distT="0" distB="0" distL="0" distR="0" wp14:anchorId="49C685E2" wp14:editId="67FD53FE">
            <wp:extent cx="5278120" cy="312737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AC" w:rsidRDefault="00AC4FAC" w:rsidP="001D361A">
      <w:pPr>
        <w:pStyle w:val="a0"/>
      </w:pPr>
      <w:r>
        <w:rPr>
          <w:rFonts w:hint="eastAsia"/>
        </w:rPr>
        <w:t>建议，删除</w:t>
      </w:r>
      <w:r>
        <w:rPr>
          <w:rFonts w:hint="eastAsia"/>
        </w:rPr>
        <w:t>swp</w:t>
      </w:r>
      <w:r>
        <w:t>.swo</w:t>
      </w:r>
      <w:r>
        <w:rPr>
          <w:rFonts w:hint="eastAsia"/>
        </w:rPr>
        <w:t>文件后再编辑：</w:t>
      </w:r>
    </w:p>
    <w:p w:rsidR="00AC4FAC" w:rsidRDefault="00AC4FAC" w:rsidP="001D361A">
      <w:pPr>
        <w:pStyle w:val="a0"/>
      </w:pPr>
      <w:r>
        <w:rPr>
          <w:noProof/>
        </w:rPr>
        <w:drawing>
          <wp:inline distT="0" distB="0" distL="0" distR="0" wp14:anchorId="654CBD13" wp14:editId="6D04ABE0">
            <wp:extent cx="5278120" cy="913765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05A" w:rsidRDefault="0053005A" w:rsidP="001D361A">
      <w:pPr>
        <w:pStyle w:val="a0"/>
      </w:pPr>
    </w:p>
    <w:p w:rsidR="0053005A" w:rsidRDefault="0053005A" w:rsidP="001D361A">
      <w:pPr>
        <w:pStyle w:val="a0"/>
      </w:pPr>
    </w:p>
    <w:p w:rsidR="0053005A" w:rsidRDefault="0053005A" w:rsidP="0053005A">
      <w:pPr>
        <w:pStyle w:val="2"/>
      </w:pPr>
      <w:bookmarkStart w:id="105" w:name="_Toc534637924"/>
      <w:r>
        <w:rPr>
          <w:rFonts w:hint="eastAsia"/>
        </w:rPr>
        <w:t>撤销</w:t>
      </w:r>
      <w:r w:rsidR="0006635D">
        <w:rPr>
          <w:rFonts w:hint="eastAsia"/>
        </w:rPr>
        <w:t>和恢复</w:t>
      </w:r>
      <w:r>
        <w:rPr>
          <w:rFonts w:hint="eastAsia"/>
        </w:rPr>
        <w:t>，</w:t>
      </w:r>
      <w:r>
        <w:rPr>
          <w:rFonts w:hint="eastAsia"/>
        </w:rPr>
        <w:t>u</w:t>
      </w:r>
      <w:r w:rsidR="0006635D">
        <w:rPr>
          <w:rFonts w:hint="eastAsia"/>
        </w:rPr>
        <w:t>和</w:t>
      </w:r>
      <w:r w:rsidR="0006635D">
        <w:rPr>
          <w:rFonts w:hint="eastAsia"/>
        </w:rPr>
        <w:t>c</w:t>
      </w:r>
      <w:r w:rsidR="0006635D">
        <w:t>trl+r</w:t>
      </w:r>
      <w:bookmarkEnd w:id="105"/>
    </w:p>
    <w:p w:rsidR="007D70E2" w:rsidRDefault="007D70E2" w:rsidP="007D70E2">
      <w:pPr>
        <w:pStyle w:val="a0"/>
      </w:pPr>
      <w:r>
        <w:rPr>
          <w:rFonts w:hint="eastAsia"/>
        </w:rPr>
        <w:t>u,</w:t>
      </w:r>
      <w:r>
        <w:rPr>
          <w:rFonts w:hint="eastAsia"/>
        </w:rPr>
        <w:t>撤销</w:t>
      </w:r>
    </w:p>
    <w:p w:rsidR="007D70E2" w:rsidRDefault="007D70E2" w:rsidP="007D70E2">
      <w:pPr>
        <w:pStyle w:val="a0"/>
      </w:pPr>
      <w:r>
        <w:rPr>
          <w:rFonts w:hint="eastAsia"/>
        </w:rPr>
        <w:t>ctrl</w:t>
      </w:r>
      <w:r>
        <w:t>+r</w:t>
      </w:r>
      <w:r w:rsidR="0040613C">
        <w:rPr>
          <w:rFonts w:hint="eastAsia"/>
        </w:rPr>
        <w:t>，恢复</w:t>
      </w:r>
      <w:r>
        <w:rPr>
          <w:rFonts w:hint="eastAsia"/>
        </w:rPr>
        <w:t>。</w:t>
      </w:r>
    </w:p>
    <w:p w:rsidR="0040613C" w:rsidRDefault="0040613C" w:rsidP="007D70E2">
      <w:pPr>
        <w:pStyle w:val="a0"/>
      </w:pPr>
    </w:p>
    <w:p w:rsidR="0040613C" w:rsidRDefault="00115CA1" w:rsidP="00115CA1">
      <w:pPr>
        <w:pStyle w:val="2"/>
      </w:pPr>
      <w:bookmarkStart w:id="106" w:name="_Toc534637925"/>
      <w:r>
        <w:rPr>
          <w:rFonts w:hint="eastAsia"/>
        </w:rPr>
        <w:t>删除，</w:t>
      </w:r>
      <w:r>
        <w:rPr>
          <w:rFonts w:hint="eastAsia"/>
        </w:rPr>
        <w:t>d</w:t>
      </w:r>
      <w:bookmarkEnd w:id="106"/>
    </w:p>
    <w:p w:rsidR="00115CA1" w:rsidRDefault="00115CA1" w:rsidP="00115CA1">
      <w:pPr>
        <w:pStyle w:val="a0"/>
      </w:pP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</w:rPr>
        <w:t>delete</w:t>
      </w:r>
    </w:p>
    <w:p w:rsidR="00115CA1" w:rsidRDefault="00115CA1" w:rsidP="00115CA1">
      <w:pPr>
        <w:pStyle w:val="a0"/>
      </w:pPr>
      <w:r>
        <w:rPr>
          <w:rFonts w:hint="eastAsia"/>
        </w:rPr>
        <w:t>dd</w:t>
      </w:r>
      <w:r>
        <w:rPr>
          <w:rFonts w:hint="eastAsia"/>
        </w:rPr>
        <w:t>，删除行</w:t>
      </w:r>
    </w:p>
    <w:p w:rsidR="00115CA1" w:rsidRDefault="00115CA1" w:rsidP="00115CA1">
      <w:pPr>
        <w:pStyle w:val="a0"/>
      </w:pPr>
      <w:r>
        <w:rPr>
          <w:rFonts w:hint="eastAsia"/>
        </w:rPr>
        <w:t>dw</w:t>
      </w:r>
      <w:r>
        <w:rPr>
          <w:rFonts w:hint="eastAsia"/>
        </w:rPr>
        <w:t>，删除单词</w:t>
      </w:r>
    </w:p>
    <w:p w:rsidR="00115CA1" w:rsidRDefault="00115CA1" w:rsidP="00115CA1">
      <w:pPr>
        <w:pStyle w:val="a0"/>
      </w:pPr>
      <w:r>
        <w:rPr>
          <w:rFonts w:hint="eastAsia"/>
        </w:rPr>
        <w:t>d</w:t>
      </w:r>
      <w:r>
        <w:t>$</w:t>
      </w:r>
      <w:r>
        <w:rPr>
          <w:rFonts w:hint="eastAsia"/>
        </w:rPr>
        <w:t>，删除到行尾</w:t>
      </w:r>
    </w:p>
    <w:p w:rsidR="00115CA1" w:rsidRDefault="00115CA1" w:rsidP="00115CA1">
      <w:pPr>
        <w:pStyle w:val="a0"/>
      </w:pPr>
      <w:r>
        <w:rPr>
          <w:rFonts w:hint="eastAsia"/>
        </w:rPr>
        <w:t>d</w:t>
      </w:r>
      <w:r>
        <w:t>^</w:t>
      </w:r>
      <w:r>
        <w:rPr>
          <w:rFonts w:hint="eastAsia"/>
        </w:rPr>
        <w:t>，删除到行首</w:t>
      </w:r>
    </w:p>
    <w:p w:rsidR="00115CA1" w:rsidRDefault="00115CA1" w:rsidP="00115CA1">
      <w:pPr>
        <w:pStyle w:val="a0"/>
      </w:pPr>
      <w:r>
        <w:rPr>
          <w:rFonts w:hint="eastAsia"/>
        </w:rPr>
        <w:t>d</w:t>
      </w:r>
      <w:r>
        <w:t>gg</w:t>
      </w:r>
      <w:r>
        <w:rPr>
          <w:rFonts w:hint="eastAsia"/>
        </w:rPr>
        <w:t>，删除到文件开头</w:t>
      </w:r>
    </w:p>
    <w:p w:rsidR="00115CA1" w:rsidRDefault="00115CA1" w:rsidP="00115CA1">
      <w:pPr>
        <w:pStyle w:val="a0"/>
      </w:pPr>
      <w:r>
        <w:rPr>
          <w:rFonts w:hint="eastAsia"/>
        </w:rPr>
        <w:t>d</w:t>
      </w:r>
      <w:r>
        <w:t>G</w:t>
      </w:r>
      <w:r>
        <w:rPr>
          <w:rFonts w:hint="eastAsia"/>
        </w:rPr>
        <w:t>，删除到文件末尾</w:t>
      </w:r>
    </w:p>
    <w:p w:rsidR="00D604CC" w:rsidRDefault="00D604CC" w:rsidP="00115CA1">
      <w:pPr>
        <w:pStyle w:val="a0"/>
      </w:pPr>
      <w:r>
        <w:rPr>
          <w:rFonts w:hint="eastAsia"/>
        </w:rPr>
        <w:t>x</w:t>
      </w:r>
      <w:r>
        <w:rPr>
          <w:rFonts w:hint="eastAsia"/>
        </w:rPr>
        <w:t>，删除光标所在的字符</w:t>
      </w:r>
    </w:p>
    <w:p w:rsidR="00D604CC" w:rsidRDefault="00D604CC" w:rsidP="00115CA1">
      <w:pPr>
        <w:pStyle w:val="a0"/>
      </w:pPr>
      <w:r>
        <w:rPr>
          <w:rFonts w:hint="eastAsia"/>
        </w:rPr>
        <w:t>X</w:t>
      </w:r>
      <w:r>
        <w:rPr>
          <w:rFonts w:hint="eastAsia"/>
        </w:rPr>
        <w:t>，删除光标所在的前一个字符</w:t>
      </w:r>
    </w:p>
    <w:p w:rsidR="00D604CC" w:rsidRDefault="00D604CC" w:rsidP="00115CA1">
      <w:pPr>
        <w:pStyle w:val="a0"/>
      </w:pPr>
      <w:r>
        <w:rPr>
          <w:rFonts w:hint="eastAsia"/>
        </w:rPr>
        <w:t>4</w:t>
      </w:r>
      <w:r>
        <w:t>2</w:t>
      </w:r>
      <w:r>
        <w:rPr>
          <w:rFonts w:hint="eastAsia"/>
        </w:rPr>
        <w:t>dd</w:t>
      </w:r>
      <w:r>
        <w:rPr>
          <w:rFonts w:hint="eastAsia"/>
        </w:rPr>
        <w:t>，删除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上</w:t>
      </w:r>
    </w:p>
    <w:p w:rsidR="00D604CC" w:rsidRDefault="00D604CC" w:rsidP="00115CA1">
      <w:pPr>
        <w:pStyle w:val="a0"/>
      </w:pPr>
      <w:r>
        <w:rPr>
          <w:rFonts w:hint="eastAsia"/>
        </w:rPr>
        <w:t>4</w:t>
      </w:r>
      <w:r>
        <w:t>2</w:t>
      </w:r>
      <w:r>
        <w:rPr>
          <w:rFonts w:hint="eastAsia"/>
        </w:rPr>
        <w:t>dw</w:t>
      </w:r>
      <w:r>
        <w:rPr>
          <w:rFonts w:hint="eastAsia"/>
        </w:rPr>
        <w:t>，删除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个单词</w:t>
      </w:r>
    </w:p>
    <w:p w:rsidR="00D604CC" w:rsidRDefault="00D604CC" w:rsidP="00115CA1">
      <w:pPr>
        <w:pStyle w:val="a0"/>
      </w:pPr>
      <w:r>
        <w:rPr>
          <w:rFonts w:hint="eastAsia"/>
        </w:rPr>
        <w:t>4</w:t>
      </w:r>
      <w:r>
        <w:t>2</w:t>
      </w:r>
      <w:r>
        <w:rPr>
          <w:rFonts w:hint="eastAsia"/>
        </w:rPr>
        <w:t>x</w:t>
      </w:r>
      <w:r>
        <w:rPr>
          <w:rFonts w:hint="eastAsia"/>
        </w:rPr>
        <w:t>，删除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个字符</w:t>
      </w:r>
    </w:p>
    <w:p w:rsidR="00E828CA" w:rsidRDefault="00E828CA" w:rsidP="00115CA1">
      <w:pPr>
        <w:pStyle w:val="a0"/>
      </w:pPr>
    </w:p>
    <w:p w:rsidR="00D25AC1" w:rsidRDefault="00D25AC1" w:rsidP="00115CA1">
      <w:pPr>
        <w:pStyle w:val="a0"/>
      </w:pPr>
      <w:r>
        <w:rPr>
          <w:rFonts w:hint="eastAsia"/>
        </w:rPr>
        <w:t>删除的内容，会被放在剪贴板中。</w:t>
      </w:r>
    </w:p>
    <w:p w:rsidR="00D25AC1" w:rsidRDefault="00D25AC1" w:rsidP="00115CA1">
      <w:pPr>
        <w:pStyle w:val="a0"/>
      </w:pPr>
      <w:r>
        <w:rPr>
          <w:rFonts w:hint="eastAsia"/>
        </w:rPr>
        <w:t>可以利用删除</w:t>
      </w:r>
      <w:r>
        <w:rPr>
          <w:rFonts w:hint="eastAsia"/>
        </w:rPr>
        <w:t>+</w:t>
      </w:r>
      <w:r>
        <w:rPr>
          <w:rFonts w:hint="eastAsia"/>
        </w:rPr>
        <w:t>粘贴，形成移动。</w:t>
      </w:r>
    </w:p>
    <w:p w:rsidR="00D937F1" w:rsidRDefault="00D937F1" w:rsidP="00D937F1">
      <w:pPr>
        <w:pStyle w:val="a0"/>
      </w:pPr>
      <w:r>
        <w:rPr>
          <w:rFonts w:hint="eastAsia"/>
        </w:rPr>
        <w:t>dd</w:t>
      </w:r>
      <w:r>
        <w:t xml:space="preserve"> + p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交换两行位置！</w:t>
      </w:r>
    </w:p>
    <w:p w:rsidR="00E828CA" w:rsidRDefault="00E828CA" w:rsidP="00115CA1">
      <w:pPr>
        <w:pStyle w:val="a0"/>
      </w:pPr>
    </w:p>
    <w:p w:rsidR="00E828CA" w:rsidRDefault="00E828CA" w:rsidP="00E828CA">
      <w:pPr>
        <w:pStyle w:val="2"/>
      </w:pPr>
      <w:bookmarkStart w:id="107" w:name="_Toc534637926"/>
      <w:r>
        <w:rPr>
          <w:rFonts w:hint="eastAsia"/>
        </w:rPr>
        <w:t>复制，</w:t>
      </w:r>
      <w:r>
        <w:rPr>
          <w:rFonts w:hint="eastAsia"/>
        </w:rPr>
        <w:t>y</w:t>
      </w:r>
      <w:bookmarkEnd w:id="107"/>
    </w:p>
    <w:p w:rsidR="00E828CA" w:rsidRDefault="00E828CA" w:rsidP="00E828CA">
      <w:pPr>
        <w:pStyle w:val="a0"/>
      </w:pPr>
      <w:r>
        <w:rPr>
          <w:rFonts w:hint="eastAsia"/>
        </w:rPr>
        <w:t>，</w:t>
      </w:r>
      <w:r>
        <w:rPr>
          <w:rFonts w:hint="eastAsia"/>
        </w:rPr>
        <w:t>copy</w:t>
      </w:r>
    </w:p>
    <w:p w:rsidR="00E828CA" w:rsidRDefault="00E828CA" w:rsidP="00E828CA">
      <w:pPr>
        <w:pStyle w:val="a0"/>
      </w:pPr>
    </w:p>
    <w:p w:rsidR="00E828CA" w:rsidRDefault="00E828CA" w:rsidP="00E828CA">
      <w:pPr>
        <w:pStyle w:val="a0"/>
      </w:pPr>
      <w:r>
        <w:rPr>
          <w:rFonts w:hint="eastAsia"/>
        </w:rPr>
        <w:t>yy</w:t>
      </w:r>
      <w:r>
        <w:rPr>
          <w:rFonts w:hint="eastAsia"/>
        </w:rPr>
        <w:t>，复制一行</w:t>
      </w:r>
    </w:p>
    <w:p w:rsidR="00E828CA" w:rsidRDefault="00E828CA" w:rsidP="00E828CA">
      <w:pPr>
        <w:pStyle w:val="a0"/>
      </w:pPr>
      <w:r>
        <w:rPr>
          <w:rFonts w:hint="eastAsia"/>
        </w:rPr>
        <w:t>yw</w:t>
      </w:r>
      <w:r>
        <w:rPr>
          <w:rFonts w:hint="eastAsia"/>
        </w:rPr>
        <w:t>，复制一个单词</w:t>
      </w:r>
    </w:p>
    <w:p w:rsidR="00E828CA" w:rsidRDefault="00E828CA" w:rsidP="00E828CA">
      <w:pPr>
        <w:pStyle w:val="a0"/>
      </w:pPr>
      <w:r>
        <w:rPr>
          <w:rFonts w:hint="eastAsia"/>
        </w:rPr>
        <w:t>y</w:t>
      </w:r>
      <w:r>
        <w:t>^</w:t>
      </w:r>
      <w:r>
        <w:rPr>
          <w:rFonts w:hint="eastAsia"/>
        </w:rPr>
        <w:t>，复制到行首</w:t>
      </w:r>
    </w:p>
    <w:p w:rsidR="00E828CA" w:rsidRDefault="00E828CA" w:rsidP="00E828CA">
      <w:pPr>
        <w:pStyle w:val="a0"/>
      </w:pPr>
      <w:r>
        <w:rPr>
          <w:rFonts w:hint="eastAsia"/>
        </w:rPr>
        <w:t>y</w:t>
      </w:r>
      <w:r>
        <w:t>$</w:t>
      </w:r>
      <w:r>
        <w:rPr>
          <w:rFonts w:hint="eastAsia"/>
        </w:rPr>
        <w:t>，复制到行尾</w:t>
      </w:r>
    </w:p>
    <w:p w:rsidR="00E828CA" w:rsidRDefault="00E828CA" w:rsidP="00E828CA">
      <w:pPr>
        <w:pStyle w:val="a0"/>
      </w:pPr>
      <w:r>
        <w:rPr>
          <w:rFonts w:hint="eastAsia"/>
        </w:rPr>
        <w:t>y</w:t>
      </w:r>
      <w:r>
        <w:t>gg</w:t>
      </w:r>
      <w:r>
        <w:rPr>
          <w:rFonts w:hint="eastAsia"/>
        </w:rPr>
        <w:t>，复制到文件开头</w:t>
      </w:r>
    </w:p>
    <w:p w:rsidR="00E828CA" w:rsidRDefault="00E828CA" w:rsidP="00E828CA">
      <w:pPr>
        <w:pStyle w:val="a0"/>
      </w:pPr>
      <w:r>
        <w:rPr>
          <w:rFonts w:hint="eastAsia"/>
        </w:rPr>
        <w:t>y</w:t>
      </w:r>
      <w:r>
        <w:t>G</w:t>
      </w:r>
      <w:r>
        <w:rPr>
          <w:rFonts w:hint="eastAsia"/>
        </w:rPr>
        <w:t>，复制到文件末尾</w:t>
      </w:r>
    </w:p>
    <w:p w:rsidR="006F5C35" w:rsidRDefault="006F5C35" w:rsidP="00E828CA">
      <w:pPr>
        <w:pStyle w:val="a0"/>
      </w:pPr>
      <w:r>
        <w:rPr>
          <w:rFonts w:hint="eastAsia"/>
        </w:rPr>
        <w:lastRenderedPageBreak/>
        <w:t>单个字符的复制，</w:t>
      </w:r>
      <w:r>
        <w:rPr>
          <w:rFonts w:hint="eastAsia"/>
        </w:rPr>
        <w:t>x</w:t>
      </w:r>
      <w:r>
        <w:rPr>
          <w:rFonts w:hint="eastAsia"/>
        </w:rPr>
        <w:t>，删除时，将单个字符放入到粘贴板中。</w:t>
      </w:r>
    </w:p>
    <w:p w:rsidR="00011F44" w:rsidRDefault="005763B5" w:rsidP="00E828CA">
      <w:pPr>
        <w:pStyle w:val="a0"/>
      </w:pPr>
      <w:r>
        <w:rPr>
          <w:rFonts w:hint="eastAsia"/>
        </w:rPr>
        <w:t>4</w:t>
      </w:r>
      <w:r>
        <w:t>2</w:t>
      </w:r>
      <w:r>
        <w:rPr>
          <w:rFonts w:hint="eastAsia"/>
        </w:rPr>
        <w:t>yy</w:t>
      </w:r>
      <w:r>
        <w:rPr>
          <w:rFonts w:hint="eastAsia"/>
        </w:rPr>
        <w:t>，复制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行</w:t>
      </w:r>
    </w:p>
    <w:p w:rsidR="005763B5" w:rsidRDefault="005763B5" w:rsidP="00E828CA">
      <w:pPr>
        <w:pStyle w:val="a0"/>
      </w:pPr>
      <w:r>
        <w:rPr>
          <w:rFonts w:hint="eastAsia"/>
        </w:rPr>
        <w:t>4</w:t>
      </w:r>
      <w:r>
        <w:t>2</w:t>
      </w:r>
      <w:r>
        <w:rPr>
          <w:rFonts w:hint="eastAsia"/>
        </w:rPr>
        <w:t>yw</w:t>
      </w:r>
      <w:r>
        <w:rPr>
          <w:rFonts w:hint="eastAsia"/>
        </w:rPr>
        <w:t>，复制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个单词</w:t>
      </w:r>
    </w:p>
    <w:p w:rsidR="00011F44" w:rsidRDefault="00011F44" w:rsidP="00011F44">
      <w:pPr>
        <w:pStyle w:val="2"/>
      </w:pPr>
      <w:bookmarkStart w:id="108" w:name="_Toc534637927"/>
      <w:r>
        <w:rPr>
          <w:rFonts w:hint="eastAsia"/>
        </w:rPr>
        <w:t>粘贴</w:t>
      </w:r>
      <w:r w:rsidR="00FA4521">
        <w:rPr>
          <w:rFonts w:hint="eastAsia"/>
        </w:rPr>
        <w:t>，</w:t>
      </w:r>
      <w:r w:rsidR="00FA4521">
        <w:rPr>
          <w:rFonts w:hint="eastAsia"/>
        </w:rPr>
        <w:t>p</w:t>
      </w:r>
      <w:bookmarkEnd w:id="108"/>
    </w:p>
    <w:p w:rsidR="00FA4521" w:rsidRDefault="00FA4521" w:rsidP="00FA4521">
      <w:pPr>
        <w:pStyle w:val="a0"/>
      </w:pPr>
      <w:r>
        <w:rPr>
          <w:rFonts w:hint="eastAsia"/>
        </w:rPr>
        <w:t>p</w:t>
      </w:r>
      <w:r>
        <w:rPr>
          <w:rFonts w:hint="eastAsia"/>
        </w:rPr>
        <w:t>，向后</w:t>
      </w:r>
      <w:r w:rsidR="008402CF">
        <w:rPr>
          <w:rFonts w:hint="eastAsia"/>
        </w:rPr>
        <w:t>粘</w:t>
      </w:r>
    </w:p>
    <w:p w:rsidR="008402CF" w:rsidRDefault="008402CF" w:rsidP="00FA4521">
      <w:pPr>
        <w:pStyle w:val="a0"/>
      </w:pPr>
      <w:r>
        <w:rPr>
          <w:rFonts w:hint="eastAsia"/>
        </w:rPr>
        <w:t>P</w:t>
      </w:r>
      <w:r>
        <w:rPr>
          <w:rFonts w:hint="eastAsia"/>
        </w:rPr>
        <w:t>，向前粘</w:t>
      </w:r>
    </w:p>
    <w:p w:rsidR="00154CA1" w:rsidRDefault="00154CA1" w:rsidP="00FA4521">
      <w:pPr>
        <w:pStyle w:val="a0"/>
      </w:pPr>
    </w:p>
    <w:p w:rsidR="00154CA1" w:rsidRDefault="00154CA1" w:rsidP="00FA4521">
      <w:pPr>
        <w:pStyle w:val="a0"/>
      </w:pPr>
      <w:r>
        <w:rPr>
          <w:rFonts w:hint="eastAsia"/>
        </w:rPr>
        <w:t>取决于，拷贝的是行还是部分字符，粘贴成新行或者部分字符。</w:t>
      </w:r>
    </w:p>
    <w:p w:rsidR="00E409A7" w:rsidRDefault="00E409A7" w:rsidP="00E409A7">
      <w:pPr>
        <w:pStyle w:val="a0"/>
        <w:ind w:firstLine="0"/>
      </w:pPr>
    </w:p>
    <w:p w:rsidR="00E409A7" w:rsidRDefault="00E409A7" w:rsidP="00E409A7">
      <w:pPr>
        <w:pStyle w:val="a0"/>
        <w:ind w:firstLine="0"/>
      </w:pPr>
    </w:p>
    <w:p w:rsidR="00E409A7" w:rsidRDefault="00E409A7" w:rsidP="00E409A7">
      <w:pPr>
        <w:pStyle w:val="2"/>
      </w:pPr>
      <w:bookmarkStart w:id="109" w:name="_Toc534637928"/>
      <w:r>
        <w:rPr>
          <w:rFonts w:hint="eastAsia"/>
        </w:rPr>
        <w:t>查找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底行</w:t>
      </w:r>
      <w:r>
        <w:rPr>
          <w:rFonts w:hint="eastAsia"/>
        </w:rPr>
        <w:t xml:space="preserve"> /</w:t>
      </w:r>
      <w:r>
        <w:t>, ?</w:t>
      </w:r>
      <w:bookmarkEnd w:id="109"/>
    </w:p>
    <w:p w:rsidR="00E409A7" w:rsidRDefault="00E409A7" w:rsidP="00E409A7">
      <w:pPr>
        <w:pStyle w:val="a0"/>
      </w:pPr>
      <w:r>
        <w:rPr>
          <w:rFonts w:hint="eastAsia"/>
        </w:rPr>
        <w:t>通过</w:t>
      </w:r>
      <w:r>
        <w:t xml:space="preserve"> /, ? </w:t>
      </w:r>
      <w:r>
        <w:rPr>
          <w:rFonts w:hint="eastAsia"/>
        </w:rPr>
        <w:t>进入</w:t>
      </w:r>
      <w:r>
        <w:rPr>
          <w:rFonts w:hint="eastAsia"/>
        </w:rPr>
        <w:t xml:space="preserve"> </w:t>
      </w:r>
      <w:r>
        <w:rPr>
          <w:rFonts w:hint="eastAsia"/>
        </w:rPr>
        <w:t>底行模式，进行查找</w:t>
      </w:r>
    </w:p>
    <w:p w:rsidR="00E409A7" w:rsidRDefault="00735EDB" w:rsidP="00E409A7">
      <w:pPr>
        <w:pStyle w:val="a0"/>
      </w:pPr>
      <w:r>
        <w:rPr>
          <w:rFonts w:hint="eastAsia"/>
        </w:rPr>
        <w:t>/</w:t>
      </w:r>
      <w:r>
        <w:t>keyword</w:t>
      </w:r>
      <w:r>
        <w:rPr>
          <w:rFonts w:hint="eastAsia"/>
        </w:rPr>
        <w:t>，向下找</w:t>
      </w:r>
    </w:p>
    <w:p w:rsidR="004D0F01" w:rsidRDefault="00735EDB" w:rsidP="004D0F01">
      <w:pPr>
        <w:pStyle w:val="a0"/>
      </w:pPr>
      <w:proofErr w:type="gramStart"/>
      <w:r>
        <w:rPr>
          <w:rFonts w:hint="eastAsia"/>
        </w:rPr>
        <w:t>?</w:t>
      </w:r>
      <w:r>
        <w:t>keyword</w:t>
      </w:r>
      <w:proofErr w:type="gramEnd"/>
      <w:r>
        <w:rPr>
          <w:rFonts w:hint="eastAsia"/>
        </w:rPr>
        <w:t>，向上找</w:t>
      </w:r>
    </w:p>
    <w:p w:rsidR="004D0F01" w:rsidRDefault="004D0F01" w:rsidP="00E409A7">
      <w:pPr>
        <w:pStyle w:val="a0"/>
      </w:pPr>
      <w:r>
        <w:rPr>
          <w:rFonts w:hint="eastAsia"/>
        </w:rPr>
        <w:t>使用命令：</w:t>
      </w:r>
      <w:r>
        <w:rPr>
          <w:rFonts w:hint="eastAsia"/>
        </w:rPr>
        <w:t>n</w:t>
      </w:r>
      <w:r>
        <w:t>,</w:t>
      </w:r>
      <w:r>
        <w:rPr>
          <w:rFonts w:hint="eastAsia"/>
        </w:rPr>
        <w:t>前一个，</w:t>
      </w:r>
      <w:r>
        <w:rPr>
          <w:rFonts w:hint="eastAsia"/>
        </w:rPr>
        <w:t>N</w:t>
      </w:r>
      <w:r>
        <w:rPr>
          <w:rFonts w:hint="eastAsia"/>
        </w:rPr>
        <w:t>后一个。</w:t>
      </w:r>
    </w:p>
    <w:p w:rsidR="004D0F01" w:rsidRDefault="004D0F01" w:rsidP="00E409A7">
      <w:pPr>
        <w:pStyle w:val="a0"/>
      </w:pPr>
      <w:r>
        <w:rPr>
          <w:noProof/>
        </w:rPr>
        <w:drawing>
          <wp:inline distT="0" distB="0" distL="0" distR="0" wp14:anchorId="71528106" wp14:editId="36F2FB04">
            <wp:extent cx="5278120" cy="3137535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01" w:rsidRDefault="004D0F01" w:rsidP="00E409A7">
      <w:pPr>
        <w:pStyle w:val="a0"/>
      </w:pPr>
    </w:p>
    <w:p w:rsidR="004D0F01" w:rsidRDefault="004D0F01" w:rsidP="00E409A7">
      <w:pPr>
        <w:pStyle w:val="a0"/>
      </w:pPr>
      <w:r>
        <w:rPr>
          <w:rFonts w:hint="eastAsia"/>
        </w:rPr>
        <w:t>支持正则：</w:t>
      </w:r>
      <w:r>
        <w:rPr>
          <w:rFonts w:hint="eastAsia"/>
        </w:rPr>
        <w:t>keyword</w:t>
      </w:r>
      <w:r>
        <w:rPr>
          <w:rFonts w:hint="eastAsia"/>
        </w:rPr>
        <w:t>的语法是正则表达式语法。</w:t>
      </w:r>
    </w:p>
    <w:p w:rsidR="004D0F01" w:rsidRDefault="004D0F01" w:rsidP="00E409A7">
      <w:pPr>
        <w:pStyle w:val="a0"/>
      </w:pPr>
      <w:r>
        <w:rPr>
          <w:rFonts w:hint="eastAsia"/>
        </w:rPr>
        <w:lastRenderedPageBreak/>
        <w:t>（</w:t>
      </w:r>
      <w:r>
        <w:rPr>
          <w:rFonts w:hint="eastAsia"/>
        </w:rPr>
        <w:t>Perl</w:t>
      </w:r>
      <w:r>
        <w:rPr>
          <w:rFonts w:hint="eastAsia"/>
        </w:rPr>
        <w:t>兼容正则</w:t>
      </w:r>
      <w:r>
        <w:rPr>
          <w:rFonts w:hint="eastAsia"/>
        </w:rPr>
        <w:t xml:space="preserve"> PCRE</w:t>
      </w:r>
      <w:r>
        <w:rPr>
          <w:rFonts w:hint="eastAsia"/>
        </w:rPr>
        <w:t>）</w:t>
      </w:r>
    </w:p>
    <w:p w:rsidR="004D0F01" w:rsidRDefault="004D0F01" w:rsidP="00E409A7">
      <w:pPr>
        <w:pStyle w:val="a0"/>
      </w:pPr>
      <w:r>
        <w:rPr>
          <w:noProof/>
        </w:rPr>
        <w:drawing>
          <wp:inline distT="0" distB="0" distL="0" distR="0" wp14:anchorId="70B8267E" wp14:editId="73733F0D">
            <wp:extent cx="5278120" cy="312737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43" w:rsidRDefault="000C5043" w:rsidP="00E409A7">
      <w:pPr>
        <w:pStyle w:val="a0"/>
      </w:pPr>
    </w:p>
    <w:p w:rsidR="000C5043" w:rsidRDefault="000C5043" w:rsidP="00E409A7">
      <w:pPr>
        <w:pStyle w:val="a0"/>
      </w:pPr>
    </w:p>
    <w:p w:rsidR="00B37410" w:rsidRDefault="000C5043" w:rsidP="00B37410">
      <w:pPr>
        <w:pStyle w:val="2"/>
      </w:pPr>
      <w:bookmarkStart w:id="110" w:name="_Toc534637929"/>
      <w:r>
        <w:rPr>
          <w:rFonts w:hint="eastAsia"/>
        </w:rPr>
        <w:t>替换</w:t>
      </w:r>
      <w:r w:rsidR="00B37410">
        <w:rPr>
          <w:rFonts w:hint="eastAsia"/>
        </w:rPr>
        <w:t>，底行模式</w:t>
      </w:r>
      <w:r w:rsidR="00B37410">
        <w:rPr>
          <w:rFonts w:hint="eastAsia"/>
        </w:rPr>
        <w:t>,</w:t>
      </w:r>
      <w:r w:rsidR="00B37410">
        <w:t>:%</w:t>
      </w:r>
      <w:r w:rsidR="00B37410">
        <w:rPr>
          <w:rFonts w:hint="eastAsia"/>
        </w:rPr>
        <w:t>实现</w:t>
      </w:r>
      <w:bookmarkEnd w:id="110"/>
    </w:p>
    <w:p w:rsidR="00B37410" w:rsidRDefault="00B37410" w:rsidP="00B37410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冒号</w:t>
      </w:r>
      <w:r>
        <w:t>:</w:t>
      </w:r>
      <w:r>
        <w:rPr>
          <w:rFonts w:hint="eastAsia"/>
        </w:rPr>
        <w:t>进入查找底行</w:t>
      </w:r>
    </w:p>
    <w:p w:rsidR="00B37410" w:rsidRDefault="00B37410" w:rsidP="00B37410">
      <w:pPr>
        <w:pStyle w:val="a0"/>
      </w:pPr>
      <w:r>
        <w:rPr>
          <w:rFonts w:hint="eastAsia"/>
        </w:rPr>
        <w:t>%</w:t>
      </w:r>
      <w:r>
        <w:t>s</w:t>
      </w:r>
      <w:r>
        <w:rPr>
          <w:rFonts w:hint="eastAsia"/>
        </w:rPr>
        <w:t>替换命令：</w:t>
      </w:r>
    </w:p>
    <w:p w:rsidR="00B37410" w:rsidRPr="00B37410" w:rsidRDefault="00B37410" w:rsidP="00B37410">
      <w:pPr>
        <w:pStyle w:val="a0"/>
      </w:pPr>
    </w:p>
    <w:p w:rsidR="004D0F01" w:rsidRDefault="00A01518" w:rsidP="00E409A7">
      <w:pPr>
        <w:pStyle w:val="a0"/>
      </w:pPr>
      <w:r>
        <w:rPr>
          <w:rFonts w:hint="eastAsia"/>
        </w:rPr>
        <w:t>典型的操作：</w:t>
      </w:r>
    </w:p>
    <w:p w:rsidR="000C33D3" w:rsidRDefault="000C33D3" w:rsidP="000C33D3">
      <w:pPr>
        <w:pStyle w:val="a0"/>
      </w:pPr>
      <w:r>
        <w:rPr>
          <w:rFonts w:hint="eastAsia"/>
        </w:rPr>
        <w:t>:</w:t>
      </w:r>
      <w:r>
        <w:t>%s/</w:t>
      </w:r>
      <w:r>
        <w:rPr>
          <w:rFonts w:hint="eastAsia"/>
        </w:rPr>
        <w:t>查找字符串</w:t>
      </w:r>
      <w:r>
        <w:rPr>
          <w:rFonts w:hint="eastAsia"/>
        </w:rPr>
        <w:t>/</w:t>
      </w:r>
      <w:r>
        <w:rPr>
          <w:rFonts w:hint="eastAsia"/>
        </w:rPr>
        <w:t>替换字符串</w:t>
      </w:r>
      <w:r>
        <w:t xml:space="preserve">, </w:t>
      </w:r>
      <w:r>
        <w:rPr>
          <w:rFonts w:hint="eastAsia"/>
        </w:rPr>
        <w:t>标识全文替换，行内仅仅会替换第一个出现的匹配。</w:t>
      </w:r>
    </w:p>
    <w:p w:rsidR="009710CF" w:rsidRDefault="009710CF" w:rsidP="000C33D3">
      <w:pPr>
        <w:pStyle w:val="a0"/>
      </w:pPr>
      <w:r>
        <w:rPr>
          <w:noProof/>
        </w:rPr>
        <w:drawing>
          <wp:inline distT="0" distB="0" distL="0" distR="0" wp14:anchorId="2154E74B" wp14:editId="5139F127">
            <wp:extent cx="5278120" cy="2108835"/>
            <wp:effectExtent l="0" t="0" r="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18" w:rsidRDefault="00A01518" w:rsidP="00E409A7">
      <w:pPr>
        <w:pStyle w:val="a0"/>
      </w:pPr>
      <w:r>
        <w:rPr>
          <w:rFonts w:hint="eastAsia"/>
        </w:rPr>
        <w:t>:</w:t>
      </w:r>
      <w:r>
        <w:t>%s/</w:t>
      </w:r>
      <w:r>
        <w:rPr>
          <w:rFonts w:hint="eastAsia"/>
        </w:rPr>
        <w:t>查找字符串</w:t>
      </w:r>
      <w:r>
        <w:rPr>
          <w:rFonts w:hint="eastAsia"/>
        </w:rPr>
        <w:t>/</w:t>
      </w:r>
      <w:r>
        <w:rPr>
          <w:rFonts w:hint="eastAsia"/>
        </w:rPr>
        <w:t>替换字符串</w:t>
      </w:r>
      <w:r>
        <w:t xml:space="preserve">/g, </w:t>
      </w:r>
      <w:r>
        <w:rPr>
          <w:rFonts w:hint="eastAsia"/>
        </w:rPr>
        <w:t>标识全文替换，</w:t>
      </w:r>
      <w:r>
        <w:rPr>
          <w:rFonts w:hint="eastAsia"/>
        </w:rPr>
        <w:t>g</w:t>
      </w:r>
      <w:r>
        <w:rPr>
          <w:rFonts w:hint="eastAsia"/>
        </w:rPr>
        <w:t>。</w:t>
      </w:r>
    </w:p>
    <w:p w:rsidR="009E5FD8" w:rsidRDefault="009E5FD8" w:rsidP="00E409A7">
      <w:pPr>
        <w:pStyle w:val="a0"/>
      </w:pPr>
    </w:p>
    <w:p w:rsidR="00302FB2" w:rsidRDefault="00302FB2" w:rsidP="00E409A7">
      <w:pPr>
        <w:pStyle w:val="a0"/>
      </w:pPr>
      <w:r>
        <w:rPr>
          <w:noProof/>
        </w:rPr>
        <w:drawing>
          <wp:inline distT="0" distB="0" distL="0" distR="0" wp14:anchorId="7BEF380C" wp14:editId="1D4A9884">
            <wp:extent cx="5278120" cy="2984500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18" w:rsidRDefault="00A01518" w:rsidP="00E409A7">
      <w:pPr>
        <w:pStyle w:val="a0"/>
      </w:pPr>
      <w:r>
        <w:rPr>
          <w:rFonts w:hint="eastAsia"/>
        </w:rPr>
        <w:t>:</w:t>
      </w:r>
      <w:r>
        <w:t>%s/</w:t>
      </w:r>
      <w:r>
        <w:rPr>
          <w:rFonts w:hint="eastAsia"/>
        </w:rPr>
        <w:t>查找</w:t>
      </w:r>
      <w:r>
        <w:rPr>
          <w:rFonts w:hint="eastAsia"/>
        </w:rPr>
        <w:t>/</w:t>
      </w:r>
      <w:r>
        <w:rPr>
          <w:rFonts w:hint="eastAsia"/>
        </w:rPr>
        <w:t>替换</w:t>
      </w:r>
      <w:r>
        <w:rPr>
          <w:rFonts w:hint="eastAsia"/>
        </w:rPr>
        <w:t>/</w:t>
      </w:r>
      <w:r>
        <w:t>c</w:t>
      </w:r>
      <w:r>
        <w:rPr>
          <w:rFonts w:hint="eastAsia"/>
        </w:rPr>
        <w:t>，</w:t>
      </w:r>
      <w:r>
        <w:rPr>
          <w:rFonts w:hint="eastAsia"/>
        </w:rPr>
        <w:t>confirm</w:t>
      </w:r>
      <w:r>
        <w:rPr>
          <w:rFonts w:hint="eastAsia"/>
        </w:rPr>
        <w:t>，要求确认后替换。</w:t>
      </w:r>
      <w:r w:rsidR="0090497E">
        <w:rPr>
          <w:rFonts w:hint="eastAsia"/>
        </w:rPr>
        <w:t>。键入</w:t>
      </w:r>
      <w:r w:rsidR="0090497E">
        <w:rPr>
          <w:rFonts w:hint="eastAsia"/>
        </w:rPr>
        <w:t>y</w:t>
      </w:r>
      <w:r w:rsidR="0090497E">
        <w:rPr>
          <w:rFonts w:hint="eastAsia"/>
        </w:rPr>
        <w:t>执行替换，键入</w:t>
      </w:r>
      <w:r w:rsidR="0090497E">
        <w:rPr>
          <w:rFonts w:hint="eastAsia"/>
        </w:rPr>
        <w:t>n</w:t>
      </w:r>
      <w:r w:rsidR="0090497E">
        <w:rPr>
          <w:rFonts w:hint="eastAsia"/>
        </w:rPr>
        <w:t>放弃替换。逐一单词进行确认替换。</w:t>
      </w:r>
    </w:p>
    <w:p w:rsidR="0090497E" w:rsidRDefault="0090497E" w:rsidP="00E409A7">
      <w:pPr>
        <w:pStyle w:val="a0"/>
      </w:pPr>
      <w:r>
        <w:rPr>
          <w:noProof/>
        </w:rPr>
        <w:drawing>
          <wp:inline distT="0" distB="0" distL="0" distR="0" wp14:anchorId="78D4F43C" wp14:editId="400F38D2">
            <wp:extent cx="5278120" cy="794385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7E" w:rsidRDefault="0090497E" w:rsidP="00E409A7">
      <w:pPr>
        <w:pStyle w:val="a0"/>
      </w:pPr>
      <w:r>
        <w:rPr>
          <w:noProof/>
        </w:rPr>
        <w:drawing>
          <wp:inline distT="0" distB="0" distL="0" distR="0" wp14:anchorId="3D94B61A" wp14:editId="2D212A64">
            <wp:extent cx="5278120" cy="312737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4B" w:rsidRDefault="0044314B" w:rsidP="00E409A7">
      <w:pPr>
        <w:pStyle w:val="a0"/>
      </w:pPr>
    </w:p>
    <w:p w:rsidR="0044314B" w:rsidRDefault="0044314B" w:rsidP="00E409A7">
      <w:pPr>
        <w:pStyle w:val="a0"/>
      </w:pPr>
    </w:p>
    <w:p w:rsidR="0044314B" w:rsidRDefault="0044314B" w:rsidP="0044314B">
      <w:pPr>
        <w:pStyle w:val="2"/>
      </w:pPr>
      <w:bookmarkStart w:id="111" w:name="_Toc534637930"/>
      <w:r>
        <w:rPr>
          <w:rFonts w:hint="eastAsia"/>
        </w:rPr>
        <w:t>配置文件</w:t>
      </w:r>
      <w:bookmarkEnd w:id="111"/>
    </w:p>
    <w:p w:rsidR="00151924" w:rsidRDefault="00022A58" w:rsidP="00151924">
      <w:pPr>
        <w:pStyle w:val="a0"/>
      </w:pPr>
      <w:r>
        <w:rPr>
          <w:rFonts w:hint="eastAsia"/>
        </w:rPr>
        <w:t>分为用户级别，和系统级的。</w:t>
      </w:r>
    </w:p>
    <w:p w:rsidR="00022A58" w:rsidRDefault="00022A58" w:rsidP="00022A58">
      <w:pPr>
        <w:pStyle w:val="a0"/>
      </w:pPr>
      <w:r>
        <w:rPr>
          <w:rFonts w:hint="eastAsia"/>
        </w:rPr>
        <w:t>用户级：</w:t>
      </w:r>
      <w:r>
        <w:rPr>
          <w:rFonts w:hint="eastAsia"/>
        </w:rPr>
        <w:t>~</w:t>
      </w:r>
      <w:proofErr w:type="gramStart"/>
      <w:r>
        <w:t>/.vimrc</w:t>
      </w:r>
      <w:proofErr w:type="gramEnd"/>
    </w:p>
    <w:p w:rsidR="00022A58" w:rsidRDefault="00022A58" w:rsidP="00022A58">
      <w:pPr>
        <w:pStyle w:val="a0"/>
      </w:pPr>
      <w:r>
        <w:rPr>
          <w:rFonts w:hint="eastAsia"/>
        </w:rPr>
        <w:t>系统级：</w:t>
      </w:r>
      <w:r>
        <w:rPr>
          <w:rFonts w:hint="eastAsia"/>
        </w:rPr>
        <w:t>$</w:t>
      </w:r>
      <w:r>
        <w:t>VIM/vimrc</w:t>
      </w:r>
      <w:r>
        <w:rPr>
          <w:rFonts w:hint="eastAsia"/>
        </w:rPr>
        <w:t>。</w:t>
      </w:r>
    </w:p>
    <w:p w:rsidR="00022A58" w:rsidRDefault="00022A58" w:rsidP="00022A58">
      <w:pPr>
        <w:pStyle w:val="a0"/>
      </w:pPr>
    </w:p>
    <w:p w:rsidR="00022A58" w:rsidRDefault="00022A58" w:rsidP="00022A58">
      <w:pPr>
        <w:pStyle w:val="a0"/>
      </w:pPr>
      <w:r>
        <w:rPr>
          <w:rFonts w:hint="eastAsia"/>
        </w:rPr>
        <w:t>将</w:t>
      </w:r>
      <w:proofErr w:type="gramStart"/>
      <w:r>
        <w:rPr>
          <w:rFonts w:hint="eastAsia"/>
        </w:rPr>
        <w:t>配置配置</w:t>
      </w:r>
      <w:proofErr w:type="gramEnd"/>
      <w:r>
        <w:rPr>
          <w:rFonts w:hint="eastAsia"/>
        </w:rPr>
        <w:t>在用户级别即可：</w:t>
      </w:r>
    </w:p>
    <w:p w:rsidR="00022A58" w:rsidRDefault="00022A58" w:rsidP="00022A58">
      <w:pPr>
        <w:pStyle w:val="a0"/>
      </w:pPr>
      <w:r>
        <w:rPr>
          <w:rFonts w:hint="eastAsia"/>
        </w:rPr>
        <w:t>将</w:t>
      </w:r>
      <w:r>
        <w:rPr>
          <w:rFonts w:hint="eastAsia"/>
        </w:rPr>
        <w:t>set</w:t>
      </w:r>
      <w:r>
        <w:t xml:space="preserve"> nu </w:t>
      </w:r>
      <w:r>
        <w:rPr>
          <w:rFonts w:hint="eastAsia"/>
        </w:rPr>
        <w:t>配置在文件中：</w:t>
      </w:r>
    </w:p>
    <w:p w:rsidR="00022A58" w:rsidRDefault="00022A58" w:rsidP="00151924">
      <w:pPr>
        <w:pStyle w:val="a0"/>
      </w:pPr>
      <w:r>
        <w:rPr>
          <w:noProof/>
        </w:rPr>
        <w:drawing>
          <wp:inline distT="0" distB="0" distL="0" distR="0" wp14:anchorId="5649EB4A" wp14:editId="22BB0DFB">
            <wp:extent cx="5278120" cy="312737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58" w:rsidRDefault="00022A58" w:rsidP="00022A58">
      <w:pPr>
        <w:pStyle w:val="a0"/>
      </w:pPr>
      <w:r>
        <w:rPr>
          <w:rFonts w:hint="eastAsia"/>
        </w:rPr>
        <w:t>保存。</w:t>
      </w:r>
    </w:p>
    <w:p w:rsidR="00022A58" w:rsidRDefault="00022A58" w:rsidP="00022A58">
      <w:pPr>
        <w:pStyle w:val="a0"/>
      </w:pPr>
    </w:p>
    <w:p w:rsidR="00022A58" w:rsidRDefault="00022A58" w:rsidP="00022A58">
      <w:pPr>
        <w:pStyle w:val="a0"/>
      </w:pPr>
      <w:r>
        <w:rPr>
          <w:rFonts w:hint="eastAsia"/>
        </w:rPr>
        <w:t>再次开启</w:t>
      </w:r>
      <w:r>
        <w:rPr>
          <w:rFonts w:hint="eastAsia"/>
        </w:rPr>
        <w:t>vi</w:t>
      </w:r>
      <w:r>
        <w:rPr>
          <w:rFonts w:hint="eastAsia"/>
        </w:rPr>
        <w:t>编辑器，默认就有行号！</w:t>
      </w:r>
    </w:p>
    <w:p w:rsidR="00022A58" w:rsidRDefault="00022A58" w:rsidP="00022A58">
      <w:pPr>
        <w:pStyle w:val="a0"/>
      </w:pPr>
      <w:r>
        <w:rPr>
          <w:noProof/>
        </w:rPr>
        <w:lastRenderedPageBreak/>
        <w:drawing>
          <wp:inline distT="0" distB="0" distL="0" distR="0" wp14:anchorId="3315D52A" wp14:editId="0DE05288">
            <wp:extent cx="5278120" cy="312737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58" w:rsidRDefault="00022A58" w:rsidP="00151924">
      <w:pPr>
        <w:pStyle w:val="a0"/>
      </w:pPr>
    </w:p>
    <w:p w:rsidR="006E180E" w:rsidRDefault="006E180E" w:rsidP="00151924">
      <w:pPr>
        <w:pStyle w:val="a0"/>
      </w:pPr>
    </w:p>
    <w:p w:rsidR="006E180E" w:rsidRDefault="006E180E" w:rsidP="006E180E">
      <w:pPr>
        <w:pStyle w:val="1"/>
      </w:pPr>
      <w:bookmarkStart w:id="112" w:name="_Toc534637931"/>
      <w:r>
        <w:rPr>
          <w:rFonts w:hint="eastAsia"/>
        </w:rPr>
        <w:lastRenderedPageBreak/>
        <w:t>查找</w:t>
      </w:r>
      <w:bookmarkEnd w:id="112"/>
    </w:p>
    <w:p w:rsidR="00237710" w:rsidRDefault="0099181E" w:rsidP="0099181E">
      <w:pPr>
        <w:pStyle w:val="2"/>
      </w:pPr>
      <w:bookmarkStart w:id="113" w:name="_Toc534637932"/>
      <w:r>
        <w:rPr>
          <w:rFonts w:hint="eastAsia"/>
        </w:rPr>
        <w:t>find</w:t>
      </w:r>
      <w:r w:rsidR="00F731AA">
        <w:rPr>
          <w:rFonts w:hint="eastAsia"/>
        </w:rPr>
        <w:t>，根据文属性进行查找</w:t>
      </w:r>
      <w:bookmarkEnd w:id="113"/>
    </w:p>
    <w:p w:rsidR="00601E24" w:rsidRDefault="00204C38" w:rsidP="00470CC2">
      <w:pPr>
        <w:pStyle w:val="a0"/>
      </w:pPr>
      <w:r>
        <w:rPr>
          <w:rFonts w:hint="eastAsia"/>
        </w:rPr>
        <w:t>文件属性，例如，修改时间，文件名，所属用户等。</w:t>
      </w:r>
    </w:p>
    <w:p w:rsidR="00470CC2" w:rsidRDefault="00470CC2" w:rsidP="00F731AA">
      <w:pPr>
        <w:pStyle w:val="a0"/>
      </w:pPr>
      <w:r>
        <w:rPr>
          <w:rFonts w:hint="eastAsia"/>
        </w:rPr>
        <w:t>f</w:t>
      </w:r>
      <w:r>
        <w:t xml:space="preserve">ind </w:t>
      </w:r>
      <w:r>
        <w:rPr>
          <w:rFonts w:hint="eastAsia"/>
        </w:rPr>
        <w:t>查找范围</w:t>
      </w:r>
      <w:r>
        <w:rPr>
          <w:rFonts w:hint="eastAsia"/>
        </w:rPr>
        <w:t xml:space="preserve"> </w:t>
      </w:r>
      <w:r>
        <w:rPr>
          <w:rFonts w:hint="eastAsia"/>
        </w:rPr>
        <w:t>查找选项</w:t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>后续操作</w:t>
      </w:r>
      <w:r>
        <w:rPr>
          <w:rFonts w:hint="eastAsia"/>
        </w:rPr>
        <w:t>]</w:t>
      </w:r>
    </w:p>
    <w:p w:rsidR="00470CC2" w:rsidRDefault="00470CC2" w:rsidP="00F731AA">
      <w:pPr>
        <w:pStyle w:val="a0"/>
      </w:pPr>
    </w:p>
    <w:p w:rsidR="00470CC2" w:rsidRDefault="00470CC2" w:rsidP="00470CC2">
      <w:pPr>
        <w:pStyle w:val="3"/>
      </w:pPr>
      <w:bookmarkStart w:id="114" w:name="_Toc534637933"/>
      <w:r>
        <w:rPr>
          <w:rFonts w:hint="eastAsia"/>
        </w:rPr>
        <w:t>基于文件名进行查找</w:t>
      </w:r>
      <w:bookmarkEnd w:id="114"/>
    </w:p>
    <w:p w:rsidR="00006E8F" w:rsidRPr="00006E8F" w:rsidRDefault="00006E8F" w:rsidP="00006E8F">
      <w:pPr>
        <w:pStyle w:val="a0"/>
      </w:pPr>
      <w:r>
        <w:rPr>
          <w:rFonts w:hint="eastAsia"/>
        </w:rPr>
        <w:t>演示，在</w:t>
      </w:r>
      <w:r>
        <w:rPr>
          <w:rFonts w:hint="eastAsia"/>
        </w:rPr>
        <w:t>/</w:t>
      </w:r>
      <w:r>
        <w:t>root</w:t>
      </w:r>
      <w:r>
        <w:rPr>
          <w:rFonts w:hint="eastAsia"/>
        </w:rPr>
        <w:t>下查找名字为</w:t>
      </w:r>
      <w:r w:rsidRPr="00B53144">
        <w:rPr>
          <w:rFonts w:hint="eastAsia"/>
          <w:color w:val="FF0000"/>
          <w:highlight w:val="yellow"/>
        </w:rPr>
        <w:t>i</w:t>
      </w:r>
      <w:r w:rsidRPr="00B53144">
        <w:rPr>
          <w:color w:val="FF0000"/>
          <w:highlight w:val="yellow"/>
        </w:rPr>
        <w:t>nstall.</w:t>
      </w:r>
      <w:r>
        <w:rPr>
          <w:rFonts w:hint="eastAsia"/>
        </w:rPr>
        <w:t>开头的文件</w:t>
      </w:r>
    </w:p>
    <w:p w:rsidR="00006E8F" w:rsidRDefault="00006E8F" w:rsidP="00006E8F">
      <w:pPr>
        <w:pStyle w:val="a0"/>
      </w:pPr>
      <w:r>
        <w:rPr>
          <w:noProof/>
        </w:rPr>
        <w:drawing>
          <wp:inline distT="0" distB="0" distL="0" distR="0" wp14:anchorId="0DC0DC15" wp14:editId="1A663A1B">
            <wp:extent cx="5278120" cy="1901190"/>
            <wp:effectExtent l="0" t="0" r="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50D" w:rsidRDefault="0098450D" w:rsidP="00006E8F">
      <w:pPr>
        <w:pStyle w:val="a0"/>
      </w:pPr>
    </w:p>
    <w:p w:rsidR="0098450D" w:rsidRDefault="0098450D" w:rsidP="00006E8F">
      <w:pPr>
        <w:pStyle w:val="a0"/>
      </w:pPr>
      <w:r>
        <w:rPr>
          <w:rFonts w:hint="eastAsia"/>
        </w:rPr>
        <w:t>标识名字的时候，可是使用通配符语法。</w:t>
      </w:r>
      <w:r>
        <w:rPr>
          <w:rFonts w:hint="eastAsia"/>
        </w:rPr>
        <w:t>shell</w:t>
      </w:r>
      <w:r>
        <w:rPr>
          <w:rFonts w:hint="eastAsia"/>
        </w:rPr>
        <w:t>支持的通配符语法：</w:t>
      </w:r>
    </w:p>
    <w:p w:rsidR="0098450D" w:rsidRDefault="0098450D" w:rsidP="00006E8F">
      <w:pPr>
        <w:pStyle w:val="a0"/>
      </w:pPr>
      <w:r>
        <w:rPr>
          <w:rFonts w:hint="eastAsia"/>
        </w:rPr>
        <w:t>*</w:t>
      </w:r>
      <w:r w:rsidR="00CB737F">
        <w:rPr>
          <w:rFonts w:hint="eastAsia"/>
        </w:rPr>
        <w:t>，</w:t>
      </w:r>
      <w:r>
        <w:rPr>
          <w:rFonts w:hint="eastAsia"/>
        </w:rPr>
        <w:t>任意的多个字符，正则（</w:t>
      </w:r>
      <w:r>
        <w:rPr>
          <w:rFonts w:hint="eastAsia"/>
        </w:rPr>
        <w:t>.</w:t>
      </w:r>
      <w:r>
        <w:t>*</w:t>
      </w:r>
      <w:r>
        <w:rPr>
          <w:rFonts w:hint="eastAsia"/>
        </w:rPr>
        <w:t>）</w:t>
      </w:r>
      <w:r w:rsidR="00B53144">
        <w:rPr>
          <w:rFonts w:hint="eastAsia"/>
        </w:rPr>
        <w:t>，</w:t>
      </w:r>
      <w:r w:rsidR="00B53144">
        <w:rPr>
          <w:rFonts w:hint="eastAsia"/>
        </w:rPr>
        <w:t>MySQL</w:t>
      </w:r>
      <w:r w:rsidR="004414F1">
        <w:rPr>
          <w:rFonts w:hint="eastAsia"/>
        </w:rPr>
        <w:t>（</w:t>
      </w:r>
      <w:r w:rsidR="00B53144">
        <w:t>%</w:t>
      </w:r>
      <w:r w:rsidR="004414F1">
        <w:rPr>
          <w:rFonts w:hint="eastAsia"/>
        </w:rPr>
        <w:t>）</w:t>
      </w:r>
      <w:r w:rsidR="00450B09">
        <w:rPr>
          <w:rFonts w:hint="eastAsia"/>
        </w:rPr>
        <w:t>。</w:t>
      </w:r>
      <w:proofErr w:type="gramStart"/>
      <w:r w:rsidR="00450B09">
        <w:rPr>
          <w:rFonts w:hint="eastAsia"/>
        </w:rPr>
        <w:t>.</w:t>
      </w:r>
      <w:r w:rsidR="00450B09">
        <w:rPr>
          <w:rFonts w:hint="eastAsia"/>
        </w:rPr>
        <w:t>在</w:t>
      </w:r>
      <w:proofErr w:type="gramEnd"/>
      <w:r w:rsidR="00450B09">
        <w:rPr>
          <w:rFonts w:hint="eastAsia"/>
        </w:rPr>
        <w:t>shell</w:t>
      </w:r>
      <w:r w:rsidR="00450B09">
        <w:rPr>
          <w:rFonts w:hint="eastAsia"/>
        </w:rPr>
        <w:t>的通配符中没有语法意思，就是标识点。</w:t>
      </w:r>
    </w:p>
    <w:p w:rsidR="00B53144" w:rsidRPr="00006E8F" w:rsidRDefault="00B53144" w:rsidP="00006E8F">
      <w:pPr>
        <w:pStyle w:val="a0"/>
      </w:pPr>
      <w:proofErr w:type="gramStart"/>
      <w:r>
        <w:rPr>
          <w:rFonts w:hint="eastAsia"/>
        </w:rPr>
        <w:t>?</w:t>
      </w:r>
      <w:r>
        <w:rPr>
          <w:rFonts w:hint="eastAsia"/>
        </w:rPr>
        <w:t>，</w:t>
      </w:r>
      <w:proofErr w:type="gramEnd"/>
      <w:r>
        <w:rPr>
          <w:rFonts w:hint="eastAsia"/>
        </w:rPr>
        <w:t>任意一个字符，正则（</w:t>
      </w:r>
      <w:r>
        <w:rPr>
          <w:rFonts w:hint="eastAsia"/>
        </w:rPr>
        <w:t>.</w:t>
      </w:r>
      <w:r>
        <w:rPr>
          <w:rFonts w:hint="eastAsia"/>
        </w:rPr>
        <w:t>），</w:t>
      </w:r>
      <w:r>
        <w:rPr>
          <w:rFonts w:hint="eastAsia"/>
        </w:rPr>
        <w:t>MySQL</w:t>
      </w:r>
      <w:r w:rsidR="004414F1">
        <w:rPr>
          <w:rFonts w:hint="eastAsia"/>
        </w:rPr>
        <w:t>（</w:t>
      </w:r>
      <w:r>
        <w:t>_</w:t>
      </w:r>
      <w:r w:rsidR="004414F1">
        <w:rPr>
          <w:rFonts w:hint="eastAsia"/>
        </w:rPr>
        <w:t>）</w:t>
      </w:r>
      <w:r>
        <w:rPr>
          <w:rFonts w:hint="eastAsia"/>
        </w:rPr>
        <w:t>。</w:t>
      </w:r>
    </w:p>
    <w:p w:rsidR="00006E8F" w:rsidRDefault="00F65B10" w:rsidP="00006E8F">
      <w:pPr>
        <w:pStyle w:val="a0"/>
      </w:pPr>
      <w:r>
        <w:rPr>
          <w:rFonts w:hint="eastAsia"/>
        </w:rPr>
        <w:t>[</w:t>
      </w:r>
      <w:r w:rsidR="00732835">
        <w:t>xyz</w:t>
      </w:r>
      <w:r>
        <w:t>]</w:t>
      </w:r>
      <w:r w:rsidR="00732835">
        <w:rPr>
          <w:rFonts w:hint="eastAsia"/>
        </w:rPr>
        <w:t>，标识</w:t>
      </w:r>
      <w:r w:rsidR="00732835">
        <w:rPr>
          <w:rFonts w:hint="eastAsia"/>
        </w:rPr>
        <w:t>xyz</w:t>
      </w:r>
      <w:r w:rsidR="00732835">
        <w:rPr>
          <w:rFonts w:hint="eastAsia"/>
        </w:rPr>
        <w:t>中的任意一个</w:t>
      </w:r>
    </w:p>
    <w:p w:rsidR="00732835" w:rsidRDefault="00732835" w:rsidP="00006E8F">
      <w:pPr>
        <w:pStyle w:val="a0"/>
      </w:pPr>
      <w:proofErr w:type="gramStart"/>
      <w:r>
        <w:rPr>
          <w:rFonts w:hint="eastAsia"/>
        </w:rPr>
        <w:t>[</w:t>
      </w:r>
      <w:r>
        <w:t>!xyz</w:t>
      </w:r>
      <w:proofErr w:type="gramEnd"/>
      <w:r>
        <w:t>]</w:t>
      </w:r>
      <w:r w:rsidR="001F46F2">
        <w:rPr>
          <w:rFonts w:hint="eastAsia"/>
        </w:rPr>
        <w:t>，非集合中的任何一个</w:t>
      </w:r>
    </w:p>
    <w:p w:rsidR="000A2F71" w:rsidRDefault="000A2F71" w:rsidP="00006E8F">
      <w:pPr>
        <w:pStyle w:val="a0"/>
      </w:pPr>
      <w:r>
        <w:rPr>
          <w:rFonts w:hint="eastAsia"/>
        </w:rPr>
        <w:t>[</w:t>
      </w:r>
      <w:r w:rsidR="009F152E">
        <w:t>[</w:t>
      </w:r>
      <w:r>
        <w:t>:digit:</w:t>
      </w:r>
      <w:r w:rsidR="009F152E">
        <w:t>]</w:t>
      </w:r>
      <w:r>
        <w:t>]</w:t>
      </w:r>
      <w:r>
        <w:rPr>
          <w:rFonts w:hint="eastAsia"/>
        </w:rPr>
        <w:t>，匹配数字，正则（</w:t>
      </w:r>
      <w:r>
        <w:rPr>
          <w:rFonts w:hint="eastAsia"/>
        </w:rPr>
        <w:t>\</w:t>
      </w:r>
      <w:r>
        <w:t>d</w:t>
      </w:r>
      <w:r>
        <w:rPr>
          <w:rFonts w:hint="eastAsia"/>
        </w:rPr>
        <w:t>）</w:t>
      </w:r>
    </w:p>
    <w:p w:rsidR="007850FA" w:rsidRDefault="007850FA" w:rsidP="00006E8F">
      <w:pPr>
        <w:pStyle w:val="a0"/>
      </w:pPr>
      <w:r>
        <w:rPr>
          <w:rFonts w:hint="eastAsia"/>
        </w:rPr>
        <w:t>[</w:t>
      </w:r>
      <w:r>
        <w:t>[:upper:]],</w:t>
      </w:r>
      <w:r>
        <w:rPr>
          <w:rFonts w:hint="eastAsia"/>
        </w:rPr>
        <w:t>匹配大写字符，正则（</w:t>
      </w:r>
      <w:r>
        <w:rPr>
          <w:rFonts w:hint="eastAsia"/>
        </w:rPr>
        <w:t>[</w:t>
      </w:r>
      <w:r>
        <w:t>A-Z]</w:t>
      </w:r>
      <w:r>
        <w:rPr>
          <w:rFonts w:hint="eastAsia"/>
        </w:rPr>
        <w:t>）</w:t>
      </w:r>
    </w:p>
    <w:p w:rsidR="007850FA" w:rsidRDefault="007850FA" w:rsidP="00006E8F">
      <w:pPr>
        <w:pStyle w:val="a0"/>
      </w:pPr>
      <w:r>
        <w:rPr>
          <w:rFonts w:hint="eastAsia"/>
        </w:rPr>
        <w:t>[</w:t>
      </w:r>
      <w:r>
        <w:t>[:lower:]]</w:t>
      </w:r>
      <w:r>
        <w:rPr>
          <w:rFonts w:hint="eastAsia"/>
        </w:rPr>
        <w:t>，匹配小写字符，正则（</w:t>
      </w:r>
      <w:r>
        <w:rPr>
          <w:rFonts w:hint="eastAsia"/>
        </w:rPr>
        <w:t>[</w:t>
      </w:r>
      <w:r>
        <w:t>a-z]</w:t>
      </w:r>
      <w:r>
        <w:rPr>
          <w:rFonts w:hint="eastAsia"/>
        </w:rPr>
        <w:t>）</w:t>
      </w:r>
    </w:p>
    <w:p w:rsidR="007850FA" w:rsidRDefault="007850FA" w:rsidP="00006E8F">
      <w:pPr>
        <w:pStyle w:val="a0"/>
      </w:pPr>
      <w:r>
        <w:t xml:space="preserve">[[:alpha:]], </w:t>
      </w:r>
      <w:r>
        <w:rPr>
          <w:rFonts w:hint="eastAsia"/>
        </w:rPr>
        <w:t>匹配字母，正则（</w:t>
      </w:r>
      <w:r>
        <w:rPr>
          <w:rFonts w:hint="eastAsia"/>
        </w:rPr>
        <w:t>[</w:t>
      </w:r>
      <w:r>
        <w:t>a-zA-Z]</w:t>
      </w:r>
      <w:r>
        <w:rPr>
          <w:rFonts w:hint="eastAsia"/>
        </w:rPr>
        <w:t>）</w:t>
      </w:r>
    </w:p>
    <w:p w:rsidR="007850FA" w:rsidRDefault="007850FA" w:rsidP="00006E8F">
      <w:pPr>
        <w:pStyle w:val="a0"/>
      </w:pPr>
      <w:r>
        <w:rPr>
          <w:rFonts w:hint="eastAsia"/>
        </w:rPr>
        <w:t>[</w:t>
      </w:r>
      <w:r>
        <w:t>[:alnum:]]</w:t>
      </w:r>
      <w:r>
        <w:rPr>
          <w:rFonts w:hint="eastAsia"/>
        </w:rPr>
        <w:t>，匹配字母数字，正则（</w:t>
      </w:r>
      <w:r>
        <w:t>[a-zA-Z0-9]</w:t>
      </w:r>
      <w:r>
        <w:rPr>
          <w:rFonts w:hint="eastAsia"/>
        </w:rPr>
        <w:t>）</w:t>
      </w:r>
    </w:p>
    <w:p w:rsidR="007850FA" w:rsidRPr="00F65B10" w:rsidRDefault="007850FA" w:rsidP="00006E8F">
      <w:pPr>
        <w:pStyle w:val="a0"/>
      </w:pPr>
    </w:p>
    <w:p w:rsidR="001F46F2" w:rsidRDefault="00AC63CD" w:rsidP="00F731AA">
      <w:pPr>
        <w:pStyle w:val="a0"/>
      </w:pPr>
      <w:r>
        <w:rPr>
          <w:noProof/>
        </w:rPr>
        <w:lastRenderedPageBreak/>
        <w:drawing>
          <wp:inline distT="0" distB="0" distL="0" distR="0" wp14:anchorId="13305E84" wp14:editId="175DC5B7">
            <wp:extent cx="4791075" cy="8572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AE" w:rsidRDefault="001F46F2" w:rsidP="00F731AA">
      <w:pPr>
        <w:pStyle w:val="a0"/>
      </w:pPr>
      <w:r>
        <w:rPr>
          <w:noProof/>
        </w:rPr>
        <w:drawing>
          <wp:inline distT="0" distB="0" distL="0" distR="0" wp14:anchorId="7C298FB0" wp14:editId="2CE87CFF">
            <wp:extent cx="4495800" cy="8001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0FA" w:rsidRDefault="00F820AE" w:rsidP="00F731AA">
      <w:pPr>
        <w:pStyle w:val="a0"/>
      </w:pPr>
      <w:r>
        <w:rPr>
          <w:noProof/>
        </w:rPr>
        <w:drawing>
          <wp:inline distT="0" distB="0" distL="0" distR="0" wp14:anchorId="31EDBA95" wp14:editId="5CD089F3">
            <wp:extent cx="5278120" cy="887095"/>
            <wp:effectExtent l="0" t="0" r="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6F2" w:rsidRDefault="007850FA" w:rsidP="00F731AA">
      <w:pPr>
        <w:pStyle w:val="a0"/>
      </w:pPr>
      <w:r>
        <w:rPr>
          <w:noProof/>
        </w:rPr>
        <w:drawing>
          <wp:inline distT="0" distB="0" distL="0" distR="0" wp14:anchorId="3816278C" wp14:editId="4EDAEE7C">
            <wp:extent cx="5278120" cy="885825"/>
            <wp:effectExtent l="0" t="0" r="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E24" w:rsidRDefault="00601E24" w:rsidP="00F731AA">
      <w:pPr>
        <w:pStyle w:val="a0"/>
      </w:pPr>
    </w:p>
    <w:p w:rsidR="00601E24" w:rsidRDefault="00840CF1" w:rsidP="00840CF1">
      <w:pPr>
        <w:pStyle w:val="3"/>
      </w:pPr>
      <w:bookmarkStart w:id="115" w:name="_Toc534637934"/>
      <w:r>
        <w:rPr>
          <w:rFonts w:hint="eastAsia"/>
        </w:rPr>
        <w:t>文件</w:t>
      </w:r>
      <w:r w:rsidR="000E6D23">
        <w:rPr>
          <w:rFonts w:hint="eastAsia"/>
        </w:rPr>
        <w:t>修改</w:t>
      </w:r>
      <w:r>
        <w:rPr>
          <w:rFonts w:hint="eastAsia"/>
        </w:rPr>
        <w:t>时间</w:t>
      </w:r>
      <w:bookmarkEnd w:id="115"/>
    </w:p>
    <w:p w:rsidR="00502F18" w:rsidRDefault="00502F18" w:rsidP="00502F18">
      <w:pPr>
        <w:pStyle w:val="a0"/>
      </w:pPr>
      <w:r>
        <w:rPr>
          <w:rFonts w:hint="eastAsia"/>
        </w:rPr>
        <w:t>（创建时间也行）</w:t>
      </w:r>
    </w:p>
    <w:p w:rsidR="00BE40A0" w:rsidRDefault="00BE40A0" w:rsidP="00502F18">
      <w:pPr>
        <w:pStyle w:val="a0"/>
      </w:pPr>
      <w:r>
        <w:rPr>
          <w:rFonts w:hint="eastAsia"/>
        </w:rPr>
        <w:t>修改时间：</w:t>
      </w:r>
      <w:r>
        <w:rPr>
          <w:rFonts w:hint="eastAsia"/>
        </w:rPr>
        <w:t>-</w:t>
      </w:r>
      <w:r>
        <w:t>mtime</w:t>
      </w:r>
      <w:r>
        <w:rPr>
          <w:rFonts w:hint="eastAsia"/>
        </w:rPr>
        <w:t>，</w:t>
      </w:r>
      <w:r>
        <w:rPr>
          <w:rFonts w:hint="eastAsia"/>
        </w:rPr>
        <w:t>modify</w:t>
      </w:r>
      <w:r>
        <w:t xml:space="preserve"> time</w:t>
      </w:r>
    </w:p>
    <w:p w:rsidR="00840CF1" w:rsidRDefault="00BE40A0" w:rsidP="005165B6">
      <w:pPr>
        <w:pStyle w:val="a0"/>
      </w:pPr>
      <w:r>
        <w:rPr>
          <w:rFonts w:hint="eastAsia"/>
        </w:rPr>
        <w:t>创建时间</w:t>
      </w:r>
      <w:r>
        <w:rPr>
          <w:rFonts w:hint="eastAsia"/>
        </w:rPr>
        <w:t>:</w:t>
      </w:r>
      <w:r>
        <w:t xml:space="preserve">  </w:t>
      </w:r>
      <w:r>
        <w:rPr>
          <w:rFonts w:hint="eastAsia"/>
        </w:rPr>
        <w:t>-ctime</w:t>
      </w:r>
      <w:r>
        <w:rPr>
          <w:rFonts w:hint="eastAsia"/>
        </w:rPr>
        <w:t>，</w:t>
      </w:r>
      <w:r>
        <w:rPr>
          <w:rFonts w:hint="eastAsia"/>
        </w:rPr>
        <w:t xml:space="preserve"> crea</w:t>
      </w:r>
      <w:r>
        <w:t>te time</w:t>
      </w:r>
    </w:p>
    <w:p w:rsidR="00FD3EB5" w:rsidRDefault="00210BF0" w:rsidP="00F731AA">
      <w:pPr>
        <w:pStyle w:val="a0"/>
      </w:pPr>
      <w:r>
        <w:rPr>
          <w:rFonts w:hint="eastAsia"/>
        </w:rPr>
        <w:t>使用时间检索，需要的参数是一个数</w:t>
      </w:r>
      <w:proofErr w:type="gramStart"/>
      <w:r>
        <w:rPr>
          <w:rFonts w:hint="eastAsia"/>
        </w:rPr>
        <w:t>数</w:t>
      </w:r>
      <w:proofErr w:type="gramEnd"/>
      <w:r>
        <w:rPr>
          <w:rFonts w:hint="eastAsia"/>
        </w:rPr>
        <w:t>N</w:t>
      </w:r>
      <w:r w:rsidR="009232FA">
        <w:rPr>
          <w:rFonts w:hint="eastAsia"/>
        </w:rPr>
        <w:t>:</w:t>
      </w:r>
      <w:r w:rsidR="005165B6">
        <w:rPr>
          <w:rFonts w:hint="eastAsia"/>
        </w:rPr>
        <w:t>表示具体的某</w:t>
      </w:r>
      <w:r w:rsidR="005165B6">
        <w:rPr>
          <w:rFonts w:hint="eastAsia"/>
        </w:rPr>
        <w:t>2</w:t>
      </w:r>
      <w:r w:rsidR="005165B6">
        <w:t>4</w:t>
      </w:r>
      <w:r w:rsidR="005165B6">
        <w:rPr>
          <w:rFonts w:hint="eastAsia"/>
        </w:rPr>
        <w:t>个小时。</w:t>
      </w:r>
    </w:p>
    <w:p w:rsidR="00F106B6" w:rsidRDefault="00F106B6" w:rsidP="00561C76">
      <w:pPr>
        <w:pStyle w:val="a0"/>
      </w:pPr>
      <w:r>
        <w:rPr>
          <w:rFonts w:hint="eastAsia"/>
        </w:rPr>
        <w:t>可以使用正数负数</w:t>
      </w:r>
      <w:r>
        <w:rPr>
          <w:rFonts w:hint="eastAsia"/>
        </w:rPr>
        <w:t>0</w:t>
      </w:r>
      <w:r>
        <w:rPr>
          <w:rFonts w:hint="eastAsia"/>
        </w:rPr>
        <w:t>来表示：</w:t>
      </w:r>
    </w:p>
    <w:p w:rsidR="00F106B6" w:rsidRDefault="00561C76" w:rsidP="00F76005">
      <w:pPr>
        <w:pStyle w:val="a0"/>
        <w:numPr>
          <w:ilvl w:val="1"/>
          <w:numId w:val="19"/>
        </w:numPr>
      </w:pPr>
      <w:r>
        <w:rPr>
          <w:rFonts w:hint="eastAsia"/>
        </w:rPr>
        <w:t>0</w:t>
      </w:r>
      <w:r>
        <w:rPr>
          <w:rFonts w:hint="eastAsia"/>
        </w:rPr>
        <w:t>和</w:t>
      </w:r>
      <w:r w:rsidR="00CE68A2">
        <w:rPr>
          <w:rFonts w:hint="eastAsia"/>
        </w:rPr>
        <w:t>不带＋的</w:t>
      </w:r>
      <w:r>
        <w:rPr>
          <w:rFonts w:hint="eastAsia"/>
        </w:rPr>
        <w:t>正整数，表示具体的某个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小时内。</w:t>
      </w:r>
    </w:p>
    <w:p w:rsidR="00561C76" w:rsidRDefault="00561C76" w:rsidP="00F76005">
      <w:pPr>
        <w:pStyle w:val="a0"/>
        <w:numPr>
          <w:ilvl w:val="1"/>
          <w:numId w:val="19"/>
        </w:numPr>
      </w:pPr>
      <w:r>
        <w:rPr>
          <w:rFonts w:hint="eastAsia"/>
        </w:rPr>
        <w:t>负整数，最近的几个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小时内。</w:t>
      </w:r>
    </w:p>
    <w:p w:rsidR="00CE68A2" w:rsidRDefault="00CE68A2" w:rsidP="00F76005">
      <w:pPr>
        <w:pStyle w:val="a0"/>
        <w:numPr>
          <w:ilvl w:val="1"/>
          <w:numId w:val="19"/>
        </w:numPr>
      </w:pPr>
      <w:r>
        <w:rPr>
          <w:rFonts w:hint="eastAsia"/>
        </w:rPr>
        <w:t>带</w:t>
      </w:r>
      <w:r>
        <w:rPr>
          <w:rFonts w:hint="eastAsia"/>
        </w:rPr>
        <w:t>+</w:t>
      </w:r>
      <w:r>
        <w:rPr>
          <w:rFonts w:hint="eastAsia"/>
        </w:rPr>
        <w:t>的正整数，</w:t>
      </w:r>
      <w:r w:rsidR="00CB2F10">
        <w:rPr>
          <w:rFonts w:hint="eastAsia"/>
        </w:rPr>
        <w:t>超过第几个</w:t>
      </w:r>
      <w:r w:rsidR="00CB2F10">
        <w:rPr>
          <w:rFonts w:hint="eastAsia"/>
        </w:rPr>
        <w:t>2</w:t>
      </w:r>
      <w:r w:rsidR="00CB2F10">
        <w:t>4</w:t>
      </w:r>
      <w:r w:rsidR="00CB2F10">
        <w:rPr>
          <w:rFonts w:hint="eastAsia"/>
        </w:rPr>
        <w:t>小时的修改。</w:t>
      </w:r>
    </w:p>
    <w:p w:rsidR="005165B6" w:rsidRDefault="00F76005" w:rsidP="00F731AA">
      <w:pPr>
        <w:pStyle w:val="a0"/>
      </w:pPr>
      <w:r>
        <w:rPr>
          <w:rFonts w:hint="eastAsia"/>
        </w:rPr>
        <w:t>例如：</w:t>
      </w:r>
    </w:p>
    <w:p w:rsidR="00F76005" w:rsidRDefault="00F76005" w:rsidP="00F731AA">
      <w:pPr>
        <w:pStyle w:val="a0"/>
      </w:pPr>
      <w:r>
        <w:rPr>
          <w:rFonts w:hint="eastAsia"/>
        </w:rPr>
        <w:t>-m</w:t>
      </w:r>
      <w:r>
        <w:t xml:space="preserve">time 0 </w:t>
      </w:r>
      <w:r>
        <w:rPr>
          <w:rFonts w:hint="eastAsia"/>
        </w:rPr>
        <w:t>，最近的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个小时。</w:t>
      </w:r>
    </w:p>
    <w:p w:rsidR="00F76005" w:rsidRDefault="00F76005" w:rsidP="00F731AA">
      <w:pPr>
        <w:pStyle w:val="a0"/>
      </w:pPr>
      <w:r>
        <w:t xml:space="preserve">-mtime 3 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t>2</w:t>
      </w:r>
      <w:r>
        <w:rPr>
          <w:rFonts w:hint="eastAsia"/>
        </w:rPr>
        <w:t>小时前的</w:t>
      </w:r>
      <w:r>
        <w:t>24</w:t>
      </w:r>
      <w:r>
        <w:rPr>
          <w:rFonts w:hint="eastAsia"/>
        </w:rPr>
        <w:t>小时的修改。</w:t>
      </w:r>
    </w:p>
    <w:p w:rsidR="00F76005" w:rsidRDefault="00F76005" w:rsidP="00F731AA">
      <w:pPr>
        <w:pStyle w:val="a0"/>
      </w:pPr>
      <w:r>
        <w:rPr>
          <w:rFonts w:hint="eastAsia"/>
        </w:rPr>
        <w:t>-</w:t>
      </w:r>
      <w:r>
        <w:t xml:space="preserve">mtime -3 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t>2</w:t>
      </w:r>
      <w:r>
        <w:rPr>
          <w:rFonts w:hint="eastAsia"/>
        </w:rPr>
        <w:t>小时之内的修改</w:t>
      </w:r>
      <w:r w:rsidR="00C90049">
        <w:rPr>
          <w:rFonts w:hint="eastAsia"/>
        </w:rPr>
        <w:t>。</w:t>
      </w:r>
      <w:r w:rsidR="00C90049">
        <w:rPr>
          <w:rFonts w:hint="eastAsia"/>
        </w:rPr>
        <w:t>0</w:t>
      </w:r>
      <w:r w:rsidR="00C90049">
        <w:rPr>
          <w:rFonts w:hint="eastAsia"/>
        </w:rPr>
        <w:t>和</w:t>
      </w:r>
      <w:r w:rsidR="00C90049">
        <w:rPr>
          <w:rFonts w:hint="eastAsia"/>
        </w:rPr>
        <w:t>-</w:t>
      </w:r>
      <w:r w:rsidR="00C90049">
        <w:t>1</w:t>
      </w:r>
      <w:r w:rsidR="00C90049">
        <w:rPr>
          <w:rFonts w:hint="eastAsia"/>
        </w:rPr>
        <w:t>表示的是一个意思。</w:t>
      </w:r>
    </w:p>
    <w:p w:rsidR="001D5EA1" w:rsidRDefault="001D5EA1" w:rsidP="00F731AA">
      <w:pPr>
        <w:pStyle w:val="a0"/>
      </w:pPr>
      <w:r>
        <w:rPr>
          <w:rFonts w:hint="eastAsia"/>
        </w:rPr>
        <w:t>-</w:t>
      </w:r>
      <w:r>
        <w:t>mtime +3</w:t>
      </w:r>
      <w:r>
        <w:rPr>
          <w:rFonts w:hint="eastAsia"/>
        </w:rPr>
        <w:t>，（</w:t>
      </w:r>
      <w:r>
        <w:rPr>
          <w:rFonts w:hint="eastAsia"/>
        </w:rPr>
        <w:t>3+</w:t>
      </w:r>
      <w:r>
        <w:t>1</w:t>
      </w:r>
      <w:r>
        <w:rPr>
          <w:rFonts w:hint="eastAsia"/>
        </w:rPr>
        <w:t>）</w:t>
      </w:r>
      <w:r>
        <w:rPr>
          <w:rFonts w:hint="eastAsia"/>
        </w:rPr>
        <w:t>*</w:t>
      </w:r>
      <w:r>
        <w:t>24</w:t>
      </w:r>
      <w:r>
        <w:rPr>
          <w:rFonts w:hint="eastAsia"/>
        </w:rPr>
        <w:t>个小时之前的修改。</w:t>
      </w:r>
    </w:p>
    <w:p w:rsidR="005165B6" w:rsidRDefault="002002BD" w:rsidP="00F731AA">
      <w:pPr>
        <w:pStyle w:val="a0"/>
      </w:pPr>
      <w:r>
        <w:rPr>
          <w:rFonts w:hint="eastAsia"/>
        </w:rPr>
        <w:lastRenderedPageBreak/>
        <w:t>如图所示：</w:t>
      </w:r>
    </w:p>
    <w:p w:rsidR="002002BD" w:rsidRDefault="002002BD" w:rsidP="00F731AA">
      <w:pPr>
        <w:pStyle w:val="a0"/>
      </w:pPr>
      <w:r>
        <w:object w:dxaOrig="15856" w:dyaOrig="3840">
          <v:shape id="_x0000_i1027" type="#_x0000_t75" style="width:415.35pt;height:100.7pt" o:ole="">
            <v:imagedata r:id="rId163" o:title=""/>
          </v:shape>
          <o:OLEObject Type="Embed" ProgID="Visio.Drawing.15" ShapeID="_x0000_i1027" DrawAspect="Content" ObjectID="_1608476740" r:id="rId164"/>
        </w:object>
      </w:r>
    </w:p>
    <w:p w:rsidR="00CE68A2" w:rsidRDefault="00CE68A2" w:rsidP="00F731AA">
      <w:pPr>
        <w:pStyle w:val="a0"/>
      </w:pPr>
    </w:p>
    <w:p w:rsidR="002002BD" w:rsidRDefault="002002BD" w:rsidP="00F731AA">
      <w:pPr>
        <w:pStyle w:val="a0"/>
      </w:pPr>
      <w:r>
        <w:object w:dxaOrig="15856" w:dyaOrig="3721">
          <v:shape id="_x0000_i1028" type="#_x0000_t75" style="width:415.35pt;height:97.8pt" o:ole="">
            <v:imagedata r:id="rId165" o:title=""/>
          </v:shape>
          <o:OLEObject Type="Embed" ProgID="Visio.Drawing.15" ShapeID="_x0000_i1028" DrawAspect="Content" ObjectID="_1608476741" r:id="rId166"/>
        </w:object>
      </w:r>
    </w:p>
    <w:p w:rsidR="00CE68A2" w:rsidRDefault="00CE68A2" w:rsidP="00F731AA">
      <w:pPr>
        <w:pStyle w:val="a0"/>
      </w:pPr>
    </w:p>
    <w:p w:rsidR="00CE68A2" w:rsidRDefault="00CE68A2" w:rsidP="00F731AA">
      <w:pPr>
        <w:pStyle w:val="a0"/>
      </w:pPr>
      <w:r>
        <w:object w:dxaOrig="15856" w:dyaOrig="3840">
          <v:shape id="_x0000_i1029" type="#_x0000_t75" style="width:415.35pt;height:100.7pt" o:ole="">
            <v:imagedata r:id="rId167" o:title=""/>
          </v:shape>
          <o:OLEObject Type="Embed" ProgID="Visio.Drawing.15" ShapeID="_x0000_i1029" DrawAspect="Content" ObjectID="_1608476742" r:id="rId168"/>
        </w:object>
      </w:r>
    </w:p>
    <w:p w:rsidR="00502F18" w:rsidRDefault="00502F18" w:rsidP="00F731AA">
      <w:pPr>
        <w:pStyle w:val="a0"/>
      </w:pPr>
    </w:p>
    <w:p w:rsidR="001118E9" w:rsidRDefault="001118E9" w:rsidP="00F731AA">
      <w:pPr>
        <w:pStyle w:val="a0"/>
      </w:pPr>
      <w:r>
        <w:rPr>
          <w:noProof/>
        </w:rPr>
        <w:lastRenderedPageBreak/>
        <w:drawing>
          <wp:inline distT="0" distB="0" distL="0" distR="0" wp14:anchorId="0F913C11" wp14:editId="51BA0847">
            <wp:extent cx="4114800" cy="442912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1A" w:rsidRDefault="00D50D1A" w:rsidP="00F731AA">
      <w:pPr>
        <w:pStyle w:val="a0"/>
      </w:pPr>
    </w:p>
    <w:p w:rsidR="00D50D1A" w:rsidRDefault="00F54A4B" w:rsidP="00D50D1A">
      <w:pPr>
        <w:pStyle w:val="3"/>
      </w:pPr>
      <w:bookmarkStart w:id="116" w:name="_Toc534637935"/>
      <w:r>
        <w:rPr>
          <w:rFonts w:hint="eastAsia"/>
        </w:rPr>
        <w:t>文件大小，</w:t>
      </w:r>
      <w:r w:rsidR="00D50D1A">
        <w:rPr>
          <w:rFonts w:hint="eastAsia"/>
        </w:rPr>
        <w:t>-</w:t>
      </w:r>
      <w:r w:rsidR="00D50D1A">
        <w:t>size</w:t>
      </w:r>
      <w:bookmarkEnd w:id="116"/>
    </w:p>
    <w:p w:rsidR="001118E9" w:rsidRDefault="00F54A4B" w:rsidP="00F731AA">
      <w:pPr>
        <w:pStyle w:val="a0"/>
      </w:pPr>
      <w:r>
        <w:rPr>
          <w:rFonts w:hint="eastAsia"/>
        </w:rPr>
        <w:t>根据文件大小进行查找</w:t>
      </w:r>
    </w:p>
    <w:p w:rsidR="00F54A4B" w:rsidRDefault="00F54A4B" w:rsidP="00F731AA">
      <w:pPr>
        <w:pStyle w:val="a0"/>
      </w:pPr>
      <w:r>
        <w:rPr>
          <w:rFonts w:hint="eastAsia"/>
        </w:rPr>
        <w:t>语法：</w:t>
      </w:r>
      <w:r>
        <w:rPr>
          <w:rFonts w:hint="eastAsia"/>
        </w:rPr>
        <w:t>N[</w:t>
      </w:r>
      <w:r>
        <w:t>k</w:t>
      </w:r>
      <w:r w:rsidR="003F7E92">
        <w:t>M</w:t>
      </w:r>
      <w:r>
        <w:t>G]</w:t>
      </w:r>
    </w:p>
    <w:p w:rsidR="00F54A4B" w:rsidRDefault="00AD29BF" w:rsidP="00F731AA">
      <w:pPr>
        <w:pStyle w:val="a0"/>
      </w:pPr>
      <w:r>
        <w:rPr>
          <w:rFonts w:hint="eastAsia"/>
        </w:rPr>
        <w:t>-</w:t>
      </w:r>
      <w:r>
        <w:t xml:space="preserve">size 8m </w:t>
      </w:r>
      <w:r>
        <w:rPr>
          <w:rFonts w:hint="eastAsia"/>
        </w:rPr>
        <w:t>搜索</w:t>
      </w:r>
      <w:r>
        <w:rPr>
          <w:rFonts w:hint="eastAsia"/>
        </w:rPr>
        <w:t>8</w:t>
      </w:r>
      <w:r>
        <w:rPr>
          <w:rFonts w:hint="eastAsia"/>
        </w:rPr>
        <w:t>兆字节的文件。</w:t>
      </w:r>
      <w:r>
        <w:rPr>
          <w:rFonts w:hint="eastAsia"/>
        </w:rPr>
        <w:t>7-</w:t>
      </w:r>
      <w:r>
        <w:t>8</w:t>
      </w:r>
      <w:r>
        <w:rPr>
          <w:rFonts w:hint="eastAsia"/>
        </w:rPr>
        <w:t>兆字节。</w:t>
      </w:r>
    </w:p>
    <w:p w:rsidR="00FC3748" w:rsidRDefault="00FC3748" w:rsidP="00F731AA">
      <w:pPr>
        <w:pStyle w:val="a0"/>
      </w:pPr>
      <w:r>
        <w:rPr>
          <w:noProof/>
        </w:rPr>
        <w:lastRenderedPageBreak/>
        <w:drawing>
          <wp:inline distT="0" distB="0" distL="0" distR="0" wp14:anchorId="213DFB96" wp14:editId="58486B56">
            <wp:extent cx="5278120" cy="3558540"/>
            <wp:effectExtent l="0" t="0" r="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E9" w:rsidRDefault="001118E9" w:rsidP="001118E9">
      <w:pPr>
        <w:pStyle w:val="3"/>
      </w:pPr>
      <w:bookmarkStart w:id="117" w:name="_Toc534637936"/>
      <w:r>
        <w:rPr>
          <w:rFonts w:hint="eastAsia"/>
        </w:rPr>
        <w:t>所有者，所属组</w:t>
      </w:r>
      <w:bookmarkEnd w:id="117"/>
    </w:p>
    <w:p w:rsidR="00B23DD9" w:rsidRDefault="00B23DD9" w:rsidP="00F731AA">
      <w:pPr>
        <w:pStyle w:val="a0"/>
      </w:pPr>
      <w:r w:rsidRPr="00B23DD9">
        <w:rPr>
          <w:rFonts w:hint="eastAsia"/>
        </w:rPr>
        <w:t xml:space="preserve">-gid N </w:t>
      </w:r>
      <w:r>
        <w:rPr>
          <w:rFonts w:hint="eastAsia"/>
        </w:rPr>
        <w:t>组</w:t>
      </w:r>
      <w:r>
        <w:rPr>
          <w:rFonts w:hint="eastAsia"/>
        </w:rPr>
        <w:t>ID</w:t>
      </w:r>
      <w:r>
        <w:rPr>
          <w:rFonts w:hint="eastAsia"/>
        </w:rPr>
        <w:t>，所属组</w:t>
      </w:r>
      <w:r>
        <w:rPr>
          <w:rFonts w:hint="eastAsia"/>
        </w:rPr>
        <w:t>ID</w:t>
      </w:r>
    </w:p>
    <w:p w:rsidR="001118E9" w:rsidRDefault="00B23DD9" w:rsidP="00F731AA">
      <w:pPr>
        <w:pStyle w:val="a0"/>
      </w:pPr>
      <w:r w:rsidRPr="00B23DD9">
        <w:rPr>
          <w:rFonts w:hint="eastAsia"/>
        </w:rPr>
        <w:t xml:space="preserve">-group </w:t>
      </w:r>
      <w:r w:rsidRPr="00B23DD9">
        <w:rPr>
          <w:rFonts w:hint="eastAsia"/>
        </w:rPr>
        <w:t>名称</w:t>
      </w:r>
      <w:r>
        <w:rPr>
          <w:rFonts w:hint="eastAsia"/>
        </w:rPr>
        <w:t>，所属组</w:t>
      </w:r>
      <w:r>
        <w:rPr>
          <w:rFonts w:hint="eastAsia"/>
        </w:rPr>
        <w:t>name</w:t>
      </w:r>
    </w:p>
    <w:p w:rsidR="00B23DD9" w:rsidRDefault="00B23DD9" w:rsidP="00F731AA">
      <w:pPr>
        <w:pStyle w:val="a0"/>
      </w:pPr>
      <w:r w:rsidRPr="00B23DD9">
        <w:t xml:space="preserve">-used N </w:t>
      </w:r>
      <w:r>
        <w:rPr>
          <w:rFonts w:hint="eastAsia"/>
        </w:rPr>
        <w:t>，所有者</w:t>
      </w:r>
      <w:r>
        <w:rPr>
          <w:rFonts w:hint="eastAsia"/>
        </w:rPr>
        <w:t>ID</w:t>
      </w:r>
    </w:p>
    <w:p w:rsidR="00B23DD9" w:rsidRDefault="00B23DD9" w:rsidP="00F731AA">
      <w:pPr>
        <w:pStyle w:val="a0"/>
      </w:pPr>
      <w:r w:rsidRPr="00B23DD9">
        <w:t>-user NAM</w:t>
      </w:r>
      <w:r>
        <w:rPr>
          <w:rFonts w:hint="eastAsia"/>
        </w:rPr>
        <w:t>E</w:t>
      </w:r>
      <w:r>
        <w:rPr>
          <w:rFonts w:hint="eastAsia"/>
        </w:rPr>
        <w:t>，所有者</w:t>
      </w:r>
      <w:r>
        <w:rPr>
          <w:rFonts w:hint="eastAsia"/>
        </w:rPr>
        <w:t>name</w:t>
      </w:r>
    </w:p>
    <w:p w:rsidR="00406793" w:rsidRDefault="00406793" w:rsidP="00F731AA">
      <w:pPr>
        <w:pStyle w:val="a0"/>
      </w:pPr>
      <w:r>
        <w:rPr>
          <w:noProof/>
        </w:rPr>
        <w:drawing>
          <wp:inline distT="0" distB="0" distL="0" distR="0" wp14:anchorId="389704F3" wp14:editId="34C046A2">
            <wp:extent cx="4019550" cy="47625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46" w:rsidRDefault="00677246" w:rsidP="00F731AA">
      <w:pPr>
        <w:pStyle w:val="a0"/>
      </w:pPr>
    </w:p>
    <w:p w:rsidR="00D81156" w:rsidRDefault="00D81156" w:rsidP="00F731AA">
      <w:pPr>
        <w:pStyle w:val="a0"/>
      </w:pPr>
      <w:r>
        <w:rPr>
          <w:rFonts w:hint="eastAsia"/>
        </w:rPr>
        <w:t>其他属性，不再赘述！</w:t>
      </w:r>
    </w:p>
    <w:p w:rsidR="00F30F5A" w:rsidRDefault="00F30F5A" w:rsidP="00F731AA">
      <w:pPr>
        <w:pStyle w:val="a0"/>
      </w:pPr>
    </w:p>
    <w:p w:rsidR="00F30F5A" w:rsidRDefault="00F30F5A" w:rsidP="00F30F5A">
      <w:pPr>
        <w:pStyle w:val="3"/>
      </w:pPr>
      <w:bookmarkStart w:id="118" w:name="_Toc534637937"/>
      <w:r>
        <w:rPr>
          <w:rFonts w:hint="eastAsia"/>
        </w:rPr>
        <w:t>支持对找到的文件操作</w:t>
      </w:r>
      <w:bookmarkEnd w:id="118"/>
    </w:p>
    <w:p w:rsidR="003B4D73" w:rsidRDefault="00181B7A" w:rsidP="003B4D73">
      <w:pPr>
        <w:pStyle w:val="a0"/>
      </w:pPr>
      <w:r>
        <w:rPr>
          <w:rFonts w:hint="eastAsia"/>
        </w:rPr>
        <w:t>-exe</w:t>
      </w:r>
      <w:r>
        <w:t xml:space="preserve">c </w:t>
      </w:r>
      <w:r>
        <w:rPr>
          <w:rFonts w:hint="eastAsia"/>
        </w:rPr>
        <w:t>需要执行的命令</w:t>
      </w:r>
      <w:r w:rsidR="00386132">
        <w:rPr>
          <w:rFonts w:hint="eastAsia"/>
        </w:rPr>
        <w:t>\</w:t>
      </w:r>
      <w:r w:rsidR="00386132">
        <w:t>;</w:t>
      </w:r>
    </w:p>
    <w:p w:rsidR="00CD38DA" w:rsidRDefault="00CD38DA" w:rsidP="003B4D73">
      <w:pPr>
        <w:pStyle w:val="a0"/>
      </w:pPr>
      <w:proofErr w:type="gramStart"/>
      <w:r w:rsidRPr="00CD38DA">
        <w:t>find .</w:t>
      </w:r>
      <w:proofErr w:type="gramEnd"/>
      <w:r w:rsidRPr="00CD38DA">
        <w:t xml:space="preserve"> -name "[xyz].log" -exec rm -f {} \;</w:t>
      </w:r>
    </w:p>
    <w:p w:rsidR="00CD38DA" w:rsidRPr="003B4D73" w:rsidRDefault="00CD38DA" w:rsidP="003B4D73">
      <w:pPr>
        <w:pStyle w:val="a0"/>
      </w:pPr>
      <w:r>
        <w:rPr>
          <w:rFonts w:hint="eastAsia"/>
        </w:rPr>
        <w:t>找到文件立即删除</w:t>
      </w:r>
    </w:p>
    <w:p w:rsidR="00677246" w:rsidRDefault="00181B7A" w:rsidP="00F731AA">
      <w:pPr>
        <w:pStyle w:val="a0"/>
      </w:pPr>
      <w:r>
        <w:rPr>
          <w:noProof/>
        </w:rPr>
        <w:lastRenderedPageBreak/>
        <w:drawing>
          <wp:inline distT="0" distB="0" distL="0" distR="0" wp14:anchorId="65CC1941" wp14:editId="7DC98EF8">
            <wp:extent cx="5278120" cy="2530475"/>
            <wp:effectExtent l="0" t="0" r="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15" w:rsidRDefault="006F3415" w:rsidP="00F731AA">
      <w:pPr>
        <w:pStyle w:val="a0"/>
      </w:pPr>
    </w:p>
    <w:p w:rsidR="00C72A64" w:rsidRDefault="00C72A64" w:rsidP="00F731AA">
      <w:pPr>
        <w:pStyle w:val="a0"/>
      </w:pPr>
      <w:r>
        <w:rPr>
          <w:rFonts w:hint="eastAsia"/>
        </w:rPr>
        <w:t>将某些文件，拷贝到当前目录下的某个文件</w:t>
      </w:r>
      <w:r>
        <w:rPr>
          <w:rFonts w:hint="eastAsia"/>
        </w:rPr>
        <w:t>n</w:t>
      </w:r>
      <w:r>
        <w:t>ewEtc</w:t>
      </w:r>
      <w:r>
        <w:rPr>
          <w:rFonts w:hint="eastAsia"/>
        </w:rPr>
        <w:t>下：</w:t>
      </w:r>
    </w:p>
    <w:p w:rsidR="006F3415" w:rsidRDefault="00C72A64" w:rsidP="00F731AA">
      <w:pPr>
        <w:pStyle w:val="a0"/>
      </w:pPr>
      <w:proofErr w:type="gramStart"/>
      <w:r w:rsidRPr="00C72A64">
        <w:t>find .</w:t>
      </w:r>
      <w:proofErr w:type="gramEnd"/>
      <w:r w:rsidRPr="00C72A64">
        <w:t xml:space="preserve"> -maxdepth 1 -name "</w:t>
      </w:r>
      <w:proofErr w:type="gramStart"/>
      <w:r w:rsidRPr="00C72A64">
        <w:t>install.*</w:t>
      </w:r>
      <w:proofErr w:type="gramEnd"/>
      <w:r w:rsidRPr="00C72A64">
        <w:t>" -exec cp -f {} ~/newEtc/ \;</w:t>
      </w:r>
    </w:p>
    <w:p w:rsidR="00C72A64" w:rsidRDefault="00C72A64" w:rsidP="00F731AA">
      <w:pPr>
        <w:pStyle w:val="a0"/>
      </w:pPr>
      <w:r>
        <w:rPr>
          <w:rFonts w:hint="eastAsia"/>
        </w:rPr>
        <w:t>-maxdepth</w:t>
      </w:r>
      <w:r>
        <w:t xml:space="preserve"> 1 </w:t>
      </w:r>
      <w:r>
        <w:rPr>
          <w:rFonts w:hint="eastAsia"/>
        </w:rPr>
        <w:t>查找的最大深度为</w:t>
      </w:r>
      <w:r>
        <w:rPr>
          <w:rFonts w:hint="eastAsia"/>
        </w:rPr>
        <w:t>1</w:t>
      </w:r>
      <w:r>
        <w:rPr>
          <w:rFonts w:hint="eastAsia"/>
        </w:rPr>
        <w:t>，就是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递归查找的意思！</w:t>
      </w:r>
    </w:p>
    <w:p w:rsidR="001118E9" w:rsidRDefault="001118E9" w:rsidP="001118E9">
      <w:pPr>
        <w:pStyle w:val="3"/>
      </w:pPr>
      <w:bookmarkStart w:id="119" w:name="_Toc534637938"/>
      <w:r>
        <w:rPr>
          <w:rFonts w:hint="eastAsia"/>
        </w:rPr>
        <w:lastRenderedPageBreak/>
        <w:t>f</w:t>
      </w:r>
      <w:r>
        <w:t>ind –help</w:t>
      </w:r>
      <w:bookmarkEnd w:id="119"/>
    </w:p>
    <w:p w:rsidR="001118E9" w:rsidRPr="001118E9" w:rsidRDefault="00080138" w:rsidP="001118E9">
      <w:pPr>
        <w:pStyle w:val="a0"/>
      </w:pPr>
      <w:r>
        <w:rPr>
          <w:noProof/>
        </w:rPr>
        <w:drawing>
          <wp:inline distT="0" distB="0" distL="0" distR="0" wp14:anchorId="7412E5C8" wp14:editId="544AB7F7">
            <wp:extent cx="5278120" cy="4661535"/>
            <wp:effectExtent l="0" t="0" r="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049" w:rsidRPr="00F731AA" w:rsidRDefault="00C90049" w:rsidP="00F731AA">
      <w:pPr>
        <w:pStyle w:val="a0"/>
      </w:pPr>
    </w:p>
    <w:p w:rsidR="00DF1646" w:rsidRDefault="00DF1646" w:rsidP="00DF1646">
      <w:pPr>
        <w:pStyle w:val="2"/>
      </w:pPr>
      <w:bookmarkStart w:id="120" w:name="_Toc534637939"/>
      <w:r>
        <w:rPr>
          <w:rFonts w:hint="eastAsia"/>
        </w:rPr>
        <w:t>grep</w:t>
      </w:r>
      <w:r w:rsidR="0023032A">
        <w:rPr>
          <w:rFonts w:hint="eastAsia"/>
        </w:rPr>
        <w:t>，根据文件内容进行查找</w:t>
      </w:r>
      <w:bookmarkEnd w:id="120"/>
    </w:p>
    <w:p w:rsidR="009F194A" w:rsidRDefault="00EC2504" w:rsidP="009F194A">
      <w:pPr>
        <w:pStyle w:val="a0"/>
      </w:pPr>
      <w:r>
        <w:rPr>
          <w:rFonts w:hint="eastAsia"/>
        </w:rPr>
        <w:t>基于文件行内容，进行查找。</w:t>
      </w:r>
    </w:p>
    <w:p w:rsidR="00EC2504" w:rsidRDefault="00EC2504" w:rsidP="009F194A">
      <w:pPr>
        <w:pStyle w:val="a0"/>
      </w:pPr>
    </w:p>
    <w:p w:rsidR="00EC2504" w:rsidRDefault="00EC2504" w:rsidP="009F194A">
      <w:pPr>
        <w:pStyle w:val="a0"/>
      </w:pPr>
      <w:r>
        <w:rPr>
          <w:rFonts w:hint="eastAsia"/>
        </w:rPr>
        <w:t>g</w:t>
      </w:r>
      <w:r>
        <w:t>rep [</w:t>
      </w:r>
      <w:r>
        <w:rPr>
          <w:rFonts w:hint="eastAsia"/>
        </w:rPr>
        <w:t>选项</w:t>
      </w:r>
      <w:r>
        <w:t xml:space="preserve">] 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/</w:t>
      </w:r>
      <w:r w:rsidR="00EF5F82">
        <w:rPr>
          <w:rFonts w:hint="eastAsia"/>
        </w:rPr>
        <w:t>目录</w:t>
      </w:r>
    </w:p>
    <w:p w:rsidR="0082634C" w:rsidRDefault="0082634C" w:rsidP="009F194A">
      <w:pPr>
        <w:pStyle w:val="a0"/>
      </w:pPr>
      <w:r>
        <w:rPr>
          <w:rFonts w:hint="eastAsia"/>
        </w:rPr>
        <w:t>查找</w:t>
      </w:r>
      <w:proofErr w:type="gramStart"/>
      <w:r>
        <w:rPr>
          <w:rFonts w:hint="eastAsia"/>
        </w:rPr>
        <w:t>时一行</w:t>
      </w:r>
      <w:proofErr w:type="gramEnd"/>
      <w:r>
        <w:rPr>
          <w:rFonts w:hint="eastAsia"/>
        </w:rPr>
        <w:t>为单位，正则的</w:t>
      </w:r>
      <w:r>
        <w:rPr>
          <w:rFonts w:hint="eastAsia"/>
        </w:rPr>
        <w:t>^</w:t>
      </w:r>
      <w:r>
        <w:t xml:space="preserve">, $ </w:t>
      </w:r>
      <w:r>
        <w:rPr>
          <w:rFonts w:hint="eastAsia"/>
        </w:rPr>
        <w:t>匹配行首和和行尾</w:t>
      </w:r>
    </w:p>
    <w:p w:rsidR="0082634C" w:rsidRDefault="0082634C" w:rsidP="009F194A">
      <w:pPr>
        <w:pStyle w:val="a0"/>
      </w:pPr>
    </w:p>
    <w:p w:rsidR="005965D7" w:rsidRDefault="005965D7" w:rsidP="009F194A">
      <w:pPr>
        <w:pStyle w:val="a0"/>
      </w:pPr>
      <w:r>
        <w:rPr>
          <w:rFonts w:hint="eastAsia"/>
        </w:rPr>
        <w:t>演示，查找</w:t>
      </w:r>
      <w:r>
        <w:rPr>
          <w:rFonts w:hint="eastAsia"/>
        </w:rPr>
        <w:t>i</w:t>
      </w:r>
      <w:r>
        <w:t>nstall.log</w:t>
      </w:r>
      <w:r>
        <w:rPr>
          <w:rFonts w:hint="eastAsia"/>
        </w:rPr>
        <w:t>文件中，以</w:t>
      </w:r>
      <w:r>
        <w:rPr>
          <w:rFonts w:hint="eastAsia"/>
        </w:rPr>
        <w:t>ch</w:t>
      </w:r>
      <w:r>
        <w:rPr>
          <w:rFonts w:hint="eastAsia"/>
        </w:rPr>
        <w:t>结尾的行：</w:t>
      </w:r>
    </w:p>
    <w:p w:rsidR="00EC2504" w:rsidRDefault="00EC2504" w:rsidP="009F194A">
      <w:pPr>
        <w:pStyle w:val="a0"/>
      </w:pPr>
      <w:r>
        <w:rPr>
          <w:noProof/>
        </w:rPr>
        <w:lastRenderedPageBreak/>
        <w:drawing>
          <wp:inline distT="0" distB="0" distL="0" distR="0" wp14:anchorId="560A4521" wp14:editId="4D5DAFD4">
            <wp:extent cx="5278120" cy="316357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9C" w:rsidRDefault="002F309C" w:rsidP="009F194A">
      <w:pPr>
        <w:pStyle w:val="a0"/>
      </w:pPr>
    </w:p>
    <w:p w:rsidR="002F309C" w:rsidRDefault="002F309C" w:rsidP="002F309C">
      <w:pPr>
        <w:pStyle w:val="a0"/>
      </w:pPr>
      <w:r>
        <w:rPr>
          <w:rFonts w:hint="eastAsia"/>
        </w:rPr>
        <w:t>查找时，支持在目录中查找：</w:t>
      </w:r>
    </w:p>
    <w:p w:rsidR="002F309C" w:rsidRDefault="002F309C" w:rsidP="002F309C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-</w:t>
      </w:r>
      <w:r>
        <w:t xml:space="preserve">r </w:t>
      </w:r>
      <w:r>
        <w:rPr>
          <w:rFonts w:hint="eastAsia"/>
        </w:rPr>
        <w:t>选项，标识，在目中递归的查找复合条件的行：</w:t>
      </w:r>
    </w:p>
    <w:p w:rsidR="002F309C" w:rsidRDefault="002F309C" w:rsidP="002F309C">
      <w:pPr>
        <w:pStyle w:val="a0"/>
      </w:pPr>
      <w:r>
        <w:rPr>
          <w:noProof/>
        </w:rPr>
        <w:drawing>
          <wp:inline distT="0" distB="0" distL="0" distR="0" wp14:anchorId="01F04446" wp14:editId="0A8B1A8A">
            <wp:extent cx="5278120" cy="173799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9C" w:rsidRDefault="002F309C" w:rsidP="002F309C">
      <w:pPr>
        <w:pStyle w:val="a0"/>
      </w:pPr>
    </w:p>
    <w:p w:rsidR="002F309C" w:rsidRDefault="002F309C" w:rsidP="002F309C">
      <w:pPr>
        <w:pStyle w:val="a0"/>
      </w:pPr>
      <w:r>
        <w:rPr>
          <w:rFonts w:hint="eastAsia"/>
        </w:rPr>
        <w:t>若需要知道哪些文件包含</w:t>
      </w:r>
      <w:r>
        <w:rPr>
          <w:rFonts w:hint="eastAsia"/>
        </w:rPr>
        <w:t xml:space="preserve"> </w:t>
      </w:r>
      <w:r>
        <w:rPr>
          <w:rFonts w:hint="eastAsia"/>
        </w:rPr>
        <w:t>匹配内容：</w:t>
      </w:r>
      <w:r>
        <w:rPr>
          <w:rFonts w:hint="eastAsia"/>
        </w:rPr>
        <w:t>-l</w:t>
      </w:r>
      <w:r>
        <w:rPr>
          <w:rFonts w:hint="eastAsia"/>
        </w:rPr>
        <w:t>选项可以：</w:t>
      </w:r>
    </w:p>
    <w:p w:rsidR="002F309C" w:rsidRDefault="002F309C" w:rsidP="002F309C">
      <w:pPr>
        <w:pStyle w:val="a0"/>
      </w:pPr>
      <w:r>
        <w:rPr>
          <w:noProof/>
        </w:rPr>
        <w:lastRenderedPageBreak/>
        <w:drawing>
          <wp:inline distT="0" distB="0" distL="0" distR="0" wp14:anchorId="3D6728BC" wp14:editId="448C3B99">
            <wp:extent cx="4095750" cy="238125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9C" w:rsidRDefault="002F309C" w:rsidP="002F309C">
      <w:pPr>
        <w:pStyle w:val="a0"/>
      </w:pPr>
    </w:p>
    <w:p w:rsidR="00CE6284" w:rsidRDefault="00CE6284" w:rsidP="002F309C">
      <w:pPr>
        <w:pStyle w:val="a0"/>
      </w:pPr>
    </w:p>
    <w:p w:rsidR="00CE6284" w:rsidRDefault="00CE6284" w:rsidP="00CE6284">
      <w:pPr>
        <w:pStyle w:val="1"/>
      </w:pPr>
      <w:bookmarkStart w:id="121" w:name="_Toc534637940"/>
      <w:r>
        <w:rPr>
          <w:rFonts w:hint="eastAsia"/>
        </w:rPr>
        <w:lastRenderedPageBreak/>
        <w:t>统计</w:t>
      </w:r>
      <w:bookmarkEnd w:id="121"/>
    </w:p>
    <w:p w:rsidR="00AD624E" w:rsidRPr="00AD624E" w:rsidRDefault="00AD624E" w:rsidP="00AD624E">
      <w:pPr>
        <w:pStyle w:val="2"/>
      </w:pPr>
      <w:bookmarkStart w:id="122" w:name="_Toc534637941"/>
      <w:r>
        <w:rPr>
          <w:rFonts w:hint="eastAsia"/>
        </w:rPr>
        <w:t>wc</w:t>
      </w:r>
      <w:r>
        <w:rPr>
          <w:rFonts w:hint="eastAsia"/>
        </w:rPr>
        <w:t>，内容统计</w:t>
      </w:r>
      <w:bookmarkEnd w:id="122"/>
    </w:p>
    <w:p w:rsidR="00CE6284" w:rsidRDefault="00CE6284" w:rsidP="00CE6284">
      <w:r>
        <w:rPr>
          <w:rFonts w:hint="eastAsia"/>
        </w:rPr>
        <w:t>用于统计文件中的单词数量。</w:t>
      </w:r>
      <w:r>
        <w:rPr>
          <w:rFonts w:hint="eastAsia"/>
        </w:rPr>
        <w:t>w</w:t>
      </w:r>
      <w:r>
        <w:t>ord count!</w:t>
      </w:r>
    </w:p>
    <w:p w:rsidR="009748B5" w:rsidRDefault="0052155D" w:rsidP="00CE6284">
      <w:r>
        <w:rPr>
          <w:rFonts w:hint="eastAsia"/>
        </w:rPr>
        <w:t>同时获取文件的行数，词数，字符数：</w:t>
      </w:r>
    </w:p>
    <w:p w:rsidR="0052155D" w:rsidRDefault="0052155D" w:rsidP="00CE6284">
      <w:r>
        <w:rPr>
          <w:rFonts w:hint="eastAsia"/>
        </w:rPr>
        <w:t>w</w:t>
      </w:r>
      <w:r>
        <w:t xml:space="preserve">c </w:t>
      </w:r>
      <w:r>
        <w:rPr>
          <w:rFonts w:hint="eastAsia"/>
        </w:rPr>
        <w:t>file</w:t>
      </w:r>
      <w:r>
        <w:rPr>
          <w:rFonts w:hint="eastAsia"/>
        </w:rPr>
        <w:t>：</w:t>
      </w:r>
    </w:p>
    <w:p w:rsidR="00AD624E" w:rsidRDefault="00AD624E" w:rsidP="00CE6284">
      <w:r>
        <w:rPr>
          <w:rFonts w:hint="eastAsia"/>
        </w:rPr>
        <w:t>返回的数据：行数，词数，字节数</w:t>
      </w:r>
    </w:p>
    <w:p w:rsidR="0052155D" w:rsidRDefault="0052155D" w:rsidP="00CE6284">
      <w:r>
        <w:rPr>
          <w:noProof/>
        </w:rPr>
        <w:drawing>
          <wp:inline distT="0" distB="0" distL="0" distR="0" wp14:anchorId="56683905" wp14:editId="48092E6C">
            <wp:extent cx="3771900" cy="20574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4E" w:rsidRDefault="00AD624E" w:rsidP="00CE6284"/>
    <w:p w:rsidR="00AD624E" w:rsidRDefault="00AD624E" w:rsidP="00CE6284">
      <w:r>
        <w:rPr>
          <w:rFonts w:hint="eastAsia"/>
        </w:rPr>
        <w:t>wc</w:t>
      </w:r>
      <w:r>
        <w:t xml:space="preserve"> -l </w:t>
      </w:r>
      <w:r>
        <w:rPr>
          <w:rFonts w:hint="eastAsia"/>
        </w:rPr>
        <w:t>仅统计行数：</w:t>
      </w:r>
    </w:p>
    <w:p w:rsidR="00AD624E" w:rsidRDefault="00AD624E" w:rsidP="00CE6284">
      <w:r>
        <w:rPr>
          <w:noProof/>
        </w:rPr>
        <w:drawing>
          <wp:inline distT="0" distB="0" distL="0" distR="0" wp14:anchorId="251E88A7" wp14:editId="50D7213E">
            <wp:extent cx="3143250" cy="90487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4E" w:rsidRDefault="00AD624E" w:rsidP="00CE6284"/>
    <w:p w:rsidR="00AD624E" w:rsidRDefault="00AD624E" w:rsidP="00CE6284"/>
    <w:p w:rsidR="00AD624E" w:rsidRDefault="00AD624E" w:rsidP="00AD624E">
      <w:pPr>
        <w:pStyle w:val="2"/>
      </w:pPr>
      <w:bookmarkStart w:id="123" w:name="_Toc534637942"/>
      <w:r>
        <w:rPr>
          <w:rFonts w:hint="eastAsia"/>
        </w:rPr>
        <w:t>磁盘统计</w:t>
      </w:r>
      <w:r w:rsidR="00F241AA">
        <w:rPr>
          <w:rFonts w:hint="eastAsia"/>
        </w:rPr>
        <w:t>d</w:t>
      </w:r>
      <w:r w:rsidR="00F241AA">
        <w:t>f</w:t>
      </w:r>
      <w:bookmarkEnd w:id="123"/>
    </w:p>
    <w:p w:rsidR="00F241AA" w:rsidRDefault="002B2FE0" w:rsidP="00F241AA">
      <w:pPr>
        <w:pStyle w:val="a0"/>
      </w:pPr>
      <w:r>
        <w:rPr>
          <w:rFonts w:hint="eastAsia"/>
        </w:rPr>
        <w:t>d</w:t>
      </w:r>
      <w:r>
        <w:t xml:space="preserve">isk </w:t>
      </w:r>
      <w:r>
        <w:rPr>
          <w:rFonts w:hint="eastAsia"/>
        </w:rPr>
        <w:t>free</w:t>
      </w:r>
      <w:r w:rsidR="003F7026">
        <w:rPr>
          <w:rFonts w:hint="eastAsia"/>
        </w:rPr>
        <w:t>，</w:t>
      </w:r>
      <w:r w:rsidR="003F7026">
        <w:rPr>
          <w:rFonts w:hint="eastAsia"/>
        </w:rPr>
        <w:t>free</w:t>
      </w:r>
      <w:r w:rsidR="003F7026">
        <w:rPr>
          <w:rFonts w:hint="eastAsia"/>
        </w:rPr>
        <w:t>剩余空间</w:t>
      </w:r>
    </w:p>
    <w:p w:rsidR="005168D6" w:rsidRDefault="005168D6" w:rsidP="00F241AA">
      <w:pPr>
        <w:pStyle w:val="a0"/>
      </w:pPr>
      <w:r>
        <w:rPr>
          <w:rFonts w:hint="eastAsia"/>
        </w:rPr>
        <w:t>df</w:t>
      </w:r>
      <w:r>
        <w:t xml:space="preserve"> -h </w:t>
      </w:r>
      <w:r>
        <w:rPr>
          <w:rFonts w:hint="eastAsia"/>
        </w:rPr>
        <w:t>展示信息</w:t>
      </w:r>
    </w:p>
    <w:p w:rsidR="006F3578" w:rsidRDefault="006F3578" w:rsidP="00F241AA">
      <w:pPr>
        <w:pStyle w:val="a0"/>
      </w:pPr>
      <w:r>
        <w:rPr>
          <w:noProof/>
        </w:rPr>
        <w:lastRenderedPageBreak/>
        <w:drawing>
          <wp:inline distT="0" distB="0" distL="0" distR="0" wp14:anchorId="00639EFA" wp14:editId="5448742B">
            <wp:extent cx="5278120" cy="12858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8D6" w:rsidRDefault="005168D6" w:rsidP="00F241AA">
      <w:pPr>
        <w:pStyle w:val="a0"/>
      </w:pPr>
    </w:p>
    <w:p w:rsidR="005168D6" w:rsidRDefault="005454D7" w:rsidP="005454D7">
      <w:pPr>
        <w:pStyle w:val="2"/>
      </w:pPr>
      <w:bookmarkStart w:id="124" w:name="_Toc534637943"/>
      <w:r>
        <w:rPr>
          <w:rFonts w:hint="eastAsia"/>
        </w:rPr>
        <w:t>占用空间统计</w:t>
      </w:r>
      <w:r>
        <w:rPr>
          <w:rFonts w:hint="eastAsia"/>
        </w:rPr>
        <w:t xml:space="preserve"> </w:t>
      </w:r>
      <w:r>
        <w:t>du</w:t>
      </w:r>
      <w:bookmarkEnd w:id="124"/>
    </w:p>
    <w:p w:rsidR="00882A83" w:rsidRDefault="00882A83" w:rsidP="00882A83">
      <w:pPr>
        <w:pStyle w:val="a0"/>
      </w:pPr>
      <w:r>
        <w:rPr>
          <w:rFonts w:hint="eastAsia"/>
        </w:rPr>
        <w:t>d</w:t>
      </w:r>
      <w:r>
        <w:t>is</w:t>
      </w:r>
      <w:r>
        <w:rPr>
          <w:rFonts w:hint="eastAsia"/>
        </w:rPr>
        <w:t>k</w:t>
      </w:r>
      <w:r>
        <w:t xml:space="preserve"> </w:t>
      </w:r>
      <w:r w:rsidR="00BA756E">
        <w:t>u</w:t>
      </w:r>
      <w:r w:rsidR="00BA756E">
        <w:rPr>
          <w:rFonts w:hint="eastAsia"/>
        </w:rPr>
        <w:t>saged</w:t>
      </w:r>
      <w:r w:rsidR="003F7026">
        <w:rPr>
          <w:rFonts w:hint="eastAsia"/>
        </w:rPr>
        <w:t>，占用空间</w:t>
      </w:r>
    </w:p>
    <w:p w:rsidR="00BA756E" w:rsidRDefault="00BA756E" w:rsidP="00882A83">
      <w:pPr>
        <w:pStyle w:val="a0"/>
      </w:pPr>
      <w:r>
        <w:rPr>
          <w:rFonts w:hint="eastAsia"/>
        </w:rPr>
        <w:t>文件（或目录）占用的磁盘空间</w:t>
      </w:r>
    </w:p>
    <w:p w:rsidR="00BA756E" w:rsidRDefault="00BA756E" w:rsidP="00882A83">
      <w:pPr>
        <w:pStyle w:val="a0"/>
      </w:pPr>
      <w:r>
        <w:rPr>
          <w:rFonts w:hint="eastAsia"/>
        </w:rPr>
        <w:t>查看文件大小：</w:t>
      </w:r>
      <w:r w:rsidR="007B01D3">
        <w:rPr>
          <w:rFonts w:hint="eastAsia"/>
        </w:rPr>
        <w:t xml:space="preserve"> -h</w:t>
      </w:r>
      <w:r w:rsidR="007B01D3">
        <w:t xml:space="preserve"> </w:t>
      </w:r>
      <w:r w:rsidR="007B01D3">
        <w:rPr>
          <w:rFonts w:hint="eastAsia"/>
        </w:rPr>
        <w:t>易读方式展示</w:t>
      </w:r>
    </w:p>
    <w:p w:rsidR="00BA756E" w:rsidRDefault="00BA756E" w:rsidP="00882A83">
      <w:pPr>
        <w:pStyle w:val="a0"/>
      </w:pPr>
      <w:r>
        <w:rPr>
          <w:noProof/>
        </w:rPr>
        <w:drawing>
          <wp:inline distT="0" distB="0" distL="0" distR="0" wp14:anchorId="725C04B1" wp14:editId="2FE9F0FE">
            <wp:extent cx="5048250" cy="63817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6E" w:rsidRDefault="00BA756E" w:rsidP="00882A83">
      <w:pPr>
        <w:pStyle w:val="a0"/>
      </w:pPr>
    </w:p>
    <w:p w:rsidR="00BA756E" w:rsidRDefault="00BA756E" w:rsidP="00882A83">
      <w:pPr>
        <w:pStyle w:val="a0"/>
      </w:pPr>
      <w:r>
        <w:rPr>
          <w:rFonts w:hint="eastAsia"/>
        </w:rPr>
        <w:t>查看目录占用的空间：</w:t>
      </w:r>
    </w:p>
    <w:p w:rsidR="00BA756E" w:rsidRDefault="00BA756E" w:rsidP="00882A83">
      <w:pPr>
        <w:pStyle w:val="a0"/>
      </w:pPr>
      <w:r>
        <w:rPr>
          <w:noProof/>
        </w:rPr>
        <w:drawing>
          <wp:inline distT="0" distB="0" distL="0" distR="0" wp14:anchorId="2A900CA5" wp14:editId="1080987C">
            <wp:extent cx="3943350" cy="8667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F7" w:rsidRDefault="00BC77F7" w:rsidP="00882A83">
      <w:pPr>
        <w:pStyle w:val="a0"/>
      </w:pPr>
    </w:p>
    <w:p w:rsidR="00BC77F7" w:rsidRDefault="00BC77F7" w:rsidP="00882A83">
      <w:pPr>
        <w:pStyle w:val="a0"/>
      </w:pPr>
      <w:r>
        <w:rPr>
          <w:rFonts w:hint="eastAsia"/>
        </w:rPr>
        <w:t>如果目录内存在子目录，统计时，会将子目录大小一同显示出来：</w:t>
      </w:r>
    </w:p>
    <w:p w:rsidR="00BC77F7" w:rsidRDefault="00BC77F7" w:rsidP="00882A83">
      <w:pPr>
        <w:pStyle w:val="a0"/>
      </w:pPr>
      <w:r>
        <w:rPr>
          <w:noProof/>
        </w:rPr>
        <w:drawing>
          <wp:inline distT="0" distB="0" distL="0" distR="0" wp14:anchorId="786CB328" wp14:editId="1CDB53B4">
            <wp:extent cx="4000500" cy="12573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F7" w:rsidRDefault="00BC77F7" w:rsidP="00882A83">
      <w:pPr>
        <w:pStyle w:val="a0"/>
      </w:pPr>
    </w:p>
    <w:p w:rsidR="00BC77F7" w:rsidRDefault="00BC77F7" w:rsidP="00882A83">
      <w:pPr>
        <w:pStyle w:val="a0"/>
      </w:pPr>
      <w:r>
        <w:rPr>
          <w:rFonts w:hint="eastAsia"/>
        </w:rPr>
        <w:t>可以使用</w:t>
      </w:r>
      <w:r>
        <w:rPr>
          <w:rFonts w:hint="eastAsia"/>
        </w:rPr>
        <w:t>-</w:t>
      </w:r>
      <w:r>
        <w:t>s</w:t>
      </w:r>
      <w:r>
        <w:rPr>
          <w:rFonts w:hint="eastAsia"/>
        </w:rPr>
        <w:t>选项，标识仅仅同最外层目录：</w:t>
      </w:r>
    </w:p>
    <w:p w:rsidR="00BC77F7" w:rsidRDefault="00BC77F7" w:rsidP="00882A83">
      <w:pPr>
        <w:pStyle w:val="a0"/>
      </w:pPr>
      <w:r>
        <w:rPr>
          <w:noProof/>
        </w:rPr>
        <w:lastRenderedPageBreak/>
        <w:drawing>
          <wp:inline distT="0" distB="0" distL="0" distR="0" wp14:anchorId="4CC65BA8" wp14:editId="7FA946FF">
            <wp:extent cx="3248025" cy="590550"/>
            <wp:effectExtent l="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F7" w:rsidRDefault="00BC77F7" w:rsidP="00882A83">
      <w:pPr>
        <w:pStyle w:val="a0"/>
      </w:pPr>
    </w:p>
    <w:p w:rsidR="00B6240F" w:rsidRDefault="00B6240F" w:rsidP="00882A83">
      <w:pPr>
        <w:pStyle w:val="a0"/>
      </w:pPr>
    </w:p>
    <w:p w:rsidR="00BC77F7" w:rsidRDefault="00BC77F7" w:rsidP="00882A83">
      <w:pPr>
        <w:pStyle w:val="a0"/>
      </w:pPr>
      <w:r>
        <w:rPr>
          <w:rFonts w:hint="eastAsia"/>
        </w:rPr>
        <w:t>如果不指定所统计的文件（目录），标识统计当前目录：</w:t>
      </w:r>
    </w:p>
    <w:p w:rsidR="00BC77F7" w:rsidRDefault="00BC77F7" w:rsidP="00882A83">
      <w:pPr>
        <w:pStyle w:val="a0"/>
      </w:pPr>
      <w:r>
        <w:rPr>
          <w:noProof/>
        </w:rPr>
        <w:drawing>
          <wp:inline distT="0" distB="0" distL="0" distR="0" wp14:anchorId="45A07021" wp14:editId="463AC5BA">
            <wp:extent cx="3838575" cy="1285875"/>
            <wp:effectExtent l="0" t="0" r="9525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19" w:rsidRDefault="00973519" w:rsidP="00882A83">
      <w:pPr>
        <w:pStyle w:val="a0"/>
      </w:pPr>
    </w:p>
    <w:p w:rsidR="00BC77F7" w:rsidRDefault="00BC77F7" w:rsidP="00882A83">
      <w:pPr>
        <w:pStyle w:val="a0"/>
      </w:pPr>
    </w:p>
    <w:p w:rsidR="00BC77F7" w:rsidRDefault="00BC77F7" w:rsidP="00882A83">
      <w:pPr>
        <w:pStyle w:val="a0"/>
      </w:pPr>
      <w:r>
        <w:rPr>
          <w:rFonts w:hint="eastAsia"/>
        </w:rPr>
        <w:t>目录全部内容文件大小：</w:t>
      </w:r>
    </w:p>
    <w:p w:rsidR="00BC77F7" w:rsidRDefault="00973519" w:rsidP="00882A83">
      <w:pPr>
        <w:pStyle w:val="a0"/>
      </w:pPr>
      <w:r>
        <w:rPr>
          <w:noProof/>
        </w:rPr>
        <w:drawing>
          <wp:inline distT="0" distB="0" distL="0" distR="0" wp14:anchorId="7B22251F" wp14:editId="3D14FD67">
            <wp:extent cx="5278120" cy="2875915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92" w:rsidRDefault="00C45092" w:rsidP="00882A83">
      <w:pPr>
        <w:pStyle w:val="a0"/>
      </w:pPr>
    </w:p>
    <w:p w:rsidR="00C45092" w:rsidRDefault="00C45092" w:rsidP="00C45092">
      <w:pPr>
        <w:pStyle w:val="1"/>
      </w:pPr>
      <w:bookmarkStart w:id="125" w:name="_Toc534637944"/>
      <w:r>
        <w:rPr>
          <w:rFonts w:hint="eastAsia"/>
        </w:rPr>
        <w:lastRenderedPageBreak/>
        <w:t>打包，压缩</w:t>
      </w:r>
      <w:bookmarkEnd w:id="125"/>
    </w:p>
    <w:p w:rsidR="00A82031" w:rsidRDefault="008146E3" w:rsidP="00A82031">
      <w:r>
        <w:rPr>
          <w:rFonts w:hint="eastAsia"/>
        </w:rPr>
        <w:t>打包：将多文件合成一个文件。</w:t>
      </w:r>
    </w:p>
    <w:p w:rsidR="008146E3" w:rsidRPr="00A82031" w:rsidRDefault="008146E3" w:rsidP="00A82031">
      <w:r>
        <w:rPr>
          <w:rFonts w:hint="eastAsia"/>
        </w:rPr>
        <w:t>压缩：将大文件转换为小文件。</w:t>
      </w:r>
    </w:p>
    <w:p w:rsidR="00C40676" w:rsidRDefault="00C40676" w:rsidP="00973519">
      <w:pPr>
        <w:pStyle w:val="a0"/>
        <w:ind w:firstLine="0"/>
      </w:pPr>
    </w:p>
    <w:p w:rsidR="00C40676" w:rsidRDefault="00C40676" w:rsidP="00973519">
      <w:pPr>
        <w:pStyle w:val="a0"/>
        <w:ind w:firstLine="0"/>
      </w:pPr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上，最常见的</w:t>
      </w:r>
      <w:r>
        <w:rPr>
          <w:rFonts w:hint="eastAsia"/>
        </w:rPr>
        <w:t xml:space="preserve"> </w:t>
      </w:r>
      <w:r>
        <w:rPr>
          <w:rFonts w:hint="eastAsia"/>
        </w:rPr>
        <w:t>压缩包：</w:t>
      </w:r>
      <w:r>
        <w:rPr>
          <w:rFonts w:hint="eastAsia"/>
        </w:rPr>
        <w:t xml:space="preserve"> .</w:t>
      </w:r>
      <w:r>
        <w:t xml:space="preserve">tar.gz </w:t>
      </w:r>
      <w:r>
        <w:rPr>
          <w:rFonts w:hint="eastAsia"/>
        </w:rPr>
        <w:t>包，称之为</w:t>
      </w:r>
      <w:r>
        <w:rPr>
          <w:rFonts w:hint="eastAsia"/>
        </w:rPr>
        <w:t>tarball</w:t>
      </w:r>
      <w:r>
        <w:rPr>
          <w:rFonts w:hint="eastAsia"/>
        </w:rPr>
        <w:t>（沥青球）。</w:t>
      </w:r>
    </w:p>
    <w:p w:rsidR="003638BB" w:rsidRDefault="003638BB" w:rsidP="00973519">
      <w:pPr>
        <w:pStyle w:val="a0"/>
        <w:ind w:firstLine="0"/>
      </w:pPr>
      <w:r>
        <w:t>.</w:t>
      </w:r>
      <w:r>
        <w:rPr>
          <w:rFonts w:hint="eastAsia"/>
        </w:rPr>
        <w:t>tar</w:t>
      </w:r>
      <w:r>
        <w:rPr>
          <w:rFonts w:hint="eastAsia"/>
        </w:rPr>
        <w:t>打包后缀</w:t>
      </w:r>
    </w:p>
    <w:p w:rsidR="003638BB" w:rsidRDefault="003638BB" w:rsidP="00973519">
      <w:pPr>
        <w:pStyle w:val="a0"/>
        <w:ind w:firstLine="0"/>
      </w:pPr>
      <w:r>
        <w:rPr>
          <w:rFonts w:hint="eastAsia"/>
        </w:rPr>
        <w:t>.</w:t>
      </w:r>
      <w:r>
        <w:t xml:space="preserve">gz </w:t>
      </w:r>
      <w:r>
        <w:rPr>
          <w:rFonts w:hint="eastAsia"/>
        </w:rPr>
        <w:t>压缩后缀</w:t>
      </w:r>
    </w:p>
    <w:p w:rsidR="003638BB" w:rsidRDefault="003638BB" w:rsidP="00973519">
      <w:pPr>
        <w:pStyle w:val="a0"/>
        <w:ind w:firstLine="0"/>
      </w:pPr>
      <w:r>
        <w:rPr>
          <w:rFonts w:hint="eastAsia"/>
        </w:rPr>
        <w:t>.</w:t>
      </w:r>
      <w:r>
        <w:t xml:space="preserve">tar.gz </w:t>
      </w:r>
      <w:r>
        <w:rPr>
          <w:rFonts w:hint="eastAsia"/>
        </w:rPr>
        <w:t>简写成</w:t>
      </w:r>
      <w:r>
        <w:rPr>
          <w:rFonts w:hint="eastAsia"/>
        </w:rPr>
        <w:t xml:space="preserve"> </w:t>
      </w:r>
      <w:r>
        <w:t xml:space="preserve">.tgz </w:t>
      </w:r>
      <w:r>
        <w:rPr>
          <w:rFonts w:hint="eastAsia"/>
        </w:rPr>
        <w:t>就是打包后压缩的文件。</w:t>
      </w:r>
    </w:p>
    <w:p w:rsidR="003638BB" w:rsidRDefault="003638BB" w:rsidP="00973519">
      <w:pPr>
        <w:pStyle w:val="a0"/>
        <w:ind w:firstLine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最小化的</w:t>
      </w:r>
      <w:r>
        <w:rPr>
          <w:rFonts w:hint="eastAsia"/>
        </w:rPr>
        <w:t>linux</w:t>
      </w:r>
      <w:r>
        <w:rPr>
          <w:rFonts w:hint="eastAsia"/>
        </w:rPr>
        <w:t>中，也会包含</w:t>
      </w:r>
      <w:r>
        <w:rPr>
          <w:rFonts w:hint="eastAsia"/>
        </w:rPr>
        <w:t xml:space="preserve"> tar</w:t>
      </w:r>
      <w:r>
        <w:t>.gz</w:t>
      </w:r>
      <w:r>
        <w:rPr>
          <w:rFonts w:hint="eastAsia"/>
        </w:rPr>
        <w:t>的打包压缩工具！</w:t>
      </w:r>
    </w:p>
    <w:p w:rsidR="00F56914" w:rsidRDefault="00F56914" w:rsidP="00973519">
      <w:pPr>
        <w:pStyle w:val="a0"/>
        <w:ind w:firstLine="0"/>
      </w:pPr>
    </w:p>
    <w:p w:rsidR="003D03BA" w:rsidRDefault="003D03BA" w:rsidP="00973519">
      <w:pPr>
        <w:pStyle w:val="a0"/>
        <w:ind w:firstLine="0"/>
      </w:pPr>
      <w:r>
        <w:rPr>
          <w:rFonts w:hint="eastAsia"/>
        </w:rPr>
        <w:t>使用命令：</w:t>
      </w:r>
      <w:r>
        <w:rPr>
          <w:rFonts w:hint="eastAsia"/>
        </w:rPr>
        <w:t>t</w:t>
      </w:r>
      <w:r>
        <w:t xml:space="preserve">ar </w:t>
      </w:r>
      <w:r>
        <w:rPr>
          <w:rFonts w:hint="eastAsia"/>
        </w:rPr>
        <w:t>实现。</w:t>
      </w:r>
    </w:p>
    <w:p w:rsidR="003D03BA" w:rsidRDefault="003D03BA" w:rsidP="00973519">
      <w:pPr>
        <w:pStyle w:val="a0"/>
        <w:ind w:firstLine="0"/>
      </w:pPr>
    </w:p>
    <w:p w:rsidR="003D03BA" w:rsidRDefault="003D03BA" w:rsidP="003D03BA">
      <w:pPr>
        <w:pStyle w:val="2"/>
      </w:pPr>
      <w:bookmarkStart w:id="126" w:name="_Toc534637945"/>
      <w:r>
        <w:rPr>
          <w:rFonts w:hint="eastAsia"/>
        </w:rPr>
        <w:t>打包压缩</w:t>
      </w:r>
      <w:r w:rsidR="00EE6CF7">
        <w:rPr>
          <w:rFonts w:hint="eastAsia"/>
        </w:rPr>
        <w:t>,</w:t>
      </w:r>
      <w:r w:rsidR="00EE6CF7">
        <w:t>zcvf</w:t>
      </w:r>
      <w:bookmarkEnd w:id="126"/>
    </w:p>
    <w:p w:rsidR="003D03BA" w:rsidRDefault="004006FD" w:rsidP="00973519">
      <w:pPr>
        <w:pStyle w:val="a0"/>
        <w:ind w:firstLine="0"/>
      </w:pPr>
      <w:r>
        <w:rPr>
          <w:rFonts w:hint="eastAsia"/>
        </w:rPr>
        <w:t>t</w:t>
      </w:r>
      <w:r>
        <w:t xml:space="preserve">ar zcvf </w:t>
      </w:r>
      <w:r>
        <w:rPr>
          <w:rFonts w:hint="eastAsia"/>
        </w:rPr>
        <w:t>压缩后的文件</w:t>
      </w:r>
      <w:r>
        <w:rPr>
          <w:rFonts w:hint="eastAsia"/>
        </w:rPr>
        <w:t xml:space="preserve"> </w:t>
      </w:r>
      <w:r>
        <w:rPr>
          <w:rFonts w:hint="eastAsia"/>
        </w:rPr>
        <w:t>需要打包压缩的文件列表</w:t>
      </w:r>
    </w:p>
    <w:p w:rsidR="003D03BA" w:rsidRDefault="004006FD" w:rsidP="00973519">
      <w:pPr>
        <w:pStyle w:val="a0"/>
        <w:ind w:firstLine="0"/>
      </w:pPr>
      <w:r>
        <w:rPr>
          <w:noProof/>
        </w:rPr>
        <w:drawing>
          <wp:inline distT="0" distB="0" distL="0" distR="0" wp14:anchorId="5B1203A0" wp14:editId="49CED83B">
            <wp:extent cx="5278120" cy="1614805"/>
            <wp:effectExtent l="0" t="0" r="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74" w:rsidRDefault="00B16074" w:rsidP="00973519">
      <w:pPr>
        <w:pStyle w:val="a0"/>
        <w:ind w:firstLine="0"/>
      </w:pPr>
    </w:p>
    <w:p w:rsidR="007A69EF" w:rsidRDefault="007A69EF" w:rsidP="00973519">
      <w:pPr>
        <w:pStyle w:val="a0"/>
        <w:ind w:firstLine="0"/>
      </w:pPr>
      <w:r>
        <w:rPr>
          <w:rFonts w:hint="eastAsia"/>
        </w:rPr>
        <w:t>z</w:t>
      </w:r>
      <w:r>
        <w:rPr>
          <w:rFonts w:hint="eastAsia"/>
        </w:rPr>
        <w:t>：执行压缩</w:t>
      </w:r>
    </w:p>
    <w:p w:rsidR="007A69EF" w:rsidRDefault="007A69EF" w:rsidP="00973519">
      <w:pPr>
        <w:pStyle w:val="a0"/>
        <w:ind w:firstLine="0"/>
      </w:pPr>
      <w:r>
        <w:rPr>
          <w:rFonts w:hint="eastAsia"/>
        </w:rPr>
        <w:t>c</w:t>
      </w:r>
      <w:r>
        <w:t xml:space="preserve">: </w:t>
      </w:r>
      <w:r w:rsidR="00EE6CF7">
        <w:t xml:space="preserve">create, </w:t>
      </w:r>
      <w:r>
        <w:rPr>
          <w:rFonts w:hint="eastAsia"/>
        </w:rPr>
        <w:t>打包</w:t>
      </w:r>
    </w:p>
    <w:p w:rsidR="005E5F3D" w:rsidRDefault="005E5F3D" w:rsidP="00973519">
      <w:pPr>
        <w:pStyle w:val="a0"/>
        <w:ind w:firstLine="0"/>
      </w:pPr>
      <w:r>
        <w:rPr>
          <w:rFonts w:hint="eastAsia"/>
        </w:rPr>
        <w:t>v</w:t>
      </w:r>
      <w:r>
        <w:rPr>
          <w:rFonts w:hint="eastAsia"/>
        </w:rPr>
        <w:t>：展示进度</w:t>
      </w:r>
    </w:p>
    <w:p w:rsidR="005E5F3D" w:rsidRDefault="005E5F3D" w:rsidP="00973519">
      <w:pPr>
        <w:pStyle w:val="a0"/>
        <w:ind w:firstLine="0"/>
      </w:pPr>
      <w:r>
        <w:rPr>
          <w:rFonts w:hint="eastAsia"/>
        </w:rPr>
        <w:t>f</w:t>
      </w:r>
      <w:r>
        <w:rPr>
          <w:rFonts w:hint="eastAsia"/>
        </w:rPr>
        <w:t>：指定生成的压缩文件</w:t>
      </w:r>
    </w:p>
    <w:p w:rsidR="00B16074" w:rsidRDefault="00B16074" w:rsidP="00973519">
      <w:pPr>
        <w:pStyle w:val="a0"/>
        <w:ind w:firstLine="0"/>
      </w:pPr>
    </w:p>
    <w:p w:rsidR="000B5941" w:rsidRDefault="000B5941" w:rsidP="00973519">
      <w:pPr>
        <w:pStyle w:val="a0"/>
        <w:ind w:firstLine="0"/>
      </w:pPr>
    </w:p>
    <w:p w:rsidR="000B5941" w:rsidRDefault="000B5941" w:rsidP="000B5941">
      <w:pPr>
        <w:pStyle w:val="2"/>
      </w:pPr>
      <w:bookmarkStart w:id="127" w:name="_Toc534637946"/>
      <w:r>
        <w:rPr>
          <w:rFonts w:hint="eastAsia"/>
        </w:rPr>
        <w:lastRenderedPageBreak/>
        <w:t>拆包解压</w:t>
      </w:r>
      <w:r w:rsidR="00EE6CF7">
        <w:rPr>
          <w:rFonts w:hint="eastAsia"/>
        </w:rPr>
        <w:t>，</w:t>
      </w:r>
      <w:r w:rsidR="00EE6CF7">
        <w:rPr>
          <w:rFonts w:hint="eastAsia"/>
        </w:rPr>
        <w:t>z</w:t>
      </w:r>
      <w:r w:rsidR="00EE6CF7">
        <w:t>xvf</w:t>
      </w:r>
      <w:bookmarkEnd w:id="127"/>
    </w:p>
    <w:p w:rsidR="00EE6CF7" w:rsidRDefault="00EE6CF7" w:rsidP="00EE6CF7">
      <w:pPr>
        <w:pStyle w:val="a0"/>
        <w:ind w:firstLine="0"/>
      </w:pPr>
      <w:r>
        <w:rPr>
          <w:rFonts w:hint="eastAsia"/>
        </w:rPr>
        <w:t>z</w:t>
      </w:r>
      <w:r>
        <w:rPr>
          <w:rFonts w:hint="eastAsia"/>
        </w:rPr>
        <w:t>：执行解压缩</w:t>
      </w:r>
    </w:p>
    <w:p w:rsidR="00EE6CF7" w:rsidRDefault="00EE6CF7" w:rsidP="00EE6CF7">
      <w:pPr>
        <w:pStyle w:val="a0"/>
        <w:ind w:firstLine="0"/>
      </w:pPr>
      <w:r>
        <w:t xml:space="preserve">x: extract, </w:t>
      </w:r>
      <w:r>
        <w:rPr>
          <w:rFonts w:hint="eastAsia"/>
        </w:rPr>
        <w:t>拆包</w:t>
      </w:r>
    </w:p>
    <w:p w:rsidR="00EE6CF7" w:rsidRDefault="00EE6CF7" w:rsidP="00EE6CF7">
      <w:pPr>
        <w:pStyle w:val="a0"/>
        <w:ind w:firstLine="0"/>
      </w:pPr>
      <w:r>
        <w:rPr>
          <w:rFonts w:hint="eastAsia"/>
        </w:rPr>
        <w:t>v</w:t>
      </w:r>
      <w:r>
        <w:rPr>
          <w:rFonts w:hint="eastAsia"/>
        </w:rPr>
        <w:t>：展示进度</w:t>
      </w:r>
    </w:p>
    <w:p w:rsidR="00EE6CF7" w:rsidRDefault="00EE6CF7" w:rsidP="00EE6CF7">
      <w:pPr>
        <w:pStyle w:val="a0"/>
        <w:ind w:firstLine="0"/>
      </w:pPr>
      <w:r>
        <w:rPr>
          <w:rFonts w:hint="eastAsia"/>
        </w:rPr>
        <w:t>f</w:t>
      </w:r>
      <w:r>
        <w:rPr>
          <w:rFonts w:hint="eastAsia"/>
        </w:rPr>
        <w:t>：指定压缩文件</w:t>
      </w:r>
    </w:p>
    <w:p w:rsidR="00425112" w:rsidRDefault="00425112" w:rsidP="00EE6CF7">
      <w:pPr>
        <w:pStyle w:val="a0"/>
        <w:ind w:firstLine="0"/>
      </w:pPr>
      <w:r w:rsidRPr="00425112">
        <w:t>tar zxvf newEtc.tar.gz</w:t>
      </w:r>
    </w:p>
    <w:p w:rsidR="00425112" w:rsidRDefault="00425112" w:rsidP="00EE6CF7">
      <w:pPr>
        <w:pStyle w:val="a0"/>
        <w:ind w:firstLine="0"/>
      </w:pPr>
      <w:r>
        <w:rPr>
          <w:noProof/>
        </w:rPr>
        <w:drawing>
          <wp:inline distT="0" distB="0" distL="0" distR="0" wp14:anchorId="1B8CFF5A" wp14:editId="466B43A5">
            <wp:extent cx="5278120" cy="2336800"/>
            <wp:effectExtent l="0" t="0" r="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112" w:rsidRPr="00425112" w:rsidRDefault="00425112" w:rsidP="00EE6CF7">
      <w:pPr>
        <w:pStyle w:val="a0"/>
        <w:ind w:firstLine="0"/>
      </w:pPr>
    </w:p>
    <w:p w:rsidR="000B5941" w:rsidRDefault="000B5941" w:rsidP="00973519">
      <w:pPr>
        <w:pStyle w:val="a0"/>
        <w:ind w:firstLine="0"/>
      </w:pPr>
    </w:p>
    <w:p w:rsidR="007118A8" w:rsidRDefault="007118A8" w:rsidP="007118A8">
      <w:pPr>
        <w:pStyle w:val="2"/>
      </w:pPr>
      <w:bookmarkStart w:id="128" w:name="_Toc534637947"/>
      <w:r>
        <w:rPr>
          <w:rFonts w:hint="eastAsia"/>
        </w:rPr>
        <w:t>如果仅仅需要打包，不需要压缩，省略</w:t>
      </w:r>
      <w:r>
        <w:rPr>
          <w:rFonts w:hint="eastAsia"/>
        </w:rPr>
        <w:t>z</w:t>
      </w:r>
      <w:r>
        <w:rPr>
          <w:rFonts w:hint="eastAsia"/>
        </w:rPr>
        <w:t>参数，使用</w:t>
      </w:r>
      <w:r>
        <w:rPr>
          <w:rFonts w:hint="eastAsia"/>
        </w:rPr>
        <w:t>.</w:t>
      </w:r>
      <w:r>
        <w:t>tar</w:t>
      </w:r>
      <w:r>
        <w:rPr>
          <w:rFonts w:hint="eastAsia"/>
        </w:rPr>
        <w:t>后缀即可</w:t>
      </w:r>
      <w:bookmarkEnd w:id="128"/>
    </w:p>
    <w:p w:rsidR="006E7878" w:rsidRDefault="006E7878" w:rsidP="006E7878">
      <w:pPr>
        <w:pStyle w:val="a0"/>
      </w:pPr>
    </w:p>
    <w:p w:rsidR="006E7878" w:rsidRDefault="006E7878" w:rsidP="006E7878">
      <w:pPr>
        <w:pStyle w:val="2"/>
      </w:pPr>
      <w:bookmarkStart w:id="129" w:name="_Toc534637948"/>
      <w:r>
        <w:rPr>
          <w:rFonts w:hint="eastAsia"/>
        </w:rPr>
        <w:t>打包时若打包的多个文件，可以同时指定</w:t>
      </w:r>
      <w:bookmarkEnd w:id="129"/>
    </w:p>
    <w:p w:rsidR="003D7B4C" w:rsidRDefault="001B1D4E" w:rsidP="003D7B4C">
      <w:pPr>
        <w:pStyle w:val="a0"/>
      </w:pPr>
      <w:r>
        <w:rPr>
          <w:noProof/>
        </w:rPr>
        <w:drawing>
          <wp:inline distT="0" distB="0" distL="0" distR="0" wp14:anchorId="0FDF35FB" wp14:editId="05327EAB">
            <wp:extent cx="5278120" cy="154495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4E" w:rsidRDefault="001B1D4E" w:rsidP="003D7B4C">
      <w:pPr>
        <w:pStyle w:val="a0"/>
      </w:pPr>
      <w:r>
        <w:rPr>
          <w:rFonts w:hint="eastAsia"/>
        </w:rPr>
        <w:t>没有打包一个整体的文件夹。</w:t>
      </w:r>
    </w:p>
    <w:p w:rsidR="00745381" w:rsidRDefault="00745381" w:rsidP="003D7B4C">
      <w:pPr>
        <w:pStyle w:val="a0"/>
      </w:pPr>
    </w:p>
    <w:p w:rsidR="00745381" w:rsidRDefault="00745381" w:rsidP="003D7B4C">
      <w:pPr>
        <w:pStyle w:val="a0"/>
      </w:pPr>
      <w:r>
        <w:rPr>
          <w:rFonts w:hint="eastAsia"/>
        </w:rPr>
        <w:t>在拆包时，通常需要将其放在某个固定的位置：使用</w:t>
      </w:r>
      <w:r>
        <w:rPr>
          <w:rFonts w:hint="eastAsia"/>
        </w:rPr>
        <w:t xml:space="preserve"> </w:t>
      </w:r>
      <w:r>
        <w:t xml:space="preserve">-C </w:t>
      </w:r>
      <w:r>
        <w:rPr>
          <w:rFonts w:hint="eastAsia"/>
        </w:rPr>
        <w:t>选项。来</w:t>
      </w:r>
      <w:r w:rsidR="00563846">
        <w:rPr>
          <w:rFonts w:hint="eastAsia"/>
        </w:rPr>
        <w:t>指定</w:t>
      </w:r>
      <w:r>
        <w:rPr>
          <w:rFonts w:hint="eastAsia"/>
        </w:rPr>
        <w:t>拆包目录：</w:t>
      </w:r>
    </w:p>
    <w:p w:rsidR="00745381" w:rsidRDefault="00563846" w:rsidP="003D7B4C">
      <w:pPr>
        <w:pStyle w:val="a0"/>
      </w:pPr>
      <w:r>
        <w:rPr>
          <w:noProof/>
        </w:rPr>
        <w:drawing>
          <wp:inline distT="0" distB="0" distL="0" distR="0" wp14:anchorId="769A4D91" wp14:editId="7829B825">
            <wp:extent cx="5278120" cy="1923415"/>
            <wp:effectExtent l="0" t="0" r="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FF" w:rsidRDefault="00813CFF" w:rsidP="003D7B4C">
      <w:pPr>
        <w:pStyle w:val="a0"/>
      </w:pPr>
      <w:r>
        <w:rPr>
          <w:noProof/>
        </w:rPr>
        <w:drawing>
          <wp:inline distT="0" distB="0" distL="0" distR="0" wp14:anchorId="27EFBA41" wp14:editId="6887ACFC">
            <wp:extent cx="3333750" cy="563880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81" w:rsidRPr="003D7B4C" w:rsidRDefault="00745381" w:rsidP="003D7B4C">
      <w:pPr>
        <w:pStyle w:val="a0"/>
      </w:pPr>
    </w:p>
    <w:p w:rsidR="006E7878" w:rsidRDefault="006E7878" w:rsidP="006E7878">
      <w:pPr>
        <w:pStyle w:val="a0"/>
      </w:pPr>
    </w:p>
    <w:p w:rsidR="006E7878" w:rsidRDefault="006E7878" w:rsidP="006E7878">
      <w:pPr>
        <w:pStyle w:val="a0"/>
      </w:pPr>
    </w:p>
    <w:p w:rsidR="006E7878" w:rsidRPr="006E7878" w:rsidRDefault="006E7878" w:rsidP="006E7878">
      <w:pPr>
        <w:pStyle w:val="a0"/>
      </w:pPr>
    </w:p>
    <w:p w:rsidR="000B5941" w:rsidRDefault="000B5941" w:rsidP="00973519">
      <w:pPr>
        <w:pStyle w:val="a0"/>
        <w:ind w:firstLine="0"/>
      </w:pPr>
    </w:p>
    <w:p w:rsidR="00F56914" w:rsidRDefault="00B16074" w:rsidP="00973519">
      <w:pPr>
        <w:pStyle w:val="a0"/>
        <w:ind w:firstLine="0"/>
      </w:pPr>
      <w:r>
        <w:rPr>
          <w:rFonts w:hint="eastAsia"/>
        </w:rPr>
        <w:t>（</w:t>
      </w:r>
      <w:r>
        <w:rPr>
          <w:rFonts w:hint="eastAsia"/>
        </w:rPr>
        <w:t>.z</w:t>
      </w:r>
      <w:r>
        <w:t>ip</w:t>
      </w:r>
      <w:r>
        <w:rPr>
          <w:rFonts w:hint="eastAsia"/>
        </w:rPr>
        <w:t>是另一中标准的压缩包，可以在</w:t>
      </w:r>
      <w:r>
        <w:rPr>
          <w:rFonts w:hint="eastAsia"/>
        </w:rPr>
        <w:t>windows</w:t>
      </w:r>
      <w:r>
        <w:rPr>
          <w:rFonts w:hint="eastAsia"/>
        </w:rPr>
        <w:t>上</w:t>
      </w:r>
      <w:r>
        <w:rPr>
          <w:rFonts w:hint="eastAsia"/>
        </w:rPr>
        <w:t>linux</w:t>
      </w:r>
      <w:r>
        <w:rPr>
          <w:rFonts w:hint="eastAsia"/>
        </w:rPr>
        <w:t>上通用。</w:t>
      </w:r>
      <w:r>
        <w:rPr>
          <w:rFonts w:hint="eastAsia"/>
        </w:rPr>
        <w:t xml:space="preserve"> </w:t>
      </w:r>
      <w:r>
        <w:rPr>
          <w:rFonts w:hint="eastAsia"/>
        </w:rPr>
        <w:t>需要额外安装工具才可以：</w:t>
      </w:r>
      <w:r>
        <w:rPr>
          <w:rFonts w:hint="eastAsia"/>
        </w:rPr>
        <w:t>z</w:t>
      </w:r>
      <w:r>
        <w:t>ip, unzip</w:t>
      </w:r>
      <w:r>
        <w:rPr>
          <w:rFonts w:hint="eastAsia"/>
        </w:rPr>
        <w:t>）</w:t>
      </w:r>
    </w:p>
    <w:p w:rsidR="00C528AD" w:rsidRDefault="00C528AD" w:rsidP="00973519">
      <w:pPr>
        <w:pStyle w:val="a0"/>
        <w:ind w:firstLine="0"/>
      </w:pPr>
    </w:p>
    <w:p w:rsidR="00C528AD" w:rsidRDefault="00C528AD" w:rsidP="00C528AD">
      <w:pPr>
        <w:pStyle w:val="2"/>
      </w:pPr>
      <w:bookmarkStart w:id="130" w:name="_Toc534637949"/>
      <w:r>
        <w:rPr>
          <w:rFonts w:hint="eastAsia"/>
        </w:rPr>
        <w:t>压缩的选项</w:t>
      </w:r>
      <w:r>
        <w:rPr>
          <w:rFonts w:hint="eastAsia"/>
        </w:rPr>
        <w:t>z</w:t>
      </w:r>
      <w:r>
        <w:rPr>
          <w:rFonts w:hint="eastAsia"/>
        </w:rPr>
        <w:t>，还可能是</w:t>
      </w:r>
      <w:r>
        <w:rPr>
          <w:rFonts w:hint="eastAsia"/>
        </w:rPr>
        <w:t>j</w:t>
      </w:r>
      <w:bookmarkEnd w:id="130"/>
    </w:p>
    <w:p w:rsidR="00C528AD" w:rsidRDefault="00C528AD" w:rsidP="00C528AD">
      <w:pPr>
        <w:pStyle w:val="a0"/>
      </w:pPr>
      <w:r>
        <w:rPr>
          <w:rFonts w:hint="eastAsia"/>
        </w:rPr>
        <w:t>j</w:t>
      </w:r>
      <w:r>
        <w:rPr>
          <w:rFonts w:hint="eastAsia"/>
        </w:rPr>
        <w:t>，标识的是</w:t>
      </w:r>
      <w:r>
        <w:rPr>
          <w:rFonts w:hint="eastAsia"/>
        </w:rPr>
        <w:t xml:space="preserve"> </w:t>
      </w:r>
      <w:r>
        <w:t>bz</w:t>
      </w:r>
      <w:r>
        <w:rPr>
          <w:rFonts w:hint="eastAsia"/>
        </w:rPr>
        <w:t>压缩算法</w:t>
      </w:r>
      <w:r>
        <w:t>.</w:t>
      </w:r>
      <w:r w:rsidR="001325AD">
        <w:t xml:space="preserve"> tar </w:t>
      </w:r>
      <w:r w:rsidR="001325AD">
        <w:rPr>
          <w:rFonts w:hint="eastAsia"/>
        </w:rPr>
        <w:t>jxvf</w:t>
      </w:r>
      <w:r w:rsidR="001325AD">
        <w:t xml:space="preserve"> </w:t>
      </w:r>
      <w:r w:rsidR="001325AD">
        <w:rPr>
          <w:rFonts w:hint="eastAsia"/>
        </w:rPr>
        <w:t>，</w:t>
      </w:r>
      <w:r w:rsidR="001325AD">
        <w:rPr>
          <w:rFonts w:hint="eastAsia"/>
        </w:rPr>
        <w:t xml:space="preserve"> tar</w:t>
      </w:r>
      <w:r w:rsidR="001325AD">
        <w:t xml:space="preserve"> jcvf </w:t>
      </w:r>
      <w:r w:rsidR="001325AD">
        <w:rPr>
          <w:rFonts w:hint="eastAsia"/>
        </w:rPr>
        <w:t>针对的时</w:t>
      </w:r>
      <w:r w:rsidR="001325AD">
        <w:rPr>
          <w:rFonts w:hint="eastAsia"/>
        </w:rPr>
        <w:t xml:space="preserve"> </w:t>
      </w:r>
      <w:r w:rsidR="001325AD">
        <w:t xml:space="preserve">.tar.bz </w:t>
      </w:r>
      <w:r w:rsidR="001325AD">
        <w:rPr>
          <w:rFonts w:hint="eastAsia"/>
        </w:rPr>
        <w:t>文件</w:t>
      </w:r>
    </w:p>
    <w:p w:rsidR="00C528AD" w:rsidRDefault="00C528AD" w:rsidP="00C528AD">
      <w:pPr>
        <w:pStyle w:val="a0"/>
      </w:pPr>
      <w:r>
        <w:rPr>
          <w:rFonts w:hint="eastAsia"/>
        </w:rPr>
        <w:t>z</w:t>
      </w:r>
      <w:r>
        <w:rPr>
          <w:rFonts w:hint="eastAsia"/>
        </w:rPr>
        <w:t>，表示的时</w:t>
      </w:r>
      <w:r>
        <w:rPr>
          <w:rFonts w:hint="eastAsia"/>
        </w:rPr>
        <w:t xml:space="preserve"> </w:t>
      </w:r>
      <w:r>
        <w:t xml:space="preserve">gz </w:t>
      </w:r>
      <w:r>
        <w:rPr>
          <w:rFonts w:hint="eastAsia"/>
        </w:rPr>
        <w:t>压缩算法</w:t>
      </w:r>
    </w:p>
    <w:p w:rsidR="00B515A1" w:rsidRDefault="00B515A1" w:rsidP="00C528AD">
      <w:pPr>
        <w:pStyle w:val="a0"/>
      </w:pPr>
    </w:p>
    <w:p w:rsidR="00B515A1" w:rsidRDefault="00096EA9" w:rsidP="00096EA9">
      <w:pPr>
        <w:pStyle w:val="1"/>
      </w:pPr>
      <w:bookmarkStart w:id="131" w:name="_Toc534637950"/>
      <w:r>
        <w:rPr>
          <w:rFonts w:hint="eastAsia"/>
        </w:rPr>
        <w:lastRenderedPageBreak/>
        <w:t>链接文件</w:t>
      </w:r>
      <w:bookmarkEnd w:id="131"/>
    </w:p>
    <w:p w:rsidR="0047102E" w:rsidRDefault="0047102E" w:rsidP="0047102E">
      <w:r>
        <w:rPr>
          <w:rFonts w:hint="eastAsia"/>
        </w:rPr>
        <w:t>被分为：符号链接（软连接）和硬链接。</w:t>
      </w:r>
    </w:p>
    <w:p w:rsidR="0047102E" w:rsidRPr="0047102E" w:rsidRDefault="0047102E" w:rsidP="0047102E"/>
    <w:p w:rsidR="006E608B" w:rsidRDefault="006E608B" w:rsidP="006E608B">
      <w:r>
        <w:rPr>
          <w:rFonts w:hint="eastAsia"/>
        </w:rPr>
        <w:t>（</w:t>
      </w:r>
      <w:r>
        <w:rPr>
          <w:rFonts w:hint="eastAsia"/>
        </w:rPr>
        <w:t>windows</w:t>
      </w:r>
      <w:r>
        <w:rPr>
          <w:rFonts w:hint="eastAsia"/>
        </w:rPr>
        <w:t>快捷方式）</w:t>
      </w:r>
    </w:p>
    <w:p w:rsidR="00EC65AA" w:rsidRDefault="00EC65AA" w:rsidP="006E608B">
      <w:r>
        <w:rPr>
          <w:rFonts w:hint="eastAsia"/>
        </w:rPr>
        <w:t>ll</w:t>
      </w:r>
      <w:r>
        <w:t xml:space="preserve"> -l </w:t>
      </w:r>
      <w:r>
        <w:rPr>
          <w:rFonts w:hint="eastAsia"/>
        </w:rPr>
        <w:t>/</w:t>
      </w:r>
      <w:r>
        <w:t xml:space="preserve">etc </w:t>
      </w:r>
      <w:r>
        <w:rPr>
          <w:rFonts w:hint="eastAsia"/>
        </w:rPr>
        <w:t>中；</w:t>
      </w:r>
    </w:p>
    <w:p w:rsidR="00617DEE" w:rsidRDefault="00617DEE" w:rsidP="006E608B">
      <w:r>
        <w:rPr>
          <w:noProof/>
        </w:rPr>
        <w:drawing>
          <wp:inline distT="0" distB="0" distL="0" distR="0" wp14:anchorId="1FA03E24" wp14:editId="44740472">
            <wp:extent cx="5278120" cy="202120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16" w:rsidRDefault="00EC65AA" w:rsidP="006E608B"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类型的文件就称之为连接文件</w:t>
      </w:r>
      <w:r w:rsidR="00A9670C">
        <w:rPr>
          <w:rFonts w:hint="eastAsia"/>
        </w:rPr>
        <w:t>，有时也叫符号链接。</w:t>
      </w:r>
    </w:p>
    <w:p w:rsidR="00A9670C" w:rsidRDefault="00343FDA" w:rsidP="006E608B">
      <w:r>
        <w:rPr>
          <w:rFonts w:hint="eastAsia"/>
        </w:rPr>
        <w:t>可以理解成，指向另一个文件的文件。（非常像快捷方式）</w:t>
      </w:r>
    </w:p>
    <w:p w:rsidR="00343FDA" w:rsidRDefault="00857801" w:rsidP="006E608B">
      <w:r>
        <w:rPr>
          <w:rFonts w:hint="eastAsia"/>
        </w:rPr>
        <w:t>为了保持文件结构的完整性（稳定性）。</w:t>
      </w:r>
    </w:p>
    <w:p w:rsidR="00857801" w:rsidRDefault="00857801" w:rsidP="006E608B"/>
    <w:p w:rsidR="0074589D" w:rsidRDefault="0074589D" w:rsidP="006E608B">
      <w:r>
        <w:rPr>
          <w:rFonts w:hint="eastAsia"/>
        </w:rPr>
        <w:t>ln link</w:t>
      </w:r>
      <w:r>
        <w:rPr>
          <w:rFonts w:hint="eastAsia"/>
        </w:rPr>
        <w:t>，命令用于创建连接文件</w:t>
      </w:r>
    </w:p>
    <w:p w:rsidR="0074589D" w:rsidRDefault="0074589D" w:rsidP="006E608B">
      <w:r>
        <w:rPr>
          <w:rFonts w:hint="eastAsia"/>
        </w:rPr>
        <w:t>演示创建连接文件：</w:t>
      </w:r>
    </w:p>
    <w:p w:rsidR="00850CD1" w:rsidRPr="0009589D" w:rsidRDefault="00850CD1" w:rsidP="006E608B">
      <w:pPr>
        <w:rPr>
          <w:color w:val="FF0000"/>
        </w:rPr>
      </w:pPr>
      <w:r w:rsidRPr="0009589D">
        <w:rPr>
          <w:rFonts w:hint="eastAsia"/>
          <w:highlight w:val="yellow"/>
        </w:rPr>
        <w:t>l</w:t>
      </w:r>
      <w:r w:rsidRPr="0009589D">
        <w:rPr>
          <w:highlight w:val="yellow"/>
        </w:rPr>
        <w:t xml:space="preserve">n </w:t>
      </w:r>
      <w:r w:rsidRPr="0009589D">
        <w:rPr>
          <w:rFonts w:hint="eastAsia"/>
          <w:highlight w:val="yellow"/>
        </w:rPr>
        <w:t>-s</w:t>
      </w:r>
      <w:r w:rsidRPr="0009589D">
        <w:rPr>
          <w:highlight w:val="yellow"/>
        </w:rPr>
        <w:t xml:space="preserve"> </w:t>
      </w:r>
      <w:r w:rsidRPr="0009589D">
        <w:rPr>
          <w:rFonts w:hint="eastAsia"/>
          <w:highlight w:val="yellow"/>
        </w:rPr>
        <w:t>连接的目标</w:t>
      </w:r>
      <w:r w:rsidRPr="0009589D">
        <w:rPr>
          <w:rFonts w:hint="eastAsia"/>
          <w:highlight w:val="yellow"/>
        </w:rPr>
        <w:t xml:space="preserve"> </w:t>
      </w:r>
      <w:r w:rsidRPr="0009589D">
        <w:rPr>
          <w:rFonts w:hint="eastAsia"/>
          <w:highlight w:val="yellow"/>
        </w:rPr>
        <w:t>连接文件</w:t>
      </w:r>
    </w:p>
    <w:p w:rsidR="0074589D" w:rsidRDefault="0074589D" w:rsidP="006E608B">
      <w:r>
        <w:rPr>
          <w:noProof/>
        </w:rPr>
        <w:drawing>
          <wp:inline distT="0" distB="0" distL="0" distR="0" wp14:anchorId="78E3721B" wp14:editId="54E841A0">
            <wp:extent cx="5278120" cy="2552065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9D" w:rsidRDefault="00220464" w:rsidP="006E608B">
      <w:r>
        <w:rPr>
          <w:rFonts w:hint="eastAsia"/>
        </w:rPr>
        <w:lastRenderedPageBreak/>
        <w:t>s</w:t>
      </w:r>
      <w:r>
        <w:rPr>
          <w:rFonts w:hint="eastAsia"/>
        </w:rPr>
        <w:t>，</w:t>
      </w:r>
      <w:r>
        <w:rPr>
          <w:rFonts w:hint="eastAsia"/>
        </w:rPr>
        <w:t xml:space="preserve"> sym</w:t>
      </w:r>
      <w:r w:rsidR="0015238E">
        <w:rPr>
          <w:rFonts w:hint="eastAsia"/>
        </w:rPr>
        <w:t>bolic</w:t>
      </w:r>
      <w:r w:rsidR="0015238E">
        <w:t xml:space="preserve"> link</w:t>
      </w:r>
      <w:r w:rsidR="00D92E09">
        <w:rPr>
          <w:rFonts w:hint="eastAsia"/>
        </w:rPr>
        <w:t>。</w:t>
      </w:r>
      <w:r w:rsidR="00D92E09">
        <w:rPr>
          <w:rFonts w:hint="eastAsia"/>
        </w:rPr>
        <w:t>sym</w:t>
      </w:r>
      <w:r w:rsidR="00D92E09">
        <w:t>link</w:t>
      </w:r>
      <w:r w:rsidR="00F36243">
        <w:rPr>
          <w:rFonts w:hint="eastAsia"/>
        </w:rPr>
        <w:t>。</w:t>
      </w:r>
      <w:r w:rsidR="005B7F56">
        <w:rPr>
          <w:rFonts w:hint="eastAsia"/>
        </w:rPr>
        <w:t>对于符号（文件名，也叫文件标识符）的</w:t>
      </w:r>
      <w:proofErr w:type="gramStart"/>
      <w:r w:rsidR="005B7F56">
        <w:rPr>
          <w:rFonts w:hint="eastAsia"/>
        </w:rPr>
        <w:t>的</w:t>
      </w:r>
      <w:proofErr w:type="gramEnd"/>
      <w:r w:rsidR="005B7F56">
        <w:rPr>
          <w:rFonts w:hint="eastAsia"/>
        </w:rPr>
        <w:t>链接。</w:t>
      </w:r>
    </w:p>
    <w:p w:rsidR="0009589D" w:rsidRDefault="0009589D" w:rsidP="006E608B"/>
    <w:p w:rsidR="0009589D" w:rsidRDefault="0009589D" w:rsidP="006E608B"/>
    <w:p w:rsidR="0009589D" w:rsidRDefault="0009589D" w:rsidP="006E608B">
      <w:r>
        <w:rPr>
          <w:rFonts w:hint="eastAsia"/>
        </w:rPr>
        <w:t>hard</w:t>
      </w:r>
      <w:r>
        <w:t xml:space="preserve"> link</w:t>
      </w:r>
      <w:r>
        <w:rPr>
          <w:rFonts w:hint="eastAsia"/>
        </w:rPr>
        <w:t>，硬链接。类似于创建一个文件的拷贝，但是新文件与旧文件同时指定一个文件内容：</w:t>
      </w:r>
    </w:p>
    <w:p w:rsidR="0009589D" w:rsidRDefault="0009589D" w:rsidP="006E608B">
      <w:r>
        <w:rPr>
          <w:noProof/>
        </w:rPr>
        <w:drawing>
          <wp:inline distT="0" distB="0" distL="0" distR="0" wp14:anchorId="4E81BE44" wp14:editId="3AC58039">
            <wp:extent cx="5278120" cy="157099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D1" w:rsidRDefault="007D40D1" w:rsidP="006E608B">
      <w:r>
        <w:rPr>
          <w:rFonts w:hint="eastAsia"/>
        </w:rPr>
        <w:t>此时两个文件同时指定一个内容：</w:t>
      </w:r>
    </w:p>
    <w:p w:rsidR="007D40D1" w:rsidRDefault="007D40D1" w:rsidP="006E608B">
      <w:r>
        <w:rPr>
          <w:noProof/>
        </w:rPr>
        <w:drawing>
          <wp:inline distT="0" distB="0" distL="0" distR="0" wp14:anchorId="0747CAFC" wp14:editId="3DD9112E">
            <wp:extent cx="5278120" cy="1809115"/>
            <wp:effectExtent l="0" t="0" r="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D1" w:rsidRDefault="007D40D1" w:rsidP="006E608B">
      <w:r>
        <w:rPr>
          <w:rFonts w:hint="eastAsia"/>
        </w:rPr>
        <w:t>删除原文件：硬链接文件</w:t>
      </w:r>
      <w:r w:rsidR="00583842">
        <w:rPr>
          <w:rFonts w:hint="eastAsia"/>
        </w:rPr>
        <w:t>还是可以访问到文件内容。</w:t>
      </w:r>
    </w:p>
    <w:p w:rsidR="007D40D1" w:rsidRDefault="007D40D1" w:rsidP="006E608B">
      <w:r>
        <w:rPr>
          <w:noProof/>
        </w:rPr>
        <w:drawing>
          <wp:inline distT="0" distB="0" distL="0" distR="0" wp14:anchorId="64F5FBC5" wp14:editId="483D2DCA">
            <wp:extent cx="4505325" cy="2362200"/>
            <wp:effectExtent l="0" t="0" r="952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D1" w:rsidRDefault="007D40D1" w:rsidP="006E608B"/>
    <w:p w:rsidR="008D3D6F" w:rsidRDefault="008D3D6F" w:rsidP="006E608B"/>
    <w:p w:rsidR="008D3D6F" w:rsidRDefault="008D3D6F" w:rsidP="006E608B">
      <w:r>
        <w:rPr>
          <w:rFonts w:hint="eastAsia"/>
        </w:rPr>
        <w:lastRenderedPageBreak/>
        <w:t>硬链接对比软连接（符号链接）图：</w:t>
      </w:r>
    </w:p>
    <w:p w:rsidR="008D3D6F" w:rsidRDefault="008D3D6F" w:rsidP="006E608B">
      <w:r>
        <w:object w:dxaOrig="11100" w:dyaOrig="8266">
          <v:shape id="_x0000_i1030" type="#_x0000_t75" style="width:414.95pt;height:309.25pt" o:ole="">
            <v:imagedata r:id="rId196" o:title=""/>
          </v:shape>
          <o:OLEObject Type="Embed" ProgID="Visio.Drawing.15" ShapeID="_x0000_i1030" DrawAspect="Content" ObjectID="_1608476743" r:id="rId197"/>
        </w:object>
      </w:r>
    </w:p>
    <w:p w:rsidR="008D3D6F" w:rsidRDefault="008D3D6F" w:rsidP="006E608B"/>
    <w:p w:rsidR="008D3D6F" w:rsidRDefault="008D3D6F" w:rsidP="006E608B">
      <w:r>
        <w:rPr>
          <w:rFonts w:hint="eastAsia"/>
        </w:rPr>
        <w:t>实际的文件系统，通过</w:t>
      </w:r>
      <w:r>
        <w:rPr>
          <w:rFonts w:hint="eastAsia"/>
        </w:rPr>
        <w:t>nodeID</w:t>
      </w:r>
      <w:r>
        <w:rPr>
          <w:rFonts w:hint="eastAsia"/>
        </w:rPr>
        <w:t>来标识的：</w:t>
      </w:r>
    </w:p>
    <w:p w:rsidR="008D3D6F" w:rsidRPr="008D3D6F" w:rsidRDefault="008D3D6F" w:rsidP="006E608B">
      <w:r>
        <w:object w:dxaOrig="11236" w:dyaOrig="8866">
          <v:shape id="_x0000_i1031" type="#_x0000_t75" style="width:415.35pt;height:327.55pt" o:ole="">
            <v:imagedata r:id="rId198" o:title=""/>
          </v:shape>
          <o:OLEObject Type="Embed" ProgID="Visio.Drawing.15" ShapeID="_x0000_i1031" DrawAspect="Content" ObjectID="_1608476744" r:id="rId199"/>
        </w:object>
      </w:r>
    </w:p>
    <w:p w:rsidR="007D40D1" w:rsidRDefault="007D40D1" w:rsidP="006E608B"/>
    <w:p w:rsidR="00607125" w:rsidRDefault="00607125" w:rsidP="006E608B"/>
    <w:p w:rsidR="00607125" w:rsidRDefault="00607125" w:rsidP="00607125">
      <w:pPr>
        <w:pStyle w:val="1"/>
      </w:pPr>
      <w:bookmarkStart w:id="132" w:name="_Toc534637951"/>
      <w:r>
        <w:rPr>
          <w:rFonts w:hint="eastAsia"/>
        </w:rPr>
        <w:lastRenderedPageBreak/>
        <w:t>shell</w:t>
      </w:r>
      <w:r>
        <w:rPr>
          <w:rFonts w:hint="eastAsia"/>
        </w:rPr>
        <w:t>（</w:t>
      </w:r>
      <w:r>
        <w:rPr>
          <w:rFonts w:hint="eastAsia"/>
        </w:rPr>
        <w:t>bash</w:t>
      </w:r>
      <w:r>
        <w:rPr>
          <w:rFonts w:hint="eastAsia"/>
        </w:rPr>
        <w:t>）操作</w:t>
      </w:r>
      <w:bookmarkEnd w:id="132"/>
    </w:p>
    <w:p w:rsidR="00607125" w:rsidRDefault="00386E81" w:rsidP="00386E81">
      <w:pPr>
        <w:pStyle w:val="2"/>
      </w:pPr>
      <w:bookmarkStart w:id="133" w:name="_Toc534637952"/>
      <w:r>
        <w:rPr>
          <w:rFonts w:hint="eastAsia"/>
        </w:rPr>
        <w:t>快捷键</w:t>
      </w:r>
      <w:bookmarkEnd w:id="133"/>
    </w:p>
    <w:p w:rsidR="00386E81" w:rsidRDefault="0052045C" w:rsidP="0052045C">
      <w:pPr>
        <w:pStyle w:val="3"/>
      </w:pPr>
      <w:bookmarkStart w:id="134" w:name="_Toc534637953"/>
      <w:r>
        <w:rPr>
          <w:rFonts w:hint="eastAsia"/>
        </w:rPr>
        <w:t>ctrl</w:t>
      </w:r>
      <w:r>
        <w:t>+c</w:t>
      </w:r>
      <w:r>
        <w:rPr>
          <w:rFonts w:hint="eastAsia"/>
        </w:rPr>
        <w:t>，终止执行</w:t>
      </w:r>
      <w:bookmarkEnd w:id="134"/>
    </w:p>
    <w:p w:rsidR="0052045C" w:rsidRDefault="0052045C" w:rsidP="00AE3F51">
      <w:pPr>
        <w:pStyle w:val="a0"/>
      </w:pPr>
      <w:r>
        <w:rPr>
          <w:rFonts w:hint="eastAsia"/>
        </w:rPr>
        <w:t>终止进程执行。</w:t>
      </w:r>
    </w:p>
    <w:p w:rsidR="0052045C" w:rsidRDefault="0052045C" w:rsidP="0052045C">
      <w:pPr>
        <w:pStyle w:val="3"/>
      </w:pPr>
      <w:bookmarkStart w:id="135" w:name="_Toc534637954"/>
      <w:r>
        <w:rPr>
          <w:rFonts w:hint="eastAsia"/>
        </w:rPr>
        <w:t>ctrl</w:t>
      </w:r>
      <w:r>
        <w:t>+a</w:t>
      </w:r>
      <w:r>
        <w:rPr>
          <w:rFonts w:hint="eastAsia"/>
        </w:rPr>
        <w:t>，命令头，</w:t>
      </w:r>
      <w:r>
        <w:rPr>
          <w:rFonts w:hint="eastAsia"/>
        </w:rPr>
        <w:t>ahead</w:t>
      </w:r>
      <w:bookmarkEnd w:id="135"/>
    </w:p>
    <w:p w:rsidR="0052045C" w:rsidRDefault="0052045C" w:rsidP="00CE72C5">
      <w:pPr>
        <w:pStyle w:val="3"/>
      </w:pPr>
      <w:bookmarkStart w:id="136" w:name="_Toc534637955"/>
      <w:r>
        <w:rPr>
          <w:rFonts w:hint="eastAsia"/>
        </w:rPr>
        <w:t>c</w:t>
      </w:r>
      <w:r>
        <w:t>trl+e</w:t>
      </w:r>
      <w:r>
        <w:rPr>
          <w:rFonts w:hint="eastAsia"/>
        </w:rPr>
        <w:t>，命令尾，</w:t>
      </w:r>
      <w:r>
        <w:rPr>
          <w:rFonts w:hint="eastAsia"/>
        </w:rPr>
        <w:t>end</w:t>
      </w:r>
      <w:bookmarkEnd w:id="136"/>
    </w:p>
    <w:p w:rsidR="0052045C" w:rsidRDefault="0052045C" w:rsidP="0052045C">
      <w:pPr>
        <w:pStyle w:val="a0"/>
      </w:pPr>
      <w:r>
        <w:rPr>
          <w:noProof/>
        </w:rPr>
        <w:drawing>
          <wp:inline distT="0" distB="0" distL="0" distR="0" wp14:anchorId="0688C47D" wp14:editId="7C1D642C">
            <wp:extent cx="5278120" cy="1822450"/>
            <wp:effectExtent l="0" t="0" r="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C06" w:rsidRDefault="00BE2C06" w:rsidP="0052045C">
      <w:pPr>
        <w:pStyle w:val="a0"/>
      </w:pPr>
    </w:p>
    <w:p w:rsidR="00BE2C06" w:rsidRDefault="00BE2C06" w:rsidP="00BE2C06">
      <w:pPr>
        <w:pStyle w:val="3"/>
      </w:pPr>
      <w:bookmarkStart w:id="137" w:name="_Toc534637956"/>
      <w:r>
        <w:rPr>
          <w:rFonts w:hint="eastAsia"/>
        </w:rPr>
        <w:t>ctr</w:t>
      </w:r>
      <w:r>
        <w:t>l+m</w:t>
      </w:r>
      <w:r w:rsidR="00C0675E">
        <w:rPr>
          <w:rFonts w:hint="eastAsia"/>
        </w:rPr>
        <w:t>，输入</w:t>
      </w:r>
      <w:r w:rsidR="00C0675E">
        <w:t>Enter</w:t>
      </w:r>
      <w:bookmarkEnd w:id="137"/>
    </w:p>
    <w:p w:rsidR="00C0675E" w:rsidRPr="00C0675E" w:rsidRDefault="00C0675E" w:rsidP="00C0675E">
      <w:pPr>
        <w:pStyle w:val="a0"/>
      </w:pPr>
      <w:r>
        <w:rPr>
          <w:rFonts w:hint="eastAsia"/>
        </w:rPr>
        <w:t>当需要输入回车符号时，使用</w:t>
      </w:r>
      <w:r>
        <w:rPr>
          <w:rFonts w:hint="eastAsia"/>
        </w:rPr>
        <w:t>ctr</w:t>
      </w:r>
      <w:r>
        <w:t>l+m</w:t>
      </w:r>
    </w:p>
    <w:p w:rsidR="00BE2C06" w:rsidRDefault="00BE2C06" w:rsidP="00BE2C06">
      <w:pPr>
        <w:pStyle w:val="3"/>
      </w:pPr>
      <w:bookmarkStart w:id="138" w:name="_Toc534637957"/>
      <w:r>
        <w:rPr>
          <w:rFonts w:hint="eastAsia"/>
        </w:rPr>
        <w:t>c</w:t>
      </w:r>
      <w:r>
        <w:t>trl+d</w:t>
      </w:r>
      <w:r w:rsidR="00DD47D8">
        <w:rPr>
          <w:rFonts w:hint="eastAsia"/>
        </w:rPr>
        <w:t>，结束输入</w:t>
      </w:r>
      <w:bookmarkEnd w:id="138"/>
    </w:p>
    <w:p w:rsidR="00DD47D8" w:rsidRDefault="00B065A9" w:rsidP="00DD47D8">
      <w:pPr>
        <w:pStyle w:val="a0"/>
      </w:pPr>
      <w:r>
        <w:rPr>
          <w:rFonts w:hint="eastAsia"/>
        </w:rPr>
        <w:t>程序等待</w:t>
      </w:r>
      <w:r>
        <w:rPr>
          <w:rFonts w:hint="eastAsia"/>
        </w:rPr>
        <w:t>shell</w:t>
      </w:r>
      <w:r>
        <w:rPr>
          <w:rFonts w:hint="eastAsia"/>
        </w:rPr>
        <w:t>输入时，若输入完毕，使用</w:t>
      </w:r>
      <w:r>
        <w:rPr>
          <w:rFonts w:hint="eastAsia"/>
        </w:rPr>
        <w:t>c</w:t>
      </w:r>
      <w:r>
        <w:t>trl+d</w:t>
      </w:r>
      <w:r>
        <w:rPr>
          <w:rFonts w:hint="eastAsia"/>
        </w:rPr>
        <w:t>告知。</w:t>
      </w:r>
    </w:p>
    <w:p w:rsidR="00B065A9" w:rsidRDefault="00B065A9" w:rsidP="00DD47D8">
      <w:pPr>
        <w:pStyle w:val="a0"/>
      </w:pPr>
      <w:r>
        <w:rPr>
          <w:rFonts w:hint="eastAsia"/>
        </w:rPr>
        <w:t>输入的是：</w:t>
      </w:r>
      <w:r>
        <w:rPr>
          <w:rFonts w:hint="eastAsia"/>
        </w:rPr>
        <w:t>EOF</w:t>
      </w:r>
      <w:r>
        <w:rPr>
          <w:rFonts w:hint="eastAsia"/>
        </w:rPr>
        <w:t>。</w:t>
      </w:r>
      <w:r>
        <w:t xml:space="preserve">End </w:t>
      </w:r>
      <w:proofErr w:type="gramStart"/>
      <w:r>
        <w:t>Of</w:t>
      </w:r>
      <w:proofErr w:type="gramEnd"/>
      <w:r>
        <w:t xml:space="preserve"> File!</w:t>
      </w:r>
    </w:p>
    <w:p w:rsidR="008077DF" w:rsidRDefault="008077DF" w:rsidP="00DD47D8">
      <w:pPr>
        <w:pStyle w:val="a0"/>
      </w:pPr>
    </w:p>
    <w:p w:rsidR="008077DF" w:rsidRDefault="008077DF" w:rsidP="008077DF">
      <w:pPr>
        <w:pStyle w:val="3"/>
      </w:pPr>
      <w:bookmarkStart w:id="139" w:name="_Toc534637958"/>
      <w:r>
        <w:rPr>
          <w:rFonts w:hint="eastAsia"/>
        </w:rPr>
        <w:t>T</w:t>
      </w:r>
      <w:r>
        <w:t>ab</w:t>
      </w:r>
      <w:r>
        <w:rPr>
          <w:rFonts w:hint="eastAsia"/>
        </w:rPr>
        <w:t>，补全</w:t>
      </w:r>
      <w:bookmarkEnd w:id="139"/>
    </w:p>
    <w:p w:rsidR="008077DF" w:rsidRDefault="008077DF" w:rsidP="008077DF">
      <w:pPr>
        <w:pStyle w:val="a0"/>
      </w:pPr>
      <w:r>
        <w:rPr>
          <w:rFonts w:hint="eastAsia"/>
        </w:rPr>
        <w:t>tab</w:t>
      </w:r>
      <w:r>
        <w:rPr>
          <w:rFonts w:hint="eastAsia"/>
        </w:rPr>
        <w:t>制表符。</w:t>
      </w:r>
    </w:p>
    <w:p w:rsidR="008077DF" w:rsidRDefault="008077DF" w:rsidP="008077DF">
      <w:pPr>
        <w:pStyle w:val="a0"/>
      </w:pPr>
      <w:r>
        <w:rPr>
          <w:rFonts w:hint="eastAsia"/>
        </w:rPr>
        <w:t>在输入命令，地址时，是补全的意义。</w:t>
      </w:r>
    </w:p>
    <w:p w:rsidR="00E33793" w:rsidRDefault="00E33793" w:rsidP="00E33793">
      <w:pPr>
        <w:pStyle w:val="a0"/>
      </w:pPr>
      <w:r>
        <w:rPr>
          <w:rFonts w:hint="eastAsia"/>
        </w:rPr>
        <w:lastRenderedPageBreak/>
        <w:t>每当键入时，一定极可能补全。除了快之外，准确性也会提升。</w:t>
      </w:r>
    </w:p>
    <w:p w:rsidR="00E33793" w:rsidRDefault="00E33793" w:rsidP="008077DF">
      <w:pPr>
        <w:pStyle w:val="a0"/>
      </w:pPr>
      <w:r>
        <w:rPr>
          <w:rFonts w:hint="eastAsia"/>
        </w:rPr>
        <w:t>当可以通过前缀确定命令或者地址时，使用一次</w:t>
      </w:r>
      <w:r>
        <w:rPr>
          <w:rFonts w:hint="eastAsia"/>
        </w:rPr>
        <w:t>Tab</w:t>
      </w:r>
      <w:r>
        <w:rPr>
          <w:rFonts w:hint="eastAsia"/>
        </w:rPr>
        <w:t>，自动补全完整。</w:t>
      </w:r>
    </w:p>
    <w:p w:rsidR="00E33793" w:rsidRDefault="00E33793" w:rsidP="008077DF">
      <w:pPr>
        <w:pStyle w:val="a0"/>
      </w:pPr>
      <w:r>
        <w:rPr>
          <w:rFonts w:hint="eastAsia"/>
        </w:rPr>
        <w:t>当不能通过前缀完全确定时（有多个满足该前缀的内容），连续键入两次</w:t>
      </w:r>
      <w:r>
        <w:rPr>
          <w:rFonts w:hint="eastAsia"/>
        </w:rPr>
        <w:t>Tab</w:t>
      </w:r>
      <w:r>
        <w:rPr>
          <w:rFonts w:hint="eastAsia"/>
        </w:rPr>
        <w:t>，可以展示可能的提示。</w:t>
      </w:r>
    </w:p>
    <w:p w:rsidR="00E33793" w:rsidRDefault="00E33793" w:rsidP="008077DF">
      <w:pPr>
        <w:pStyle w:val="a0"/>
      </w:pPr>
      <w:r>
        <w:rPr>
          <w:noProof/>
        </w:rPr>
        <w:drawing>
          <wp:inline distT="0" distB="0" distL="0" distR="0" wp14:anchorId="08F6127D" wp14:editId="2A8339C9">
            <wp:extent cx="5278120" cy="923925"/>
            <wp:effectExtent l="0" t="0" r="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93" w:rsidRDefault="00E33793" w:rsidP="008077DF">
      <w:pPr>
        <w:pStyle w:val="a0"/>
      </w:pPr>
      <w:r>
        <w:rPr>
          <w:noProof/>
        </w:rPr>
        <w:drawing>
          <wp:inline distT="0" distB="0" distL="0" distR="0" wp14:anchorId="11C356CD" wp14:editId="2916F636">
            <wp:extent cx="5278120" cy="89598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93" w:rsidRDefault="00E33793" w:rsidP="008077DF">
      <w:pPr>
        <w:pStyle w:val="a0"/>
      </w:pPr>
    </w:p>
    <w:p w:rsidR="00E33793" w:rsidRDefault="00E33793" w:rsidP="008077DF">
      <w:pPr>
        <w:pStyle w:val="a0"/>
      </w:pPr>
      <w:r>
        <w:rPr>
          <w:rFonts w:hint="eastAsia"/>
        </w:rPr>
        <w:t>如果键入</w:t>
      </w:r>
      <w:r>
        <w:rPr>
          <w:rFonts w:hint="eastAsia"/>
        </w:rPr>
        <w:t>Tab</w:t>
      </w:r>
      <w:r>
        <w:rPr>
          <w:rFonts w:hint="eastAsia"/>
        </w:rPr>
        <w:t>，没有能补全也没有提示，说明命令或地址有错误！</w:t>
      </w:r>
    </w:p>
    <w:p w:rsidR="00BB17B1" w:rsidRDefault="00BB17B1" w:rsidP="008077DF">
      <w:pPr>
        <w:pStyle w:val="a0"/>
      </w:pPr>
    </w:p>
    <w:p w:rsidR="00BB17B1" w:rsidRDefault="00BB17B1" w:rsidP="008077DF">
      <w:pPr>
        <w:pStyle w:val="a0"/>
      </w:pPr>
    </w:p>
    <w:p w:rsidR="00643AA2" w:rsidRDefault="00643AA2" w:rsidP="00643AA2">
      <w:pPr>
        <w:pStyle w:val="3"/>
      </w:pPr>
      <w:bookmarkStart w:id="140" w:name="_Toc534637959"/>
      <w:r>
        <w:rPr>
          <w:rFonts w:hint="eastAsia"/>
        </w:rPr>
        <w:t>上下，光标</w:t>
      </w:r>
      <w:bookmarkEnd w:id="140"/>
    </w:p>
    <w:p w:rsidR="00643AA2" w:rsidRPr="00643AA2" w:rsidRDefault="00643AA2" w:rsidP="00643AA2">
      <w:pPr>
        <w:pStyle w:val="a0"/>
      </w:pPr>
      <w:r>
        <w:rPr>
          <w:rFonts w:hint="eastAsia"/>
        </w:rPr>
        <w:t>快速定位最近执行的命令</w:t>
      </w:r>
    </w:p>
    <w:p w:rsidR="00643AA2" w:rsidRDefault="00643AA2" w:rsidP="00643AA2">
      <w:pPr>
        <w:pStyle w:val="a0"/>
      </w:pPr>
    </w:p>
    <w:p w:rsidR="00BB17B1" w:rsidRDefault="00BB17B1" w:rsidP="00BB17B1">
      <w:pPr>
        <w:pStyle w:val="2"/>
      </w:pPr>
      <w:bookmarkStart w:id="141" w:name="_Toc534637960"/>
      <w:r>
        <w:rPr>
          <w:rFonts w:hint="eastAsia"/>
        </w:rPr>
        <w:t>&gt;</w:t>
      </w:r>
      <w:r>
        <w:t>&gt;, &gt;</w:t>
      </w:r>
      <w:r>
        <w:rPr>
          <w:rFonts w:hint="eastAsia"/>
        </w:rPr>
        <w:t>，输出重定向</w:t>
      </w:r>
      <w:bookmarkEnd w:id="141"/>
    </w:p>
    <w:p w:rsidR="008C4F3D" w:rsidRDefault="008C4F3D" w:rsidP="008C4F3D">
      <w:pPr>
        <w:pStyle w:val="a0"/>
      </w:pPr>
      <w:r>
        <w:rPr>
          <w:rFonts w:hint="eastAsia"/>
        </w:rPr>
        <w:t>常规情况下，命令输出是在标准</w:t>
      </w:r>
      <w:r>
        <w:rPr>
          <w:rFonts w:hint="eastAsia"/>
        </w:rPr>
        <w:t xml:space="preserve"> </w:t>
      </w:r>
      <w:r>
        <w:rPr>
          <w:rFonts w:hint="eastAsia"/>
        </w:rPr>
        <w:t>终端上输出。</w:t>
      </w:r>
    </w:p>
    <w:p w:rsidR="008C4F3D" w:rsidRDefault="008C4F3D" w:rsidP="008C4F3D">
      <w:pPr>
        <w:pStyle w:val="a0"/>
      </w:pPr>
    </w:p>
    <w:p w:rsidR="008C4F3D" w:rsidRDefault="008C4F3D" w:rsidP="008C4F3D">
      <w:pPr>
        <w:pStyle w:val="a0"/>
      </w:pPr>
      <w:r>
        <w:rPr>
          <w:rFonts w:hint="eastAsia"/>
        </w:rPr>
        <w:t>可以将输出，更改为文件。将原本展示在终端上的结果，在文件中出现。</w:t>
      </w:r>
    </w:p>
    <w:p w:rsidR="008C4F3D" w:rsidRDefault="008C4F3D" w:rsidP="008C4F3D">
      <w:pPr>
        <w:pStyle w:val="a0"/>
      </w:pPr>
      <w:r>
        <w:rPr>
          <w:rFonts w:hint="eastAsia"/>
        </w:rPr>
        <w:t>操作就是输出重定向。</w:t>
      </w:r>
    </w:p>
    <w:p w:rsidR="008C4F3D" w:rsidRDefault="008C4F3D" w:rsidP="008C4F3D">
      <w:pPr>
        <w:pStyle w:val="a0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，追加输出重定向</w:t>
      </w:r>
    </w:p>
    <w:p w:rsidR="008C4F3D" w:rsidRDefault="008C4F3D" w:rsidP="008C4F3D">
      <w:pPr>
        <w:pStyle w:val="a0"/>
      </w:pPr>
      <w:r>
        <w:rPr>
          <w:rFonts w:hint="eastAsia"/>
        </w:rPr>
        <w:t>&gt;</w:t>
      </w:r>
      <w:r>
        <w:rPr>
          <w:rFonts w:hint="eastAsia"/>
        </w:rPr>
        <w:t>，截断输出重定向</w:t>
      </w:r>
    </w:p>
    <w:p w:rsidR="002B7772" w:rsidRDefault="002B7772" w:rsidP="008C4F3D">
      <w:pPr>
        <w:pStyle w:val="a0"/>
      </w:pPr>
      <w:r>
        <w:rPr>
          <w:rFonts w:hint="eastAsia"/>
        </w:rPr>
        <w:t>演示：</w:t>
      </w:r>
    </w:p>
    <w:p w:rsidR="002B7772" w:rsidRDefault="002B7772" w:rsidP="008C4F3D">
      <w:pPr>
        <w:pStyle w:val="a0"/>
      </w:pPr>
      <w:r>
        <w:rPr>
          <w:noProof/>
        </w:rPr>
        <w:lastRenderedPageBreak/>
        <w:drawing>
          <wp:inline distT="0" distB="0" distL="0" distR="0" wp14:anchorId="4F5953F7" wp14:editId="129A1D3E">
            <wp:extent cx="5278120" cy="341820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72" w:rsidRDefault="002B7772" w:rsidP="008C4F3D">
      <w:pPr>
        <w:pStyle w:val="a0"/>
      </w:pPr>
      <w:r>
        <w:rPr>
          <w:rFonts w:hint="eastAsia"/>
        </w:rPr>
        <w:t>查看文件内容：</w:t>
      </w:r>
      <w:r w:rsidR="00A06900">
        <w:rPr>
          <w:rFonts w:hint="eastAsia"/>
        </w:rPr>
        <w:t>v</w:t>
      </w:r>
      <w:r w:rsidR="00A06900">
        <w:t>i encCh.txt</w:t>
      </w:r>
    </w:p>
    <w:p w:rsidR="002B7772" w:rsidRDefault="002B7772" w:rsidP="008C4F3D">
      <w:pPr>
        <w:pStyle w:val="a0"/>
      </w:pPr>
      <w:r>
        <w:rPr>
          <w:noProof/>
        </w:rPr>
        <w:drawing>
          <wp:inline distT="0" distB="0" distL="0" distR="0" wp14:anchorId="71B5F03C" wp14:editId="1E233F9A">
            <wp:extent cx="5278120" cy="3672205"/>
            <wp:effectExtent l="0" t="0" r="0" b="444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512" w:rsidRDefault="004F3512" w:rsidP="008C4F3D">
      <w:pPr>
        <w:pStyle w:val="a0"/>
      </w:pPr>
    </w:p>
    <w:p w:rsidR="004F3512" w:rsidRDefault="004F3512" w:rsidP="004F3512">
      <w:pPr>
        <w:pStyle w:val="a0"/>
      </w:pPr>
      <w:r>
        <w:rPr>
          <w:rFonts w:hint="eastAsia"/>
        </w:rPr>
        <w:t>&gt;</w:t>
      </w:r>
      <w:r>
        <w:t xml:space="preserve">&gt; </w:t>
      </w:r>
      <w:r>
        <w:rPr>
          <w:rFonts w:hint="eastAsia"/>
        </w:rPr>
        <w:t>追加重定向，当文件内容存在时，会在尾部追加写。</w:t>
      </w:r>
    </w:p>
    <w:p w:rsidR="004F3512" w:rsidRDefault="001005A4" w:rsidP="001005A4">
      <w:pPr>
        <w:pStyle w:val="a0"/>
      </w:pPr>
      <w:r>
        <w:t xml:space="preserve">&gt; </w:t>
      </w:r>
      <w:r>
        <w:rPr>
          <w:rFonts w:hint="eastAsia"/>
        </w:rPr>
        <w:t>截断重定向，当文件内容存在时，会截断其内容，再写入结果。</w:t>
      </w:r>
    </w:p>
    <w:p w:rsidR="001005A4" w:rsidRDefault="001005A4" w:rsidP="001005A4">
      <w:pPr>
        <w:pStyle w:val="a0"/>
      </w:pPr>
    </w:p>
    <w:p w:rsidR="00D84358" w:rsidRDefault="00D84358" w:rsidP="00D84358">
      <w:pPr>
        <w:pStyle w:val="2"/>
      </w:pPr>
      <w:bookmarkStart w:id="142" w:name="_Toc534637961"/>
      <w:r>
        <w:rPr>
          <w:rFonts w:hint="eastAsia"/>
        </w:rPr>
        <w:t>&lt;</w:t>
      </w:r>
      <w:r>
        <w:t>, &lt;&lt;</w:t>
      </w:r>
      <w:r w:rsidR="00AB1A54">
        <w:t xml:space="preserve">, </w:t>
      </w:r>
      <w:r w:rsidR="00AB1A54">
        <w:rPr>
          <w:rFonts w:hint="eastAsia"/>
        </w:rPr>
        <w:t>输入重定向</w:t>
      </w:r>
      <w:bookmarkEnd w:id="142"/>
    </w:p>
    <w:p w:rsidR="00B23168" w:rsidRDefault="00B23168" w:rsidP="00B23168">
      <w:pPr>
        <w:pStyle w:val="a0"/>
      </w:pPr>
      <w:r>
        <w:rPr>
          <w:rFonts w:hint="eastAsia"/>
        </w:rPr>
        <w:t>原本由终端的输入，可以由文件来实现。</w:t>
      </w:r>
    </w:p>
    <w:p w:rsidR="009306AC" w:rsidRDefault="009306AC" w:rsidP="009B1B56">
      <w:pPr>
        <w:pStyle w:val="a0"/>
        <w:ind w:firstLine="0"/>
      </w:pPr>
    </w:p>
    <w:p w:rsidR="009306AC" w:rsidRDefault="009B1B56" w:rsidP="009306AC">
      <w:pPr>
        <w:pStyle w:val="2"/>
      </w:pPr>
      <w:bookmarkStart w:id="143" w:name="_Toc534637962"/>
      <w:r>
        <w:rPr>
          <w:rFonts w:hint="eastAsia"/>
        </w:rPr>
        <w:t>|</w:t>
      </w:r>
      <w:r>
        <w:rPr>
          <w:rFonts w:hint="eastAsia"/>
        </w:rPr>
        <w:t>，</w:t>
      </w:r>
      <w:r w:rsidR="009306AC">
        <w:rPr>
          <w:rFonts w:hint="eastAsia"/>
        </w:rPr>
        <w:t>管道</w:t>
      </w:r>
      <w:bookmarkEnd w:id="143"/>
    </w:p>
    <w:p w:rsidR="00AA151B" w:rsidRDefault="003834F8" w:rsidP="00AA151B">
      <w:pPr>
        <w:pStyle w:val="a0"/>
      </w:pPr>
      <w:r>
        <w:rPr>
          <w:rFonts w:hint="eastAsia"/>
        </w:rPr>
        <w:t>命令</w:t>
      </w:r>
      <w:r>
        <w:rPr>
          <w:rFonts w:hint="eastAsia"/>
        </w:rPr>
        <w:t>A</w:t>
      </w:r>
      <w:r>
        <w:t xml:space="preserve"> | </w:t>
      </w:r>
      <w:r>
        <w:rPr>
          <w:rFonts w:hint="eastAsia"/>
        </w:rPr>
        <w:t>命令</w:t>
      </w:r>
      <w:r>
        <w:rPr>
          <w:rFonts w:hint="eastAsia"/>
        </w:rPr>
        <w:t>B</w:t>
      </w:r>
    </w:p>
    <w:p w:rsidR="003834F8" w:rsidRDefault="003834F8" w:rsidP="00AA151B">
      <w:pPr>
        <w:pStyle w:val="a0"/>
      </w:pPr>
      <w:r>
        <w:rPr>
          <w:rFonts w:hint="eastAsia"/>
        </w:rPr>
        <w:t>将命令</w:t>
      </w:r>
      <w:r>
        <w:rPr>
          <w:rFonts w:hint="eastAsia"/>
        </w:rPr>
        <w:t>A</w:t>
      </w:r>
      <w:r>
        <w:rPr>
          <w:rFonts w:hint="eastAsia"/>
        </w:rPr>
        <w:t>的输出，作为命令</w:t>
      </w:r>
      <w:r>
        <w:rPr>
          <w:rFonts w:hint="eastAsia"/>
        </w:rPr>
        <w:t>B</w:t>
      </w:r>
      <w:r>
        <w:rPr>
          <w:rFonts w:hint="eastAsia"/>
        </w:rPr>
        <w:t>的输入。</w:t>
      </w:r>
    </w:p>
    <w:p w:rsidR="003834F8" w:rsidRDefault="003834F8" w:rsidP="00AA151B">
      <w:pPr>
        <w:pStyle w:val="a0"/>
      </w:pPr>
    </w:p>
    <w:p w:rsidR="003834F8" w:rsidRDefault="003834F8" w:rsidP="00AA151B">
      <w:pPr>
        <w:pStyle w:val="a0"/>
      </w:pPr>
      <w:r>
        <w:rPr>
          <w:rFonts w:hint="eastAsia"/>
        </w:rPr>
        <w:t>演示：</w:t>
      </w:r>
    </w:p>
    <w:p w:rsidR="003834F8" w:rsidRDefault="003834F8" w:rsidP="00AA151B">
      <w:pPr>
        <w:pStyle w:val="a0"/>
      </w:pPr>
      <w:r>
        <w:rPr>
          <w:rFonts w:hint="eastAsia"/>
        </w:rPr>
        <w:t>以</w:t>
      </w:r>
      <w:r>
        <w:rPr>
          <w:rFonts w:hint="eastAsia"/>
        </w:rPr>
        <w:t>more</w:t>
      </w:r>
      <w:r>
        <w:rPr>
          <w:rFonts w:hint="eastAsia"/>
        </w:rPr>
        <w:t>分页的方式，展示搜索结果：</w:t>
      </w:r>
    </w:p>
    <w:p w:rsidR="00AD7CD2" w:rsidRDefault="00AD7CD2" w:rsidP="00AA151B">
      <w:pPr>
        <w:pStyle w:val="a0"/>
      </w:pPr>
      <w:r w:rsidRPr="00AD7CD2">
        <w:t>grep -nr "ch$</w:t>
      </w:r>
      <w:proofErr w:type="gramStart"/>
      <w:r w:rsidRPr="00AD7CD2">
        <w:t>" .</w:t>
      </w:r>
      <w:proofErr w:type="gramEnd"/>
      <w:r w:rsidRPr="00AD7CD2">
        <w:t xml:space="preserve"> | more</w:t>
      </w:r>
    </w:p>
    <w:p w:rsidR="003834F8" w:rsidRPr="00AA151B" w:rsidRDefault="003834F8" w:rsidP="00AA151B">
      <w:pPr>
        <w:pStyle w:val="a0"/>
      </w:pPr>
      <w:r>
        <w:rPr>
          <w:noProof/>
        </w:rPr>
        <w:drawing>
          <wp:inline distT="0" distB="0" distL="0" distR="0" wp14:anchorId="7B7159CA" wp14:editId="5DBE4013">
            <wp:extent cx="5029200" cy="847725"/>
            <wp:effectExtent l="0" t="0" r="0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6AC" w:rsidRDefault="00D3065E" w:rsidP="00B23168">
      <w:pPr>
        <w:pStyle w:val="a0"/>
      </w:pPr>
      <w:r>
        <w:rPr>
          <w:noProof/>
        </w:rPr>
        <w:drawing>
          <wp:inline distT="0" distB="0" distL="0" distR="0" wp14:anchorId="7E8D8E0C" wp14:editId="56539413">
            <wp:extent cx="5278120" cy="3443605"/>
            <wp:effectExtent l="0" t="0" r="0" b="444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A1" w:rsidRDefault="00D57FA1" w:rsidP="00B23168">
      <w:pPr>
        <w:pStyle w:val="a0"/>
      </w:pPr>
    </w:p>
    <w:p w:rsidR="00D57FA1" w:rsidRDefault="00D57FA1" w:rsidP="00B23168">
      <w:pPr>
        <w:pStyle w:val="a0"/>
      </w:pPr>
      <w:r>
        <w:rPr>
          <w:rFonts w:hint="eastAsia"/>
        </w:rPr>
        <w:lastRenderedPageBreak/>
        <w:t>对结果，做二次过滤，使用</w:t>
      </w:r>
      <w:r>
        <w:rPr>
          <w:rFonts w:hint="eastAsia"/>
        </w:rPr>
        <w:t>grep</w:t>
      </w:r>
    </w:p>
    <w:p w:rsidR="00BB4424" w:rsidRDefault="00BB4424" w:rsidP="00B23168">
      <w:pPr>
        <w:pStyle w:val="a0"/>
      </w:pPr>
      <w:r w:rsidRPr="00BB4424">
        <w:t># grep -nr "ch$</w:t>
      </w:r>
      <w:proofErr w:type="gramStart"/>
      <w:r w:rsidRPr="00BB4424">
        <w:t>" .</w:t>
      </w:r>
      <w:proofErr w:type="gramEnd"/>
      <w:r w:rsidRPr="00BB4424">
        <w:t xml:space="preserve"> | grep "python"</w:t>
      </w:r>
    </w:p>
    <w:p w:rsidR="00D57FA1" w:rsidRDefault="00D57FA1" w:rsidP="00B23168">
      <w:pPr>
        <w:pStyle w:val="a0"/>
      </w:pPr>
      <w:r>
        <w:rPr>
          <w:noProof/>
        </w:rPr>
        <w:drawing>
          <wp:inline distT="0" distB="0" distL="0" distR="0" wp14:anchorId="69D15BE5" wp14:editId="566FD8FB">
            <wp:extent cx="5278120" cy="3484880"/>
            <wp:effectExtent l="0" t="0" r="0" b="127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CD2" w:rsidRDefault="00AD7CD2" w:rsidP="00B23168">
      <w:pPr>
        <w:pStyle w:val="a0"/>
      </w:pPr>
    </w:p>
    <w:p w:rsidR="00AD7CD2" w:rsidRDefault="00AD7CD2" w:rsidP="00B23168">
      <w:pPr>
        <w:pStyle w:val="a0"/>
      </w:pPr>
      <w:r>
        <w:rPr>
          <w:rFonts w:hint="eastAsia"/>
        </w:rPr>
        <w:t>检测进程是否存在：</w:t>
      </w:r>
      <w:r w:rsidRPr="00AD7CD2">
        <w:t># ps -e | grep sshd</w:t>
      </w:r>
    </w:p>
    <w:p w:rsidR="00AD7CD2" w:rsidRDefault="00AD7CD2" w:rsidP="00B23168">
      <w:pPr>
        <w:pStyle w:val="a0"/>
      </w:pPr>
      <w:r>
        <w:rPr>
          <w:noProof/>
        </w:rPr>
        <w:drawing>
          <wp:inline distT="0" distB="0" distL="0" distR="0" wp14:anchorId="4C90D23C" wp14:editId="766627B3">
            <wp:extent cx="4105275" cy="1076325"/>
            <wp:effectExtent l="0" t="0" r="9525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97" w:rsidRDefault="004B4A97" w:rsidP="00B23168">
      <w:pPr>
        <w:pStyle w:val="a0"/>
      </w:pPr>
    </w:p>
    <w:p w:rsidR="004C7D5C" w:rsidRDefault="004C7D5C" w:rsidP="00B23168">
      <w:pPr>
        <w:pStyle w:val="a0"/>
      </w:pPr>
      <w:r>
        <w:rPr>
          <w:rFonts w:hint="eastAsia"/>
        </w:rPr>
        <w:t>统计以</w:t>
      </w:r>
      <w:r>
        <w:rPr>
          <w:rFonts w:hint="eastAsia"/>
        </w:rPr>
        <w:t>c</w:t>
      </w:r>
      <w:r>
        <w:t>h</w:t>
      </w:r>
      <w:r>
        <w:rPr>
          <w:rFonts w:hint="eastAsia"/>
        </w:rPr>
        <w:t>结尾的行数：</w:t>
      </w:r>
    </w:p>
    <w:p w:rsidR="004C7D5C" w:rsidRDefault="004C7D5C" w:rsidP="00B23168">
      <w:pPr>
        <w:pStyle w:val="a0"/>
      </w:pPr>
      <w:r>
        <w:rPr>
          <w:noProof/>
        </w:rPr>
        <w:drawing>
          <wp:inline distT="0" distB="0" distL="0" distR="0" wp14:anchorId="0AB1EA19" wp14:editId="74F75BDB">
            <wp:extent cx="5257800" cy="885825"/>
            <wp:effectExtent l="0" t="0" r="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97" w:rsidRDefault="004B4A97" w:rsidP="00B23168">
      <w:pPr>
        <w:pStyle w:val="a0"/>
      </w:pPr>
    </w:p>
    <w:p w:rsidR="004B4A97" w:rsidRDefault="00B002BD" w:rsidP="004B4A97">
      <w:pPr>
        <w:pStyle w:val="2"/>
      </w:pPr>
      <w:bookmarkStart w:id="144" w:name="_Toc534637963"/>
      <w:r>
        <w:rPr>
          <w:rFonts w:hint="eastAsia"/>
        </w:rPr>
        <w:lastRenderedPageBreak/>
        <w:t>&amp;</w:t>
      </w:r>
      <w:r>
        <w:t>&amp;, ||</w:t>
      </w:r>
      <w:r w:rsidR="00100F97">
        <w:rPr>
          <w:rFonts w:hint="eastAsia"/>
        </w:rPr>
        <w:t>，</w:t>
      </w:r>
      <w:r w:rsidR="004B4A97">
        <w:rPr>
          <w:rFonts w:hint="eastAsia"/>
        </w:rPr>
        <w:t>短路</w:t>
      </w:r>
      <w:bookmarkEnd w:id="144"/>
    </w:p>
    <w:p w:rsidR="00100F97" w:rsidRPr="00100F97" w:rsidRDefault="00100F97" w:rsidP="00655274">
      <w:pPr>
        <w:pStyle w:val="3"/>
      </w:pPr>
      <w:bookmarkStart w:id="145" w:name="_Toc534637964"/>
      <w:r>
        <w:rPr>
          <w:rFonts w:hint="eastAsia"/>
        </w:rPr>
        <w:t>命令</w:t>
      </w:r>
      <w:r>
        <w:rPr>
          <w:rFonts w:hint="eastAsia"/>
        </w:rPr>
        <w:t>A</w:t>
      </w:r>
      <w:r>
        <w:t xml:space="preserve">  &amp;&amp; </w:t>
      </w:r>
      <w:r>
        <w:rPr>
          <w:rFonts w:hint="eastAsia"/>
        </w:rPr>
        <w:t>命令</w:t>
      </w:r>
      <w:r>
        <w:rPr>
          <w:rFonts w:hint="eastAsia"/>
        </w:rPr>
        <w:t>B</w:t>
      </w:r>
      <w:bookmarkEnd w:id="145"/>
    </w:p>
    <w:p w:rsidR="00100F97" w:rsidRDefault="00100F97" w:rsidP="00100F97">
      <w:pPr>
        <w:pStyle w:val="a0"/>
      </w:pPr>
      <w:r>
        <w:rPr>
          <w:rFonts w:hint="eastAsia"/>
        </w:rPr>
        <w:t>（假设条件</w:t>
      </w:r>
      <w:r>
        <w:rPr>
          <w:rFonts w:hint="eastAsia"/>
        </w:rPr>
        <w:t>A</w:t>
      </w:r>
      <w:r>
        <w:rPr>
          <w:rFonts w:hint="eastAsia"/>
        </w:rPr>
        <w:t>已经为假，那么最终表达式的结果与条件</w:t>
      </w:r>
      <w:r>
        <w:rPr>
          <w:rFonts w:hint="eastAsia"/>
        </w:rPr>
        <w:t>B</w:t>
      </w:r>
      <w:r>
        <w:rPr>
          <w:rFonts w:hint="eastAsia"/>
        </w:rPr>
        <w:t>无关，既然无关，不需要解析条件</w:t>
      </w:r>
      <w:r>
        <w:rPr>
          <w:rFonts w:hint="eastAsia"/>
        </w:rPr>
        <w:t>B</w:t>
      </w:r>
      <w:r>
        <w:rPr>
          <w:rFonts w:hint="eastAsia"/>
        </w:rPr>
        <w:t>）</w:t>
      </w:r>
    </w:p>
    <w:p w:rsidR="00100F97" w:rsidRDefault="00100F97" w:rsidP="00100F97">
      <w:pPr>
        <w:pStyle w:val="a0"/>
      </w:pPr>
      <w:r>
        <w:rPr>
          <w:rFonts w:hint="eastAsia"/>
        </w:rPr>
        <w:t>表示：执行命令</w:t>
      </w:r>
      <w:r>
        <w:rPr>
          <w:rFonts w:hint="eastAsia"/>
        </w:rPr>
        <w:t>A</w:t>
      </w:r>
      <w:r>
        <w:rPr>
          <w:rFonts w:hint="eastAsia"/>
        </w:rPr>
        <w:t>，</w:t>
      </w:r>
      <w:proofErr w:type="gramStart"/>
      <w:r>
        <w:rPr>
          <w:rFonts w:hint="eastAsia"/>
        </w:rPr>
        <w:t>若命</w:t>
      </w:r>
      <w:proofErr w:type="gramEnd"/>
      <w:r>
        <w:rPr>
          <w:rFonts w:hint="eastAsia"/>
        </w:rPr>
        <w:t>令</w:t>
      </w:r>
      <w:r>
        <w:rPr>
          <w:rFonts w:hint="eastAsia"/>
        </w:rPr>
        <w:t>A</w:t>
      </w:r>
      <w:r>
        <w:rPr>
          <w:rFonts w:hint="eastAsia"/>
        </w:rPr>
        <w:t>执行成功（没有错误），则继续执行命令</w:t>
      </w:r>
      <w:r>
        <w:rPr>
          <w:rFonts w:hint="eastAsia"/>
        </w:rPr>
        <w:t>B</w:t>
      </w:r>
      <w:r>
        <w:rPr>
          <w:rFonts w:hint="eastAsia"/>
        </w:rPr>
        <w:t>。反之</w:t>
      </w:r>
      <w:proofErr w:type="gramStart"/>
      <w:r>
        <w:rPr>
          <w:rFonts w:hint="eastAsia"/>
        </w:rPr>
        <w:t>若命</w:t>
      </w:r>
      <w:proofErr w:type="gramEnd"/>
      <w:r>
        <w:rPr>
          <w:rFonts w:hint="eastAsia"/>
        </w:rPr>
        <w:t>令</w:t>
      </w:r>
      <w:r>
        <w:rPr>
          <w:rFonts w:hint="eastAsia"/>
        </w:rPr>
        <w:t>A</w:t>
      </w:r>
      <w:r>
        <w:rPr>
          <w:rFonts w:hint="eastAsia"/>
        </w:rPr>
        <w:t>执行失败（有错误），则不执行命令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:rsidR="00C41126" w:rsidRDefault="00C41126" w:rsidP="00100F97">
      <w:pPr>
        <w:pStyle w:val="a0"/>
      </w:pPr>
      <w:r>
        <w:rPr>
          <w:rFonts w:hint="eastAsia"/>
        </w:rPr>
        <w:t>只有在命令</w:t>
      </w:r>
      <w:r>
        <w:rPr>
          <w:rFonts w:hint="eastAsia"/>
        </w:rPr>
        <w:t>A</w:t>
      </w:r>
      <w:r>
        <w:rPr>
          <w:rFonts w:hint="eastAsia"/>
        </w:rPr>
        <w:t>执行成功（无错误）时，命令</w:t>
      </w:r>
      <w:r>
        <w:rPr>
          <w:rFonts w:hint="eastAsia"/>
        </w:rPr>
        <w:t>B</w:t>
      </w:r>
      <w:r>
        <w:rPr>
          <w:rFonts w:hint="eastAsia"/>
        </w:rPr>
        <w:t>才会被执行。</w:t>
      </w:r>
    </w:p>
    <w:p w:rsidR="00D842E8" w:rsidRDefault="00DC2A88" w:rsidP="00D842E8">
      <w:pPr>
        <w:pStyle w:val="a0"/>
      </w:pPr>
      <w:r>
        <w:rPr>
          <w:rFonts w:hint="eastAsia"/>
        </w:rPr>
        <w:t>我们在使用源码安装</w:t>
      </w:r>
      <w:r>
        <w:rPr>
          <w:rFonts w:hint="eastAsia"/>
        </w:rPr>
        <w:t>linux</w:t>
      </w:r>
      <w:r>
        <w:rPr>
          <w:rFonts w:hint="eastAsia"/>
        </w:rPr>
        <w:t>的程序时：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.</w:t>
      </w:r>
      <w:r>
        <w:t>/</w:t>
      </w:r>
      <w:proofErr w:type="gramEnd"/>
      <w:r>
        <w:t>configure &amp;&amp; make &amp;&amp; make install</w:t>
      </w:r>
    </w:p>
    <w:p w:rsidR="00D842E8" w:rsidRDefault="00D842E8" w:rsidP="00D842E8">
      <w:pPr>
        <w:pStyle w:val="a0"/>
      </w:pPr>
      <w:r>
        <w:rPr>
          <w:rFonts w:hint="eastAsia"/>
        </w:rPr>
        <w:t>演示；</w:t>
      </w:r>
    </w:p>
    <w:p w:rsidR="00DC2A88" w:rsidRDefault="008F1639" w:rsidP="00D842E8">
      <w:pPr>
        <w:pStyle w:val="a0"/>
      </w:pPr>
      <w:r>
        <w:rPr>
          <w:noProof/>
        </w:rPr>
        <w:drawing>
          <wp:inline distT="0" distB="0" distL="0" distR="0" wp14:anchorId="34368974" wp14:editId="76BBAA4A">
            <wp:extent cx="5278120" cy="1921510"/>
            <wp:effectExtent l="0" t="0" r="0" b="2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DC" w:rsidRDefault="00AE7CDC" w:rsidP="00D842E8">
      <w:pPr>
        <w:pStyle w:val="a0"/>
      </w:pPr>
    </w:p>
    <w:p w:rsidR="00AE7CDC" w:rsidRDefault="00AE7CDC" w:rsidP="00D842E8">
      <w:pPr>
        <w:pStyle w:val="a0"/>
      </w:pPr>
      <w:r>
        <w:rPr>
          <w:rFonts w:hint="eastAsia"/>
        </w:rPr>
        <w:t>一件事有多个步骤，逐步完成。</w:t>
      </w:r>
    </w:p>
    <w:p w:rsidR="00100F97" w:rsidRDefault="00100F97" w:rsidP="005B05E0">
      <w:pPr>
        <w:pStyle w:val="a0"/>
        <w:ind w:firstLine="0"/>
      </w:pPr>
    </w:p>
    <w:p w:rsidR="005B05E0" w:rsidRDefault="005B05E0" w:rsidP="005B05E0">
      <w:pPr>
        <w:pStyle w:val="3"/>
      </w:pPr>
      <w:bookmarkStart w:id="146" w:name="_Toc534637965"/>
      <w:r>
        <w:rPr>
          <w:rFonts w:hint="eastAsia"/>
        </w:rPr>
        <w:t>命令</w:t>
      </w:r>
      <w:r>
        <w:rPr>
          <w:rFonts w:hint="eastAsia"/>
        </w:rPr>
        <w:t>A</w:t>
      </w:r>
      <w:r>
        <w:t xml:space="preserve"> </w:t>
      </w:r>
      <w:r>
        <w:tab/>
      </w:r>
      <w:r>
        <w:rPr>
          <w:rFonts w:hint="eastAsia"/>
        </w:rPr>
        <w:t>||</w:t>
      </w:r>
      <w:r>
        <w:t xml:space="preserve"> </w:t>
      </w:r>
      <w:r>
        <w:rPr>
          <w:rFonts w:hint="eastAsia"/>
        </w:rPr>
        <w:t>命令</w:t>
      </w:r>
      <w:r>
        <w:rPr>
          <w:rFonts w:hint="eastAsia"/>
        </w:rPr>
        <w:t>B</w:t>
      </w:r>
      <w:bookmarkEnd w:id="146"/>
    </w:p>
    <w:p w:rsidR="0001211B" w:rsidRDefault="0001211B" w:rsidP="0001211B">
      <w:pPr>
        <w:pStyle w:val="a0"/>
      </w:pPr>
      <w:r>
        <w:rPr>
          <w:rFonts w:hint="eastAsia"/>
        </w:rPr>
        <w:t>（逻辑关系上，条件</w:t>
      </w:r>
      <w:r>
        <w:rPr>
          <w:rFonts w:hint="eastAsia"/>
        </w:rPr>
        <w:t>A</w:t>
      </w:r>
      <w:r>
        <w:rPr>
          <w:rFonts w:hint="eastAsia"/>
        </w:rPr>
        <w:t>若为真，则表达式结果一定为真，与条件</w:t>
      </w:r>
      <w:r>
        <w:rPr>
          <w:rFonts w:hint="eastAsia"/>
        </w:rPr>
        <w:t>B</w:t>
      </w:r>
      <w:r>
        <w:rPr>
          <w:rFonts w:hint="eastAsia"/>
        </w:rPr>
        <w:t>无关。）</w:t>
      </w:r>
    </w:p>
    <w:p w:rsidR="0001211B" w:rsidRDefault="0001211B" w:rsidP="0001211B">
      <w:pPr>
        <w:pStyle w:val="a0"/>
      </w:pPr>
      <w:r>
        <w:rPr>
          <w:rFonts w:hint="eastAsia"/>
        </w:rPr>
        <w:t>表示：先执行命令</w:t>
      </w:r>
      <w:r>
        <w:rPr>
          <w:rFonts w:hint="eastAsia"/>
        </w:rPr>
        <w:t>A</w:t>
      </w:r>
      <w:r>
        <w:rPr>
          <w:rFonts w:hint="eastAsia"/>
        </w:rPr>
        <w:t>，</w:t>
      </w:r>
      <w:proofErr w:type="gramStart"/>
      <w:r>
        <w:rPr>
          <w:rFonts w:hint="eastAsia"/>
        </w:rPr>
        <w:t>若命</w:t>
      </w:r>
      <w:proofErr w:type="gramEnd"/>
      <w:r>
        <w:rPr>
          <w:rFonts w:hint="eastAsia"/>
        </w:rPr>
        <w:t>令</w:t>
      </w:r>
      <w:r>
        <w:rPr>
          <w:rFonts w:hint="eastAsia"/>
        </w:rPr>
        <w:t>A</w:t>
      </w:r>
      <w:r>
        <w:rPr>
          <w:rFonts w:hint="eastAsia"/>
        </w:rPr>
        <w:t>执行成功，则不去执行命令</w:t>
      </w:r>
      <w:r>
        <w:rPr>
          <w:rFonts w:hint="eastAsia"/>
        </w:rPr>
        <w:t>B</w:t>
      </w:r>
      <w:r>
        <w:rPr>
          <w:rFonts w:hint="eastAsia"/>
        </w:rPr>
        <w:t>。反之</w:t>
      </w:r>
      <w:proofErr w:type="gramStart"/>
      <w:r>
        <w:rPr>
          <w:rFonts w:hint="eastAsia"/>
        </w:rPr>
        <w:t>若命</w:t>
      </w:r>
      <w:proofErr w:type="gramEnd"/>
      <w:r>
        <w:rPr>
          <w:rFonts w:hint="eastAsia"/>
        </w:rPr>
        <w:t>令</w:t>
      </w:r>
      <w:r>
        <w:rPr>
          <w:rFonts w:hint="eastAsia"/>
        </w:rPr>
        <w:t>A</w:t>
      </w:r>
      <w:r>
        <w:rPr>
          <w:rFonts w:hint="eastAsia"/>
        </w:rPr>
        <w:t>失败（有错误），则去执行命令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:rsidR="00280BC3" w:rsidRDefault="00280BC3" w:rsidP="0001211B">
      <w:pPr>
        <w:pStyle w:val="a0"/>
      </w:pPr>
      <w:r>
        <w:rPr>
          <w:rFonts w:hint="eastAsia"/>
        </w:rPr>
        <w:t>通常用于，执行一组相关的操作，一个问题</w:t>
      </w:r>
      <w:r>
        <w:rPr>
          <w:rFonts w:hint="eastAsia"/>
        </w:rPr>
        <w:t xml:space="preserve"> </w:t>
      </w:r>
      <w:r>
        <w:rPr>
          <w:rFonts w:hint="eastAsia"/>
        </w:rPr>
        <w:t>多种解决方案。</w:t>
      </w:r>
    </w:p>
    <w:p w:rsidR="00280BC3" w:rsidRDefault="00280BC3" w:rsidP="00280BC3">
      <w:pPr>
        <w:pStyle w:val="a0"/>
        <w:ind w:firstLine="0"/>
      </w:pPr>
      <w:r>
        <w:tab/>
      </w:r>
      <w:r>
        <w:rPr>
          <w:rFonts w:hint="eastAsia"/>
        </w:rPr>
        <w:t>例如，解压文件：</w:t>
      </w:r>
    </w:p>
    <w:p w:rsidR="00280BC3" w:rsidRDefault="00280BC3" w:rsidP="00280BC3">
      <w:pPr>
        <w:pStyle w:val="a0"/>
        <w:ind w:firstLine="0"/>
      </w:pPr>
      <w:r>
        <w:tab/>
        <w:t xml:space="preserve">tar zxvf </w:t>
      </w:r>
      <w:r>
        <w:rPr>
          <w:rFonts w:hint="eastAsia"/>
        </w:rPr>
        <w:t>file</w:t>
      </w:r>
      <w:r>
        <w:t xml:space="preserve"> || tar jxvf file || unzip file </w:t>
      </w:r>
    </w:p>
    <w:p w:rsidR="00280BC3" w:rsidRDefault="00280BC3" w:rsidP="00280BC3">
      <w:pPr>
        <w:pStyle w:val="a0"/>
        <w:ind w:firstLine="0"/>
      </w:pPr>
      <w:r>
        <w:tab/>
      </w:r>
    </w:p>
    <w:p w:rsidR="00280BC3" w:rsidRDefault="00280BC3" w:rsidP="00280BC3">
      <w:pPr>
        <w:pStyle w:val="a0"/>
        <w:ind w:firstLine="0"/>
      </w:pPr>
      <w:r>
        <w:tab/>
      </w:r>
      <w:r>
        <w:rPr>
          <w:rFonts w:hint="eastAsia"/>
        </w:rPr>
        <w:t>语法演示：</w:t>
      </w:r>
    </w:p>
    <w:p w:rsidR="00280BC3" w:rsidRDefault="0006489C" w:rsidP="00280BC3">
      <w:pPr>
        <w:pStyle w:val="a0"/>
        <w:ind w:firstLine="0"/>
      </w:pPr>
      <w:r>
        <w:lastRenderedPageBreak/>
        <w:tab/>
      </w:r>
      <w:r>
        <w:rPr>
          <w:noProof/>
        </w:rPr>
        <w:drawing>
          <wp:inline distT="0" distB="0" distL="0" distR="0" wp14:anchorId="219FCFFD" wp14:editId="57BBF015">
            <wp:extent cx="5278120" cy="78232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00" w:rsidRDefault="00D91700" w:rsidP="00280BC3">
      <w:pPr>
        <w:pStyle w:val="a0"/>
        <w:ind w:firstLine="0"/>
      </w:pPr>
    </w:p>
    <w:p w:rsidR="00D91700" w:rsidRDefault="00AE7CDC" w:rsidP="00280BC3">
      <w:pPr>
        <w:pStyle w:val="a0"/>
        <w:ind w:firstLine="0"/>
      </w:pPr>
      <w:r>
        <w:rPr>
          <w:rFonts w:hint="eastAsia"/>
        </w:rPr>
        <w:t>一件事有多重解决方案，选择一种执行。</w:t>
      </w:r>
    </w:p>
    <w:p w:rsidR="00AE7CDC" w:rsidRDefault="00AE7CDC" w:rsidP="00280BC3">
      <w:pPr>
        <w:pStyle w:val="a0"/>
        <w:ind w:firstLine="0"/>
      </w:pPr>
    </w:p>
    <w:p w:rsidR="00D91700" w:rsidRDefault="00D91700" w:rsidP="00D91700">
      <w:pPr>
        <w:pStyle w:val="2"/>
      </w:pPr>
      <w:bookmarkStart w:id="147" w:name="_Toc534637966"/>
      <w:r>
        <w:rPr>
          <w:rFonts w:hint="eastAsia"/>
        </w:rPr>
        <w:t>命令历史</w:t>
      </w:r>
      <w:bookmarkEnd w:id="147"/>
    </w:p>
    <w:p w:rsidR="004912BD" w:rsidRDefault="004912BD" w:rsidP="004912BD">
      <w:pPr>
        <w:pStyle w:val="a0"/>
      </w:pPr>
      <w:r>
        <w:rPr>
          <w:rFonts w:hint="eastAsia"/>
        </w:rPr>
        <w:t>当需要重复执行命令时。该命令之前已经执行过的时候。</w:t>
      </w:r>
    </w:p>
    <w:p w:rsidR="004912BD" w:rsidRDefault="00643AA2" w:rsidP="004912BD">
      <w:pPr>
        <w:pStyle w:val="a0"/>
      </w:pPr>
      <w:r>
        <w:rPr>
          <w:rFonts w:hint="eastAsia"/>
        </w:rPr>
        <w:t>使用上下键，快速翻到附近的命令历史中：</w:t>
      </w:r>
    </w:p>
    <w:p w:rsidR="00643AA2" w:rsidRPr="00643AA2" w:rsidRDefault="00643AA2" w:rsidP="004912BD">
      <w:pPr>
        <w:pStyle w:val="a0"/>
      </w:pPr>
    </w:p>
    <w:p w:rsidR="00643AA2" w:rsidRDefault="00F65949" w:rsidP="004912BD">
      <w:pPr>
        <w:pStyle w:val="a0"/>
      </w:pPr>
      <w:r>
        <w:rPr>
          <w:noProof/>
        </w:rPr>
        <w:drawing>
          <wp:inline distT="0" distB="0" distL="0" distR="0" wp14:anchorId="2068FBDB" wp14:editId="792ABFBC">
            <wp:extent cx="3695700" cy="32385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49" w:rsidRDefault="00F65949" w:rsidP="004912BD">
      <w:pPr>
        <w:pStyle w:val="a0"/>
      </w:pPr>
    </w:p>
    <w:p w:rsidR="00F65949" w:rsidRDefault="00F65949" w:rsidP="004912BD">
      <w:pPr>
        <w:pStyle w:val="a0"/>
      </w:pPr>
      <w:r>
        <w:rPr>
          <w:rFonts w:hint="eastAsia"/>
        </w:rPr>
        <w:t>命令被记录到了历史</w:t>
      </w:r>
      <w:r>
        <w:rPr>
          <w:rFonts w:hint="eastAsia"/>
        </w:rPr>
        <w:t>history</w:t>
      </w:r>
      <w:r>
        <w:rPr>
          <w:rFonts w:hint="eastAsia"/>
        </w:rPr>
        <w:t>中。</w:t>
      </w:r>
    </w:p>
    <w:p w:rsidR="00F65949" w:rsidRDefault="00F65949" w:rsidP="004912BD">
      <w:pPr>
        <w:pStyle w:val="a0"/>
      </w:pPr>
    </w:p>
    <w:p w:rsidR="00F65949" w:rsidRDefault="00F65949" w:rsidP="00F65949">
      <w:pPr>
        <w:pStyle w:val="3"/>
      </w:pPr>
      <w:bookmarkStart w:id="148" w:name="_Toc534637967"/>
      <w:r>
        <w:rPr>
          <w:rFonts w:hint="eastAsia"/>
        </w:rPr>
        <w:lastRenderedPageBreak/>
        <w:t>history</w:t>
      </w:r>
      <w:r w:rsidR="00E426B4">
        <w:rPr>
          <w:rFonts w:hint="eastAsia"/>
        </w:rPr>
        <w:t>，得到全部历史</w:t>
      </w:r>
      <w:bookmarkEnd w:id="148"/>
    </w:p>
    <w:p w:rsidR="00E426B4" w:rsidRDefault="00C20E43" w:rsidP="00E426B4">
      <w:pPr>
        <w:pStyle w:val="a0"/>
      </w:pPr>
      <w:r>
        <w:rPr>
          <w:noProof/>
        </w:rPr>
        <w:drawing>
          <wp:inline distT="0" distB="0" distL="0" distR="0" wp14:anchorId="3B2E7CDA" wp14:editId="1C62B982">
            <wp:extent cx="5278120" cy="505269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A46" w:rsidRDefault="00C61A46" w:rsidP="00E426B4">
      <w:pPr>
        <w:pStyle w:val="a0"/>
      </w:pPr>
    </w:p>
    <w:p w:rsidR="00396C50" w:rsidRDefault="00C61A46" w:rsidP="00396C50">
      <w:pPr>
        <w:pStyle w:val="3"/>
      </w:pPr>
      <w:bookmarkStart w:id="149" w:name="_Toc534637968"/>
      <w:proofErr w:type="gramStart"/>
      <w:r>
        <w:rPr>
          <w:rFonts w:hint="eastAsia"/>
        </w:rPr>
        <w:lastRenderedPageBreak/>
        <w:t>!</w:t>
      </w:r>
      <w:r>
        <w:rPr>
          <w:rFonts w:hint="eastAsia"/>
        </w:rPr>
        <w:t>历史命令序号</w:t>
      </w:r>
      <w:proofErr w:type="gramEnd"/>
      <w:r>
        <w:rPr>
          <w:rFonts w:hint="eastAsia"/>
        </w:rPr>
        <w:t>，快速执行历史</w:t>
      </w:r>
      <w:r w:rsidR="00396C50">
        <w:rPr>
          <w:rFonts w:hint="eastAsia"/>
        </w:rPr>
        <w:t>命令</w:t>
      </w:r>
      <w:bookmarkEnd w:id="149"/>
    </w:p>
    <w:p w:rsidR="00396C50" w:rsidRDefault="00396C50" w:rsidP="00396C50">
      <w:pPr>
        <w:pStyle w:val="a0"/>
      </w:pPr>
      <w:r>
        <w:rPr>
          <w:noProof/>
        </w:rPr>
        <w:drawing>
          <wp:inline distT="0" distB="0" distL="0" distR="0" wp14:anchorId="53FA4E20" wp14:editId="04A1BA3D">
            <wp:extent cx="5278120" cy="4455160"/>
            <wp:effectExtent l="0" t="0" r="0" b="254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17" w:rsidRDefault="00476D17" w:rsidP="00396C50">
      <w:pPr>
        <w:pStyle w:val="a0"/>
      </w:pPr>
    </w:p>
    <w:p w:rsidR="00476D17" w:rsidRDefault="00476D17" w:rsidP="00476D17">
      <w:pPr>
        <w:pStyle w:val="3"/>
      </w:pPr>
      <w:bookmarkStart w:id="150" w:name="_Toc534637969"/>
      <w:r>
        <w:rPr>
          <w:rFonts w:hint="eastAsia"/>
        </w:rPr>
        <w:t>!</w:t>
      </w:r>
      <w:r>
        <w:t>!</w:t>
      </w:r>
      <w:bookmarkEnd w:id="150"/>
    </w:p>
    <w:p w:rsidR="00476D17" w:rsidRDefault="00476D17" w:rsidP="00476D17">
      <w:pPr>
        <w:pStyle w:val="a0"/>
      </w:pPr>
      <w:r>
        <w:rPr>
          <w:rFonts w:hint="eastAsia"/>
        </w:rPr>
        <w:t>重复执行上次命令！</w:t>
      </w:r>
    </w:p>
    <w:p w:rsidR="00A213CD" w:rsidRDefault="00A213CD" w:rsidP="00476D17">
      <w:pPr>
        <w:pStyle w:val="a0"/>
      </w:pPr>
    </w:p>
    <w:p w:rsidR="00A213CD" w:rsidRDefault="00A213CD" w:rsidP="00A213CD">
      <w:pPr>
        <w:pStyle w:val="2"/>
      </w:pPr>
      <w:bookmarkStart w:id="151" w:name="_Toc534637970"/>
      <w:r>
        <w:rPr>
          <w:rFonts w:hint="eastAsia"/>
        </w:rPr>
        <w:t>环境变量</w:t>
      </w:r>
      <w:bookmarkEnd w:id="151"/>
    </w:p>
    <w:p w:rsidR="00AB18E2" w:rsidRDefault="00AB18E2" w:rsidP="00AB18E2">
      <w:pPr>
        <w:pStyle w:val="3"/>
      </w:pPr>
      <w:bookmarkStart w:id="152" w:name="_Toc534637971"/>
      <w:r>
        <w:rPr>
          <w:rFonts w:hint="eastAsia"/>
        </w:rPr>
        <w:t>会话设置</w:t>
      </w:r>
      <w:bookmarkEnd w:id="152"/>
    </w:p>
    <w:p w:rsidR="00AB18E2" w:rsidRDefault="00AB18E2" w:rsidP="00AB18E2">
      <w:pPr>
        <w:pStyle w:val="a0"/>
        <w:ind w:left="420" w:firstLine="0"/>
      </w:pPr>
      <w:r>
        <w:rPr>
          <w:rFonts w:hint="eastAsia"/>
        </w:rPr>
        <w:t>在当前连接（登录周期）中，使用</w:t>
      </w:r>
      <w:r>
        <w:rPr>
          <w:rFonts w:hint="eastAsia"/>
        </w:rPr>
        <w:t xml:space="preserve"> </w:t>
      </w:r>
      <w:r>
        <w:t xml:space="preserve">export </w:t>
      </w:r>
      <w:r>
        <w:rPr>
          <w:rFonts w:hint="eastAsia"/>
        </w:rPr>
        <w:t>方法来设置环境变量</w:t>
      </w:r>
    </w:p>
    <w:p w:rsidR="006E7CCF" w:rsidRDefault="006E7CCF" w:rsidP="00AB18E2">
      <w:pPr>
        <w:pStyle w:val="a0"/>
        <w:ind w:left="420" w:firstLine="0"/>
      </w:pPr>
      <w:r w:rsidRPr="006E7CCF">
        <w:rPr>
          <w:highlight w:val="yellow"/>
        </w:rPr>
        <w:t># export GOPATH=/root/project/goAdmin</w:t>
      </w:r>
    </w:p>
    <w:p w:rsidR="00AB18E2" w:rsidRDefault="00397433" w:rsidP="00AB18E2">
      <w:pPr>
        <w:pStyle w:val="a0"/>
        <w:ind w:left="420" w:firstLine="0"/>
      </w:pPr>
      <w:r>
        <w:rPr>
          <w:noProof/>
        </w:rPr>
        <w:lastRenderedPageBreak/>
        <w:drawing>
          <wp:inline distT="0" distB="0" distL="0" distR="0" wp14:anchorId="3B6C7FF1" wp14:editId="6D1D6ADB">
            <wp:extent cx="5278120" cy="150558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D4" w:rsidRDefault="003865D4" w:rsidP="00AB18E2">
      <w:pPr>
        <w:pStyle w:val="a0"/>
        <w:ind w:left="420" w:firstLine="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Pr="006E7CCF">
        <w:rPr>
          <w:rFonts w:hint="eastAsia"/>
          <w:highlight w:val="yellow"/>
        </w:rPr>
        <w:t>echo</w:t>
      </w:r>
      <w:r w:rsidRPr="006E7CCF">
        <w:rPr>
          <w:highlight w:val="yellow"/>
        </w:rPr>
        <w:t xml:space="preserve"> </w:t>
      </w:r>
      <w:r w:rsidRPr="006E7CCF">
        <w:rPr>
          <w:rFonts w:hint="eastAsia"/>
          <w:highlight w:val="yellow"/>
        </w:rPr>
        <w:t>$GOPATH</w:t>
      </w:r>
      <w:r>
        <w:rPr>
          <w:rFonts w:hint="eastAsia"/>
        </w:rPr>
        <w:t>的语法来输出。</w:t>
      </w:r>
    </w:p>
    <w:p w:rsidR="002C73F3" w:rsidRDefault="002C73F3" w:rsidP="00C90BE0">
      <w:pPr>
        <w:pStyle w:val="a0"/>
        <w:ind w:firstLine="0"/>
      </w:pPr>
    </w:p>
    <w:p w:rsidR="002C73F3" w:rsidRDefault="002C73F3" w:rsidP="002C73F3">
      <w:pPr>
        <w:pStyle w:val="3"/>
      </w:pPr>
      <w:bookmarkStart w:id="153" w:name="_Toc534637972"/>
      <w:r>
        <w:rPr>
          <w:rFonts w:hint="eastAsia"/>
        </w:rPr>
        <w:t>永久设置</w:t>
      </w:r>
      <w:bookmarkEnd w:id="153"/>
    </w:p>
    <w:p w:rsidR="00B208F6" w:rsidRDefault="00B208F6" w:rsidP="00E56402">
      <w:pPr>
        <w:pStyle w:val="a0"/>
      </w:pPr>
      <w:r>
        <w:rPr>
          <w:rFonts w:hint="eastAsia"/>
        </w:rPr>
        <w:t>编辑</w:t>
      </w:r>
      <w:r>
        <w:rPr>
          <w:rFonts w:hint="eastAsia"/>
        </w:rPr>
        <w:t xml:space="preserve"> </w:t>
      </w:r>
      <w:r>
        <w:t>/etc/profile</w:t>
      </w:r>
    </w:p>
    <w:p w:rsidR="00B208F6" w:rsidRDefault="00E56402" w:rsidP="00B208F6">
      <w:pPr>
        <w:pStyle w:val="a0"/>
      </w:pPr>
      <w:r>
        <w:rPr>
          <w:rFonts w:hint="eastAsia"/>
        </w:rPr>
        <w:t>vi</w:t>
      </w:r>
      <w:r>
        <w:t xml:space="preserve"> /etc/profile</w:t>
      </w:r>
    </w:p>
    <w:p w:rsidR="00E56402" w:rsidRDefault="00E56402" w:rsidP="00E56402">
      <w:pPr>
        <w:pStyle w:val="a0"/>
      </w:pPr>
      <w:r>
        <w:rPr>
          <w:rFonts w:hint="eastAsia"/>
        </w:rPr>
        <w:t>在文件的末尾</w:t>
      </w:r>
    </w:p>
    <w:p w:rsidR="00E56402" w:rsidRDefault="00E56402" w:rsidP="00E56402">
      <w:pPr>
        <w:pStyle w:val="a0"/>
      </w:pPr>
      <w:r>
        <w:rPr>
          <w:rFonts w:hint="eastAsia"/>
        </w:rPr>
        <w:t>G</w:t>
      </w:r>
      <w:r>
        <w:t xml:space="preserve"> + o</w:t>
      </w:r>
    </w:p>
    <w:p w:rsidR="00E56402" w:rsidRDefault="00E56402" w:rsidP="00E56402">
      <w:pPr>
        <w:pStyle w:val="a0"/>
      </w:pPr>
      <w:r>
        <w:rPr>
          <w:noProof/>
        </w:rPr>
        <w:drawing>
          <wp:inline distT="0" distB="0" distL="0" distR="0" wp14:anchorId="49FBE732" wp14:editId="081EEEEC">
            <wp:extent cx="5278120" cy="313055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02" w:rsidRDefault="00E56402" w:rsidP="00E56402">
      <w:pPr>
        <w:pStyle w:val="a0"/>
      </w:pPr>
      <w:r>
        <w:rPr>
          <w:rFonts w:hint="eastAsia"/>
        </w:rPr>
        <w:t>保存后，使用名</w:t>
      </w:r>
      <w:r>
        <w:rPr>
          <w:rFonts w:hint="eastAsia"/>
        </w:rPr>
        <w:t xml:space="preserve"> </w:t>
      </w:r>
      <w:r w:rsidRPr="006E7CCF">
        <w:rPr>
          <w:color w:val="FF0000"/>
        </w:rPr>
        <w:t>source /etc/profile</w:t>
      </w:r>
      <w:r>
        <w:t xml:space="preserve"> </w:t>
      </w:r>
      <w:r>
        <w:rPr>
          <w:rFonts w:hint="eastAsia"/>
        </w:rPr>
        <w:t>重新载入即可</w:t>
      </w:r>
    </w:p>
    <w:p w:rsidR="00E56402" w:rsidRDefault="00E56402" w:rsidP="00E56402">
      <w:pPr>
        <w:pStyle w:val="a0"/>
      </w:pPr>
      <w:r>
        <w:rPr>
          <w:noProof/>
        </w:rPr>
        <w:drawing>
          <wp:inline distT="0" distB="0" distL="0" distR="0" wp14:anchorId="01127601" wp14:editId="6F8AA2F3">
            <wp:extent cx="4886325" cy="1323975"/>
            <wp:effectExtent l="0" t="0" r="9525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D4" w:rsidRDefault="000971D4" w:rsidP="00E56402">
      <w:pPr>
        <w:pStyle w:val="a0"/>
      </w:pPr>
    </w:p>
    <w:p w:rsidR="000971D4" w:rsidRDefault="000971D4" w:rsidP="00E56402">
      <w:pPr>
        <w:pStyle w:val="a0"/>
      </w:pPr>
    </w:p>
    <w:p w:rsidR="000971D4" w:rsidRDefault="000971D4" w:rsidP="003D62A4">
      <w:pPr>
        <w:pStyle w:val="2"/>
      </w:pPr>
      <w:bookmarkStart w:id="154" w:name="_Toc534637973"/>
      <w:r>
        <w:rPr>
          <w:rFonts w:hint="eastAsia"/>
        </w:rPr>
        <w:t>shell</w:t>
      </w:r>
      <w:r>
        <w:rPr>
          <w:rFonts w:hint="eastAsia"/>
        </w:rPr>
        <w:t>编程</w:t>
      </w:r>
      <w:bookmarkEnd w:id="154"/>
    </w:p>
    <w:p w:rsidR="00080FD1" w:rsidRDefault="00080FD1" w:rsidP="00080FD1">
      <w:pPr>
        <w:pStyle w:val="a0"/>
      </w:pPr>
      <w:r>
        <w:rPr>
          <w:rFonts w:hint="eastAsia"/>
        </w:rPr>
        <w:t>编写一组</w:t>
      </w:r>
      <w:r>
        <w:rPr>
          <w:rFonts w:hint="eastAsia"/>
        </w:rPr>
        <w:t>shell</w:t>
      </w:r>
      <w:r>
        <w:rPr>
          <w:rFonts w:hint="eastAsia"/>
        </w:rPr>
        <w:t>命令，有逻辑的执行。</w:t>
      </w:r>
    </w:p>
    <w:p w:rsidR="00B627D8" w:rsidRDefault="00B627D8" w:rsidP="00080FD1">
      <w:pPr>
        <w:pStyle w:val="a0"/>
      </w:pPr>
      <w:r>
        <w:rPr>
          <w:rFonts w:hint="eastAsia"/>
        </w:rPr>
        <w:t>shell</w:t>
      </w:r>
      <w:r>
        <w:rPr>
          <w:rFonts w:hint="eastAsia"/>
        </w:rPr>
        <w:t>中，也有</w:t>
      </w:r>
      <w:r>
        <w:rPr>
          <w:rFonts w:hint="eastAsia"/>
        </w:rPr>
        <w:t xml:space="preserve"> </w:t>
      </w:r>
      <w:r>
        <w:rPr>
          <w:rFonts w:hint="eastAsia"/>
        </w:rPr>
        <w:t>变量，分支，循环，等。</w:t>
      </w:r>
    </w:p>
    <w:p w:rsidR="001C6B38" w:rsidRDefault="001C6B38" w:rsidP="00080FD1">
      <w:pPr>
        <w:pStyle w:val="a0"/>
      </w:pPr>
    </w:p>
    <w:p w:rsidR="001C6B38" w:rsidRDefault="001C6B38" w:rsidP="00080FD1">
      <w:pPr>
        <w:pStyle w:val="a0"/>
      </w:pPr>
    </w:p>
    <w:p w:rsidR="00813AC0" w:rsidRDefault="00813AC0" w:rsidP="00813AC0">
      <w:pPr>
        <w:pStyle w:val="1"/>
      </w:pPr>
      <w:bookmarkStart w:id="155" w:name="_Toc534637974"/>
      <w:r>
        <w:rPr>
          <w:rFonts w:hint="eastAsia"/>
        </w:rPr>
        <w:lastRenderedPageBreak/>
        <w:t>重启，关机</w:t>
      </w:r>
      <w:bookmarkEnd w:id="155"/>
    </w:p>
    <w:p w:rsidR="00813AC0" w:rsidRDefault="00813AC0" w:rsidP="00813AC0">
      <w:r>
        <w:rPr>
          <w:rFonts w:hint="eastAsia"/>
        </w:rPr>
        <w:t>reboot</w:t>
      </w:r>
      <w:r>
        <w:t xml:space="preserve"> </w:t>
      </w:r>
      <w:r>
        <w:rPr>
          <w:rFonts w:hint="eastAsia"/>
        </w:rPr>
        <w:t>重启，在</w:t>
      </w:r>
      <w:r>
        <w:rPr>
          <w:rFonts w:hint="eastAsia"/>
        </w:rPr>
        <w:t>linux</w:t>
      </w:r>
      <w:r>
        <w:t>2.6</w:t>
      </w:r>
      <w:r>
        <w:rPr>
          <w:rFonts w:hint="eastAsia"/>
        </w:rPr>
        <w:t>也可以使用</w:t>
      </w:r>
      <w:r>
        <w:rPr>
          <w:rFonts w:hint="eastAsia"/>
        </w:rPr>
        <w:t xml:space="preserve"> init</w:t>
      </w:r>
      <w:r>
        <w:t xml:space="preserve"> 6</w:t>
      </w:r>
    </w:p>
    <w:p w:rsidR="00813AC0" w:rsidRPr="00813AC0" w:rsidRDefault="00813AC0" w:rsidP="00813AC0">
      <w:r>
        <w:rPr>
          <w:rFonts w:hint="eastAsia"/>
        </w:rPr>
        <w:t>h</w:t>
      </w:r>
      <w:r>
        <w:t xml:space="preserve">alt </w:t>
      </w:r>
      <w:r>
        <w:rPr>
          <w:rFonts w:hint="eastAsia"/>
        </w:rPr>
        <w:t>关机，在</w:t>
      </w:r>
      <w:r>
        <w:rPr>
          <w:rFonts w:hint="eastAsia"/>
        </w:rPr>
        <w:t>l</w:t>
      </w:r>
      <w:r>
        <w:t>inux2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也可以使用</w:t>
      </w:r>
      <w:r>
        <w:rPr>
          <w:rFonts w:hint="eastAsia"/>
        </w:rPr>
        <w:t>i</w:t>
      </w:r>
      <w:r>
        <w:t>nit 0</w:t>
      </w:r>
    </w:p>
    <w:p w:rsidR="001C6B38" w:rsidRDefault="001C6B38" w:rsidP="001C6B38">
      <w:pPr>
        <w:pStyle w:val="1"/>
      </w:pPr>
      <w:bookmarkStart w:id="156" w:name="_Toc534637975"/>
      <w:r>
        <w:rPr>
          <w:rFonts w:hint="eastAsia"/>
        </w:rPr>
        <w:lastRenderedPageBreak/>
        <w:t>进程管理</w:t>
      </w:r>
      <w:bookmarkEnd w:id="156"/>
    </w:p>
    <w:p w:rsidR="00AD2618" w:rsidRDefault="00AD2618" w:rsidP="00AD2618">
      <w:r>
        <w:rPr>
          <w:rFonts w:hint="eastAsia"/>
        </w:rPr>
        <w:t>运行的程序。</w:t>
      </w:r>
    </w:p>
    <w:p w:rsidR="00AD2618" w:rsidRDefault="00137C10" w:rsidP="00137C10">
      <w:pPr>
        <w:pStyle w:val="2"/>
      </w:pPr>
      <w:bookmarkStart w:id="157" w:name="_Toc534637976"/>
      <w:r>
        <w:rPr>
          <w:rFonts w:hint="eastAsia"/>
        </w:rPr>
        <w:t>ps</w:t>
      </w:r>
      <w:r>
        <w:rPr>
          <w:rFonts w:hint="eastAsia"/>
        </w:rPr>
        <w:t>，</w:t>
      </w:r>
      <w:r>
        <w:rPr>
          <w:rFonts w:hint="eastAsia"/>
        </w:rPr>
        <w:t>process</w:t>
      </w:r>
      <w:r>
        <w:t xml:space="preserve"> </w:t>
      </w:r>
      <w:r w:rsidR="00944B2A">
        <w:t>status</w:t>
      </w:r>
      <w:bookmarkEnd w:id="157"/>
    </w:p>
    <w:p w:rsidR="00137C10" w:rsidRDefault="00137C10" w:rsidP="00137C10">
      <w:pPr>
        <w:pStyle w:val="a0"/>
      </w:pPr>
      <w:r>
        <w:rPr>
          <w:rFonts w:hint="eastAsia"/>
        </w:rPr>
        <w:t>进程状态</w:t>
      </w:r>
      <w:r w:rsidR="006F015C">
        <w:rPr>
          <w:rFonts w:hint="eastAsia"/>
        </w:rPr>
        <w:t>快照，某一个瞬间的进程状态。</w:t>
      </w:r>
    </w:p>
    <w:p w:rsidR="006F015C" w:rsidRDefault="006F015C" w:rsidP="00137C10">
      <w:pPr>
        <w:pStyle w:val="a0"/>
      </w:pPr>
      <w:r>
        <w:rPr>
          <w:rFonts w:hint="eastAsia"/>
        </w:rPr>
        <w:t>获取完毕后，结果是固定的。</w:t>
      </w:r>
    </w:p>
    <w:p w:rsidR="00944B2A" w:rsidRDefault="00944B2A" w:rsidP="00137C10">
      <w:pPr>
        <w:pStyle w:val="a0"/>
      </w:pPr>
    </w:p>
    <w:p w:rsidR="00944B2A" w:rsidRDefault="00944B2A" w:rsidP="00137C10">
      <w:pPr>
        <w:pStyle w:val="a0"/>
      </w:pPr>
      <w:r>
        <w:rPr>
          <w:rFonts w:hint="eastAsia"/>
        </w:rPr>
        <w:t>典型的用法</w:t>
      </w:r>
    </w:p>
    <w:p w:rsidR="00944B2A" w:rsidRDefault="00944B2A" w:rsidP="00137C10">
      <w:pPr>
        <w:pStyle w:val="a0"/>
      </w:pPr>
    </w:p>
    <w:p w:rsidR="00944B2A" w:rsidRDefault="00944B2A" w:rsidP="00137C10">
      <w:pPr>
        <w:pStyle w:val="a0"/>
        <w:rPr>
          <w:color w:val="FF0000"/>
        </w:rPr>
      </w:pPr>
      <w:r w:rsidRPr="00944B2A">
        <w:rPr>
          <w:rFonts w:hint="eastAsia"/>
          <w:color w:val="FF0000"/>
        </w:rPr>
        <w:t>p</w:t>
      </w:r>
      <w:r w:rsidRPr="00944B2A">
        <w:rPr>
          <w:color w:val="FF0000"/>
        </w:rPr>
        <w:t>s -e</w:t>
      </w:r>
      <w:r w:rsidRPr="00944B2A">
        <w:rPr>
          <w:rFonts w:hint="eastAsia"/>
          <w:color w:val="FF0000"/>
        </w:rPr>
        <w:t>，全部进程，简要信息</w:t>
      </w:r>
    </w:p>
    <w:p w:rsidR="00944B2A" w:rsidRPr="00944B2A" w:rsidRDefault="00944B2A" w:rsidP="00137C10">
      <w:pPr>
        <w:pStyle w:val="a0"/>
      </w:pPr>
      <w:r w:rsidRPr="00944B2A">
        <w:rPr>
          <w:rFonts w:hint="eastAsia"/>
        </w:rPr>
        <w:t>主要包含，</w:t>
      </w:r>
      <w:r>
        <w:rPr>
          <w:rFonts w:hint="eastAsia"/>
        </w:rPr>
        <w:t>进程</w:t>
      </w:r>
      <w:r>
        <w:rPr>
          <w:rFonts w:hint="eastAsia"/>
        </w:rPr>
        <w:t>id</w:t>
      </w:r>
      <w:r>
        <w:rPr>
          <w:rFonts w:hint="eastAsia"/>
        </w:rPr>
        <w:t>，和进程名字（命令）</w:t>
      </w:r>
    </w:p>
    <w:p w:rsidR="00944B2A" w:rsidRDefault="00944B2A" w:rsidP="00137C10">
      <w:pPr>
        <w:pStyle w:val="a0"/>
      </w:pPr>
      <w:r>
        <w:rPr>
          <w:noProof/>
        </w:rPr>
        <w:drawing>
          <wp:inline distT="0" distB="0" distL="0" distR="0" wp14:anchorId="6A85D08F" wp14:editId="7529DA10">
            <wp:extent cx="5278120" cy="306705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F25" w:rsidRDefault="004A1F25" w:rsidP="00137C10">
      <w:pPr>
        <w:pStyle w:val="a0"/>
      </w:pPr>
      <w:r>
        <w:rPr>
          <w:rFonts w:hint="eastAsia"/>
        </w:rPr>
        <w:t>通常会配合</w:t>
      </w:r>
      <w:r>
        <w:rPr>
          <w:rFonts w:hint="eastAsia"/>
        </w:rPr>
        <w:t>grep</w:t>
      </w:r>
      <w:r>
        <w:rPr>
          <w:rFonts w:hint="eastAsia"/>
        </w:rPr>
        <w:t>使用，确定具体的某个进程是否运行：</w:t>
      </w:r>
    </w:p>
    <w:p w:rsidR="004A1F25" w:rsidRDefault="004A1F25" w:rsidP="00137C10">
      <w:pPr>
        <w:pStyle w:val="a0"/>
      </w:pPr>
      <w:r>
        <w:rPr>
          <w:noProof/>
        </w:rPr>
        <w:drawing>
          <wp:inline distT="0" distB="0" distL="0" distR="0" wp14:anchorId="498D42BD" wp14:editId="69B2C444">
            <wp:extent cx="5278120" cy="982980"/>
            <wp:effectExtent l="0" t="0" r="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8E" w:rsidRDefault="00A96A8E" w:rsidP="00137C10">
      <w:pPr>
        <w:pStyle w:val="a0"/>
      </w:pPr>
    </w:p>
    <w:p w:rsidR="00A96A8E" w:rsidRDefault="00A96A8E" w:rsidP="00137C10">
      <w:pPr>
        <w:pStyle w:val="a0"/>
      </w:pPr>
    </w:p>
    <w:p w:rsidR="00A96A8E" w:rsidRPr="00A96A8E" w:rsidRDefault="00A96A8E" w:rsidP="00137C10">
      <w:pPr>
        <w:pStyle w:val="a0"/>
        <w:rPr>
          <w:color w:val="FF0000"/>
        </w:rPr>
      </w:pPr>
      <w:r w:rsidRPr="00A96A8E">
        <w:rPr>
          <w:rFonts w:hint="eastAsia"/>
          <w:color w:val="FF0000"/>
        </w:rPr>
        <w:lastRenderedPageBreak/>
        <w:t>p</w:t>
      </w:r>
      <w:r w:rsidRPr="00A96A8E">
        <w:rPr>
          <w:color w:val="FF0000"/>
        </w:rPr>
        <w:t xml:space="preserve">s </w:t>
      </w:r>
      <w:r w:rsidRPr="00A96A8E">
        <w:rPr>
          <w:rFonts w:hint="eastAsia"/>
          <w:color w:val="FF0000"/>
        </w:rPr>
        <w:t>aux</w:t>
      </w:r>
      <w:r w:rsidRPr="00A96A8E">
        <w:rPr>
          <w:rFonts w:hint="eastAsia"/>
          <w:color w:val="FF0000"/>
        </w:rPr>
        <w:t>，展示进程的详细信息</w:t>
      </w:r>
    </w:p>
    <w:p w:rsidR="00A96A8E" w:rsidRDefault="00A96A8E" w:rsidP="00137C10">
      <w:pPr>
        <w:pStyle w:val="a0"/>
      </w:pPr>
      <w:r>
        <w:rPr>
          <w:rFonts w:hint="eastAsia"/>
        </w:rPr>
        <w:t>主要有，执行用户，资源占用，进程状态，执行的命令：</w:t>
      </w:r>
    </w:p>
    <w:p w:rsidR="00A96A8E" w:rsidRDefault="00A96A8E" w:rsidP="00137C10">
      <w:pPr>
        <w:pStyle w:val="a0"/>
      </w:pPr>
      <w:r>
        <w:rPr>
          <w:noProof/>
        </w:rPr>
        <w:drawing>
          <wp:inline distT="0" distB="0" distL="0" distR="0" wp14:anchorId="055F4478" wp14:editId="03D07BEF">
            <wp:extent cx="5278120" cy="286639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15C" w:rsidRDefault="006F015C" w:rsidP="00137C10">
      <w:pPr>
        <w:pStyle w:val="a0"/>
      </w:pPr>
    </w:p>
    <w:p w:rsidR="006F015C" w:rsidRDefault="006F015C" w:rsidP="006F015C">
      <w:pPr>
        <w:pStyle w:val="2"/>
      </w:pPr>
      <w:bookmarkStart w:id="158" w:name="_Toc534637977"/>
      <w:r>
        <w:rPr>
          <w:rFonts w:hint="eastAsia"/>
        </w:rPr>
        <w:t>top</w:t>
      </w:r>
      <w:r>
        <w:rPr>
          <w:rFonts w:hint="eastAsia"/>
        </w:rPr>
        <w:t>，任务管理器</w:t>
      </w:r>
      <w:bookmarkEnd w:id="158"/>
    </w:p>
    <w:p w:rsidR="006F015C" w:rsidRDefault="006F015C" w:rsidP="006F015C">
      <w:pPr>
        <w:pStyle w:val="a0"/>
      </w:pPr>
      <w:r>
        <w:rPr>
          <w:rFonts w:hint="eastAsia"/>
        </w:rPr>
        <w:t>动态监视，进程状态，以资源占用排行的方式管理。（按照某种资源的使用率排序了。）</w:t>
      </w:r>
    </w:p>
    <w:p w:rsidR="00B61812" w:rsidRPr="006F015C" w:rsidRDefault="00B61812" w:rsidP="006F015C">
      <w:pPr>
        <w:pStyle w:val="a0"/>
      </w:pPr>
      <w:r>
        <w:rPr>
          <w:noProof/>
        </w:rPr>
        <w:drawing>
          <wp:inline distT="0" distB="0" distL="0" distR="0" wp14:anchorId="6A193D23" wp14:editId="067D42EB">
            <wp:extent cx="4352925" cy="552450"/>
            <wp:effectExtent l="0" t="0" r="952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2A" w:rsidRDefault="006F015C" w:rsidP="00137C10">
      <w:pPr>
        <w:pStyle w:val="a0"/>
      </w:pPr>
      <w:r>
        <w:rPr>
          <w:noProof/>
        </w:rPr>
        <w:lastRenderedPageBreak/>
        <w:drawing>
          <wp:inline distT="0" distB="0" distL="0" distR="0" wp14:anchorId="29F5F01E" wp14:editId="7D61A6BC">
            <wp:extent cx="5278120" cy="525970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B75" w:rsidRDefault="00F33B75" w:rsidP="00137C10">
      <w:pPr>
        <w:pStyle w:val="a0"/>
      </w:pPr>
    </w:p>
    <w:p w:rsidR="00F33B75" w:rsidRDefault="00F33B75" w:rsidP="00137C10">
      <w:pPr>
        <w:pStyle w:val="a0"/>
      </w:pPr>
      <w:r>
        <w:rPr>
          <w:rFonts w:hint="eastAsia"/>
        </w:rPr>
        <w:t>程序运行会占用终端</w:t>
      </w:r>
      <w:r w:rsidR="00EC4E41">
        <w:rPr>
          <w:rFonts w:hint="eastAsia"/>
        </w:rPr>
        <w:t>。</w:t>
      </w:r>
    </w:p>
    <w:p w:rsidR="00EC4E41" w:rsidRDefault="00EC4E41" w:rsidP="00137C10">
      <w:pPr>
        <w:pStyle w:val="a0"/>
      </w:pPr>
      <w:r>
        <w:rPr>
          <w:rFonts w:hint="eastAsia"/>
        </w:rPr>
        <w:t>需要键入命令</w:t>
      </w:r>
      <w:r>
        <w:rPr>
          <w:rFonts w:hint="eastAsia"/>
        </w:rPr>
        <w:t xml:space="preserve"> q</w:t>
      </w:r>
      <w:r>
        <w:t xml:space="preserve"> </w:t>
      </w:r>
      <w:r>
        <w:rPr>
          <w:rFonts w:hint="eastAsia"/>
        </w:rPr>
        <w:t>退出</w:t>
      </w:r>
      <w:r>
        <w:rPr>
          <w:rFonts w:hint="eastAsia"/>
        </w:rPr>
        <w:t xml:space="preserve"> top</w:t>
      </w:r>
    </w:p>
    <w:p w:rsidR="00EC4E41" w:rsidRDefault="007953B6" w:rsidP="00137C10">
      <w:pPr>
        <w:pStyle w:val="a0"/>
      </w:pPr>
      <w:r>
        <w:rPr>
          <w:rFonts w:hint="eastAsia"/>
        </w:rPr>
        <w:t>常用的命令和功能：</w:t>
      </w:r>
    </w:p>
    <w:p w:rsidR="007953B6" w:rsidRDefault="007953B6" w:rsidP="00137C10">
      <w:pPr>
        <w:pStyle w:val="a0"/>
      </w:pPr>
      <w:r>
        <w:rPr>
          <w:rFonts w:hint="eastAsia"/>
        </w:rPr>
        <w:t>P</w:t>
      </w:r>
      <w:r>
        <w:rPr>
          <w:rFonts w:hint="eastAsia"/>
        </w:rPr>
        <w:t>，</w:t>
      </w:r>
      <w:r>
        <w:rPr>
          <w:rFonts w:hint="eastAsia"/>
        </w:rPr>
        <w:t>CPU</w:t>
      </w:r>
      <w:r>
        <w:rPr>
          <w:rFonts w:hint="eastAsia"/>
        </w:rPr>
        <w:t>使用率排序</w:t>
      </w:r>
    </w:p>
    <w:p w:rsidR="007953B6" w:rsidRDefault="007953B6" w:rsidP="00137C10">
      <w:pPr>
        <w:pStyle w:val="a0"/>
      </w:pPr>
      <w:r>
        <w:rPr>
          <w:rFonts w:hint="eastAsia"/>
        </w:rPr>
        <w:t>M</w:t>
      </w:r>
      <w:r>
        <w:rPr>
          <w:rFonts w:hint="eastAsia"/>
        </w:rPr>
        <w:t>，内存使用率排序</w:t>
      </w:r>
    </w:p>
    <w:p w:rsidR="007953B6" w:rsidRDefault="007953B6" w:rsidP="00137C10">
      <w:pPr>
        <w:pStyle w:val="a0"/>
      </w:pPr>
      <w:r>
        <w:rPr>
          <w:rFonts w:hint="eastAsia"/>
        </w:rPr>
        <w:t>N</w:t>
      </w:r>
      <w:r>
        <w:rPr>
          <w:rFonts w:hint="eastAsia"/>
        </w:rPr>
        <w:t>，</w:t>
      </w:r>
      <w:r>
        <w:rPr>
          <w:rFonts w:hint="eastAsia"/>
        </w:rPr>
        <w:t>PID</w:t>
      </w:r>
      <w:r>
        <w:rPr>
          <w:rFonts w:hint="eastAsia"/>
        </w:rPr>
        <w:t>进程</w:t>
      </w:r>
      <w:r>
        <w:rPr>
          <w:rFonts w:hint="eastAsia"/>
        </w:rPr>
        <w:t>ID</w:t>
      </w:r>
      <w:r>
        <w:rPr>
          <w:rFonts w:hint="eastAsia"/>
        </w:rPr>
        <w:t>排序</w:t>
      </w:r>
    </w:p>
    <w:p w:rsidR="00827F68" w:rsidRDefault="00827F68" w:rsidP="00137C10">
      <w:pPr>
        <w:pStyle w:val="a0"/>
      </w:pPr>
      <w:r>
        <w:rPr>
          <w:rFonts w:hint="eastAsia"/>
        </w:rPr>
        <w:t>k</w:t>
      </w:r>
      <w:r>
        <w:t xml:space="preserve">, </w:t>
      </w:r>
      <w:r>
        <w:rPr>
          <w:rFonts w:hint="eastAsia"/>
        </w:rPr>
        <w:t>kill</w:t>
      </w:r>
      <w:r>
        <w:t xml:space="preserve"> </w:t>
      </w:r>
      <w:r>
        <w:rPr>
          <w:rFonts w:hint="eastAsia"/>
        </w:rPr>
        <w:t>终止进程，键入</w:t>
      </w:r>
      <w:r>
        <w:rPr>
          <w:rFonts w:hint="eastAsia"/>
        </w:rPr>
        <w:t>y</w:t>
      </w:r>
      <w:r>
        <w:rPr>
          <w:rFonts w:hint="eastAsia"/>
        </w:rPr>
        <w:t>反馈同意。</w:t>
      </w:r>
    </w:p>
    <w:p w:rsidR="00827F68" w:rsidRDefault="00827F68" w:rsidP="00137C10">
      <w:pPr>
        <w:pStyle w:val="a0"/>
      </w:pPr>
      <w:r>
        <w:rPr>
          <w:noProof/>
        </w:rPr>
        <w:lastRenderedPageBreak/>
        <w:drawing>
          <wp:inline distT="0" distB="0" distL="0" distR="0" wp14:anchorId="3F2E3250" wp14:editId="6B75F4D9">
            <wp:extent cx="5278120" cy="110236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DF" w:rsidRDefault="001025DF" w:rsidP="00137C10">
      <w:pPr>
        <w:pStyle w:val="a0"/>
      </w:pPr>
    </w:p>
    <w:p w:rsidR="001025DF" w:rsidRDefault="001025DF" w:rsidP="00137C10">
      <w:pPr>
        <w:pStyle w:val="a0"/>
      </w:pPr>
      <w:r>
        <w:rPr>
          <w:rFonts w:hint="eastAsia"/>
        </w:rPr>
        <w:t>还可以使用问号？或者</w:t>
      </w:r>
      <w:r>
        <w:rPr>
          <w:rFonts w:hint="eastAsia"/>
        </w:rPr>
        <w:t>h</w:t>
      </w:r>
      <w:r>
        <w:rPr>
          <w:rFonts w:hint="eastAsia"/>
        </w:rPr>
        <w:t>命令得到帮助信息。</w:t>
      </w:r>
    </w:p>
    <w:p w:rsidR="001025DF" w:rsidRDefault="001025DF" w:rsidP="00137C10">
      <w:pPr>
        <w:pStyle w:val="a0"/>
      </w:pPr>
    </w:p>
    <w:p w:rsidR="005E3B5A" w:rsidRDefault="005E3B5A" w:rsidP="005E3B5A">
      <w:pPr>
        <w:pStyle w:val="2"/>
      </w:pPr>
      <w:bookmarkStart w:id="159" w:name="_Toc534637978"/>
      <w:r>
        <w:rPr>
          <w:rFonts w:hint="eastAsia"/>
        </w:rPr>
        <w:t>n</w:t>
      </w:r>
      <w:r>
        <w:t>etstat</w:t>
      </w:r>
      <w:r>
        <w:rPr>
          <w:rFonts w:hint="eastAsia"/>
        </w:rPr>
        <w:t>，网络使用状态</w:t>
      </w:r>
      <w:bookmarkEnd w:id="159"/>
    </w:p>
    <w:p w:rsidR="005E3B5A" w:rsidRDefault="005E3B5A" w:rsidP="005E3B5A">
      <w:pPr>
        <w:pStyle w:val="a0"/>
      </w:pPr>
      <w:r>
        <w:rPr>
          <w:rFonts w:hint="eastAsia"/>
        </w:rPr>
        <w:t>查看端口使用状态。</w:t>
      </w:r>
    </w:p>
    <w:p w:rsidR="002231C9" w:rsidRPr="005E3B5A" w:rsidRDefault="002231C9" w:rsidP="005E3B5A">
      <w:pPr>
        <w:pStyle w:val="a0"/>
      </w:pPr>
      <w:r>
        <w:rPr>
          <w:rFonts w:hint="eastAsia"/>
        </w:rPr>
        <w:t>net</w:t>
      </w:r>
      <w:r>
        <w:t xml:space="preserve">stat -nltp </w:t>
      </w:r>
      <w:r>
        <w:rPr>
          <w:rFonts w:hint="eastAsia"/>
        </w:rPr>
        <w:t>以数字的方式展示网络端口信息。</w:t>
      </w:r>
    </w:p>
    <w:p w:rsidR="00827F68" w:rsidRDefault="002231C9" w:rsidP="00137C10">
      <w:pPr>
        <w:pStyle w:val="a0"/>
      </w:pPr>
      <w:r>
        <w:rPr>
          <w:noProof/>
        </w:rPr>
        <w:drawing>
          <wp:inline distT="0" distB="0" distL="0" distR="0" wp14:anchorId="7E8F8278" wp14:editId="45BD04BB">
            <wp:extent cx="5278120" cy="88265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2A" w:rsidRDefault="00944B2A" w:rsidP="00137C10">
      <w:pPr>
        <w:pStyle w:val="a0"/>
      </w:pPr>
    </w:p>
    <w:p w:rsidR="00583FBA" w:rsidRDefault="00583FBA" w:rsidP="00137C10">
      <w:pPr>
        <w:pStyle w:val="a0"/>
      </w:pPr>
    </w:p>
    <w:p w:rsidR="00583FBA" w:rsidRDefault="00583FBA" w:rsidP="00137C10">
      <w:pPr>
        <w:pStyle w:val="a0"/>
      </w:pPr>
      <w:r>
        <w:rPr>
          <w:rFonts w:hint="eastAsia"/>
        </w:rPr>
        <w:t>通常配合</w:t>
      </w:r>
      <w:r>
        <w:rPr>
          <w:rFonts w:hint="eastAsia"/>
        </w:rPr>
        <w:t>grep</w:t>
      </w:r>
      <w:r>
        <w:rPr>
          <w:rFonts w:hint="eastAsia"/>
        </w:rPr>
        <w:t>使用，具体监测某个端口：</w:t>
      </w:r>
    </w:p>
    <w:p w:rsidR="00583FBA" w:rsidRDefault="00583FBA" w:rsidP="00137C10">
      <w:pPr>
        <w:pStyle w:val="a0"/>
      </w:pPr>
      <w:r>
        <w:rPr>
          <w:noProof/>
        </w:rPr>
        <w:drawing>
          <wp:inline distT="0" distB="0" distL="0" distR="0" wp14:anchorId="1E600E02" wp14:editId="0F73F24D">
            <wp:extent cx="5278120" cy="61468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2F" w:rsidRDefault="00D4712F" w:rsidP="00137C10">
      <w:pPr>
        <w:pStyle w:val="a0"/>
      </w:pPr>
    </w:p>
    <w:p w:rsidR="00D4712F" w:rsidRDefault="00D4712F" w:rsidP="00137C10">
      <w:pPr>
        <w:pStyle w:val="a0"/>
      </w:pPr>
    </w:p>
    <w:p w:rsidR="00D4712F" w:rsidRDefault="00D4712F" w:rsidP="00D4712F">
      <w:pPr>
        <w:pStyle w:val="2"/>
      </w:pPr>
      <w:bookmarkStart w:id="160" w:name="_Toc534637979"/>
      <w:r>
        <w:rPr>
          <w:rFonts w:hint="eastAsia"/>
        </w:rPr>
        <w:t>kill</w:t>
      </w:r>
      <w:r>
        <w:rPr>
          <w:rFonts w:hint="eastAsia"/>
        </w:rPr>
        <w:t>，</w:t>
      </w:r>
      <w:r w:rsidR="00DA0965">
        <w:rPr>
          <w:rFonts w:hint="eastAsia"/>
        </w:rPr>
        <w:t>终止进程</w:t>
      </w:r>
      <w:bookmarkEnd w:id="160"/>
    </w:p>
    <w:p w:rsidR="00DA0965" w:rsidRPr="00DA0965" w:rsidRDefault="00DA0965" w:rsidP="00DA0965">
      <w:pPr>
        <w:pStyle w:val="a0"/>
      </w:pPr>
    </w:p>
    <w:p w:rsidR="00D4712F" w:rsidRDefault="00D4712F" w:rsidP="00D4712F">
      <w:pPr>
        <w:pStyle w:val="a0"/>
      </w:pPr>
      <w:r>
        <w:rPr>
          <w:rFonts w:hint="eastAsia"/>
        </w:rPr>
        <w:t>终止进程</w:t>
      </w:r>
    </w:p>
    <w:p w:rsidR="00D4712F" w:rsidRDefault="00D4712F" w:rsidP="00D4712F">
      <w:pPr>
        <w:pStyle w:val="a0"/>
      </w:pPr>
    </w:p>
    <w:p w:rsidR="00D4712F" w:rsidRPr="00D4712F" w:rsidRDefault="00D4712F" w:rsidP="00D4712F">
      <w:pPr>
        <w:pStyle w:val="a0"/>
        <w:rPr>
          <w:color w:val="FF0000"/>
        </w:rPr>
      </w:pPr>
      <w:r w:rsidRPr="00D4712F">
        <w:rPr>
          <w:rFonts w:hint="eastAsia"/>
          <w:color w:val="FF0000"/>
        </w:rPr>
        <w:t>kill</w:t>
      </w:r>
      <w:r w:rsidRPr="00D4712F">
        <w:rPr>
          <w:color w:val="FF0000"/>
        </w:rPr>
        <w:t xml:space="preserve"> PID</w:t>
      </w:r>
      <w:r w:rsidRPr="00D4712F">
        <w:rPr>
          <w:rFonts w:hint="eastAsia"/>
          <w:color w:val="FF0000"/>
        </w:rPr>
        <w:t>，终止某个进程</w:t>
      </w:r>
    </w:p>
    <w:p w:rsidR="00D4712F" w:rsidRDefault="00D4712F" w:rsidP="00D4712F">
      <w:pPr>
        <w:pStyle w:val="a0"/>
      </w:pPr>
      <w:r>
        <w:rPr>
          <w:noProof/>
        </w:rPr>
        <w:lastRenderedPageBreak/>
        <w:drawing>
          <wp:inline distT="0" distB="0" distL="0" distR="0" wp14:anchorId="76589D60" wp14:editId="21717DBF">
            <wp:extent cx="5278120" cy="99885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002" w:rsidRDefault="006E0002" w:rsidP="00D4712F">
      <w:pPr>
        <w:pStyle w:val="a0"/>
      </w:pPr>
    </w:p>
    <w:p w:rsidR="006E0002" w:rsidRDefault="00AC53CC" w:rsidP="00D4712F">
      <w:pPr>
        <w:pStyle w:val="a0"/>
      </w:pPr>
      <w:r>
        <w:rPr>
          <w:rFonts w:hint="eastAsia"/>
        </w:rPr>
        <w:t>kill</w:t>
      </w:r>
      <w:r>
        <w:rPr>
          <w:rFonts w:hint="eastAsia"/>
        </w:rPr>
        <w:t>，主要功能是终止进程，其实完善的说法，是</w:t>
      </w:r>
      <w:proofErr w:type="gramStart"/>
      <w:r>
        <w:rPr>
          <w:rFonts w:hint="eastAsia"/>
        </w:rPr>
        <w:t>向进程</w:t>
      </w:r>
      <w:proofErr w:type="gramEnd"/>
      <w:r>
        <w:rPr>
          <w:rFonts w:hint="eastAsia"/>
        </w:rPr>
        <w:t>发送信号。</w:t>
      </w:r>
    </w:p>
    <w:p w:rsidR="00AC53CC" w:rsidRDefault="00AC53CC" w:rsidP="00D4712F">
      <w:pPr>
        <w:pStyle w:val="a0"/>
      </w:pPr>
      <w:r>
        <w:rPr>
          <w:rFonts w:hint="eastAsia"/>
        </w:rPr>
        <w:t>终止进程，终止，就是一种信号！</w:t>
      </w:r>
      <w:r w:rsidR="00745D1F">
        <w:rPr>
          <w:rFonts w:hint="eastAsia"/>
        </w:rPr>
        <w:t>默认的信号。</w:t>
      </w:r>
    </w:p>
    <w:p w:rsidR="009B2407" w:rsidRDefault="00AC79B5" w:rsidP="009B2407">
      <w:pPr>
        <w:pStyle w:val="a0"/>
      </w:pPr>
      <w:r>
        <w:rPr>
          <w:rFonts w:hint="eastAsia"/>
        </w:rPr>
        <w:t>kill</w:t>
      </w:r>
      <w:r>
        <w:rPr>
          <w:rFonts w:hint="eastAsia"/>
        </w:rPr>
        <w:t>还可以发送其他信号。</w:t>
      </w:r>
      <w:r w:rsidR="009B2407">
        <w:rPr>
          <w:rFonts w:hint="eastAsia"/>
        </w:rPr>
        <w:t>典型的信号有，终止，重启等</w:t>
      </w:r>
    </w:p>
    <w:p w:rsidR="009B2407" w:rsidRDefault="009B2407" w:rsidP="009B2407">
      <w:pPr>
        <w:pStyle w:val="a0"/>
      </w:pPr>
      <w:r>
        <w:rPr>
          <w:rFonts w:hint="eastAsia"/>
        </w:rPr>
        <w:t>终止的信息号：</w:t>
      </w:r>
      <w:r>
        <w:t>-USR1</w:t>
      </w:r>
      <w:r>
        <w:rPr>
          <w:rFonts w:hint="eastAsia"/>
        </w:rPr>
        <w:t>，</w:t>
      </w:r>
      <w:r>
        <w:rPr>
          <w:rFonts w:hint="eastAsia"/>
        </w:rPr>
        <w:t>k</w:t>
      </w:r>
      <w:r>
        <w:t xml:space="preserve">ill </w:t>
      </w:r>
      <w:r>
        <w:rPr>
          <w:rFonts w:hint="eastAsia"/>
        </w:rPr>
        <w:t>其实是</w:t>
      </w:r>
      <w:r>
        <w:rPr>
          <w:rFonts w:hint="eastAsia"/>
        </w:rPr>
        <w:t xml:space="preserve"> </w:t>
      </w:r>
      <w:r>
        <w:t xml:space="preserve">kill </w:t>
      </w:r>
      <w:r>
        <w:rPr>
          <w:rFonts w:hint="eastAsia"/>
        </w:rPr>
        <w:t>-USR1</w:t>
      </w:r>
      <w:r>
        <w:rPr>
          <w:rFonts w:hint="eastAsia"/>
        </w:rPr>
        <w:t>。</w:t>
      </w:r>
      <w:r w:rsidRPr="009B2407">
        <w:t>kill -USR1 1463</w:t>
      </w:r>
    </w:p>
    <w:p w:rsidR="00D4712F" w:rsidRDefault="006C0249" w:rsidP="00D4712F">
      <w:pPr>
        <w:pStyle w:val="a0"/>
      </w:pPr>
      <w:r>
        <w:rPr>
          <w:noProof/>
        </w:rPr>
        <w:drawing>
          <wp:inline distT="0" distB="0" distL="0" distR="0" wp14:anchorId="0EB99A58" wp14:editId="3F103894">
            <wp:extent cx="5278120" cy="989965"/>
            <wp:effectExtent l="0" t="0" r="0" b="63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49" w:rsidRDefault="006C0249" w:rsidP="00D4712F">
      <w:pPr>
        <w:pStyle w:val="a0"/>
      </w:pPr>
      <w:r>
        <w:rPr>
          <w:rFonts w:hint="eastAsia"/>
        </w:rPr>
        <w:t>重启：</w:t>
      </w:r>
      <w:r>
        <w:rPr>
          <w:rFonts w:hint="eastAsia"/>
        </w:rPr>
        <w:t>-</w:t>
      </w:r>
      <w:r>
        <w:t>USR2</w:t>
      </w:r>
      <w:r>
        <w:rPr>
          <w:rFonts w:hint="eastAsia"/>
        </w:rPr>
        <w:t>。</w:t>
      </w:r>
      <w:r>
        <w:rPr>
          <w:rFonts w:hint="eastAsia"/>
        </w:rPr>
        <w:t>kill</w:t>
      </w:r>
      <w:r>
        <w:t xml:space="preserve"> -USR2 8888</w:t>
      </w:r>
    </w:p>
    <w:p w:rsidR="00522576" w:rsidRDefault="00522576" w:rsidP="00D4712F">
      <w:pPr>
        <w:pStyle w:val="a0"/>
      </w:pPr>
    </w:p>
    <w:p w:rsidR="00522576" w:rsidRDefault="00522576" w:rsidP="00D4712F">
      <w:pPr>
        <w:pStyle w:val="a0"/>
      </w:pPr>
    </w:p>
    <w:p w:rsidR="00522576" w:rsidRDefault="00522576" w:rsidP="00D4712F">
      <w:pPr>
        <w:pStyle w:val="a0"/>
      </w:pPr>
    </w:p>
    <w:p w:rsidR="00522576" w:rsidRDefault="00522576" w:rsidP="00522576">
      <w:pPr>
        <w:pStyle w:val="2"/>
      </w:pPr>
      <w:bookmarkStart w:id="161" w:name="_Toc534637980"/>
      <w:r>
        <w:rPr>
          <w:rFonts w:hint="eastAsia"/>
        </w:rPr>
        <w:t>守护进程</w:t>
      </w:r>
      <w:r w:rsidR="00B55B9E">
        <w:rPr>
          <w:rFonts w:hint="eastAsia"/>
        </w:rPr>
        <w:t>daemon</w:t>
      </w:r>
      <w:r w:rsidR="00276181">
        <w:rPr>
          <w:rFonts w:hint="eastAsia"/>
        </w:rPr>
        <w:t>，服务</w:t>
      </w:r>
      <w:bookmarkEnd w:id="161"/>
    </w:p>
    <w:p w:rsidR="00276181" w:rsidRDefault="00AE70B0" w:rsidP="00276181">
      <w:pPr>
        <w:pStyle w:val="a0"/>
      </w:pPr>
      <w:r>
        <w:rPr>
          <w:rFonts w:hint="eastAsia"/>
        </w:rPr>
        <w:t>daemon</w:t>
      </w:r>
      <w:r w:rsidR="00B55B9E">
        <w:rPr>
          <w:rFonts w:hint="eastAsia"/>
        </w:rPr>
        <w:t>，</w:t>
      </w:r>
    </w:p>
    <w:p w:rsidR="00B55B9E" w:rsidRDefault="00B55B9E" w:rsidP="00276181">
      <w:pPr>
        <w:pStyle w:val="a0"/>
      </w:pPr>
      <w:r>
        <w:rPr>
          <w:rFonts w:hint="eastAsia"/>
        </w:rPr>
        <w:t>m</w:t>
      </w:r>
      <w:r>
        <w:t xml:space="preserve">ysqld, httpd, sshd </w:t>
      </w:r>
    </w:p>
    <w:p w:rsidR="00027880" w:rsidRDefault="00027880" w:rsidP="00276181">
      <w:pPr>
        <w:pStyle w:val="a0"/>
      </w:pPr>
    </w:p>
    <w:p w:rsidR="00027880" w:rsidRDefault="00027880" w:rsidP="00276181">
      <w:pPr>
        <w:pStyle w:val="a0"/>
      </w:pPr>
      <w:r>
        <w:rPr>
          <w:rFonts w:hint="eastAsia"/>
        </w:rPr>
        <w:t>守护进程，一直处于运行状态，提供服务器的进程，称之为守护进程。类似</w:t>
      </w:r>
      <w:r>
        <w:rPr>
          <w:rFonts w:hint="eastAsia"/>
        </w:rPr>
        <w:t>service</w:t>
      </w:r>
      <w:r>
        <w:rPr>
          <w:rFonts w:hint="eastAsia"/>
        </w:rPr>
        <w:t>是一个概念。</w:t>
      </w:r>
    </w:p>
    <w:p w:rsidR="00027880" w:rsidRDefault="003D7C35" w:rsidP="00276181">
      <w:pPr>
        <w:pStyle w:val="a0"/>
      </w:pPr>
      <w:proofErr w:type="gramStart"/>
      <w:r>
        <w:rPr>
          <w:rFonts w:hint="eastAsia"/>
        </w:rPr>
        <w:t>将进程</w:t>
      </w:r>
      <w:proofErr w:type="gramEnd"/>
      <w:r>
        <w:rPr>
          <w:rFonts w:hint="eastAsia"/>
        </w:rPr>
        <w:t>设计为守护进程，可以使用守护进程统一的方式进行管理。</w:t>
      </w:r>
    </w:p>
    <w:p w:rsidR="003D7C35" w:rsidRDefault="003D7C35" w:rsidP="00276181">
      <w:pPr>
        <w:pStyle w:val="a0"/>
      </w:pPr>
    </w:p>
    <w:p w:rsidR="003D7C35" w:rsidRDefault="003D7C35" w:rsidP="003D7C35">
      <w:pPr>
        <w:pStyle w:val="3"/>
      </w:pPr>
      <w:bookmarkStart w:id="162" w:name="_Toc534637981"/>
      <w:r>
        <w:rPr>
          <w:rFonts w:hint="eastAsia"/>
        </w:rPr>
        <w:t>c</w:t>
      </w:r>
      <w:r>
        <w:t>hkconfig</w:t>
      </w:r>
      <w:r w:rsidR="00F502E0">
        <w:rPr>
          <w:rFonts w:hint="eastAsia"/>
        </w:rPr>
        <w:t>，查看自动启动状态</w:t>
      </w:r>
      <w:bookmarkEnd w:id="162"/>
    </w:p>
    <w:p w:rsidR="00BA3C3D" w:rsidRDefault="00BA3C3D" w:rsidP="00BA3C3D">
      <w:pPr>
        <w:pStyle w:val="a0"/>
      </w:pPr>
      <w:r w:rsidRPr="001D20BA">
        <w:rPr>
          <w:rFonts w:hint="eastAsia"/>
          <w:color w:val="FF0000"/>
        </w:rPr>
        <w:t>获取守护进程的</w:t>
      </w:r>
      <w:r w:rsidRPr="00134D57">
        <w:rPr>
          <w:rFonts w:hint="eastAsia"/>
          <w:color w:val="FF0000"/>
          <w:highlight w:val="yellow"/>
        </w:rPr>
        <w:t>自动启动状态</w:t>
      </w:r>
      <w:r w:rsidR="001D20BA">
        <w:rPr>
          <w:rFonts w:hint="eastAsia"/>
          <w:color w:val="FF0000"/>
        </w:rPr>
        <w:t>。注意是确定自动启动的状态，而不是确定当前的守护进程是否运行。如果需要确定守护进程是否运行，需要使用</w:t>
      </w:r>
      <w:r w:rsidR="001D20BA">
        <w:rPr>
          <w:rFonts w:hint="eastAsia"/>
          <w:color w:val="FF0000"/>
        </w:rPr>
        <w:t>p</w:t>
      </w:r>
      <w:r w:rsidR="001D20BA">
        <w:rPr>
          <w:color w:val="FF0000"/>
        </w:rPr>
        <w:t xml:space="preserve">s -e | grep </w:t>
      </w:r>
      <w:r w:rsidR="001D20BA">
        <w:rPr>
          <w:rFonts w:hint="eastAsia"/>
          <w:color w:val="FF0000"/>
        </w:rPr>
        <w:t>sshd</w:t>
      </w:r>
      <w:r w:rsidR="001D20BA">
        <w:rPr>
          <w:color w:val="FF0000"/>
        </w:rPr>
        <w:t xml:space="preserve"> </w:t>
      </w:r>
      <w:r w:rsidR="001D20BA">
        <w:rPr>
          <w:rFonts w:hint="eastAsia"/>
          <w:color w:val="FF0000"/>
        </w:rPr>
        <w:t>这个命令。</w:t>
      </w:r>
    </w:p>
    <w:p w:rsidR="000A53EE" w:rsidRDefault="000A53EE" w:rsidP="00BA3C3D">
      <w:pPr>
        <w:pStyle w:val="a0"/>
      </w:pPr>
    </w:p>
    <w:p w:rsidR="000A53EE" w:rsidRPr="000A53EE" w:rsidRDefault="000A53EE" w:rsidP="00BA3C3D">
      <w:pPr>
        <w:pStyle w:val="a0"/>
      </w:pPr>
      <w:r>
        <w:rPr>
          <w:rFonts w:hint="eastAsia"/>
        </w:rPr>
        <w:t>chk</w:t>
      </w:r>
      <w:r>
        <w:t xml:space="preserve">config </w:t>
      </w:r>
      <w:r>
        <w:rPr>
          <w:rFonts w:hint="eastAsia"/>
        </w:rPr>
        <w:t>查看全部的守护进程</w:t>
      </w:r>
    </w:p>
    <w:p w:rsidR="00BA3C3D" w:rsidRDefault="00BA3C3D" w:rsidP="00BA3C3D">
      <w:pPr>
        <w:pStyle w:val="a0"/>
      </w:pPr>
      <w:r>
        <w:rPr>
          <w:noProof/>
        </w:rPr>
        <w:drawing>
          <wp:inline distT="0" distB="0" distL="0" distR="0" wp14:anchorId="54363F0F" wp14:editId="796EEB4F">
            <wp:extent cx="5278120" cy="360235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EE" w:rsidRDefault="000A53EE" w:rsidP="00BA3C3D">
      <w:pPr>
        <w:pStyle w:val="a0"/>
      </w:pPr>
    </w:p>
    <w:p w:rsidR="000A53EE" w:rsidRDefault="000A53EE" w:rsidP="00BA3C3D">
      <w:pPr>
        <w:pStyle w:val="a0"/>
      </w:pPr>
      <w:r>
        <w:rPr>
          <w:rFonts w:hint="eastAsia"/>
        </w:rPr>
        <w:t>某个：</w:t>
      </w:r>
      <w:r w:rsidR="009C7105">
        <w:rPr>
          <w:rFonts w:hint="eastAsia"/>
        </w:rPr>
        <w:t>c</w:t>
      </w:r>
      <w:r w:rsidR="009C7105">
        <w:t xml:space="preserve">hkconfig --list </w:t>
      </w:r>
      <w:r w:rsidR="009C7105">
        <w:rPr>
          <w:rFonts w:hint="eastAsia"/>
        </w:rPr>
        <w:t>进程名字</w:t>
      </w:r>
    </w:p>
    <w:p w:rsidR="000A53EE" w:rsidRDefault="000A53EE" w:rsidP="00BA3C3D">
      <w:pPr>
        <w:pStyle w:val="a0"/>
      </w:pPr>
      <w:r>
        <w:rPr>
          <w:noProof/>
        </w:rPr>
        <w:drawing>
          <wp:inline distT="0" distB="0" distL="0" distR="0" wp14:anchorId="44C86527" wp14:editId="7A035BE4">
            <wp:extent cx="5278120" cy="49974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69" w:rsidRDefault="008E4769" w:rsidP="00BA3C3D">
      <w:pPr>
        <w:pStyle w:val="a0"/>
      </w:pPr>
    </w:p>
    <w:p w:rsidR="008E4769" w:rsidRDefault="008E4769" w:rsidP="00BA3C3D">
      <w:pPr>
        <w:pStyle w:val="a0"/>
      </w:pPr>
      <w:r>
        <w:rPr>
          <w:rFonts w:hint="eastAsia"/>
        </w:rPr>
        <w:t>0</w:t>
      </w:r>
      <w:r>
        <w:t xml:space="preserve">-6, </w:t>
      </w:r>
      <w:r>
        <w:rPr>
          <w:rFonts w:hint="eastAsia"/>
        </w:rPr>
        <w:t>在</w:t>
      </w:r>
      <w:r>
        <w:rPr>
          <w:rFonts w:hint="eastAsia"/>
        </w:rPr>
        <w:t>linux</w:t>
      </w:r>
      <w:r>
        <w:t>2.6</w:t>
      </w:r>
      <w:r>
        <w:rPr>
          <w:rFonts w:hint="eastAsia"/>
        </w:rPr>
        <w:t>中，称之为启动级别。</w:t>
      </w:r>
      <w:r>
        <w:rPr>
          <w:rFonts w:hint="eastAsia"/>
        </w:rPr>
        <w:t>linux</w:t>
      </w:r>
      <w:r>
        <w:rPr>
          <w:rFonts w:hint="eastAsia"/>
        </w:rPr>
        <w:t>将启动分为</w:t>
      </w:r>
      <w:r>
        <w:rPr>
          <w:rFonts w:hint="eastAsia"/>
        </w:rPr>
        <w:t>7</w:t>
      </w:r>
      <w:r>
        <w:rPr>
          <w:rFonts w:hint="eastAsia"/>
        </w:rPr>
        <w:t>级别。不同的级别，开机后，</w:t>
      </w:r>
      <w:r w:rsidRPr="00F7183F">
        <w:rPr>
          <w:rFonts w:hint="eastAsia"/>
          <w:color w:val="FF0000"/>
        </w:rPr>
        <w:t>做的初始化工作不同</w:t>
      </w:r>
      <w:r>
        <w:rPr>
          <w:rFonts w:hint="eastAsia"/>
        </w:rPr>
        <w:t>。最典型的级别：</w:t>
      </w:r>
    </w:p>
    <w:p w:rsidR="008E4769" w:rsidRDefault="008E4769" w:rsidP="00BA3C3D">
      <w:pPr>
        <w:pStyle w:val="a0"/>
      </w:pPr>
      <w:r>
        <w:rPr>
          <w:rFonts w:hint="eastAsia"/>
        </w:rPr>
        <w:t>3</w:t>
      </w:r>
      <w:r>
        <w:t xml:space="preserve">: </w:t>
      </w:r>
      <w:r>
        <w:rPr>
          <w:rFonts w:hint="eastAsia"/>
        </w:rPr>
        <w:t>开机后启动非图形化模式</w:t>
      </w:r>
    </w:p>
    <w:p w:rsidR="008E4769" w:rsidRDefault="008E4769" w:rsidP="00BA3C3D">
      <w:pPr>
        <w:pStyle w:val="a0"/>
      </w:pPr>
      <w:r>
        <w:rPr>
          <w:rFonts w:hint="eastAsia"/>
        </w:rPr>
        <w:t>5</w:t>
      </w:r>
      <w:r>
        <w:t xml:space="preserve">: </w:t>
      </w:r>
      <w:r>
        <w:rPr>
          <w:rFonts w:hint="eastAsia"/>
        </w:rPr>
        <w:t>开机后启动图像话模式。</w:t>
      </w:r>
    </w:p>
    <w:p w:rsidR="00F7183F" w:rsidRDefault="00F7183F" w:rsidP="00BA3C3D">
      <w:pPr>
        <w:pStyle w:val="a0"/>
      </w:pPr>
      <w:r>
        <w:rPr>
          <w:rFonts w:hint="eastAsia"/>
        </w:rPr>
        <w:t>0</w:t>
      </w:r>
      <w:r>
        <w:rPr>
          <w:rFonts w:hint="eastAsia"/>
        </w:rPr>
        <w:t>：关机级别</w:t>
      </w:r>
    </w:p>
    <w:p w:rsidR="00F7183F" w:rsidRDefault="00F7183F" w:rsidP="00BA3C3D">
      <w:pPr>
        <w:pStyle w:val="a0"/>
      </w:pPr>
      <w:r>
        <w:rPr>
          <w:rFonts w:hint="eastAsia"/>
        </w:rPr>
        <w:t>6</w:t>
      </w:r>
      <w:r>
        <w:t xml:space="preserve">: </w:t>
      </w:r>
      <w:r>
        <w:rPr>
          <w:rFonts w:hint="eastAsia"/>
        </w:rPr>
        <w:t>重启级别</w:t>
      </w:r>
    </w:p>
    <w:p w:rsidR="00CB7F14" w:rsidRDefault="00E64E81" w:rsidP="00BA3C3D">
      <w:pPr>
        <w:pStyle w:val="a0"/>
      </w:pPr>
      <w:r>
        <w:rPr>
          <w:rFonts w:hint="eastAsia"/>
        </w:rPr>
        <w:t>启动级别可以在配置文件：</w:t>
      </w:r>
      <w:r>
        <w:rPr>
          <w:rFonts w:hint="eastAsia"/>
        </w:rPr>
        <w:t>/</w:t>
      </w:r>
      <w:r>
        <w:t xml:space="preserve">etc/inittab </w:t>
      </w:r>
      <w:r>
        <w:rPr>
          <w:rFonts w:hint="eastAsia"/>
        </w:rPr>
        <w:t>中配置</w:t>
      </w:r>
    </w:p>
    <w:p w:rsidR="00E64E81" w:rsidRDefault="00FC75AD" w:rsidP="00BA3C3D">
      <w:pPr>
        <w:pStyle w:val="a0"/>
      </w:pPr>
      <w:r>
        <w:rPr>
          <w:noProof/>
        </w:rPr>
        <w:lastRenderedPageBreak/>
        <w:drawing>
          <wp:inline distT="0" distB="0" distL="0" distR="0" wp14:anchorId="22A5410F" wp14:editId="1B7ABFF3">
            <wp:extent cx="5278120" cy="187261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98" w:rsidRDefault="00DA7498" w:rsidP="00BA3C3D">
      <w:pPr>
        <w:pStyle w:val="a0"/>
      </w:pPr>
      <w:r>
        <w:rPr>
          <w:rFonts w:hint="eastAsia"/>
        </w:rPr>
        <w:t>可以通过命令</w:t>
      </w:r>
      <w:r>
        <w:rPr>
          <w:rFonts w:hint="eastAsia"/>
        </w:rPr>
        <w:t xml:space="preserve"> </w:t>
      </w:r>
      <w:r>
        <w:t xml:space="preserve">init </w:t>
      </w:r>
      <w:r>
        <w:rPr>
          <w:rFonts w:hint="eastAsia"/>
        </w:rPr>
        <w:t>来切换启动级别。例如</w:t>
      </w:r>
    </w:p>
    <w:p w:rsidR="00DA7498" w:rsidRDefault="00DA7498" w:rsidP="00BA3C3D">
      <w:pPr>
        <w:pStyle w:val="a0"/>
      </w:pPr>
      <w:r>
        <w:rPr>
          <w:rFonts w:hint="eastAsia"/>
        </w:rPr>
        <w:t>i</w:t>
      </w:r>
      <w:r>
        <w:t xml:space="preserve">nit 6 </w:t>
      </w:r>
      <w:r>
        <w:rPr>
          <w:rFonts w:hint="eastAsia"/>
        </w:rPr>
        <w:t>来实现重启。更建议使用</w:t>
      </w:r>
      <w:r>
        <w:rPr>
          <w:rFonts w:hint="eastAsia"/>
        </w:rPr>
        <w:t>r</w:t>
      </w:r>
      <w:r>
        <w:t>eboot</w:t>
      </w:r>
    </w:p>
    <w:p w:rsidR="00DA7498" w:rsidRDefault="00DA7498" w:rsidP="00BA3C3D">
      <w:pPr>
        <w:pStyle w:val="a0"/>
      </w:pPr>
      <w:r>
        <w:rPr>
          <w:rFonts w:hint="eastAsia"/>
        </w:rPr>
        <w:t>init</w:t>
      </w:r>
      <w:r>
        <w:t xml:space="preserve"> 0 </w:t>
      </w:r>
      <w:r>
        <w:rPr>
          <w:rFonts w:hint="eastAsia"/>
        </w:rPr>
        <w:t>来实现关机。更加以使用</w:t>
      </w:r>
      <w:r>
        <w:rPr>
          <w:rFonts w:hint="eastAsia"/>
        </w:rPr>
        <w:t>halt</w:t>
      </w:r>
    </w:p>
    <w:p w:rsidR="009D7156" w:rsidRDefault="009D7156" w:rsidP="00BA3C3D">
      <w:pPr>
        <w:pStyle w:val="a0"/>
      </w:pPr>
    </w:p>
    <w:p w:rsidR="009D7156" w:rsidRDefault="009D7156" w:rsidP="00BA3C3D">
      <w:pPr>
        <w:pStyle w:val="a0"/>
      </w:pPr>
      <w:r>
        <w:rPr>
          <w:rFonts w:hint="eastAsia"/>
        </w:rPr>
        <w:t>此时，了解守护进程的自动启动状态：</w:t>
      </w:r>
    </w:p>
    <w:p w:rsidR="009D7156" w:rsidRDefault="009D7156" w:rsidP="00BA3C3D">
      <w:pPr>
        <w:pStyle w:val="a0"/>
      </w:pPr>
      <w:r>
        <w:rPr>
          <w:rFonts w:hint="eastAsia"/>
        </w:rPr>
        <w:t>不同的数值，标识在不同的启动级别是否自动开启。</w:t>
      </w:r>
    </w:p>
    <w:p w:rsidR="00E64E81" w:rsidRDefault="009D7156" w:rsidP="00BA3C3D">
      <w:pPr>
        <w:pStyle w:val="a0"/>
      </w:pPr>
      <w:r>
        <w:rPr>
          <w:noProof/>
        </w:rPr>
        <w:drawing>
          <wp:inline distT="0" distB="0" distL="0" distR="0" wp14:anchorId="4E32E406" wp14:editId="7942D7EF">
            <wp:extent cx="5278120" cy="720090"/>
            <wp:effectExtent l="0" t="0" r="0" b="381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9E" w:rsidRDefault="00874E9E" w:rsidP="00BA3C3D">
      <w:pPr>
        <w:pStyle w:val="a0"/>
      </w:pPr>
    </w:p>
    <w:p w:rsidR="00874E9E" w:rsidRDefault="00874E9E" w:rsidP="00BA3C3D">
      <w:pPr>
        <w:pStyle w:val="a0"/>
      </w:pPr>
    </w:p>
    <w:p w:rsidR="00874E9E" w:rsidRDefault="00874E9E" w:rsidP="00874E9E">
      <w:pPr>
        <w:pStyle w:val="3"/>
      </w:pPr>
      <w:bookmarkStart w:id="163" w:name="_Toc534637982"/>
      <w:r>
        <w:rPr>
          <w:rFonts w:hint="eastAsia"/>
        </w:rPr>
        <w:t>c</w:t>
      </w:r>
      <w:r>
        <w:t>hkconfig</w:t>
      </w:r>
      <w:r>
        <w:rPr>
          <w:rFonts w:hint="eastAsia"/>
        </w:rPr>
        <w:t>，更改自动启动状态</w:t>
      </w:r>
      <w:bookmarkEnd w:id="163"/>
    </w:p>
    <w:p w:rsidR="00D57F24" w:rsidRDefault="00B8083E" w:rsidP="00900734">
      <w:pPr>
        <w:pStyle w:val="a0"/>
      </w:pPr>
      <w:r>
        <w:rPr>
          <w:rFonts w:hint="eastAsia"/>
        </w:rPr>
        <w:t>语法：</w:t>
      </w:r>
      <w:r>
        <w:rPr>
          <w:rFonts w:hint="eastAsia"/>
        </w:rPr>
        <w:t>ch</w:t>
      </w:r>
      <w:r>
        <w:t xml:space="preserve">kconfig --level 2345 </w:t>
      </w:r>
      <w:r w:rsidR="00D57F24">
        <w:rPr>
          <w:rFonts w:hint="eastAsia"/>
        </w:rPr>
        <w:t>进程名字</w:t>
      </w:r>
      <w:r w:rsidR="00D57F24">
        <w:rPr>
          <w:rFonts w:hint="eastAsia"/>
        </w:rPr>
        <w:t xml:space="preserve"> </w:t>
      </w:r>
      <w:r w:rsidR="00D57F24">
        <w:t xml:space="preserve">on|off </w:t>
      </w:r>
    </w:p>
    <w:p w:rsidR="00B8083E" w:rsidRDefault="00B8083E" w:rsidP="00B8083E">
      <w:pPr>
        <w:pStyle w:val="a0"/>
      </w:pPr>
      <w:r>
        <w:rPr>
          <w:noProof/>
        </w:rPr>
        <w:drawing>
          <wp:inline distT="0" distB="0" distL="0" distR="0" wp14:anchorId="542FBFBB" wp14:editId="13E7F526">
            <wp:extent cx="5278120" cy="151257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34" w:rsidRDefault="00900734" w:rsidP="00B8083E">
      <w:pPr>
        <w:pStyle w:val="a0"/>
      </w:pPr>
    </w:p>
    <w:p w:rsidR="00900734" w:rsidRPr="00B8083E" w:rsidRDefault="00900734" w:rsidP="00B8083E">
      <w:pPr>
        <w:pStyle w:val="a0"/>
      </w:pPr>
      <w:r>
        <w:rPr>
          <w:rFonts w:hint="eastAsia"/>
        </w:rPr>
        <w:t>更改的</w:t>
      </w:r>
      <w:r w:rsidR="00D85F03">
        <w:rPr>
          <w:rFonts w:hint="eastAsia"/>
        </w:rPr>
        <w:t>自动</w:t>
      </w:r>
      <w:r>
        <w:rPr>
          <w:rFonts w:hint="eastAsia"/>
        </w:rPr>
        <w:t>启动状态，并不影响当前进程的执行状态！</w:t>
      </w:r>
    </w:p>
    <w:p w:rsidR="00E64E81" w:rsidRDefault="00D51B7A" w:rsidP="00BA3C3D">
      <w:pPr>
        <w:pStyle w:val="a0"/>
      </w:pPr>
      <w:r>
        <w:rPr>
          <w:noProof/>
        </w:rPr>
        <w:lastRenderedPageBreak/>
        <w:drawing>
          <wp:inline distT="0" distB="0" distL="0" distR="0" wp14:anchorId="13803908" wp14:editId="639318C8">
            <wp:extent cx="5278120" cy="204597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4F" w:rsidRDefault="0028614F" w:rsidP="00BA3C3D">
      <w:pPr>
        <w:pStyle w:val="a0"/>
      </w:pPr>
    </w:p>
    <w:p w:rsidR="0028614F" w:rsidRDefault="0028614F" w:rsidP="00BA3C3D">
      <w:pPr>
        <w:pStyle w:val="a0"/>
      </w:pPr>
    </w:p>
    <w:p w:rsidR="0028614F" w:rsidRDefault="0028614F" w:rsidP="0028614F">
      <w:pPr>
        <w:pStyle w:val="3"/>
      </w:pPr>
      <w:bookmarkStart w:id="164" w:name="_Toc534637983"/>
      <w:r>
        <w:rPr>
          <w:rFonts w:hint="eastAsia"/>
        </w:rPr>
        <w:t>service</w:t>
      </w:r>
      <w:r w:rsidR="002C67C7">
        <w:rPr>
          <w:rFonts w:hint="eastAsia"/>
        </w:rPr>
        <w:t>，控制守护进程当前运行状态</w:t>
      </w:r>
      <w:bookmarkEnd w:id="164"/>
    </w:p>
    <w:p w:rsidR="002C67C7" w:rsidRDefault="002C67C7" w:rsidP="002C67C7">
      <w:pPr>
        <w:pStyle w:val="a0"/>
      </w:pPr>
      <w:r>
        <w:rPr>
          <w:rFonts w:hint="eastAsia"/>
        </w:rPr>
        <w:t>s</w:t>
      </w:r>
      <w:r>
        <w:t xml:space="preserve">ervice </w:t>
      </w:r>
      <w:r>
        <w:t>守护</w:t>
      </w: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t>start|stop|restart</w:t>
      </w:r>
    </w:p>
    <w:p w:rsidR="002C67C7" w:rsidRDefault="002C67C7" w:rsidP="002C67C7">
      <w:pPr>
        <w:pStyle w:val="a0"/>
      </w:pPr>
      <w:r>
        <w:rPr>
          <w:rFonts w:hint="eastAsia"/>
        </w:rPr>
        <w:t>完成：启动，关闭，重启</w:t>
      </w:r>
    </w:p>
    <w:p w:rsidR="00D51616" w:rsidRDefault="00D51616" w:rsidP="002C67C7">
      <w:pPr>
        <w:pStyle w:val="a0"/>
      </w:pPr>
      <w:r>
        <w:rPr>
          <w:rFonts w:hint="eastAsia"/>
        </w:rPr>
        <w:t>例如，操作</w:t>
      </w:r>
      <w:r>
        <w:rPr>
          <w:rFonts w:hint="eastAsia"/>
        </w:rPr>
        <w:t>network</w:t>
      </w:r>
      <w:r>
        <w:rPr>
          <w:rFonts w:hint="eastAsia"/>
        </w:rPr>
        <w:t>守护进程。（当重新配置了网络信息，都要重启）</w:t>
      </w:r>
    </w:p>
    <w:p w:rsidR="00D51616" w:rsidRDefault="00D51616" w:rsidP="002C67C7">
      <w:pPr>
        <w:pStyle w:val="a0"/>
      </w:pPr>
      <w:r>
        <w:rPr>
          <w:noProof/>
        </w:rPr>
        <w:drawing>
          <wp:inline distT="0" distB="0" distL="0" distR="0" wp14:anchorId="1F0B4878" wp14:editId="0E52F8A7">
            <wp:extent cx="5278120" cy="2452370"/>
            <wp:effectExtent l="0" t="0" r="0" b="508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DE" w:rsidRDefault="005C0EDE" w:rsidP="002C67C7">
      <w:pPr>
        <w:pStyle w:val="a0"/>
      </w:pPr>
    </w:p>
    <w:p w:rsidR="005C0EDE" w:rsidRDefault="005C0EDE" w:rsidP="002C67C7">
      <w:pPr>
        <w:pStyle w:val="a0"/>
      </w:pPr>
    </w:p>
    <w:p w:rsidR="005C0EDE" w:rsidRDefault="005C0EDE" w:rsidP="00164A71">
      <w:pPr>
        <w:pStyle w:val="2"/>
      </w:pPr>
      <w:bookmarkStart w:id="165" w:name="_Toc534637984"/>
      <w:r>
        <w:rPr>
          <w:rFonts w:hint="eastAsia"/>
        </w:rPr>
        <w:t>/</w:t>
      </w:r>
      <w:r>
        <w:t>etc/rc.local</w:t>
      </w:r>
      <w:bookmarkEnd w:id="165"/>
    </w:p>
    <w:p w:rsidR="00F2355C" w:rsidRDefault="00F2355C" w:rsidP="00F2355C">
      <w:pPr>
        <w:pStyle w:val="a0"/>
      </w:pPr>
      <w:r>
        <w:rPr>
          <w:rFonts w:hint="eastAsia"/>
        </w:rPr>
        <w:t>开启自动运行的脚本。</w:t>
      </w:r>
    </w:p>
    <w:p w:rsidR="00F2355C" w:rsidRDefault="00F2355C" w:rsidP="00F2355C">
      <w:pPr>
        <w:pStyle w:val="a0"/>
      </w:pPr>
      <w:r>
        <w:rPr>
          <w:rFonts w:hint="eastAsia"/>
        </w:rPr>
        <w:t>当我们的命令，没有设计成守护进程，同时需要开机执行时，可以将命令写到</w:t>
      </w:r>
      <w:r>
        <w:rPr>
          <w:rFonts w:hint="eastAsia"/>
        </w:rPr>
        <w:t>r</w:t>
      </w:r>
      <w:r>
        <w:t>c.local</w:t>
      </w:r>
      <w:r>
        <w:rPr>
          <w:rFonts w:hint="eastAsia"/>
        </w:rPr>
        <w:t>文件中：</w:t>
      </w:r>
    </w:p>
    <w:p w:rsidR="00F2355C" w:rsidRDefault="008F7681" w:rsidP="00F2355C">
      <w:pPr>
        <w:pStyle w:val="a0"/>
      </w:pPr>
      <w:r>
        <w:rPr>
          <w:rFonts w:hint="eastAsia"/>
        </w:rPr>
        <w:lastRenderedPageBreak/>
        <w:t>例如，开机记录开机时间：</w:t>
      </w:r>
    </w:p>
    <w:p w:rsidR="008F7681" w:rsidRDefault="008F7681" w:rsidP="00F2355C">
      <w:pPr>
        <w:pStyle w:val="a0"/>
      </w:pPr>
      <w:r>
        <w:rPr>
          <w:noProof/>
        </w:rPr>
        <w:drawing>
          <wp:inline distT="0" distB="0" distL="0" distR="0" wp14:anchorId="61F90E94" wp14:editId="4ADA954C">
            <wp:extent cx="5278120" cy="533527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81" w:rsidRDefault="008F7681" w:rsidP="00F2355C">
      <w:pPr>
        <w:pStyle w:val="a0"/>
      </w:pPr>
    </w:p>
    <w:p w:rsidR="008F7681" w:rsidRDefault="008F7681" w:rsidP="00F2355C">
      <w:pPr>
        <w:pStyle w:val="a0"/>
      </w:pPr>
      <w:r>
        <w:rPr>
          <w:rFonts w:hint="eastAsia"/>
        </w:rPr>
        <w:t>重启后，</w:t>
      </w:r>
      <w:r>
        <w:rPr>
          <w:rFonts w:hint="eastAsia"/>
        </w:rPr>
        <w:t>9</w:t>
      </w:r>
      <w:r>
        <w:rPr>
          <w:rFonts w:hint="eastAsia"/>
        </w:rPr>
        <w:t>行代码会执行</w:t>
      </w:r>
      <w:r w:rsidR="00C651A1">
        <w:t>!</w:t>
      </w:r>
    </w:p>
    <w:p w:rsidR="00C651A1" w:rsidRDefault="00C651A1" w:rsidP="00F2355C">
      <w:pPr>
        <w:pStyle w:val="a0"/>
      </w:pPr>
    </w:p>
    <w:p w:rsidR="00C651A1" w:rsidRDefault="00C651A1" w:rsidP="00F2355C">
      <w:pPr>
        <w:pStyle w:val="a0"/>
      </w:pPr>
      <w:r>
        <w:rPr>
          <w:rFonts w:hint="eastAsia"/>
        </w:rPr>
        <w:t>语法注意，使用</w:t>
      </w:r>
      <w:r>
        <w:rPr>
          <w:rFonts w:hint="eastAsia"/>
        </w:rPr>
        <w:t>r</w:t>
      </w:r>
      <w:r>
        <w:t>c.local</w:t>
      </w:r>
      <w:r>
        <w:rPr>
          <w:rFonts w:hint="eastAsia"/>
        </w:rPr>
        <w:t>时，尽量使用完整路径。因为在</w:t>
      </w:r>
      <w:r>
        <w:rPr>
          <w:rFonts w:hint="eastAsia"/>
        </w:rPr>
        <w:t>rc</w:t>
      </w:r>
      <w:r>
        <w:t>.local</w:t>
      </w:r>
      <w:r>
        <w:rPr>
          <w:rFonts w:hint="eastAsia"/>
        </w:rPr>
        <w:t>执行时，很多初始化是未完成的。</w:t>
      </w:r>
    </w:p>
    <w:p w:rsidR="0038079F" w:rsidRDefault="0038079F" w:rsidP="00F2355C">
      <w:pPr>
        <w:pStyle w:val="a0"/>
      </w:pPr>
    </w:p>
    <w:p w:rsidR="0038079F" w:rsidRDefault="0038079F" w:rsidP="00F2355C">
      <w:pPr>
        <w:pStyle w:val="a0"/>
      </w:pPr>
    </w:p>
    <w:p w:rsidR="0038079F" w:rsidRDefault="0038079F" w:rsidP="00F2355C">
      <w:pPr>
        <w:pStyle w:val="a0"/>
      </w:pPr>
    </w:p>
    <w:p w:rsidR="00AE133E" w:rsidRDefault="00AE133E" w:rsidP="00F2355C">
      <w:pPr>
        <w:pStyle w:val="a0"/>
      </w:pPr>
    </w:p>
    <w:p w:rsidR="00AE133E" w:rsidRDefault="00AE133E" w:rsidP="00AE133E">
      <w:pPr>
        <w:pStyle w:val="2"/>
      </w:pPr>
      <w:bookmarkStart w:id="166" w:name="_Toc534637985"/>
      <w:r>
        <w:rPr>
          <w:rFonts w:hint="eastAsia"/>
        </w:rPr>
        <w:lastRenderedPageBreak/>
        <w:t>定时任务，</w:t>
      </w:r>
      <w:r>
        <w:rPr>
          <w:rFonts w:hint="eastAsia"/>
        </w:rPr>
        <w:t>cron</w:t>
      </w:r>
      <w:r>
        <w:t>d</w:t>
      </w:r>
      <w:bookmarkEnd w:id="166"/>
    </w:p>
    <w:p w:rsidR="00AE133E" w:rsidRDefault="00AE133E" w:rsidP="00914C99">
      <w:pPr>
        <w:pStyle w:val="a0"/>
      </w:pPr>
      <w:r>
        <w:rPr>
          <w:rFonts w:hint="eastAsia"/>
        </w:rPr>
        <w:t>定时执行的进程称之为定时任务。例如，定时备份应用程序数据，代码，数据库</w:t>
      </w:r>
      <w:r w:rsidR="00914C99">
        <w:rPr>
          <w:rFonts w:hint="eastAsia"/>
        </w:rPr>
        <w:t>等。</w:t>
      </w:r>
    </w:p>
    <w:p w:rsidR="00914C99" w:rsidRDefault="00455DB0" w:rsidP="00914C99">
      <w:pPr>
        <w:pStyle w:val="a0"/>
      </w:pPr>
      <w:r>
        <w:rPr>
          <w:rFonts w:hint="eastAsia"/>
        </w:rPr>
        <w:t>思路上与设置闹钟一致！</w:t>
      </w:r>
    </w:p>
    <w:p w:rsidR="0008094A" w:rsidRDefault="0008094A" w:rsidP="00914C99">
      <w:pPr>
        <w:pStyle w:val="a0"/>
      </w:pPr>
    </w:p>
    <w:p w:rsidR="0008094A" w:rsidRDefault="0008094A" w:rsidP="00914C99">
      <w:pPr>
        <w:pStyle w:val="a0"/>
      </w:pPr>
      <w:r>
        <w:rPr>
          <w:rFonts w:hint="eastAsia"/>
        </w:rPr>
        <w:t>需要将需要执行的任务及执行的时间告知</w:t>
      </w:r>
      <w:r>
        <w:rPr>
          <w:rFonts w:hint="eastAsia"/>
        </w:rPr>
        <w:t>linux</w:t>
      </w:r>
      <w:r>
        <w:rPr>
          <w:rFonts w:hint="eastAsia"/>
        </w:rPr>
        <w:t>的</w:t>
      </w:r>
      <w:r>
        <w:rPr>
          <w:rFonts w:hint="eastAsia"/>
        </w:rPr>
        <w:t>crond</w:t>
      </w:r>
      <w:r>
        <w:rPr>
          <w:rFonts w:hint="eastAsia"/>
        </w:rPr>
        <w:t>即可！</w:t>
      </w:r>
    </w:p>
    <w:p w:rsidR="00D77E92" w:rsidRDefault="00D77E92" w:rsidP="00914C99">
      <w:pPr>
        <w:pStyle w:val="a0"/>
      </w:pPr>
    </w:p>
    <w:p w:rsidR="00D77E92" w:rsidRDefault="00D77E92" w:rsidP="00D77E92">
      <w:pPr>
        <w:pStyle w:val="3"/>
      </w:pPr>
      <w:bookmarkStart w:id="167" w:name="_Toc534637986"/>
      <w:r>
        <w:rPr>
          <w:rFonts w:hint="eastAsia"/>
        </w:rPr>
        <w:t>c</w:t>
      </w:r>
      <w:r>
        <w:t>rontab -l</w:t>
      </w:r>
      <w:r>
        <w:rPr>
          <w:rFonts w:hint="eastAsia"/>
        </w:rPr>
        <w:t>，列出定时任务</w:t>
      </w:r>
      <w:bookmarkEnd w:id="167"/>
    </w:p>
    <w:p w:rsidR="00D77E92" w:rsidRDefault="00D77E92" w:rsidP="00D77E92">
      <w:pPr>
        <w:pStyle w:val="a0"/>
      </w:pPr>
      <w:r>
        <w:rPr>
          <w:noProof/>
        </w:rPr>
        <w:drawing>
          <wp:inline distT="0" distB="0" distL="0" distR="0" wp14:anchorId="42E22691" wp14:editId="055F32EE">
            <wp:extent cx="4629150" cy="8858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08A" w:rsidRDefault="0085008A" w:rsidP="00D77E92">
      <w:pPr>
        <w:pStyle w:val="a0"/>
      </w:pPr>
      <w:r>
        <w:rPr>
          <w:noProof/>
        </w:rPr>
        <w:drawing>
          <wp:inline distT="0" distB="0" distL="0" distR="0" wp14:anchorId="5F01B2BD" wp14:editId="76C609EA">
            <wp:extent cx="4391025" cy="752475"/>
            <wp:effectExtent l="0" t="0" r="9525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1D" w:rsidRDefault="0005281D" w:rsidP="00D77E92">
      <w:pPr>
        <w:pStyle w:val="a0"/>
      </w:pPr>
    </w:p>
    <w:p w:rsidR="0005281D" w:rsidRDefault="0005281D" w:rsidP="0005281D">
      <w:pPr>
        <w:pStyle w:val="3"/>
      </w:pPr>
      <w:bookmarkStart w:id="168" w:name="_Toc534637987"/>
      <w:r>
        <w:rPr>
          <w:rFonts w:hint="eastAsia"/>
        </w:rPr>
        <w:t>c</w:t>
      </w:r>
      <w:r>
        <w:t>rontab -e</w:t>
      </w:r>
      <w:r>
        <w:rPr>
          <w:rFonts w:hint="eastAsia"/>
        </w:rPr>
        <w:t>，编辑定时任务</w:t>
      </w:r>
      <w:bookmarkEnd w:id="168"/>
    </w:p>
    <w:p w:rsidR="005F48A3" w:rsidRDefault="005F48A3" w:rsidP="005F48A3">
      <w:pPr>
        <w:pStyle w:val="a0"/>
      </w:pPr>
      <w:r>
        <w:rPr>
          <w:rFonts w:hint="eastAsia"/>
        </w:rPr>
        <w:t>（设置闹钟）</w:t>
      </w:r>
    </w:p>
    <w:p w:rsidR="003D1E49" w:rsidRDefault="003D1E49" w:rsidP="005F48A3">
      <w:pPr>
        <w:pStyle w:val="a0"/>
      </w:pPr>
      <w:r>
        <w:rPr>
          <w:rFonts w:hint="eastAsia"/>
        </w:rPr>
        <w:t>定时任务的格式：</w:t>
      </w:r>
    </w:p>
    <w:p w:rsidR="003D1E49" w:rsidRPr="005F48A3" w:rsidRDefault="003D1E49" w:rsidP="005F48A3">
      <w:pPr>
        <w:pStyle w:val="a0"/>
      </w:pPr>
      <w:r>
        <w:rPr>
          <w:noProof/>
        </w:rPr>
        <w:drawing>
          <wp:inline distT="0" distB="0" distL="0" distR="0" wp14:anchorId="6BC03C16" wp14:editId="432B9EF2">
            <wp:extent cx="5278120" cy="143383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2" w:rsidRDefault="003D1E49" w:rsidP="003D1E49">
      <w:pPr>
        <w:pStyle w:val="a0"/>
        <w:ind w:firstLine="0"/>
      </w:pPr>
      <w:r>
        <w:tab/>
      </w:r>
      <w:r>
        <w:rPr>
          <w:rFonts w:hint="eastAsia"/>
        </w:rPr>
        <w:t>时间</w:t>
      </w:r>
      <w:r>
        <w:tab/>
      </w:r>
      <w:r>
        <w:rPr>
          <w:rFonts w:hint="eastAsia"/>
        </w:rPr>
        <w:t>任务命令</w:t>
      </w:r>
    </w:p>
    <w:p w:rsidR="003D1E49" w:rsidRDefault="003D1E49" w:rsidP="003D1E49">
      <w:pPr>
        <w:pStyle w:val="a0"/>
        <w:ind w:firstLine="0"/>
      </w:pPr>
      <w:r>
        <w:tab/>
      </w:r>
      <w:r>
        <w:rPr>
          <w:rFonts w:hint="eastAsia"/>
        </w:rPr>
        <w:t>时间的表示方式：</w:t>
      </w:r>
    </w:p>
    <w:p w:rsidR="00914AA0" w:rsidRDefault="003D1E49" w:rsidP="003D1E49">
      <w:pPr>
        <w:pStyle w:val="a0"/>
        <w:ind w:firstLine="0"/>
      </w:pPr>
      <w:r>
        <w:tab/>
      </w:r>
      <w:r>
        <w:rPr>
          <w:rFonts w:hint="eastAsia"/>
        </w:rPr>
        <w:t>分钟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月</w:t>
      </w:r>
      <w:r>
        <w:rPr>
          <w:rFonts w:hint="eastAsia"/>
        </w:rPr>
        <w:t xml:space="preserve"> </w:t>
      </w:r>
      <w:r>
        <w:rPr>
          <w:rFonts w:hint="eastAsia"/>
        </w:rPr>
        <w:t>星期</w:t>
      </w:r>
    </w:p>
    <w:p w:rsidR="00E63465" w:rsidRDefault="00E63465" w:rsidP="003D1E49">
      <w:pPr>
        <w:pStyle w:val="a0"/>
        <w:ind w:firstLine="0"/>
      </w:pPr>
    </w:p>
    <w:p w:rsidR="00914AA0" w:rsidRDefault="00914AA0" w:rsidP="003D1E49">
      <w:pPr>
        <w:pStyle w:val="a0"/>
        <w:ind w:firstLine="0"/>
      </w:pPr>
      <w:r>
        <w:rPr>
          <w:rFonts w:hint="eastAsia"/>
        </w:rPr>
        <w:lastRenderedPageBreak/>
        <w:t>可以表示为：具体的某个时刻，时间周期，时间范围：</w:t>
      </w:r>
    </w:p>
    <w:p w:rsidR="00914AA0" w:rsidRDefault="00E63465" w:rsidP="003D1E49">
      <w:pPr>
        <w:pStyle w:val="a0"/>
        <w:ind w:firstLine="0"/>
      </w:pPr>
      <w:r>
        <w:rPr>
          <w:rFonts w:hint="eastAsia"/>
        </w:rPr>
        <w:t>时刻：</w:t>
      </w:r>
      <w:r>
        <w:rPr>
          <w:rFonts w:hint="eastAsia"/>
        </w:rPr>
        <w:t>3</w:t>
      </w:r>
      <w:r>
        <w:t xml:space="preserve">0 2 * * * , </w:t>
      </w:r>
      <w:r>
        <w:rPr>
          <w:rFonts w:hint="eastAsia"/>
        </w:rPr>
        <w:t>每天的</w:t>
      </w:r>
      <w:r>
        <w:rPr>
          <w:rFonts w:hint="eastAsia"/>
        </w:rPr>
        <w:t>2:</w:t>
      </w:r>
      <w:r>
        <w:t xml:space="preserve">30 </w:t>
      </w:r>
      <w:r>
        <w:rPr>
          <w:rFonts w:hint="eastAsia"/>
        </w:rPr>
        <w:t>执行某个操作</w:t>
      </w:r>
    </w:p>
    <w:p w:rsidR="00E63465" w:rsidRDefault="00E63465" w:rsidP="003D1E49">
      <w:pPr>
        <w:pStyle w:val="a0"/>
        <w:ind w:firstLine="0"/>
      </w:pPr>
      <w:r>
        <w:rPr>
          <w:rFonts w:hint="eastAsia"/>
        </w:rPr>
        <w:t>周期</w:t>
      </w:r>
      <w:r>
        <w:rPr>
          <w:rFonts w:hint="eastAsia"/>
        </w:rPr>
        <w:t>:</w:t>
      </w:r>
      <w:r>
        <w:t xml:space="preserve"> * </w:t>
      </w:r>
      <w:r w:rsidR="00175128">
        <w:t>*</w:t>
      </w:r>
      <w:r>
        <w:t>/</w:t>
      </w:r>
      <w:r w:rsidR="00175128">
        <w:t>2</w:t>
      </w:r>
      <w:r>
        <w:t xml:space="preserve"> * * *, </w:t>
      </w:r>
      <w:r>
        <w:rPr>
          <w:rFonts w:hint="eastAsia"/>
        </w:rPr>
        <w:t>每隔</w:t>
      </w:r>
      <w:r>
        <w:rPr>
          <w:rFonts w:hint="eastAsia"/>
        </w:rPr>
        <w:t>2</w:t>
      </w:r>
      <w:r>
        <w:rPr>
          <w:rFonts w:hint="eastAsia"/>
        </w:rPr>
        <w:t>个小时执行某个操作</w:t>
      </w:r>
    </w:p>
    <w:p w:rsidR="00E63465" w:rsidRDefault="00E63465" w:rsidP="003D1E49">
      <w:pPr>
        <w:pStyle w:val="a0"/>
        <w:ind w:firstLine="0"/>
      </w:pPr>
      <w:r>
        <w:rPr>
          <w:rFonts w:hint="eastAsia"/>
        </w:rPr>
        <w:t>范围：</w:t>
      </w:r>
      <w:r>
        <w:rPr>
          <w:rFonts w:hint="eastAsia"/>
        </w:rPr>
        <w:t>5</w:t>
      </w:r>
      <w:r>
        <w:t xml:space="preserve">0 </w:t>
      </w:r>
      <w:r>
        <w:rPr>
          <w:rFonts w:hint="eastAsia"/>
        </w:rPr>
        <w:t>1</w:t>
      </w:r>
      <w:r>
        <w:t xml:space="preserve">7 * * 1-5, </w:t>
      </w:r>
      <w:r>
        <w:rPr>
          <w:rFonts w:hint="eastAsia"/>
        </w:rPr>
        <w:t>每个星期的周一到</w:t>
      </w:r>
      <w:proofErr w:type="gramStart"/>
      <w:r>
        <w:rPr>
          <w:rFonts w:hint="eastAsia"/>
        </w:rPr>
        <w:t>到</w:t>
      </w:r>
      <w:proofErr w:type="gramEnd"/>
      <w:r>
        <w:rPr>
          <w:rFonts w:hint="eastAsia"/>
        </w:rPr>
        <w:t>周五的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:5</w:t>
      </w:r>
      <w:r>
        <w:t>0</w:t>
      </w:r>
      <w:r>
        <w:rPr>
          <w:rFonts w:hint="eastAsia"/>
        </w:rPr>
        <w:t>，执行</w:t>
      </w:r>
      <w:r w:rsidR="00AF2E2E">
        <w:rPr>
          <w:rFonts w:hint="eastAsia"/>
        </w:rPr>
        <w:t>命令。</w:t>
      </w:r>
      <w:r w:rsidR="00D05E85">
        <w:rPr>
          <w:rFonts w:hint="eastAsia"/>
        </w:rPr>
        <w:t>例如发送日志。</w:t>
      </w:r>
      <w:r>
        <w:t xml:space="preserve"> </w:t>
      </w:r>
    </w:p>
    <w:p w:rsidR="006F7B29" w:rsidRDefault="006F7B29" w:rsidP="003D1E49">
      <w:pPr>
        <w:pStyle w:val="a0"/>
        <w:ind w:firstLine="0"/>
      </w:pPr>
    </w:p>
    <w:p w:rsidR="006F7B29" w:rsidRDefault="006F7B29" w:rsidP="003D1E49">
      <w:pPr>
        <w:pStyle w:val="a0"/>
        <w:ind w:firstLine="0"/>
      </w:pPr>
      <w:r>
        <w:rPr>
          <w:rFonts w:hint="eastAsia"/>
        </w:rPr>
        <w:t>演示，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月份每个星期的</w:t>
      </w:r>
      <w:r>
        <w:rPr>
          <w:rFonts w:hint="eastAsia"/>
        </w:rPr>
        <w:t>1-</w:t>
      </w:r>
      <w:r>
        <w:t>5</w:t>
      </w:r>
      <w:r>
        <w:rPr>
          <w:rFonts w:hint="eastAsia"/>
        </w:rPr>
        <w:t>，每隔</w:t>
      </w:r>
      <w:r>
        <w:rPr>
          <w:rFonts w:hint="eastAsia"/>
        </w:rPr>
        <w:t>2</w:t>
      </w:r>
      <w:r>
        <w:rPr>
          <w:rFonts w:hint="eastAsia"/>
        </w:rPr>
        <w:t>分钟，执行一个命令：</w:t>
      </w:r>
    </w:p>
    <w:p w:rsidR="006F7B29" w:rsidRDefault="008A61D3" w:rsidP="003D1E49">
      <w:pPr>
        <w:pStyle w:val="a0"/>
        <w:ind w:firstLine="0"/>
      </w:pPr>
      <w:r>
        <w:rPr>
          <w:noProof/>
        </w:rPr>
        <w:drawing>
          <wp:inline distT="0" distB="0" distL="0" distR="0" wp14:anchorId="6DF49739" wp14:editId="43B766EA">
            <wp:extent cx="5278120" cy="3007995"/>
            <wp:effectExtent l="0" t="0" r="0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BAE" w:rsidRDefault="00AC3BAE" w:rsidP="003D1E49">
      <w:pPr>
        <w:pStyle w:val="a0"/>
        <w:ind w:firstLine="0"/>
      </w:pPr>
      <w:r>
        <w:rPr>
          <w:rFonts w:hint="eastAsia"/>
        </w:rPr>
        <w:t>保存，退出。</w:t>
      </w:r>
    </w:p>
    <w:p w:rsidR="00970CB7" w:rsidRDefault="004A31B3" w:rsidP="003D1E49">
      <w:pPr>
        <w:pStyle w:val="a0"/>
        <w:ind w:firstLine="0"/>
      </w:pPr>
      <w:r>
        <w:rPr>
          <w:noProof/>
        </w:rPr>
        <w:drawing>
          <wp:inline distT="0" distB="0" distL="0" distR="0" wp14:anchorId="59F701D6" wp14:editId="2DEF796E">
            <wp:extent cx="4305300" cy="600075"/>
            <wp:effectExtent l="0" t="0" r="0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BAE" w:rsidRDefault="00AC3BAE" w:rsidP="003D1E49">
      <w:pPr>
        <w:pStyle w:val="a0"/>
        <w:ind w:firstLine="0"/>
      </w:pPr>
      <w:r>
        <w:rPr>
          <w:rFonts w:hint="eastAsia"/>
        </w:rPr>
        <w:t>观察</w:t>
      </w:r>
      <w:r>
        <w:rPr>
          <w:rFonts w:hint="eastAsia"/>
        </w:rPr>
        <w:t xml:space="preserve"> </w:t>
      </w:r>
      <w:r>
        <w:t xml:space="preserve">~/crontabLog </w:t>
      </w:r>
      <w:r>
        <w:rPr>
          <w:rFonts w:hint="eastAsia"/>
        </w:rPr>
        <w:t>文件即可：</w:t>
      </w:r>
    </w:p>
    <w:p w:rsidR="00AC3BAE" w:rsidRDefault="004748D0" w:rsidP="003D1E49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57547333" wp14:editId="42E9F976">
            <wp:extent cx="5278120" cy="3007995"/>
            <wp:effectExtent l="0" t="0" r="0" b="190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D0" w:rsidRDefault="004748D0" w:rsidP="003D1E49">
      <w:pPr>
        <w:pStyle w:val="a0"/>
        <w:ind w:firstLine="0"/>
      </w:pPr>
      <w:r>
        <w:rPr>
          <w:rFonts w:hint="eastAsia"/>
        </w:rPr>
        <w:t>可见</w:t>
      </w:r>
      <w:r>
        <w:rPr>
          <w:rFonts w:hint="eastAsia"/>
        </w:rPr>
        <w:t xml:space="preserve"> </w:t>
      </w:r>
      <w:r>
        <w:rPr>
          <w:rFonts w:hint="eastAsia"/>
        </w:rPr>
        <w:t>该命令已经按照我们的周期执行了。</w:t>
      </w:r>
    </w:p>
    <w:p w:rsidR="00547D00" w:rsidRDefault="00547D00" w:rsidP="00547D00">
      <w:pPr>
        <w:pStyle w:val="3"/>
      </w:pPr>
      <w:bookmarkStart w:id="169" w:name="_Toc534637988"/>
      <w:r>
        <w:rPr>
          <w:rFonts w:hint="eastAsia"/>
        </w:rPr>
        <w:t>crond</w:t>
      </w:r>
      <w:r w:rsidR="00A170CB">
        <w:rPr>
          <w:rFonts w:hint="eastAsia"/>
        </w:rPr>
        <w:t>守护进程</w:t>
      </w:r>
      <w:bookmarkEnd w:id="169"/>
    </w:p>
    <w:p w:rsidR="00547D00" w:rsidRDefault="00547D00" w:rsidP="00547D00">
      <w:pPr>
        <w:pStyle w:val="a0"/>
      </w:pPr>
      <w:r>
        <w:rPr>
          <w:rFonts w:hint="eastAsia"/>
        </w:rPr>
        <w:t>定时任务的执行的守护进程。</w:t>
      </w:r>
    </w:p>
    <w:p w:rsidR="00547D00" w:rsidRDefault="00547D00" w:rsidP="00547D00">
      <w:pPr>
        <w:pStyle w:val="a0"/>
      </w:pPr>
      <w:r>
        <w:rPr>
          <w:rFonts w:hint="eastAsia"/>
        </w:rPr>
        <w:t>会检测用户所定义的守护进程，根据执行时机，进行执行。</w:t>
      </w:r>
    </w:p>
    <w:p w:rsidR="00547D00" w:rsidRDefault="00547D00" w:rsidP="00547D00">
      <w:pPr>
        <w:pStyle w:val="a0"/>
      </w:pPr>
      <w:r>
        <w:rPr>
          <w:noProof/>
        </w:rPr>
        <w:drawing>
          <wp:inline distT="0" distB="0" distL="0" distR="0" wp14:anchorId="1719E070" wp14:editId="36B63CD5">
            <wp:extent cx="4038600" cy="742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3D3" w:rsidRDefault="004B33D3" w:rsidP="00547D00">
      <w:pPr>
        <w:pStyle w:val="a0"/>
      </w:pPr>
    </w:p>
    <w:p w:rsidR="004B33D3" w:rsidRDefault="004B33D3" w:rsidP="00547D00">
      <w:pPr>
        <w:pStyle w:val="a0"/>
      </w:pPr>
      <w:r>
        <w:rPr>
          <w:rFonts w:hint="eastAsia"/>
        </w:rPr>
        <w:t>用户所定义的定时任务，存储在：</w:t>
      </w:r>
      <w:r>
        <w:rPr>
          <w:rFonts w:hint="eastAsia"/>
        </w:rPr>
        <w:t>/</w:t>
      </w:r>
      <w:r>
        <w:t xml:space="preserve">var/spool/cron/ </w:t>
      </w:r>
      <w:r>
        <w:rPr>
          <w:rFonts w:hint="eastAsia"/>
        </w:rPr>
        <w:t>目录中，以用户名命名的文件中：</w:t>
      </w:r>
    </w:p>
    <w:p w:rsidR="004B33D3" w:rsidRDefault="004B33D3" w:rsidP="00547D00">
      <w:pPr>
        <w:pStyle w:val="a0"/>
      </w:pPr>
      <w:r>
        <w:rPr>
          <w:noProof/>
        </w:rPr>
        <w:drawing>
          <wp:inline distT="0" distB="0" distL="0" distR="0" wp14:anchorId="59B4B49C" wp14:editId="370AC0DF">
            <wp:extent cx="4095750" cy="733425"/>
            <wp:effectExtent l="0" t="0" r="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CB" w:rsidRDefault="00A170CB" w:rsidP="00547D00">
      <w:pPr>
        <w:pStyle w:val="a0"/>
      </w:pPr>
    </w:p>
    <w:p w:rsidR="00A170CB" w:rsidRDefault="00A170CB" w:rsidP="00547D00">
      <w:pPr>
        <w:pStyle w:val="a0"/>
      </w:pPr>
    </w:p>
    <w:p w:rsidR="00A170CB" w:rsidRDefault="00A170CB" w:rsidP="00CA5A3D">
      <w:pPr>
        <w:pStyle w:val="3"/>
      </w:pPr>
      <w:bookmarkStart w:id="170" w:name="_Toc534637989"/>
      <w:r>
        <w:rPr>
          <w:rFonts w:hint="eastAsia"/>
        </w:rPr>
        <w:lastRenderedPageBreak/>
        <w:t>windows</w:t>
      </w:r>
      <w:r>
        <w:rPr>
          <w:rFonts w:hint="eastAsia"/>
        </w:rPr>
        <w:t>中称之为计划任务</w:t>
      </w:r>
      <w:bookmarkEnd w:id="170"/>
    </w:p>
    <w:p w:rsidR="00A170CB" w:rsidRDefault="00A170CB" w:rsidP="00547D00">
      <w:pPr>
        <w:pStyle w:val="a0"/>
      </w:pPr>
      <w:r>
        <w:rPr>
          <w:noProof/>
        </w:rPr>
        <w:drawing>
          <wp:inline distT="0" distB="0" distL="0" distR="0" wp14:anchorId="347083E1" wp14:editId="2B026F68">
            <wp:extent cx="5278120" cy="378079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B64" w:rsidRDefault="00053B64" w:rsidP="00547D00">
      <w:pPr>
        <w:pStyle w:val="a0"/>
      </w:pPr>
    </w:p>
    <w:p w:rsidR="00053B64" w:rsidRDefault="00053B64" w:rsidP="00053B64">
      <w:pPr>
        <w:pStyle w:val="1"/>
      </w:pPr>
      <w:bookmarkStart w:id="171" w:name="_Toc534637990"/>
      <w:r>
        <w:rPr>
          <w:rFonts w:hint="eastAsia"/>
        </w:rPr>
        <w:lastRenderedPageBreak/>
        <w:t>用户</w:t>
      </w:r>
      <w:r>
        <w:rPr>
          <w:rFonts w:hint="eastAsia"/>
        </w:rPr>
        <w:t>&amp;</w:t>
      </w:r>
      <w:r>
        <w:rPr>
          <w:rFonts w:hint="eastAsia"/>
        </w:rPr>
        <w:t>权限</w:t>
      </w:r>
      <w:bookmarkEnd w:id="171"/>
    </w:p>
    <w:p w:rsidR="00DA2E14" w:rsidRDefault="00633DA2" w:rsidP="007D45B4">
      <w:pPr>
        <w:pStyle w:val="2"/>
      </w:pPr>
      <w:bookmarkStart w:id="172" w:name="_Toc534637991"/>
      <w:r>
        <w:rPr>
          <w:rFonts w:hint="eastAsia"/>
        </w:rPr>
        <w:t>root</w:t>
      </w:r>
      <w:r w:rsidR="007D45B4">
        <w:rPr>
          <w:rFonts w:hint="eastAsia"/>
        </w:rPr>
        <w:t>，超级管理员</w:t>
      </w:r>
      <w:bookmarkEnd w:id="172"/>
    </w:p>
    <w:p w:rsidR="00F25FAC" w:rsidRDefault="00F25FAC" w:rsidP="00F25FAC">
      <w:pPr>
        <w:pStyle w:val="a0"/>
      </w:pPr>
      <w:r>
        <w:rPr>
          <w:rFonts w:hint="eastAsia"/>
        </w:rPr>
        <w:t>上帝视角！</w:t>
      </w:r>
    </w:p>
    <w:p w:rsidR="00F25FAC" w:rsidRDefault="00F25FAC" w:rsidP="00F25FAC">
      <w:pPr>
        <w:pStyle w:val="a0"/>
      </w:pPr>
    </w:p>
    <w:p w:rsidR="00F25FAC" w:rsidRDefault="00F25FAC" w:rsidP="00F25FAC">
      <w:pPr>
        <w:pStyle w:val="a0"/>
      </w:pPr>
      <w:r>
        <w:rPr>
          <w:rFonts w:hint="eastAsia"/>
        </w:rPr>
        <w:t>允许出现其他用户。建议专门的操作使用专门的用户来完成。</w:t>
      </w:r>
    </w:p>
    <w:p w:rsidR="00F25FAC" w:rsidRDefault="00F25FAC" w:rsidP="00F25FAC">
      <w:pPr>
        <w:pStyle w:val="a0"/>
      </w:pPr>
      <w:r>
        <w:rPr>
          <w:rFonts w:hint="eastAsia"/>
        </w:rPr>
        <w:t>用户的权限，是可以基于分组（角色）来进行管理的。</w:t>
      </w:r>
      <w:r w:rsidR="00A72538">
        <w:rPr>
          <w:rFonts w:hint="eastAsia"/>
        </w:rPr>
        <w:t>用户和组之间也是典型的多对多的关系。</w:t>
      </w:r>
    </w:p>
    <w:p w:rsidR="00A72538" w:rsidRDefault="00A72538" w:rsidP="00F25FAC">
      <w:pPr>
        <w:pStyle w:val="a0"/>
      </w:pPr>
      <w:r>
        <w:rPr>
          <w:rFonts w:hint="eastAsia"/>
        </w:rPr>
        <w:t>权限是文件权限。判断的标准是，用户在使用（读写执行）文件时，是否有操作该文件的权限。</w:t>
      </w:r>
    </w:p>
    <w:p w:rsidR="00A72538" w:rsidRPr="00A72538" w:rsidRDefault="00A72538" w:rsidP="00F25FAC">
      <w:pPr>
        <w:pStyle w:val="a0"/>
      </w:pPr>
      <w:r>
        <w:rPr>
          <w:rFonts w:hint="eastAsia"/>
        </w:rPr>
        <w:t>也是满足经典的基于角色（组）的权限管理，但是不完全一致，用户上也有权限的概念。</w:t>
      </w:r>
    </w:p>
    <w:p w:rsidR="00DA2E14" w:rsidRDefault="00DA2E14" w:rsidP="00DA2E14"/>
    <w:p w:rsidR="00A72538" w:rsidRDefault="00A72538" w:rsidP="00DA2E14"/>
    <w:p w:rsidR="00A72538" w:rsidRDefault="00A72538" w:rsidP="00A72538">
      <w:pPr>
        <w:pStyle w:val="2"/>
      </w:pPr>
      <w:bookmarkStart w:id="173" w:name="_Toc534637992"/>
      <w:r>
        <w:rPr>
          <w:rFonts w:hint="eastAsia"/>
        </w:rPr>
        <w:t>组管理</w:t>
      </w:r>
      <w:bookmarkEnd w:id="173"/>
    </w:p>
    <w:p w:rsidR="00A72538" w:rsidRDefault="00A72538" w:rsidP="00A72538">
      <w:pPr>
        <w:pStyle w:val="a0"/>
      </w:pPr>
      <w:r>
        <w:rPr>
          <w:rFonts w:hint="eastAsia"/>
        </w:rPr>
        <w:t>用户一定要属于某个一个组。所以创建用户前，先确</w:t>
      </w:r>
      <w:r w:rsidR="000736A3">
        <w:rPr>
          <w:rFonts w:hint="eastAsia"/>
        </w:rPr>
        <w:t>定</w:t>
      </w:r>
      <w:r>
        <w:rPr>
          <w:rFonts w:hint="eastAsia"/>
        </w:rPr>
        <w:t>其组。</w:t>
      </w:r>
    </w:p>
    <w:p w:rsidR="000736A3" w:rsidRDefault="000736A3" w:rsidP="00A72538">
      <w:pPr>
        <w:pStyle w:val="a0"/>
      </w:pPr>
      <w:r>
        <w:rPr>
          <w:rFonts w:hint="eastAsia"/>
        </w:rPr>
        <w:t>（</w:t>
      </w:r>
      <w:proofErr w:type="gramStart"/>
      <w:r>
        <w:rPr>
          <w:rFonts w:hint="eastAsia"/>
        </w:rPr>
        <w:t>若创建</w:t>
      </w:r>
      <w:proofErr w:type="gramEnd"/>
      <w:r>
        <w:rPr>
          <w:rFonts w:hint="eastAsia"/>
        </w:rPr>
        <w:t>用户时没有指定组，</w:t>
      </w:r>
      <w:r>
        <w:rPr>
          <w:rFonts w:hint="eastAsia"/>
        </w:rPr>
        <w:t>linux</w:t>
      </w:r>
      <w:r>
        <w:rPr>
          <w:rFonts w:hint="eastAsia"/>
        </w:rPr>
        <w:t>会自动创建一个同名的组）</w:t>
      </w:r>
    </w:p>
    <w:p w:rsidR="00DD6E49" w:rsidRDefault="00DD6E49" w:rsidP="00A72538">
      <w:pPr>
        <w:pStyle w:val="a0"/>
      </w:pPr>
    </w:p>
    <w:p w:rsidR="00A95E82" w:rsidRDefault="00A95E82" w:rsidP="009A1390">
      <w:pPr>
        <w:pStyle w:val="3"/>
      </w:pPr>
      <w:bookmarkStart w:id="174" w:name="_Toc534637993"/>
      <w:r>
        <w:rPr>
          <w:rFonts w:hint="eastAsia"/>
        </w:rPr>
        <w:t>/</w:t>
      </w:r>
      <w:r>
        <w:t>etc/group</w:t>
      </w:r>
      <w:r>
        <w:rPr>
          <w:rFonts w:hint="eastAsia"/>
        </w:rPr>
        <w:t>，</w:t>
      </w:r>
      <w:proofErr w:type="gramStart"/>
      <w:r>
        <w:rPr>
          <w:rFonts w:hint="eastAsia"/>
        </w:rPr>
        <w:t>组信息</w:t>
      </w:r>
      <w:proofErr w:type="gramEnd"/>
      <w:r>
        <w:rPr>
          <w:rFonts w:hint="eastAsia"/>
        </w:rPr>
        <w:t>文件</w:t>
      </w:r>
      <w:bookmarkEnd w:id="174"/>
    </w:p>
    <w:p w:rsidR="007A0425" w:rsidRDefault="007A0425" w:rsidP="007A0425">
      <w:pPr>
        <w:pStyle w:val="a0"/>
      </w:pPr>
      <w:r>
        <w:rPr>
          <w:rFonts w:hint="eastAsia"/>
        </w:rPr>
        <w:t>linux</w:t>
      </w:r>
      <w:r>
        <w:rPr>
          <w:rFonts w:hint="eastAsia"/>
        </w:rPr>
        <w:t>中的全部的组信息，存储在该文件中。</w:t>
      </w:r>
    </w:p>
    <w:p w:rsidR="007A0425" w:rsidRDefault="007A0425" w:rsidP="007A0425">
      <w:pPr>
        <w:pStyle w:val="a0"/>
      </w:pPr>
      <w:r>
        <w:rPr>
          <w:rFonts w:hint="eastAsia"/>
        </w:rPr>
        <w:t>包括，系统组和新创建的组。</w:t>
      </w:r>
    </w:p>
    <w:p w:rsidR="00B6219B" w:rsidRDefault="00B6219B" w:rsidP="007A0425">
      <w:pPr>
        <w:pStyle w:val="a0"/>
      </w:pPr>
      <w:r>
        <w:rPr>
          <w:noProof/>
        </w:rPr>
        <w:lastRenderedPageBreak/>
        <w:drawing>
          <wp:inline distT="0" distB="0" distL="0" distR="0" wp14:anchorId="4A08B3A3" wp14:editId="130482DF">
            <wp:extent cx="5278120" cy="5401310"/>
            <wp:effectExtent l="0" t="0" r="0" b="889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8D" w:rsidRDefault="00FB118D" w:rsidP="007A0425">
      <w:pPr>
        <w:pStyle w:val="a0"/>
      </w:pPr>
    </w:p>
    <w:p w:rsidR="00FB118D" w:rsidRPr="007A0425" w:rsidRDefault="00FB118D" w:rsidP="007A0425">
      <w:pPr>
        <w:pStyle w:val="a0"/>
      </w:pPr>
      <w:r>
        <w:rPr>
          <w:rFonts w:hint="eastAsia"/>
        </w:rPr>
        <w:t>组的</w:t>
      </w:r>
      <w:r>
        <w:rPr>
          <w:rFonts w:hint="eastAsia"/>
        </w:rPr>
        <w:t>id</w:t>
      </w:r>
      <w:r>
        <w:rPr>
          <w:rFonts w:hint="eastAsia"/>
        </w:rPr>
        <w:t>，非系统组的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开始的。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之内的预留的系统组。</w:t>
      </w:r>
    </w:p>
    <w:p w:rsidR="00DD6E49" w:rsidRDefault="00DD6E49" w:rsidP="00DD6E49">
      <w:pPr>
        <w:pStyle w:val="3"/>
      </w:pPr>
      <w:bookmarkStart w:id="175" w:name="_Toc534637994"/>
      <w:r>
        <w:rPr>
          <w:rFonts w:hint="eastAsia"/>
        </w:rPr>
        <w:lastRenderedPageBreak/>
        <w:t>group</w:t>
      </w:r>
      <w:r>
        <w:t>add</w:t>
      </w:r>
      <w:r>
        <w:rPr>
          <w:rFonts w:hint="eastAsia"/>
        </w:rPr>
        <w:t>，添加组</w:t>
      </w:r>
      <w:bookmarkEnd w:id="175"/>
    </w:p>
    <w:p w:rsidR="0055615C" w:rsidRDefault="0055615C" w:rsidP="0055615C">
      <w:pPr>
        <w:pStyle w:val="a0"/>
      </w:pPr>
      <w:r>
        <w:rPr>
          <w:noProof/>
        </w:rPr>
        <w:drawing>
          <wp:inline distT="0" distB="0" distL="0" distR="0" wp14:anchorId="7AF2E5B4" wp14:editId="604974D0">
            <wp:extent cx="5278120" cy="2615565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2EB" w:rsidRDefault="006B22EB" w:rsidP="0055615C">
      <w:pPr>
        <w:pStyle w:val="a0"/>
      </w:pPr>
    </w:p>
    <w:p w:rsidR="006B22EB" w:rsidRPr="006B22EB" w:rsidRDefault="006B22EB" w:rsidP="0055615C">
      <w:pPr>
        <w:pStyle w:val="a0"/>
        <w:rPr>
          <w:color w:val="FF0000"/>
        </w:rPr>
      </w:pPr>
      <w:r w:rsidRPr="006B22EB">
        <w:rPr>
          <w:rFonts w:hint="eastAsia"/>
          <w:color w:val="FF0000"/>
        </w:rPr>
        <w:t>创建时，最常用的就是：</w:t>
      </w:r>
      <w:r w:rsidRPr="006B22EB">
        <w:rPr>
          <w:rFonts w:hint="eastAsia"/>
          <w:color w:val="FF0000"/>
        </w:rPr>
        <w:t>g</w:t>
      </w:r>
      <w:r w:rsidRPr="006B22EB">
        <w:rPr>
          <w:color w:val="FF0000"/>
        </w:rPr>
        <w:t xml:space="preserve">roupadd </w:t>
      </w:r>
      <w:r w:rsidRPr="006B22EB">
        <w:rPr>
          <w:rFonts w:hint="eastAsia"/>
          <w:color w:val="FF0000"/>
        </w:rPr>
        <w:t>组名</w:t>
      </w:r>
    </w:p>
    <w:p w:rsidR="00A95E82" w:rsidRDefault="006B22EB" w:rsidP="00B82547">
      <w:pPr>
        <w:pStyle w:val="a0"/>
      </w:pPr>
      <w:r>
        <w:rPr>
          <w:noProof/>
        </w:rPr>
        <w:drawing>
          <wp:inline distT="0" distB="0" distL="0" distR="0" wp14:anchorId="7AAC7443" wp14:editId="0ABCF6A1">
            <wp:extent cx="3905250" cy="4191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82" w:rsidRDefault="00A95E82" w:rsidP="0055615C">
      <w:pPr>
        <w:pStyle w:val="a0"/>
      </w:pPr>
      <w:r>
        <w:rPr>
          <w:rFonts w:hint="eastAsia"/>
        </w:rPr>
        <w:t>创建的分组信息，存储在</w:t>
      </w:r>
      <w:r w:rsidR="00B82547">
        <w:rPr>
          <w:rFonts w:hint="eastAsia"/>
        </w:rPr>
        <w:t>/</w:t>
      </w:r>
      <w:r w:rsidR="00B82547">
        <w:t>etc/group</w:t>
      </w:r>
      <w:r w:rsidR="00B82547">
        <w:rPr>
          <w:rFonts w:hint="eastAsia"/>
        </w:rPr>
        <w:t>中。</w:t>
      </w:r>
    </w:p>
    <w:p w:rsidR="00B82547" w:rsidRDefault="00B82547" w:rsidP="00B82547">
      <w:pPr>
        <w:pStyle w:val="a0"/>
        <w:ind w:firstLine="0"/>
      </w:pPr>
      <w:r>
        <w:tab/>
      </w:r>
    </w:p>
    <w:p w:rsidR="00B82547" w:rsidRPr="00714619" w:rsidRDefault="00B82547" w:rsidP="00714619">
      <w:pPr>
        <w:pStyle w:val="a0"/>
        <w:ind w:firstLine="420"/>
        <w:rPr>
          <w:color w:val="FF0000"/>
        </w:rPr>
      </w:pPr>
      <w:r w:rsidRPr="00714619">
        <w:rPr>
          <w:rFonts w:hint="eastAsia"/>
          <w:color w:val="FF0000"/>
        </w:rPr>
        <w:t>可以使用</w:t>
      </w:r>
      <w:r w:rsidRPr="00714619">
        <w:rPr>
          <w:rFonts w:hint="eastAsia"/>
          <w:color w:val="FF0000"/>
        </w:rPr>
        <w:t xml:space="preserve"> </w:t>
      </w:r>
      <w:r w:rsidRPr="00714619">
        <w:rPr>
          <w:color w:val="FF0000"/>
        </w:rPr>
        <w:t xml:space="preserve">-r </w:t>
      </w:r>
      <w:r w:rsidRPr="00714619">
        <w:rPr>
          <w:rFonts w:hint="eastAsia"/>
          <w:color w:val="FF0000"/>
        </w:rPr>
        <w:t>选项，创建系统组。</w:t>
      </w:r>
      <w:r w:rsidRPr="00714619">
        <w:rPr>
          <w:rFonts w:hint="eastAsia"/>
          <w:color w:val="FF0000"/>
        </w:rPr>
        <w:t>GID</w:t>
      </w:r>
      <w:r w:rsidRPr="00714619">
        <w:rPr>
          <w:rFonts w:hint="eastAsia"/>
          <w:color w:val="FF0000"/>
        </w:rPr>
        <w:t>，小于</w:t>
      </w:r>
      <w:r w:rsidRPr="00714619">
        <w:rPr>
          <w:rFonts w:hint="eastAsia"/>
          <w:color w:val="FF0000"/>
        </w:rPr>
        <w:t>5</w:t>
      </w:r>
      <w:r w:rsidRPr="00714619">
        <w:rPr>
          <w:color w:val="FF0000"/>
        </w:rPr>
        <w:t>00</w:t>
      </w:r>
      <w:r w:rsidRPr="00714619">
        <w:rPr>
          <w:rFonts w:hint="eastAsia"/>
          <w:color w:val="FF0000"/>
        </w:rPr>
        <w:t>的</w:t>
      </w:r>
    </w:p>
    <w:p w:rsidR="00A95E82" w:rsidRDefault="00B82547" w:rsidP="0055615C">
      <w:pPr>
        <w:pStyle w:val="a0"/>
      </w:pPr>
      <w:r>
        <w:rPr>
          <w:rFonts w:hint="eastAsia"/>
        </w:rPr>
        <w:t>g</w:t>
      </w:r>
      <w:r>
        <w:t xml:space="preserve">roupadd -r </w:t>
      </w:r>
      <w:r>
        <w:rPr>
          <w:rFonts w:hint="eastAsia"/>
        </w:rPr>
        <w:t>name</w:t>
      </w:r>
    </w:p>
    <w:p w:rsidR="00B82547" w:rsidRDefault="00B82547" w:rsidP="0055615C">
      <w:pPr>
        <w:pStyle w:val="a0"/>
      </w:pPr>
      <w:r>
        <w:rPr>
          <w:noProof/>
        </w:rPr>
        <w:drawing>
          <wp:inline distT="0" distB="0" distL="0" distR="0" wp14:anchorId="397CDDC0" wp14:editId="6D18494F">
            <wp:extent cx="4343400" cy="600075"/>
            <wp:effectExtent l="0" t="0" r="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47" w:rsidRDefault="00754611" w:rsidP="0055615C">
      <w:pPr>
        <w:pStyle w:val="a0"/>
      </w:pPr>
      <w:r>
        <w:rPr>
          <w:rFonts w:hint="eastAsia"/>
        </w:rPr>
        <w:t>/</w:t>
      </w:r>
      <w:r>
        <w:t>etc/group</w:t>
      </w:r>
    </w:p>
    <w:p w:rsidR="00754611" w:rsidRDefault="00754611" w:rsidP="0055615C">
      <w:pPr>
        <w:pStyle w:val="a0"/>
      </w:pPr>
      <w:r>
        <w:rPr>
          <w:noProof/>
        </w:rPr>
        <w:drawing>
          <wp:inline distT="0" distB="0" distL="0" distR="0" wp14:anchorId="362429FE" wp14:editId="583E5EFB">
            <wp:extent cx="5278120" cy="625475"/>
            <wp:effectExtent l="0" t="0" r="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F9" w:rsidRDefault="00FD05F9" w:rsidP="0055615C">
      <w:pPr>
        <w:pStyle w:val="a0"/>
      </w:pPr>
    </w:p>
    <w:p w:rsidR="00FD05F9" w:rsidRDefault="00FD05F9" w:rsidP="0055615C">
      <w:pPr>
        <w:pStyle w:val="a0"/>
      </w:pPr>
      <w:proofErr w:type="gramStart"/>
      <w:r>
        <w:rPr>
          <w:rFonts w:hint="eastAsia"/>
        </w:rPr>
        <w:t>当组被</w:t>
      </w:r>
      <w:proofErr w:type="gramEnd"/>
      <w:r>
        <w:rPr>
          <w:rFonts w:hint="eastAsia"/>
        </w:rPr>
        <w:t>删除后，组的</w:t>
      </w:r>
      <w:r>
        <w:rPr>
          <w:rFonts w:hint="eastAsia"/>
        </w:rPr>
        <w:t>ID</w:t>
      </w:r>
      <w:r>
        <w:rPr>
          <w:rFonts w:hint="eastAsia"/>
        </w:rPr>
        <w:t>可能在新建的组上被重新使用，如果不希望使用原来的</w:t>
      </w:r>
      <w:r>
        <w:rPr>
          <w:rFonts w:hint="eastAsia"/>
        </w:rPr>
        <w:t>id</w:t>
      </w:r>
      <w:r>
        <w:rPr>
          <w:rFonts w:hint="eastAsia"/>
        </w:rPr>
        <w:t>，可以使用</w:t>
      </w:r>
      <w:r w:rsidRPr="0055472A">
        <w:rPr>
          <w:rFonts w:hint="eastAsia"/>
          <w:color w:val="FF0000"/>
        </w:rPr>
        <w:t>-</w:t>
      </w:r>
      <w:r w:rsidR="0055472A" w:rsidRPr="0055472A">
        <w:rPr>
          <w:rFonts w:hint="eastAsia"/>
          <w:color w:val="FF0000"/>
        </w:rPr>
        <w:t>g</w:t>
      </w:r>
      <w:r w:rsidRPr="0055472A">
        <w:rPr>
          <w:rFonts w:hint="eastAsia"/>
          <w:color w:val="FF0000"/>
        </w:rPr>
        <w:t>选项指定，特定的</w:t>
      </w:r>
      <w:r w:rsidRPr="0055472A">
        <w:rPr>
          <w:rFonts w:hint="eastAsia"/>
          <w:color w:val="FF0000"/>
        </w:rPr>
        <w:t>ID</w:t>
      </w:r>
      <w:r>
        <w:rPr>
          <w:rFonts w:hint="eastAsia"/>
        </w:rPr>
        <w:t>：</w:t>
      </w:r>
    </w:p>
    <w:p w:rsidR="00FD05F9" w:rsidRDefault="00FD05F9" w:rsidP="0055615C">
      <w:pPr>
        <w:pStyle w:val="a0"/>
      </w:pPr>
      <w:r>
        <w:rPr>
          <w:noProof/>
        </w:rPr>
        <w:lastRenderedPageBreak/>
        <w:drawing>
          <wp:inline distT="0" distB="0" distL="0" distR="0" wp14:anchorId="39DA9BCF" wp14:editId="2B3EE4FF">
            <wp:extent cx="4229100" cy="6572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E7" w:rsidRDefault="00B800E7" w:rsidP="0055615C">
      <w:pPr>
        <w:pStyle w:val="a0"/>
      </w:pPr>
      <w:r>
        <w:rPr>
          <w:noProof/>
        </w:rPr>
        <w:drawing>
          <wp:inline distT="0" distB="0" distL="0" distR="0" wp14:anchorId="468F61F7" wp14:editId="3D0FE16E">
            <wp:extent cx="5278120" cy="1762760"/>
            <wp:effectExtent l="0" t="0" r="0" b="889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5C" w:rsidRPr="0055615C" w:rsidRDefault="0055615C" w:rsidP="0055615C">
      <w:pPr>
        <w:pStyle w:val="a0"/>
      </w:pPr>
    </w:p>
    <w:p w:rsidR="00DD6E49" w:rsidRDefault="00DD6E49" w:rsidP="00DD6E49">
      <w:pPr>
        <w:pStyle w:val="3"/>
      </w:pPr>
      <w:bookmarkStart w:id="176" w:name="_Toc534637995"/>
      <w:r>
        <w:rPr>
          <w:rFonts w:hint="eastAsia"/>
        </w:rPr>
        <w:t>g</w:t>
      </w:r>
      <w:r>
        <w:t>roupdel</w:t>
      </w:r>
      <w:r>
        <w:rPr>
          <w:rFonts w:hint="eastAsia"/>
        </w:rPr>
        <w:t>，删除组</w:t>
      </w:r>
      <w:bookmarkEnd w:id="176"/>
    </w:p>
    <w:p w:rsidR="0030728E" w:rsidRPr="0030728E" w:rsidRDefault="0030728E" w:rsidP="0030728E">
      <w:pPr>
        <w:pStyle w:val="a0"/>
      </w:pPr>
      <w:r>
        <w:t xml:space="preserve">groupdel </w:t>
      </w:r>
      <w:r>
        <w:rPr>
          <w:rFonts w:hint="eastAsia"/>
        </w:rPr>
        <w:t>组名</w:t>
      </w:r>
    </w:p>
    <w:p w:rsidR="00FB5F50" w:rsidRDefault="00F66E73" w:rsidP="00FB5F50">
      <w:pPr>
        <w:pStyle w:val="a0"/>
      </w:pPr>
      <w:r>
        <w:rPr>
          <w:noProof/>
        </w:rPr>
        <w:drawing>
          <wp:inline distT="0" distB="0" distL="0" distR="0" wp14:anchorId="7C1A3E53" wp14:editId="555967FF">
            <wp:extent cx="5278120" cy="1077595"/>
            <wp:effectExtent l="0" t="0" r="0" b="825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28E" w:rsidRDefault="0030728E" w:rsidP="00FB5F50">
      <w:pPr>
        <w:pStyle w:val="a0"/>
      </w:pPr>
    </w:p>
    <w:p w:rsidR="0030728E" w:rsidRDefault="0030728E" w:rsidP="0030728E">
      <w:pPr>
        <w:pStyle w:val="3"/>
      </w:pPr>
      <w:bookmarkStart w:id="177" w:name="_Toc534637996"/>
      <w:r>
        <w:rPr>
          <w:rFonts w:hint="eastAsia"/>
        </w:rPr>
        <w:t>group</w:t>
      </w:r>
      <w:r>
        <w:t>mod</w:t>
      </w:r>
      <w:r w:rsidR="002C4831">
        <w:t xml:space="preserve">, </w:t>
      </w:r>
      <w:r w:rsidR="002C4831">
        <w:rPr>
          <w:rFonts w:hint="eastAsia"/>
        </w:rPr>
        <w:t>修改组信息</w:t>
      </w:r>
      <w:bookmarkEnd w:id="177"/>
    </w:p>
    <w:p w:rsidR="002C4831" w:rsidRDefault="002C4831" w:rsidP="002C4831">
      <w:pPr>
        <w:pStyle w:val="a0"/>
      </w:pPr>
      <w:r>
        <w:rPr>
          <w:noProof/>
        </w:rPr>
        <w:drawing>
          <wp:inline distT="0" distB="0" distL="0" distR="0" wp14:anchorId="4AC9E508" wp14:editId="6A260318">
            <wp:extent cx="5278120" cy="2188845"/>
            <wp:effectExtent l="0" t="0" r="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31" w:rsidRDefault="002C4831" w:rsidP="002C4831">
      <w:pPr>
        <w:pStyle w:val="a0"/>
      </w:pPr>
      <w:r>
        <w:rPr>
          <w:rFonts w:hint="eastAsia"/>
        </w:rPr>
        <w:t>实操时，修改组名常见的场景：</w:t>
      </w:r>
    </w:p>
    <w:p w:rsidR="002C4831" w:rsidRDefault="002C4831" w:rsidP="002C4831">
      <w:pPr>
        <w:pStyle w:val="a0"/>
      </w:pPr>
      <w:r>
        <w:rPr>
          <w:rFonts w:hint="eastAsia"/>
        </w:rPr>
        <w:lastRenderedPageBreak/>
        <w:t>g</w:t>
      </w:r>
      <w:r>
        <w:t xml:space="preserve">roupmod -n </w:t>
      </w:r>
      <w:r>
        <w:rPr>
          <w:rFonts w:hint="eastAsia"/>
        </w:rPr>
        <w:t>新名字</w:t>
      </w:r>
      <w:r>
        <w:rPr>
          <w:rFonts w:hint="eastAsia"/>
        </w:rPr>
        <w:t xml:space="preserve"> </w:t>
      </w:r>
      <w:r>
        <w:rPr>
          <w:rFonts w:hint="eastAsia"/>
        </w:rPr>
        <w:t>当前组</w:t>
      </w:r>
    </w:p>
    <w:p w:rsidR="002C4831" w:rsidRDefault="002C4831" w:rsidP="002C4831">
      <w:pPr>
        <w:pStyle w:val="a0"/>
      </w:pPr>
      <w:r>
        <w:rPr>
          <w:noProof/>
        </w:rPr>
        <w:drawing>
          <wp:inline distT="0" distB="0" distL="0" distR="0" wp14:anchorId="248451B2" wp14:editId="5FE6E9FC">
            <wp:extent cx="4467225" cy="838200"/>
            <wp:effectExtent l="0" t="0" r="952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34" w:rsidRDefault="00A41C34" w:rsidP="002C4831">
      <w:pPr>
        <w:pStyle w:val="a0"/>
      </w:pPr>
    </w:p>
    <w:p w:rsidR="00A41C34" w:rsidRDefault="00A41C34" w:rsidP="002C4831">
      <w:pPr>
        <w:pStyle w:val="a0"/>
      </w:pPr>
    </w:p>
    <w:p w:rsidR="00A41C34" w:rsidRDefault="00A41C34" w:rsidP="00A41C34">
      <w:pPr>
        <w:pStyle w:val="2"/>
      </w:pPr>
      <w:bookmarkStart w:id="178" w:name="_Toc534637997"/>
      <w:r>
        <w:rPr>
          <w:rFonts w:hint="eastAsia"/>
        </w:rPr>
        <w:t>用户管理</w:t>
      </w:r>
      <w:bookmarkEnd w:id="178"/>
    </w:p>
    <w:p w:rsidR="00735FA8" w:rsidRDefault="00735FA8" w:rsidP="00735FA8">
      <w:pPr>
        <w:pStyle w:val="3"/>
      </w:pPr>
      <w:bookmarkStart w:id="179" w:name="_Toc534637998"/>
      <w:r>
        <w:t>/etc/passwd</w:t>
      </w:r>
      <w:r w:rsidR="00186762">
        <w:rPr>
          <w:rFonts w:hint="eastAsia"/>
        </w:rPr>
        <w:t>，用户信息</w:t>
      </w:r>
      <w:bookmarkEnd w:id="179"/>
    </w:p>
    <w:p w:rsidR="000C0BC1" w:rsidRPr="000C0BC1" w:rsidRDefault="000C0BC1" w:rsidP="000C0BC1">
      <w:pPr>
        <w:pStyle w:val="a0"/>
      </w:pPr>
      <w:r>
        <w:rPr>
          <w:rFonts w:hint="eastAsia"/>
        </w:rPr>
        <w:t>文件信息：</w:t>
      </w:r>
    </w:p>
    <w:p w:rsidR="000C0BC1" w:rsidRDefault="000C0BC1" w:rsidP="000C0BC1">
      <w:pPr>
        <w:pStyle w:val="a0"/>
      </w:pPr>
      <w:r>
        <w:rPr>
          <w:noProof/>
        </w:rPr>
        <w:drawing>
          <wp:inline distT="0" distB="0" distL="0" distR="0" wp14:anchorId="6EFC4C32" wp14:editId="60040CF4">
            <wp:extent cx="5278120" cy="509206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C1" w:rsidRDefault="000C0BC1" w:rsidP="000C0BC1">
      <w:pPr>
        <w:pStyle w:val="a0"/>
      </w:pPr>
      <w:r>
        <w:rPr>
          <w:rFonts w:hint="eastAsia"/>
        </w:rPr>
        <w:t>记录用户的信息。</w:t>
      </w:r>
      <w:r w:rsidR="00AD78CB">
        <w:rPr>
          <w:rFonts w:hint="eastAsia"/>
        </w:rPr>
        <w:t>包括：</w:t>
      </w:r>
    </w:p>
    <w:p w:rsidR="00AD78CB" w:rsidRDefault="00AD78CB" w:rsidP="000C0BC1">
      <w:pPr>
        <w:pStyle w:val="a0"/>
      </w:pPr>
      <w:r>
        <w:rPr>
          <w:rFonts w:hint="eastAsia"/>
        </w:rPr>
        <w:lastRenderedPageBreak/>
        <w:t>用户名</w:t>
      </w:r>
      <w:r>
        <w:rPr>
          <w:rFonts w:hint="eastAsia"/>
        </w:rPr>
        <w:t>:x</w:t>
      </w:r>
      <w:r>
        <w:t>:</w:t>
      </w:r>
      <w:r>
        <w:rPr>
          <w:rFonts w:hint="eastAsia"/>
        </w:rPr>
        <w:t>用户</w:t>
      </w:r>
      <w:r>
        <w:rPr>
          <w:rFonts w:hint="eastAsia"/>
        </w:rPr>
        <w:t>ID:</w:t>
      </w:r>
      <w:proofErr w:type="gramStart"/>
      <w:r>
        <w:rPr>
          <w:rFonts w:hint="eastAsia"/>
        </w:rPr>
        <w:t>所属主组</w:t>
      </w:r>
      <w:proofErr w:type="gramEnd"/>
      <w:r>
        <w:rPr>
          <w:rFonts w:hint="eastAsia"/>
        </w:rPr>
        <w:t>ID</w:t>
      </w:r>
      <w:r>
        <w:t>:</w:t>
      </w:r>
      <w:r>
        <w:rPr>
          <w:rFonts w:hint="eastAsia"/>
        </w:rPr>
        <w:t>用户备注</w:t>
      </w:r>
      <w:r>
        <w:t>:</w:t>
      </w:r>
      <w:r>
        <w:rPr>
          <w:rFonts w:hint="eastAsia"/>
        </w:rPr>
        <w:t>家目录</w:t>
      </w:r>
      <w:r>
        <w:rPr>
          <w:rFonts w:hint="eastAsia"/>
        </w:rPr>
        <w:t>:</w:t>
      </w:r>
      <w:r w:rsidR="00E4216E">
        <w:rPr>
          <w:rFonts w:hint="eastAsia"/>
        </w:rPr>
        <w:t>使用的</w:t>
      </w:r>
      <w:r w:rsidR="00E4216E">
        <w:rPr>
          <w:rFonts w:hint="eastAsia"/>
        </w:rPr>
        <w:t>Shell</w:t>
      </w:r>
      <w:r w:rsidR="00E4216E">
        <w:rPr>
          <w:rFonts w:hint="eastAsia"/>
        </w:rPr>
        <w:t>程序</w:t>
      </w:r>
    </w:p>
    <w:p w:rsidR="000C0BC1" w:rsidRPr="000C0BC1" w:rsidRDefault="000C0BC1" w:rsidP="000C0BC1">
      <w:pPr>
        <w:pStyle w:val="a0"/>
      </w:pPr>
      <w:r>
        <w:rPr>
          <w:rFonts w:hint="eastAsia"/>
        </w:rPr>
        <w:t>其中密码字段，永远是</w:t>
      </w:r>
      <w:r>
        <w:rPr>
          <w:rFonts w:hint="eastAsia"/>
        </w:rPr>
        <w:t>x</w:t>
      </w:r>
      <w:r>
        <w:rPr>
          <w:rFonts w:hint="eastAsia"/>
        </w:rPr>
        <w:t>，密码不在该文件存储。</w:t>
      </w:r>
    </w:p>
    <w:p w:rsidR="007028F6" w:rsidRDefault="007028F6" w:rsidP="007028F6">
      <w:pPr>
        <w:pStyle w:val="3"/>
      </w:pPr>
      <w:bookmarkStart w:id="180" w:name="_Toc534637999"/>
      <w:r>
        <w:rPr>
          <w:rFonts w:hint="eastAsia"/>
        </w:rPr>
        <w:t>/</w:t>
      </w:r>
      <w:r>
        <w:t xml:space="preserve">etc/shadow, </w:t>
      </w:r>
      <w:r>
        <w:rPr>
          <w:rFonts w:hint="eastAsia"/>
        </w:rPr>
        <w:t>用户密码</w:t>
      </w:r>
      <w:bookmarkEnd w:id="180"/>
    </w:p>
    <w:p w:rsidR="00E51452" w:rsidRDefault="00C742A5" w:rsidP="00E51452">
      <w:pPr>
        <w:pStyle w:val="a0"/>
      </w:pPr>
      <w:r>
        <w:rPr>
          <w:noProof/>
        </w:rPr>
        <w:drawing>
          <wp:inline distT="0" distB="0" distL="0" distR="0" wp14:anchorId="2702657D" wp14:editId="4009503B">
            <wp:extent cx="5278120" cy="2987675"/>
            <wp:effectExtent l="0" t="0" r="0" b="317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A5" w:rsidRDefault="00C742A5" w:rsidP="00E51452">
      <w:pPr>
        <w:pStyle w:val="a0"/>
      </w:pPr>
    </w:p>
    <w:p w:rsidR="00C742A5" w:rsidRDefault="00C742A5" w:rsidP="00E51452">
      <w:pPr>
        <w:pStyle w:val="a0"/>
      </w:pPr>
      <w:r>
        <w:rPr>
          <w:rFonts w:hint="eastAsia"/>
        </w:rPr>
        <w:t>除了记录用户的加密密码之外，还可以指定密码的有效期，以及密码失效前的预警期。</w:t>
      </w:r>
    </w:p>
    <w:p w:rsidR="00E51452" w:rsidRDefault="00E51452" w:rsidP="00E51452">
      <w:pPr>
        <w:pStyle w:val="3"/>
      </w:pPr>
      <w:bookmarkStart w:id="181" w:name="_Toc534638000"/>
      <w:r>
        <w:rPr>
          <w:rFonts w:hint="eastAsia"/>
        </w:rPr>
        <w:lastRenderedPageBreak/>
        <w:t>useradd</w:t>
      </w:r>
      <w:r w:rsidR="003572E6">
        <w:rPr>
          <w:rFonts w:hint="eastAsia"/>
        </w:rPr>
        <w:t>，添加用户</w:t>
      </w:r>
      <w:bookmarkEnd w:id="181"/>
    </w:p>
    <w:p w:rsidR="003572E6" w:rsidRDefault="00F26EA6" w:rsidP="003572E6">
      <w:pPr>
        <w:pStyle w:val="a0"/>
      </w:pPr>
      <w:r>
        <w:rPr>
          <w:noProof/>
        </w:rPr>
        <w:drawing>
          <wp:inline distT="0" distB="0" distL="0" distR="0" wp14:anchorId="5A59699D" wp14:editId="3CB41B26">
            <wp:extent cx="5278120" cy="472694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74" w:rsidRDefault="006D4E74" w:rsidP="003572E6">
      <w:pPr>
        <w:pStyle w:val="a0"/>
      </w:pPr>
    </w:p>
    <w:p w:rsidR="006D4E74" w:rsidRDefault="006D4E74" w:rsidP="003572E6">
      <w:pPr>
        <w:pStyle w:val="a0"/>
      </w:pPr>
      <w:r>
        <w:rPr>
          <w:rFonts w:hint="eastAsia"/>
        </w:rPr>
        <w:t>添加用户</w:t>
      </w:r>
    </w:p>
    <w:p w:rsidR="000C0BC1" w:rsidRDefault="000C0BC1" w:rsidP="003572E6">
      <w:pPr>
        <w:pStyle w:val="a0"/>
      </w:pPr>
      <w:r>
        <w:rPr>
          <w:rFonts w:hint="eastAsia"/>
        </w:rPr>
        <w:t>设置了用户的</w:t>
      </w:r>
      <w:proofErr w:type="gramStart"/>
      <w:r w:rsidRPr="00B207AC">
        <w:rPr>
          <w:rFonts w:hint="eastAsia"/>
          <w:color w:val="FF0000"/>
        </w:rPr>
        <w:t>所属主组</w:t>
      </w:r>
      <w:r>
        <w:rPr>
          <w:rFonts w:hint="eastAsia"/>
        </w:rPr>
        <w:t>和</w:t>
      </w:r>
      <w:proofErr w:type="gramEnd"/>
      <w:r>
        <w:rPr>
          <w:rFonts w:hint="eastAsia"/>
        </w:rPr>
        <w:t>用户的说明，其他属性默认：</w:t>
      </w:r>
    </w:p>
    <w:p w:rsidR="000C0BC1" w:rsidRDefault="000C0BC1" w:rsidP="003572E6">
      <w:pPr>
        <w:pStyle w:val="a0"/>
      </w:pPr>
      <w:r>
        <w:rPr>
          <w:noProof/>
        </w:rPr>
        <w:drawing>
          <wp:inline distT="0" distB="0" distL="0" distR="0" wp14:anchorId="6CF99FC6" wp14:editId="2030BF21">
            <wp:extent cx="5278120" cy="53340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74" w:rsidRPr="003572E6" w:rsidRDefault="006D4E74" w:rsidP="003572E6">
      <w:pPr>
        <w:pStyle w:val="a0"/>
      </w:pPr>
    </w:p>
    <w:p w:rsidR="003572E6" w:rsidRDefault="000C0BC1" w:rsidP="003572E6">
      <w:pPr>
        <w:pStyle w:val="a0"/>
      </w:pPr>
      <w:r>
        <w:rPr>
          <w:rFonts w:hint="eastAsia"/>
        </w:rPr>
        <w:t>在创建用户时，可以同时指定其密码：</w:t>
      </w:r>
    </w:p>
    <w:p w:rsidR="00846BA9" w:rsidRDefault="00846BA9" w:rsidP="003572E6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>-</w:t>
      </w:r>
      <w:r>
        <w:t>p</w:t>
      </w:r>
      <w:r>
        <w:rPr>
          <w:rFonts w:hint="eastAsia"/>
        </w:rPr>
        <w:t>选项。更建议使用</w:t>
      </w:r>
      <w:r>
        <w:rPr>
          <w:rFonts w:hint="eastAsia"/>
        </w:rPr>
        <w:t xml:space="preserve"> passwd</w:t>
      </w:r>
      <w:r>
        <w:rPr>
          <w:rFonts w:hint="eastAsia"/>
        </w:rPr>
        <w:t>命令来设置密码</w:t>
      </w:r>
    </w:p>
    <w:p w:rsidR="005C5853" w:rsidRDefault="005C5853" w:rsidP="003572E6">
      <w:pPr>
        <w:pStyle w:val="a0"/>
      </w:pPr>
    </w:p>
    <w:p w:rsidR="005C5853" w:rsidRDefault="005C5853" w:rsidP="003572E6">
      <w:pPr>
        <w:pStyle w:val="a0"/>
      </w:pPr>
      <w:r>
        <w:rPr>
          <w:rFonts w:hint="eastAsia"/>
        </w:rPr>
        <w:t>最典型的添加用户：</w:t>
      </w:r>
      <w:r w:rsidRPr="005C5853">
        <w:rPr>
          <w:rFonts w:hint="eastAsia"/>
          <w:color w:val="FF0000"/>
        </w:rPr>
        <w:t>u</w:t>
      </w:r>
      <w:r w:rsidRPr="005C5853">
        <w:rPr>
          <w:color w:val="FF0000"/>
        </w:rPr>
        <w:t xml:space="preserve">seradd </w:t>
      </w:r>
      <w:r w:rsidRPr="005C5853">
        <w:rPr>
          <w:rFonts w:hint="eastAsia"/>
          <w:color w:val="FF0000"/>
        </w:rPr>
        <w:t>用户名</w:t>
      </w:r>
      <w:r>
        <w:rPr>
          <w:rFonts w:hint="eastAsia"/>
        </w:rPr>
        <w:t xml:space="preserve"> </w:t>
      </w:r>
      <w:r>
        <w:rPr>
          <w:rFonts w:hint="eastAsia"/>
        </w:rPr>
        <w:t>即可</w:t>
      </w:r>
    </w:p>
    <w:p w:rsidR="005C5853" w:rsidRDefault="00B207AC" w:rsidP="003572E6">
      <w:pPr>
        <w:pStyle w:val="a0"/>
      </w:pPr>
      <w:r>
        <w:rPr>
          <w:rFonts w:hint="eastAsia"/>
        </w:rPr>
        <w:t>此时，会创建用户同名的组，作为该新建用户的所属主组。</w:t>
      </w:r>
    </w:p>
    <w:p w:rsidR="00846BA9" w:rsidRDefault="00B207AC" w:rsidP="003572E6">
      <w:pPr>
        <w:pStyle w:val="a0"/>
      </w:pPr>
      <w:r>
        <w:rPr>
          <w:noProof/>
        </w:rPr>
        <w:lastRenderedPageBreak/>
        <w:drawing>
          <wp:inline distT="0" distB="0" distL="0" distR="0" wp14:anchorId="2BBCFC9D" wp14:editId="3B9DC6E1">
            <wp:extent cx="4038600" cy="62865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7AC" w:rsidRDefault="00B207AC" w:rsidP="003572E6">
      <w:pPr>
        <w:pStyle w:val="a0"/>
      </w:pPr>
      <w:r>
        <w:rPr>
          <w:rFonts w:hint="eastAsia"/>
        </w:rPr>
        <w:t>/</w:t>
      </w:r>
      <w:r>
        <w:t>etc/group</w:t>
      </w:r>
    </w:p>
    <w:p w:rsidR="00B207AC" w:rsidRDefault="00B207AC" w:rsidP="003572E6">
      <w:pPr>
        <w:pStyle w:val="a0"/>
      </w:pPr>
      <w:r>
        <w:rPr>
          <w:noProof/>
        </w:rPr>
        <w:drawing>
          <wp:inline distT="0" distB="0" distL="0" distR="0" wp14:anchorId="616FAF77" wp14:editId="4300FCD2">
            <wp:extent cx="4972050" cy="1228725"/>
            <wp:effectExtent l="0" t="0" r="0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7AC" w:rsidRDefault="00B207AC" w:rsidP="003572E6">
      <w:pPr>
        <w:pStyle w:val="a0"/>
      </w:pPr>
      <w:r>
        <w:rPr>
          <w:rFonts w:hint="eastAsia"/>
        </w:rPr>
        <w:t>/</w:t>
      </w:r>
      <w:r>
        <w:t>etc/</w:t>
      </w:r>
      <w:r>
        <w:rPr>
          <w:rFonts w:hint="eastAsia"/>
        </w:rPr>
        <w:t>passwd</w:t>
      </w:r>
    </w:p>
    <w:p w:rsidR="00B207AC" w:rsidRDefault="00B207AC" w:rsidP="003572E6">
      <w:pPr>
        <w:pStyle w:val="a0"/>
      </w:pPr>
      <w:r>
        <w:rPr>
          <w:noProof/>
        </w:rPr>
        <w:drawing>
          <wp:inline distT="0" distB="0" distL="0" distR="0" wp14:anchorId="7B0275B3" wp14:editId="6FA0486C">
            <wp:extent cx="5278120" cy="946785"/>
            <wp:effectExtent l="0" t="0" r="0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7AC" w:rsidRDefault="00B207AC" w:rsidP="003572E6">
      <w:pPr>
        <w:pStyle w:val="a0"/>
      </w:pPr>
    </w:p>
    <w:p w:rsidR="00B207AC" w:rsidRDefault="00B207AC" w:rsidP="003572E6">
      <w:pPr>
        <w:pStyle w:val="a0"/>
      </w:pPr>
    </w:p>
    <w:p w:rsidR="00B207AC" w:rsidRDefault="00B207AC" w:rsidP="003572E6">
      <w:pPr>
        <w:pStyle w:val="a0"/>
      </w:pPr>
      <w:r>
        <w:rPr>
          <w:rFonts w:hint="eastAsia"/>
        </w:rPr>
        <w:t>家目录，默认为</w:t>
      </w:r>
      <w:r>
        <w:t>/home</w:t>
      </w:r>
      <w:r>
        <w:rPr>
          <w:rFonts w:hint="eastAsia"/>
        </w:rPr>
        <w:t>/</w:t>
      </w:r>
      <w:r>
        <w:rPr>
          <w:rFonts w:hint="eastAsia"/>
        </w:rPr>
        <w:t>用户名目录，该目录会自动被创建：</w:t>
      </w:r>
    </w:p>
    <w:p w:rsidR="007826DD" w:rsidRDefault="007826DD" w:rsidP="003572E6">
      <w:pPr>
        <w:pStyle w:val="a0"/>
      </w:pPr>
      <w:r>
        <w:rPr>
          <w:rFonts w:hint="eastAsia"/>
        </w:rPr>
        <w:t>在用户登录时，自动</w:t>
      </w:r>
      <w:proofErr w:type="gramStart"/>
      <w:r>
        <w:rPr>
          <w:rFonts w:hint="eastAsia"/>
        </w:rPr>
        <w:t>进入家</w:t>
      </w:r>
      <w:proofErr w:type="gramEnd"/>
      <w:r>
        <w:rPr>
          <w:rFonts w:hint="eastAsia"/>
        </w:rPr>
        <w:t>目录。</w:t>
      </w:r>
    </w:p>
    <w:p w:rsidR="00B207AC" w:rsidRDefault="00B207AC" w:rsidP="003572E6">
      <w:pPr>
        <w:pStyle w:val="a0"/>
      </w:pPr>
      <w:r>
        <w:rPr>
          <w:noProof/>
        </w:rPr>
        <w:drawing>
          <wp:inline distT="0" distB="0" distL="0" distR="0" wp14:anchorId="1C79BCFF" wp14:editId="5C6AE129">
            <wp:extent cx="3057525" cy="762000"/>
            <wp:effectExtent l="0" t="0" r="952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DD" w:rsidRDefault="007826DD" w:rsidP="003572E6">
      <w:pPr>
        <w:pStyle w:val="a0"/>
      </w:pPr>
      <w:r>
        <w:rPr>
          <w:rFonts w:hint="eastAsia"/>
        </w:rPr>
        <w:t>若需要</w:t>
      </w:r>
      <w:proofErr w:type="gramStart"/>
      <w:r>
        <w:rPr>
          <w:rFonts w:hint="eastAsia"/>
        </w:rPr>
        <w:t>指定家</w:t>
      </w:r>
      <w:proofErr w:type="gramEnd"/>
      <w:r>
        <w:rPr>
          <w:rFonts w:hint="eastAsia"/>
        </w:rPr>
        <w:t>目录，需要使用选项：</w:t>
      </w:r>
      <w:r>
        <w:rPr>
          <w:rFonts w:hint="eastAsia"/>
        </w:rPr>
        <w:t>-d</w:t>
      </w:r>
    </w:p>
    <w:p w:rsidR="0095609A" w:rsidRDefault="0095609A" w:rsidP="003572E6">
      <w:pPr>
        <w:pStyle w:val="a0"/>
      </w:pPr>
    </w:p>
    <w:p w:rsidR="0095609A" w:rsidRPr="0095609A" w:rsidRDefault="0095609A" w:rsidP="003572E6">
      <w:pPr>
        <w:pStyle w:val="a0"/>
      </w:pPr>
      <w:r>
        <w:rPr>
          <w:rFonts w:hint="eastAsia"/>
        </w:rPr>
        <w:t>刚刚创建的用户没有密码，建议使用</w:t>
      </w:r>
      <w:r>
        <w:rPr>
          <w:rFonts w:hint="eastAsia"/>
        </w:rPr>
        <w:t>p</w:t>
      </w:r>
      <w:r>
        <w:t>asswd</w:t>
      </w:r>
      <w:r>
        <w:rPr>
          <w:rFonts w:hint="eastAsia"/>
        </w:rPr>
        <w:t>命令来设置！</w:t>
      </w:r>
    </w:p>
    <w:p w:rsidR="00B207AC" w:rsidRDefault="00B207AC" w:rsidP="003572E6">
      <w:pPr>
        <w:pStyle w:val="a0"/>
      </w:pPr>
    </w:p>
    <w:p w:rsidR="00846BA9" w:rsidRDefault="00846BA9" w:rsidP="00846BA9">
      <w:pPr>
        <w:pStyle w:val="3"/>
      </w:pPr>
      <w:bookmarkStart w:id="182" w:name="_Toc534638001"/>
      <w:r>
        <w:rPr>
          <w:rFonts w:hint="eastAsia"/>
        </w:rPr>
        <w:t>p</w:t>
      </w:r>
      <w:r>
        <w:t>asswd</w:t>
      </w:r>
      <w:bookmarkEnd w:id="182"/>
    </w:p>
    <w:p w:rsidR="00F52984" w:rsidRDefault="00F52984" w:rsidP="00F52984">
      <w:pPr>
        <w:pStyle w:val="a0"/>
      </w:pPr>
      <w:r>
        <w:rPr>
          <w:rFonts w:hint="eastAsia"/>
        </w:rPr>
        <w:t>为用户设置密码。</w:t>
      </w:r>
    </w:p>
    <w:p w:rsidR="00F52984" w:rsidRPr="00F52984" w:rsidRDefault="00506868" w:rsidP="00F52984">
      <w:pPr>
        <w:pStyle w:val="a0"/>
      </w:pPr>
      <w:r>
        <w:rPr>
          <w:rFonts w:hint="eastAsia"/>
        </w:rPr>
        <w:t>passw</w:t>
      </w:r>
      <w:r>
        <w:t xml:space="preserve">d </w:t>
      </w:r>
      <w:r>
        <w:rPr>
          <w:rFonts w:hint="eastAsia"/>
        </w:rPr>
        <w:t>用户</w:t>
      </w:r>
    </w:p>
    <w:p w:rsidR="000C0BC1" w:rsidRDefault="00506868" w:rsidP="003572E6">
      <w:pPr>
        <w:pStyle w:val="a0"/>
      </w:pPr>
      <w:r>
        <w:rPr>
          <w:noProof/>
        </w:rPr>
        <w:lastRenderedPageBreak/>
        <w:drawing>
          <wp:inline distT="0" distB="0" distL="0" distR="0" wp14:anchorId="52404076" wp14:editId="6DBF2A4F">
            <wp:extent cx="5133975" cy="1543050"/>
            <wp:effectExtent l="0" t="0" r="952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A8" w:rsidRDefault="006410A8" w:rsidP="003572E6">
      <w:pPr>
        <w:pStyle w:val="a0"/>
      </w:pPr>
      <w:r>
        <w:rPr>
          <w:rFonts w:hint="eastAsia"/>
        </w:rPr>
        <w:t>键入两次一致的密码。</w:t>
      </w:r>
    </w:p>
    <w:p w:rsidR="009B2D3E" w:rsidRDefault="009B2D3E" w:rsidP="003572E6">
      <w:pPr>
        <w:pStyle w:val="a0"/>
      </w:pPr>
    </w:p>
    <w:p w:rsidR="009B2D3E" w:rsidRDefault="009B2D3E" w:rsidP="003572E6">
      <w:pPr>
        <w:pStyle w:val="a0"/>
      </w:pPr>
      <w:r>
        <w:rPr>
          <w:rFonts w:hint="eastAsia"/>
        </w:rPr>
        <w:t>可以用于修改密码！</w:t>
      </w:r>
    </w:p>
    <w:p w:rsidR="006410A8" w:rsidRDefault="006410A8" w:rsidP="003572E6">
      <w:pPr>
        <w:pStyle w:val="a0"/>
      </w:pPr>
    </w:p>
    <w:p w:rsidR="009B2D3E" w:rsidRDefault="009B2D3E" w:rsidP="003572E6">
      <w:pPr>
        <w:pStyle w:val="a0"/>
      </w:pPr>
      <w:r>
        <w:rPr>
          <w:rFonts w:hint="eastAsia"/>
        </w:rPr>
        <w:t>不使用用户名参数，表示修改自己的密码！</w:t>
      </w:r>
    </w:p>
    <w:p w:rsidR="0082327B" w:rsidRDefault="0082327B" w:rsidP="003572E6">
      <w:pPr>
        <w:pStyle w:val="a0"/>
      </w:pPr>
    </w:p>
    <w:p w:rsidR="0082327B" w:rsidRDefault="0082327B" w:rsidP="003572E6">
      <w:pPr>
        <w:pStyle w:val="a0"/>
      </w:pPr>
    </w:p>
    <w:p w:rsidR="0082327B" w:rsidRDefault="0082327B" w:rsidP="0082327B">
      <w:pPr>
        <w:pStyle w:val="3"/>
      </w:pPr>
      <w:bookmarkStart w:id="183" w:name="_Toc534638002"/>
      <w:r>
        <w:rPr>
          <w:rFonts w:hint="eastAsia"/>
        </w:rPr>
        <w:t>u</w:t>
      </w:r>
      <w:r>
        <w:t>serdel</w:t>
      </w:r>
      <w:r w:rsidR="002F3389">
        <w:rPr>
          <w:rFonts w:hint="eastAsia"/>
        </w:rPr>
        <w:t>，删除用户</w:t>
      </w:r>
      <w:bookmarkEnd w:id="183"/>
    </w:p>
    <w:p w:rsidR="00AD69E3" w:rsidRDefault="00AD69E3" w:rsidP="00AD69E3">
      <w:pPr>
        <w:pStyle w:val="a0"/>
      </w:pPr>
      <w:r>
        <w:rPr>
          <w:noProof/>
        </w:rPr>
        <w:drawing>
          <wp:inline distT="0" distB="0" distL="0" distR="0" wp14:anchorId="522F5BAE" wp14:editId="2CD2A12C">
            <wp:extent cx="5278120" cy="188976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E3" w:rsidRDefault="00AD69E3" w:rsidP="00AD69E3">
      <w:pPr>
        <w:pStyle w:val="a0"/>
      </w:pPr>
      <w:r>
        <w:rPr>
          <w:rFonts w:hint="eastAsia"/>
        </w:rPr>
        <w:t>快捷删除，不会删除用户数据：</w:t>
      </w:r>
    </w:p>
    <w:p w:rsidR="00AD69E3" w:rsidRDefault="00AD69E3" w:rsidP="00AD69E3">
      <w:pPr>
        <w:pStyle w:val="a0"/>
      </w:pPr>
      <w:r>
        <w:rPr>
          <w:noProof/>
        </w:rPr>
        <w:drawing>
          <wp:inline distT="0" distB="0" distL="0" distR="0" wp14:anchorId="5E87E33F" wp14:editId="265CE611">
            <wp:extent cx="4524375" cy="1038225"/>
            <wp:effectExtent l="0" t="0" r="9525" b="952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E3" w:rsidRDefault="00AD69E3" w:rsidP="00AD69E3">
      <w:pPr>
        <w:pStyle w:val="a0"/>
      </w:pPr>
      <w:r>
        <w:rPr>
          <w:noProof/>
        </w:rPr>
        <w:drawing>
          <wp:inline distT="0" distB="0" distL="0" distR="0" wp14:anchorId="1C43210E" wp14:editId="4AF3C077">
            <wp:extent cx="5278120" cy="889000"/>
            <wp:effectExtent l="0" t="0" r="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E3" w:rsidRDefault="00AD69E3" w:rsidP="00AD69E3">
      <w:pPr>
        <w:pStyle w:val="a0"/>
      </w:pPr>
      <w:r>
        <w:rPr>
          <w:noProof/>
        </w:rPr>
        <w:lastRenderedPageBreak/>
        <w:drawing>
          <wp:inline distT="0" distB="0" distL="0" distR="0" wp14:anchorId="182E4C5C" wp14:editId="059C0E29">
            <wp:extent cx="5278120" cy="1085215"/>
            <wp:effectExtent l="0" t="0" r="0" b="63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E3" w:rsidRDefault="00AD69E3" w:rsidP="00AD69E3">
      <w:pPr>
        <w:pStyle w:val="a0"/>
      </w:pPr>
    </w:p>
    <w:p w:rsidR="00AD69E3" w:rsidRDefault="00AD69E3" w:rsidP="00AD69E3">
      <w:pPr>
        <w:pStyle w:val="a0"/>
      </w:pPr>
      <w:r>
        <w:rPr>
          <w:rFonts w:hint="eastAsia"/>
        </w:rPr>
        <w:t>若需要同时删除用户数据，使用</w:t>
      </w:r>
      <w:r>
        <w:rPr>
          <w:rFonts w:hint="eastAsia"/>
        </w:rPr>
        <w:t>-</w:t>
      </w:r>
      <w:r>
        <w:t>r</w:t>
      </w:r>
      <w:r>
        <w:rPr>
          <w:rFonts w:hint="eastAsia"/>
        </w:rPr>
        <w:t>选项：</w:t>
      </w:r>
    </w:p>
    <w:p w:rsidR="00AD69E3" w:rsidRDefault="00AD69E3" w:rsidP="00AD69E3">
      <w:pPr>
        <w:pStyle w:val="a0"/>
      </w:pPr>
      <w:r>
        <w:rPr>
          <w:noProof/>
        </w:rPr>
        <w:drawing>
          <wp:inline distT="0" distB="0" distL="0" distR="0" wp14:anchorId="04A6E9B0" wp14:editId="7FD32DEA">
            <wp:extent cx="3886200" cy="76200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E3" w:rsidRDefault="00AD69E3" w:rsidP="00AD69E3">
      <w:pPr>
        <w:pStyle w:val="a0"/>
      </w:pPr>
      <w:r>
        <w:rPr>
          <w:noProof/>
        </w:rPr>
        <w:drawing>
          <wp:inline distT="0" distB="0" distL="0" distR="0" wp14:anchorId="1434BF43" wp14:editId="37AE1A7D">
            <wp:extent cx="4029075" cy="828675"/>
            <wp:effectExtent l="0" t="0" r="9525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E3" w:rsidRDefault="00AD69E3" w:rsidP="00AD69E3">
      <w:pPr>
        <w:pStyle w:val="a0"/>
      </w:pPr>
    </w:p>
    <w:p w:rsidR="00AD69E3" w:rsidRPr="00AD69E3" w:rsidRDefault="00AD69E3" w:rsidP="00AD69E3">
      <w:pPr>
        <w:pStyle w:val="a0"/>
      </w:pPr>
    </w:p>
    <w:p w:rsidR="0082327B" w:rsidRDefault="0082327B" w:rsidP="0082327B">
      <w:pPr>
        <w:pStyle w:val="a0"/>
      </w:pPr>
    </w:p>
    <w:p w:rsidR="0082327B" w:rsidRDefault="0082327B" w:rsidP="0082327B">
      <w:pPr>
        <w:pStyle w:val="3"/>
      </w:pPr>
      <w:bookmarkStart w:id="184" w:name="_Toc534638003"/>
      <w:r>
        <w:rPr>
          <w:rFonts w:hint="eastAsia"/>
        </w:rPr>
        <w:lastRenderedPageBreak/>
        <w:t>u</w:t>
      </w:r>
      <w:r>
        <w:t>sermod</w:t>
      </w:r>
      <w:r w:rsidR="002F3389">
        <w:rPr>
          <w:rFonts w:hint="eastAsia"/>
        </w:rPr>
        <w:t>，修改用户</w:t>
      </w:r>
      <w:r w:rsidR="000B3BE7">
        <w:rPr>
          <w:rFonts w:hint="eastAsia"/>
        </w:rPr>
        <w:t>信息</w:t>
      </w:r>
      <w:bookmarkEnd w:id="184"/>
    </w:p>
    <w:p w:rsidR="00CC67F9" w:rsidRDefault="00CC67F9" w:rsidP="00CC67F9">
      <w:pPr>
        <w:pStyle w:val="a0"/>
      </w:pPr>
      <w:r>
        <w:rPr>
          <w:noProof/>
        </w:rPr>
        <w:drawing>
          <wp:inline distT="0" distB="0" distL="0" distR="0" wp14:anchorId="7E2D422D" wp14:editId="6234AC08">
            <wp:extent cx="5278120" cy="4284345"/>
            <wp:effectExtent l="0" t="0" r="0" b="190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0E" w:rsidRDefault="001B710E" w:rsidP="00CC67F9">
      <w:pPr>
        <w:pStyle w:val="a0"/>
      </w:pPr>
    </w:p>
    <w:p w:rsidR="001B710E" w:rsidRDefault="001B710E" w:rsidP="00CC67F9">
      <w:pPr>
        <w:pStyle w:val="a0"/>
      </w:pPr>
    </w:p>
    <w:p w:rsidR="001B710E" w:rsidRDefault="001B710E" w:rsidP="001B710E">
      <w:pPr>
        <w:pStyle w:val="2"/>
      </w:pPr>
      <w:bookmarkStart w:id="185" w:name="_Toc534638004"/>
      <w:r>
        <w:rPr>
          <w:rFonts w:hint="eastAsia"/>
        </w:rPr>
        <w:t>用户和组之间的关系</w:t>
      </w:r>
      <w:bookmarkEnd w:id="185"/>
    </w:p>
    <w:p w:rsidR="009E5C01" w:rsidRDefault="008B5AE0" w:rsidP="009E5C01">
      <w:pPr>
        <w:pStyle w:val="a0"/>
      </w:pPr>
      <w:r>
        <w:rPr>
          <w:rFonts w:hint="eastAsia"/>
        </w:rPr>
        <w:t>多对多的关系。</w:t>
      </w:r>
    </w:p>
    <w:p w:rsidR="008B5AE0" w:rsidRDefault="008B5AE0" w:rsidP="009E5C01">
      <w:pPr>
        <w:pStyle w:val="a0"/>
      </w:pPr>
      <w:r>
        <w:rPr>
          <w:rFonts w:hint="eastAsia"/>
        </w:rPr>
        <w:t>一个用户属于多个组。</w:t>
      </w:r>
    </w:p>
    <w:p w:rsidR="000C2116" w:rsidRDefault="000C2116" w:rsidP="009E5C01">
      <w:pPr>
        <w:pStyle w:val="a0"/>
      </w:pPr>
      <w:r>
        <w:rPr>
          <w:rFonts w:hint="eastAsia"/>
        </w:rPr>
        <w:t>u</w:t>
      </w:r>
      <w:r>
        <w:t xml:space="preserve">seradd -g </w:t>
      </w:r>
      <w:proofErr w:type="gramStart"/>
      <w:r>
        <w:rPr>
          <w:rFonts w:hint="eastAsia"/>
        </w:rPr>
        <w:t>主组</w:t>
      </w:r>
      <w:proofErr w:type="gramEnd"/>
      <w:r>
        <w:t xml:space="preserve"> -G </w:t>
      </w:r>
      <w:proofErr w:type="gramStart"/>
      <w:r>
        <w:rPr>
          <w:rFonts w:hint="eastAsia"/>
        </w:rPr>
        <w:t>附加组列</w:t>
      </w:r>
      <w:proofErr w:type="gramEnd"/>
      <w:r>
        <w:rPr>
          <w:rFonts w:hint="eastAsia"/>
        </w:rPr>
        <w:t>表</w:t>
      </w:r>
    </w:p>
    <w:p w:rsidR="001B428F" w:rsidRDefault="001B428F" w:rsidP="009E5C01">
      <w:pPr>
        <w:pStyle w:val="a0"/>
      </w:pPr>
    </w:p>
    <w:p w:rsidR="001B428F" w:rsidRDefault="001B428F" w:rsidP="009E5C01">
      <w:pPr>
        <w:pStyle w:val="a0"/>
      </w:pPr>
      <w:r>
        <w:rPr>
          <w:rFonts w:hint="eastAsia"/>
        </w:rPr>
        <w:t>创建多个组：</w:t>
      </w:r>
    </w:p>
    <w:p w:rsidR="001B428F" w:rsidRDefault="00B93FE9" w:rsidP="009E5C01">
      <w:pPr>
        <w:pStyle w:val="a0"/>
        <w:rPr>
          <w:b/>
        </w:rPr>
      </w:pPr>
      <w:r>
        <w:rPr>
          <w:noProof/>
        </w:rPr>
        <w:lastRenderedPageBreak/>
        <w:drawing>
          <wp:inline distT="0" distB="0" distL="0" distR="0" wp14:anchorId="3570956F" wp14:editId="60270FAB">
            <wp:extent cx="5278120" cy="1678305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04" w:rsidRDefault="004B1A04" w:rsidP="009E5C01">
      <w:pPr>
        <w:pStyle w:val="a0"/>
        <w:rPr>
          <w:b/>
        </w:rPr>
      </w:pPr>
    </w:p>
    <w:p w:rsidR="004B1A04" w:rsidRPr="004B1A04" w:rsidRDefault="004B1A04" w:rsidP="009E5C01">
      <w:pPr>
        <w:pStyle w:val="a0"/>
      </w:pPr>
      <w:r w:rsidRPr="004B1A04">
        <w:rPr>
          <w:rFonts w:hint="eastAsia"/>
        </w:rPr>
        <w:t>创建用户，可以属于多个组：</w:t>
      </w:r>
    </w:p>
    <w:p w:rsidR="004B1A04" w:rsidRDefault="004B1A04" w:rsidP="009E5C01">
      <w:pPr>
        <w:pStyle w:val="a0"/>
      </w:pPr>
      <w:r>
        <w:rPr>
          <w:noProof/>
        </w:rPr>
        <w:drawing>
          <wp:inline distT="0" distB="0" distL="0" distR="0" wp14:anchorId="24DC95BF" wp14:editId="1ADDA508">
            <wp:extent cx="5278120" cy="145542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24" w:rsidRDefault="000C2624" w:rsidP="009E5C01">
      <w:pPr>
        <w:pStyle w:val="a0"/>
      </w:pPr>
      <w:r>
        <w:rPr>
          <w:rFonts w:hint="eastAsia"/>
        </w:rPr>
        <w:t>此时</w:t>
      </w:r>
    </w:p>
    <w:p w:rsidR="000C2624" w:rsidRDefault="000C2624" w:rsidP="009E5C01">
      <w:pPr>
        <w:pStyle w:val="a0"/>
      </w:pPr>
      <w:r>
        <w:rPr>
          <w:rFonts w:hint="eastAsia"/>
        </w:rPr>
        <w:t>coderA</w:t>
      </w:r>
      <w:r>
        <w:rPr>
          <w:rFonts w:hint="eastAsia"/>
        </w:rPr>
        <w:t>属于</w:t>
      </w:r>
      <w:r>
        <w:rPr>
          <w:rFonts w:hint="eastAsia"/>
        </w:rPr>
        <w:t>3</w:t>
      </w:r>
      <w:r>
        <w:rPr>
          <w:rFonts w:hint="eastAsia"/>
        </w:rPr>
        <w:t>个组，其中</w:t>
      </w:r>
      <w:r>
        <w:rPr>
          <w:rFonts w:hint="eastAsia"/>
        </w:rPr>
        <w:t>leader</w:t>
      </w:r>
      <w:r>
        <w:rPr>
          <w:rFonts w:hint="eastAsia"/>
        </w:rPr>
        <w:t>是主组，</w:t>
      </w:r>
      <w:r>
        <w:rPr>
          <w:rFonts w:hint="eastAsia"/>
        </w:rPr>
        <w:t>arch</w:t>
      </w:r>
      <w:r>
        <w:t>,ba</w:t>
      </w:r>
      <w:r>
        <w:rPr>
          <w:rFonts w:hint="eastAsia"/>
        </w:rPr>
        <w:t>ckend</w:t>
      </w:r>
      <w:r>
        <w:rPr>
          <w:rFonts w:hint="eastAsia"/>
        </w:rPr>
        <w:t>属于附加组</w:t>
      </w:r>
    </w:p>
    <w:p w:rsidR="000C2624" w:rsidRDefault="000C2624" w:rsidP="000C2624">
      <w:pPr>
        <w:pStyle w:val="a0"/>
      </w:pPr>
      <w:r>
        <w:rPr>
          <w:rFonts w:hint="eastAsia"/>
        </w:rPr>
        <w:t>Code</w:t>
      </w:r>
      <w:r>
        <w:t>rB</w:t>
      </w:r>
      <w:r>
        <w:rPr>
          <w:rFonts w:hint="eastAsia"/>
        </w:rPr>
        <w:t>属于</w:t>
      </w:r>
      <w:r>
        <w:t>2</w:t>
      </w:r>
      <w:r>
        <w:rPr>
          <w:rFonts w:hint="eastAsia"/>
        </w:rPr>
        <w:t>个组，其中</w:t>
      </w:r>
      <w:r>
        <w:rPr>
          <w:rFonts w:hint="eastAsia"/>
        </w:rPr>
        <w:t>backe</w:t>
      </w:r>
      <w:r>
        <w:t>nd</w:t>
      </w:r>
      <w:r>
        <w:rPr>
          <w:rFonts w:hint="eastAsia"/>
        </w:rPr>
        <w:t>是主组，</w:t>
      </w:r>
      <w:r>
        <w:rPr>
          <w:rFonts w:hint="eastAsia"/>
        </w:rPr>
        <w:t>dba</w:t>
      </w:r>
      <w:r>
        <w:rPr>
          <w:rFonts w:hint="eastAsia"/>
        </w:rPr>
        <w:t>是附加组</w:t>
      </w:r>
    </w:p>
    <w:p w:rsidR="00895D9E" w:rsidRDefault="00895D9E" w:rsidP="000C2624">
      <w:pPr>
        <w:pStyle w:val="a0"/>
      </w:pPr>
      <w:r>
        <w:rPr>
          <w:rFonts w:hint="eastAsia"/>
        </w:rPr>
        <w:t>其他用户只属于</w:t>
      </w:r>
      <w:r>
        <w:rPr>
          <w:rFonts w:hint="eastAsia"/>
        </w:rPr>
        <w:t>1</w:t>
      </w:r>
      <w:r>
        <w:rPr>
          <w:rFonts w:hint="eastAsia"/>
        </w:rPr>
        <w:t>个组！</w:t>
      </w:r>
    </w:p>
    <w:p w:rsidR="009C0502" w:rsidRDefault="009C0502" w:rsidP="000C2624">
      <w:pPr>
        <w:pStyle w:val="a0"/>
      </w:pPr>
    </w:p>
    <w:p w:rsidR="009C0502" w:rsidRDefault="009C0502" w:rsidP="000C2624">
      <w:pPr>
        <w:pStyle w:val="a0"/>
      </w:pPr>
      <w:r>
        <w:rPr>
          <w:rFonts w:hint="eastAsia"/>
        </w:rPr>
        <w:t>存储用户和组的关系时使用了：</w:t>
      </w:r>
    </w:p>
    <w:p w:rsidR="009C0502" w:rsidRDefault="009C0502" w:rsidP="000C2624">
      <w:pPr>
        <w:pStyle w:val="a0"/>
      </w:pPr>
      <w:r>
        <w:rPr>
          <w:rFonts w:hint="eastAsia"/>
        </w:rPr>
        <w:t>/</w:t>
      </w:r>
      <w:r>
        <w:t>etc/passwd</w:t>
      </w:r>
      <w:r>
        <w:rPr>
          <w:rFonts w:hint="eastAsia"/>
        </w:rPr>
        <w:t>，用户信息文件，用于记录用户所属主组。</w:t>
      </w:r>
    </w:p>
    <w:p w:rsidR="009C0502" w:rsidRDefault="009C0502" w:rsidP="000C2624">
      <w:pPr>
        <w:pStyle w:val="a0"/>
      </w:pPr>
      <w:r>
        <w:rPr>
          <w:rFonts w:hint="eastAsia"/>
        </w:rPr>
        <w:t>/</w:t>
      </w:r>
      <w:r>
        <w:t>etc/grou</w:t>
      </w:r>
      <w:r>
        <w:rPr>
          <w:rFonts w:hint="eastAsia"/>
        </w:rPr>
        <w:t>p</w:t>
      </w:r>
      <w:r>
        <w:rPr>
          <w:rFonts w:hint="eastAsia"/>
        </w:rPr>
        <w:t>，组文件，用于记录</w:t>
      </w:r>
      <w:r w:rsidR="00552AFB">
        <w:rPr>
          <w:rFonts w:hint="eastAsia"/>
        </w:rPr>
        <w:t>以该组为</w:t>
      </w:r>
      <w:proofErr w:type="gramStart"/>
      <w:r w:rsidR="00552AFB">
        <w:rPr>
          <w:rFonts w:hint="eastAsia"/>
        </w:rPr>
        <w:t>附加组</w:t>
      </w:r>
      <w:proofErr w:type="gramEnd"/>
      <w:r w:rsidR="00552AFB">
        <w:rPr>
          <w:rFonts w:hint="eastAsia"/>
        </w:rPr>
        <w:t>的用户列表。</w:t>
      </w:r>
    </w:p>
    <w:p w:rsidR="00E92445" w:rsidRDefault="00E92445" w:rsidP="000C2624">
      <w:pPr>
        <w:pStyle w:val="a0"/>
      </w:pPr>
      <w:r>
        <w:rPr>
          <w:rFonts w:hint="eastAsia"/>
        </w:rPr>
        <w:t>以</w:t>
      </w:r>
      <w:r>
        <w:rPr>
          <w:rFonts w:hint="eastAsia"/>
        </w:rPr>
        <w:t>coderA</w:t>
      </w:r>
      <w:r>
        <w:rPr>
          <w:rFonts w:hint="eastAsia"/>
        </w:rPr>
        <w:t>为例：</w:t>
      </w:r>
      <w:r w:rsidR="0001760F">
        <w:t>/etc/passwd</w:t>
      </w:r>
    </w:p>
    <w:p w:rsidR="00E92445" w:rsidRDefault="00F549AD" w:rsidP="000C2624">
      <w:pPr>
        <w:pStyle w:val="a0"/>
      </w:pPr>
      <w:r>
        <w:rPr>
          <w:noProof/>
        </w:rPr>
        <w:drawing>
          <wp:inline distT="0" distB="0" distL="0" distR="0" wp14:anchorId="68ACD17B" wp14:editId="0278F0C7">
            <wp:extent cx="5278120" cy="175514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60F" w:rsidRDefault="0001760F" w:rsidP="000C2624">
      <w:pPr>
        <w:pStyle w:val="a0"/>
      </w:pPr>
      <w:r>
        <w:rPr>
          <w:rFonts w:hint="eastAsia"/>
        </w:rPr>
        <w:t>/</w:t>
      </w:r>
      <w:r>
        <w:t>etc/</w:t>
      </w:r>
      <w:r>
        <w:rPr>
          <w:rFonts w:hint="eastAsia"/>
        </w:rPr>
        <w:t>group</w:t>
      </w:r>
    </w:p>
    <w:p w:rsidR="003C6730" w:rsidRDefault="003C6730" w:rsidP="000C2624">
      <w:pPr>
        <w:pStyle w:val="a0"/>
      </w:pPr>
      <w:r>
        <w:rPr>
          <w:noProof/>
        </w:rPr>
        <w:lastRenderedPageBreak/>
        <w:drawing>
          <wp:inline distT="0" distB="0" distL="0" distR="0" wp14:anchorId="1D7D0010" wp14:editId="1B917512">
            <wp:extent cx="5278120" cy="2583815"/>
            <wp:effectExtent l="0" t="0" r="0" b="698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21" w:rsidRDefault="00E67621" w:rsidP="000C2624">
      <w:pPr>
        <w:pStyle w:val="a0"/>
      </w:pPr>
    </w:p>
    <w:p w:rsidR="00E67621" w:rsidRDefault="00E67621" w:rsidP="000C2624">
      <w:pPr>
        <w:pStyle w:val="a0"/>
      </w:pPr>
      <w:r>
        <w:rPr>
          <w:rFonts w:hint="eastAsia"/>
        </w:rPr>
        <w:t>无论记录方式，表示当前用户所属的组。</w:t>
      </w:r>
    </w:p>
    <w:p w:rsidR="00E67621" w:rsidRDefault="00E67621" w:rsidP="000C2624">
      <w:pPr>
        <w:pStyle w:val="a0"/>
      </w:pPr>
    </w:p>
    <w:p w:rsidR="00CD0103" w:rsidRDefault="00CD0103" w:rsidP="00CD0103">
      <w:pPr>
        <w:pStyle w:val="3"/>
      </w:pPr>
      <w:bookmarkStart w:id="186" w:name="_Toc534638005"/>
      <w:r>
        <w:t>groups</w:t>
      </w:r>
      <w:r>
        <w:rPr>
          <w:rFonts w:hint="eastAsia"/>
        </w:rPr>
        <w:t>，查看用户所属的组列表</w:t>
      </w:r>
      <w:bookmarkEnd w:id="186"/>
    </w:p>
    <w:p w:rsidR="00CD0103" w:rsidRDefault="00CD0103" w:rsidP="00CD0103">
      <w:pPr>
        <w:pStyle w:val="a0"/>
      </w:pPr>
      <w:r>
        <w:rPr>
          <w:noProof/>
        </w:rPr>
        <w:drawing>
          <wp:inline distT="0" distB="0" distL="0" distR="0" wp14:anchorId="17B01FF8" wp14:editId="5025D241">
            <wp:extent cx="5143500" cy="1800225"/>
            <wp:effectExtent l="0" t="0" r="0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7A" w:rsidRDefault="006B6C7A" w:rsidP="00CD0103">
      <w:pPr>
        <w:pStyle w:val="a0"/>
      </w:pPr>
      <w:r>
        <w:rPr>
          <w:rFonts w:hint="eastAsia"/>
        </w:rPr>
        <w:t>第一个组，就是主组！</w:t>
      </w:r>
      <w:r w:rsidR="00847F4E">
        <w:rPr>
          <w:rFonts w:hint="eastAsia"/>
        </w:rPr>
        <w:t>应该是有效组，</w:t>
      </w:r>
      <w:proofErr w:type="gramStart"/>
      <w:r w:rsidR="00847F4E">
        <w:rPr>
          <w:rFonts w:hint="eastAsia"/>
        </w:rPr>
        <w:t>主组在</w:t>
      </w:r>
      <w:proofErr w:type="gramEnd"/>
      <w:r w:rsidR="00847F4E">
        <w:rPr>
          <w:rFonts w:hint="eastAsia"/>
        </w:rPr>
        <w:t>登录时，有效组。</w:t>
      </w:r>
    </w:p>
    <w:p w:rsidR="0033208F" w:rsidRDefault="0033208F" w:rsidP="00CD0103">
      <w:pPr>
        <w:pStyle w:val="a0"/>
      </w:pPr>
      <w:r>
        <w:rPr>
          <w:rFonts w:hint="eastAsia"/>
        </w:rPr>
        <w:t>Coder</w:t>
      </w:r>
      <w:r>
        <w:t>A</w:t>
      </w:r>
      <w:r>
        <w:rPr>
          <w:rFonts w:hint="eastAsia"/>
        </w:rPr>
        <w:t>属于</w:t>
      </w:r>
      <w:r>
        <w:t>3</w:t>
      </w:r>
      <w:r>
        <w:rPr>
          <w:rFonts w:hint="eastAsia"/>
        </w:rPr>
        <w:t>个组，</w:t>
      </w:r>
      <w:r>
        <w:rPr>
          <w:rFonts w:hint="eastAsia"/>
        </w:rPr>
        <w:t>l</w:t>
      </w:r>
      <w:r>
        <w:t>eader</w:t>
      </w:r>
      <w:r>
        <w:rPr>
          <w:rFonts w:hint="eastAsia"/>
        </w:rPr>
        <w:t>是主组！</w:t>
      </w:r>
    </w:p>
    <w:p w:rsidR="00E208CA" w:rsidRDefault="00E208CA" w:rsidP="00CD0103">
      <w:pPr>
        <w:pStyle w:val="a0"/>
      </w:pPr>
    </w:p>
    <w:p w:rsidR="00E208CA" w:rsidRDefault="002B62F7" w:rsidP="002B62F7">
      <w:pPr>
        <w:pStyle w:val="3"/>
      </w:pPr>
      <w:bookmarkStart w:id="187" w:name="_Toc534638006"/>
      <w:r>
        <w:rPr>
          <w:rFonts w:hint="eastAsia"/>
        </w:rPr>
        <w:t>有效组（当前组）</w:t>
      </w:r>
      <w:bookmarkEnd w:id="187"/>
    </w:p>
    <w:p w:rsidR="002B62F7" w:rsidRDefault="002B62F7" w:rsidP="002B62F7">
      <w:pPr>
        <w:pStyle w:val="a0"/>
      </w:pPr>
    </w:p>
    <w:p w:rsidR="002B62F7" w:rsidRDefault="002B62F7" w:rsidP="002B62F7">
      <w:pPr>
        <w:pStyle w:val="a0"/>
      </w:pPr>
      <w:r>
        <w:rPr>
          <w:rFonts w:hint="eastAsia"/>
        </w:rPr>
        <w:t>文件的属性中，有一个所属组的概念。</w:t>
      </w:r>
    </w:p>
    <w:p w:rsidR="002B62F7" w:rsidRDefault="002B62F7" w:rsidP="002B62F7">
      <w:pPr>
        <w:pStyle w:val="a0"/>
      </w:pPr>
      <w:r>
        <w:rPr>
          <w:noProof/>
        </w:rPr>
        <w:lastRenderedPageBreak/>
        <w:drawing>
          <wp:inline distT="0" distB="0" distL="0" distR="0" wp14:anchorId="24E76BA3" wp14:editId="521966DA">
            <wp:extent cx="5278120" cy="1202055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2F7" w:rsidRDefault="002B62F7" w:rsidP="002B62F7">
      <w:pPr>
        <w:pStyle w:val="a0"/>
      </w:pPr>
    </w:p>
    <w:p w:rsidR="002B62F7" w:rsidRDefault="002B62F7" w:rsidP="002B62F7">
      <w:pPr>
        <w:pStyle w:val="a0"/>
      </w:pPr>
      <w:r>
        <w:rPr>
          <w:rFonts w:hint="eastAsia"/>
        </w:rPr>
        <w:t>思考：用户创建文件</w:t>
      </w:r>
      <w:proofErr w:type="gramStart"/>
      <w:r>
        <w:rPr>
          <w:rFonts w:hint="eastAsia"/>
        </w:rPr>
        <w:t>文件</w:t>
      </w:r>
      <w:proofErr w:type="gramEnd"/>
      <w:r>
        <w:rPr>
          <w:rFonts w:hint="eastAsia"/>
        </w:rPr>
        <w:t>，文件的所有者应该具体的某个用户。</w:t>
      </w:r>
    </w:p>
    <w:p w:rsidR="00262BB8" w:rsidRDefault="00262BB8" w:rsidP="002B62F7">
      <w:pPr>
        <w:pStyle w:val="a0"/>
      </w:pPr>
      <w:r>
        <w:rPr>
          <w:rFonts w:hint="eastAsia"/>
        </w:rPr>
        <w:t>文件的所属组呢？</w:t>
      </w:r>
      <w:r>
        <w:rPr>
          <w:rFonts w:hint="eastAsia"/>
        </w:rPr>
        <w:t xml:space="preserve"> </w:t>
      </w:r>
      <w:r>
        <w:rPr>
          <w:rFonts w:hint="eastAsia"/>
        </w:rPr>
        <w:t>用户可能属于多个组。但是创建的文件只有一个所属组。</w:t>
      </w:r>
    </w:p>
    <w:p w:rsidR="00262BB8" w:rsidRDefault="00262BB8" w:rsidP="002B62F7">
      <w:pPr>
        <w:pStyle w:val="a0"/>
      </w:pPr>
      <w:r>
        <w:rPr>
          <w:rFonts w:hint="eastAsia"/>
        </w:rPr>
        <w:t>需要从多个用户的所属组中，选择一个作为文件的所属组。</w:t>
      </w:r>
    </w:p>
    <w:p w:rsidR="00262BB8" w:rsidRDefault="00262BB8" w:rsidP="002B62F7">
      <w:pPr>
        <w:pStyle w:val="a0"/>
      </w:pPr>
    </w:p>
    <w:p w:rsidR="00F624B2" w:rsidRDefault="00F624B2" w:rsidP="002B62F7">
      <w:pPr>
        <w:pStyle w:val="a0"/>
      </w:pPr>
      <w:r>
        <w:rPr>
          <w:rFonts w:hint="eastAsia"/>
        </w:rPr>
        <w:t>此时，</w:t>
      </w:r>
      <w:r>
        <w:rPr>
          <w:rFonts w:hint="eastAsia"/>
        </w:rPr>
        <w:t>linux</w:t>
      </w:r>
      <w:r>
        <w:rPr>
          <w:rFonts w:hint="eastAsia"/>
        </w:rPr>
        <w:t>会选择用户的有效组（当前组）作为，文件的所属组。</w:t>
      </w:r>
    </w:p>
    <w:p w:rsidR="00A628B9" w:rsidRDefault="00A628B9" w:rsidP="002B62F7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coderA</w:t>
      </w:r>
      <w:r>
        <w:rPr>
          <w:rFonts w:hint="eastAsia"/>
        </w:rPr>
        <w:t>登录并创建文件：</w:t>
      </w:r>
    </w:p>
    <w:p w:rsidR="00F624B2" w:rsidRDefault="00A628B9" w:rsidP="002B62F7">
      <w:pPr>
        <w:pStyle w:val="a0"/>
      </w:pPr>
      <w:r>
        <w:rPr>
          <w:noProof/>
        </w:rPr>
        <w:drawing>
          <wp:inline distT="0" distB="0" distL="0" distR="0" wp14:anchorId="0596206B" wp14:editId="67561C2D">
            <wp:extent cx="5278120" cy="1363980"/>
            <wp:effectExtent l="0" t="0" r="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B9" w:rsidRDefault="00A628B9" w:rsidP="002B62F7">
      <w:pPr>
        <w:pStyle w:val="a0"/>
      </w:pPr>
      <w:r>
        <w:rPr>
          <w:rFonts w:hint="eastAsia"/>
        </w:rPr>
        <w:t>本例中，</w:t>
      </w:r>
      <w:r>
        <w:rPr>
          <w:rFonts w:hint="eastAsia"/>
        </w:rPr>
        <w:t>leader</w:t>
      </w:r>
      <w:r>
        <w:rPr>
          <w:rFonts w:hint="eastAsia"/>
        </w:rPr>
        <w:t>组是</w:t>
      </w:r>
      <w:r>
        <w:rPr>
          <w:rFonts w:hint="eastAsia"/>
        </w:rPr>
        <w:t>coderA</w:t>
      </w:r>
      <w:r>
        <w:rPr>
          <w:rFonts w:hint="eastAsia"/>
        </w:rPr>
        <w:t>的主组。</w:t>
      </w:r>
    </w:p>
    <w:p w:rsidR="00B666A1" w:rsidRDefault="00B666A1" w:rsidP="00B666A1">
      <w:pPr>
        <w:pStyle w:val="a0"/>
        <w:ind w:firstLine="0"/>
      </w:pPr>
      <w:r>
        <w:tab/>
      </w:r>
      <w:r>
        <w:rPr>
          <w:rFonts w:hint="eastAsia"/>
        </w:rPr>
        <w:t>由于</w:t>
      </w:r>
      <w:r>
        <w:rPr>
          <w:rFonts w:hint="eastAsia"/>
        </w:rPr>
        <w:t xml:space="preserve"> </w:t>
      </w:r>
      <w:r>
        <w:rPr>
          <w:rFonts w:hint="eastAsia"/>
        </w:rPr>
        <w:t>用户可以属于多个组，但是文件只能属于一个组。必须要有一个办法可以确定用户所创建的文件，属于哪个组？才产生了有效组的机制！</w:t>
      </w:r>
    </w:p>
    <w:p w:rsidR="00A628B9" w:rsidRDefault="00A628B9" w:rsidP="00A628B9">
      <w:pPr>
        <w:pStyle w:val="a0"/>
        <w:ind w:firstLine="0"/>
      </w:pPr>
    </w:p>
    <w:p w:rsidR="00A628B9" w:rsidRPr="00A14C07" w:rsidRDefault="00A628B9" w:rsidP="00A628B9">
      <w:pPr>
        <w:pStyle w:val="a0"/>
        <w:rPr>
          <w:color w:val="FF0000"/>
        </w:rPr>
      </w:pPr>
      <w:proofErr w:type="gramStart"/>
      <w:r w:rsidRPr="00847F4E">
        <w:rPr>
          <w:rFonts w:hint="eastAsia"/>
          <w:color w:val="FF0000"/>
          <w:highlight w:val="yellow"/>
        </w:rPr>
        <w:t>主组的</w:t>
      </w:r>
      <w:proofErr w:type="gramEnd"/>
      <w:r w:rsidRPr="00847F4E">
        <w:rPr>
          <w:rFonts w:hint="eastAsia"/>
          <w:color w:val="FF0000"/>
          <w:highlight w:val="yellow"/>
        </w:rPr>
        <w:t>作用，在用户登录时，用于初始化（确认）用户的有效组（当前组）。</w:t>
      </w:r>
    </w:p>
    <w:p w:rsidR="00A628B9" w:rsidRDefault="00A628B9" w:rsidP="00E95F6E">
      <w:pPr>
        <w:pStyle w:val="a0"/>
        <w:ind w:firstLine="0"/>
      </w:pPr>
    </w:p>
    <w:p w:rsidR="00A14C07" w:rsidRDefault="00A14C07" w:rsidP="00A628B9">
      <w:pPr>
        <w:pStyle w:val="a0"/>
      </w:pPr>
      <w:proofErr w:type="gramStart"/>
      <w:r>
        <w:rPr>
          <w:rFonts w:hint="eastAsia"/>
        </w:rPr>
        <w:t>主组和</w:t>
      </w:r>
      <w:proofErr w:type="gramEnd"/>
      <w:r>
        <w:rPr>
          <w:rFonts w:hint="eastAsia"/>
        </w:rPr>
        <w:t>有效</w:t>
      </w:r>
      <w:proofErr w:type="gramStart"/>
      <w:r>
        <w:rPr>
          <w:rFonts w:hint="eastAsia"/>
        </w:rPr>
        <w:t>组不</w:t>
      </w:r>
      <w:proofErr w:type="gramEnd"/>
      <w:r>
        <w:rPr>
          <w:rFonts w:hint="eastAsia"/>
        </w:rPr>
        <w:t>是一个概念，</w:t>
      </w:r>
      <w:proofErr w:type="gramStart"/>
      <w:r>
        <w:rPr>
          <w:rFonts w:hint="eastAsia"/>
        </w:rPr>
        <w:t>主组用</w:t>
      </w:r>
      <w:proofErr w:type="gramEnd"/>
      <w:r>
        <w:rPr>
          <w:rFonts w:hint="eastAsia"/>
        </w:rPr>
        <w:t>来在登录时确定有效组的。</w:t>
      </w:r>
    </w:p>
    <w:p w:rsidR="00A14C07" w:rsidRDefault="00211288" w:rsidP="00A628B9">
      <w:pPr>
        <w:pStyle w:val="a0"/>
      </w:pPr>
      <w:r>
        <w:rPr>
          <w:rFonts w:hint="eastAsia"/>
        </w:rPr>
        <w:t>在用户登录之后，可以通过命令：</w:t>
      </w:r>
    </w:p>
    <w:p w:rsidR="00211288" w:rsidRDefault="00211288" w:rsidP="00A628B9">
      <w:pPr>
        <w:pStyle w:val="a0"/>
      </w:pPr>
      <w:r>
        <w:rPr>
          <w:rFonts w:hint="eastAsia"/>
        </w:rPr>
        <w:t>newgrp</w:t>
      </w:r>
    </w:p>
    <w:p w:rsidR="00211288" w:rsidRDefault="00211288" w:rsidP="00A628B9">
      <w:pPr>
        <w:pStyle w:val="a0"/>
      </w:pPr>
      <w:r>
        <w:rPr>
          <w:rFonts w:hint="eastAsia"/>
        </w:rPr>
        <w:t>来修改当前的有效组。</w:t>
      </w:r>
    </w:p>
    <w:p w:rsidR="00F239AA" w:rsidRDefault="00F239AA" w:rsidP="00A628B9">
      <w:pPr>
        <w:pStyle w:val="a0"/>
      </w:pPr>
      <w:r>
        <w:rPr>
          <w:rFonts w:hint="eastAsia"/>
        </w:rPr>
        <w:t>再创建文件，文件的所属组就改动：</w:t>
      </w:r>
    </w:p>
    <w:p w:rsidR="00F239AA" w:rsidRDefault="00F239AA" w:rsidP="00A628B9">
      <w:pPr>
        <w:pStyle w:val="a0"/>
      </w:pPr>
      <w:r>
        <w:rPr>
          <w:noProof/>
        </w:rPr>
        <w:lastRenderedPageBreak/>
        <w:drawing>
          <wp:inline distT="0" distB="0" distL="0" distR="0" wp14:anchorId="1F39EF30" wp14:editId="7D511F22">
            <wp:extent cx="5278120" cy="161480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24" w:rsidRDefault="00552B24" w:rsidP="00A628B9">
      <w:pPr>
        <w:pStyle w:val="a0"/>
      </w:pPr>
    </w:p>
    <w:p w:rsidR="007E5A7F" w:rsidRDefault="007E5A7F" w:rsidP="00A628B9">
      <w:pPr>
        <w:pStyle w:val="a0"/>
      </w:pPr>
      <w:r>
        <w:rPr>
          <w:rFonts w:hint="eastAsia"/>
        </w:rPr>
        <w:t>new</w:t>
      </w:r>
      <w:r>
        <w:t>g</w:t>
      </w:r>
      <w:r>
        <w:rPr>
          <w:rFonts w:hint="eastAsia"/>
        </w:rPr>
        <w:t>rp</w:t>
      </w:r>
      <w:r>
        <w:rPr>
          <w:rFonts w:hint="eastAsia"/>
        </w:rPr>
        <w:t>是会话级的，退出就失效了。</w:t>
      </w:r>
    </w:p>
    <w:p w:rsidR="00552B24" w:rsidRDefault="00552B24" w:rsidP="00A628B9">
      <w:pPr>
        <w:pStyle w:val="a0"/>
      </w:pPr>
    </w:p>
    <w:p w:rsidR="007E5A7F" w:rsidRDefault="007E5A7F" w:rsidP="00A628B9">
      <w:pPr>
        <w:pStyle w:val="a0"/>
      </w:pPr>
      <w:r>
        <w:rPr>
          <w:rFonts w:hint="eastAsia"/>
        </w:rPr>
        <w:t>有效组只有在用户登录后才有这个概念。</w:t>
      </w:r>
    </w:p>
    <w:p w:rsidR="00211288" w:rsidRDefault="00211288" w:rsidP="00A628B9">
      <w:pPr>
        <w:pStyle w:val="a0"/>
      </w:pPr>
    </w:p>
    <w:p w:rsidR="00211288" w:rsidRDefault="00211288" w:rsidP="00211288">
      <w:pPr>
        <w:pStyle w:val="3"/>
      </w:pPr>
      <w:bookmarkStart w:id="188" w:name="_Toc534638007"/>
      <w:r>
        <w:rPr>
          <w:rFonts w:hint="eastAsia"/>
        </w:rPr>
        <w:t>newgrp</w:t>
      </w:r>
      <w:r>
        <w:rPr>
          <w:rFonts w:hint="eastAsia"/>
        </w:rPr>
        <w:t>，修改有效组</w:t>
      </w:r>
      <w:bookmarkEnd w:id="188"/>
    </w:p>
    <w:p w:rsidR="00211288" w:rsidRDefault="00211288" w:rsidP="00211288">
      <w:pPr>
        <w:pStyle w:val="a0"/>
        <w:ind w:firstLine="0"/>
      </w:pPr>
      <w:r>
        <w:t xml:space="preserve">newgrp </w:t>
      </w:r>
      <w:r>
        <w:rPr>
          <w:rFonts w:hint="eastAsia"/>
        </w:rPr>
        <w:t>某个组</w:t>
      </w:r>
    </w:p>
    <w:p w:rsidR="00211288" w:rsidRPr="00211288" w:rsidRDefault="00211288" w:rsidP="00211288">
      <w:pPr>
        <w:pStyle w:val="a0"/>
        <w:ind w:firstLine="0"/>
      </w:pPr>
      <w:r>
        <w:rPr>
          <w:rFonts w:hint="eastAsia"/>
        </w:rPr>
        <w:t>某个组一定是</w:t>
      </w:r>
      <w:r>
        <w:rPr>
          <w:rFonts w:hint="eastAsia"/>
        </w:rPr>
        <w:t xml:space="preserve"> </w:t>
      </w:r>
      <w:r>
        <w:rPr>
          <w:rFonts w:hint="eastAsia"/>
        </w:rPr>
        <w:t>用户</w:t>
      </w:r>
      <w:proofErr w:type="gramStart"/>
      <w:r>
        <w:rPr>
          <w:rFonts w:hint="eastAsia"/>
        </w:rPr>
        <w:t>的主组或者</w:t>
      </w:r>
      <w:proofErr w:type="gramEnd"/>
      <w:r>
        <w:rPr>
          <w:rFonts w:hint="eastAsia"/>
        </w:rPr>
        <w:t>附加组中的一个。</w:t>
      </w:r>
    </w:p>
    <w:p w:rsidR="00211288" w:rsidRPr="00211288" w:rsidRDefault="00211288" w:rsidP="00211288">
      <w:pPr>
        <w:pStyle w:val="a0"/>
      </w:pPr>
      <w:r>
        <w:rPr>
          <w:noProof/>
        </w:rPr>
        <w:drawing>
          <wp:inline distT="0" distB="0" distL="0" distR="0" wp14:anchorId="7EB55097" wp14:editId="2889923E">
            <wp:extent cx="5278120" cy="1229360"/>
            <wp:effectExtent l="0" t="0" r="0" b="889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103" w:rsidRDefault="00CD0103" w:rsidP="000C2624">
      <w:pPr>
        <w:pStyle w:val="a0"/>
      </w:pPr>
    </w:p>
    <w:p w:rsidR="0001760F" w:rsidRDefault="0001760F" w:rsidP="000C2624">
      <w:pPr>
        <w:pStyle w:val="a0"/>
      </w:pPr>
    </w:p>
    <w:p w:rsidR="0001760F" w:rsidRDefault="00DC7EDC" w:rsidP="00DC7EDC">
      <w:pPr>
        <w:pStyle w:val="2"/>
      </w:pPr>
      <w:bookmarkStart w:id="189" w:name="_Toc534638008"/>
      <w:r>
        <w:rPr>
          <w:rFonts w:hint="eastAsia"/>
        </w:rPr>
        <w:t>su</w:t>
      </w:r>
      <w:r>
        <w:rPr>
          <w:rFonts w:hint="eastAsia"/>
        </w:rPr>
        <w:t>，切换用户</w:t>
      </w:r>
      <w:bookmarkEnd w:id="189"/>
    </w:p>
    <w:p w:rsidR="00DC7EDC" w:rsidRDefault="00DC7EDC" w:rsidP="00DC7EDC">
      <w:pPr>
        <w:pStyle w:val="a0"/>
      </w:pPr>
      <w:r>
        <w:t>switch user</w:t>
      </w:r>
    </w:p>
    <w:p w:rsidR="00DC7EDC" w:rsidRDefault="008A6DF4" w:rsidP="00DC7EDC">
      <w:pPr>
        <w:pStyle w:val="a0"/>
      </w:pPr>
      <w:r>
        <w:rPr>
          <w:rFonts w:hint="eastAsia"/>
        </w:rPr>
        <w:t>语法：</w:t>
      </w:r>
    </w:p>
    <w:p w:rsidR="008A6DF4" w:rsidRDefault="008A6DF4" w:rsidP="00DC7EDC">
      <w:pPr>
        <w:pStyle w:val="a0"/>
      </w:pPr>
      <w:r>
        <w:rPr>
          <w:rFonts w:hint="eastAsia"/>
        </w:rPr>
        <w:t>su</w:t>
      </w:r>
      <w:r>
        <w:t xml:space="preserve"> – user</w:t>
      </w:r>
    </w:p>
    <w:p w:rsidR="008A6DF4" w:rsidRDefault="008A6DF4" w:rsidP="00DC7EDC">
      <w:pPr>
        <w:pStyle w:val="a0"/>
      </w:pPr>
      <w:r>
        <w:rPr>
          <w:rFonts w:hint="eastAsia"/>
        </w:rPr>
        <w:t>s</w:t>
      </w:r>
      <w:r>
        <w:t>u user</w:t>
      </w:r>
    </w:p>
    <w:p w:rsidR="008A6DF4" w:rsidRDefault="008A6DF4" w:rsidP="00DC7EDC">
      <w:pPr>
        <w:pStyle w:val="a0"/>
      </w:pPr>
      <w:r>
        <w:rPr>
          <w:rFonts w:hint="eastAsia"/>
        </w:rPr>
        <w:t>来切换到其他用户的身份。</w:t>
      </w:r>
    </w:p>
    <w:p w:rsidR="008A6DF4" w:rsidRDefault="008A6DF4" w:rsidP="00DC7EDC">
      <w:pPr>
        <w:pStyle w:val="a0"/>
      </w:pPr>
    </w:p>
    <w:p w:rsidR="008A6DF4" w:rsidRDefault="008A6DF4" w:rsidP="00C0384B">
      <w:pPr>
        <w:pStyle w:val="a0"/>
      </w:pPr>
      <w:r>
        <w:rPr>
          <w:rFonts w:hint="eastAsia"/>
        </w:rPr>
        <w:lastRenderedPageBreak/>
        <w:t>切换时，需要提供密码！需要提供目标用户的密码。</w:t>
      </w:r>
    </w:p>
    <w:p w:rsidR="008A6DF4" w:rsidRDefault="008A6DF4" w:rsidP="00DC7EDC">
      <w:pPr>
        <w:pStyle w:val="a0"/>
      </w:pPr>
      <w:r>
        <w:rPr>
          <w:rFonts w:hint="eastAsia"/>
        </w:rPr>
        <w:t>参数</w:t>
      </w:r>
      <w:r>
        <w:rPr>
          <w:rFonts w:hint="eastAsia"/>
        </w:rPr>
        <w:t xml:space="preserve"> </w:t>
      </w:r>
      <w:r>
        <w:t xml:space="preserve">-, </w:t>
      </w:r>
      <w:r>
        <w:rPr>
          <w:rFonts w:hint="eastAsia"/>
        </w:rPr>
        <w:t>标识，</w:t>
      </w:r>
      <w:r>
        <w:rPr>
          <w:rFonts w:hint="eastAsia"/>
        </w:rPr>
        <w:t>relogin</w:t>
      </w:r>
      <w:r>
        <w:rPr>
          <w:rFonts w:hint="eastAsia"/>
        </w:rPr>
        <w:t>。以重新登录的方式，切换用户。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全部的环境就切换到了新用户环境上。不加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只是身份变了，未重新登录，环境还在上一个用户上。</w:t>
      </w:r>
    </w:p>
    <w:p w:rsidR="008A6DF4" w:rsidRDefault="00C0384B" w:rsidP="00DC7EDC">
      <w:pPr>
        <w:pStyle w:val="a0"/>
      </w:pPr>
      <w:r>
        <w:rPr>
          <w:rFonts w:hint="eastAsia"/>
        </w:rPr>
        <w:t>不适用用户名，表示切换到</w:t>
      </w:r>
      <w:r>
        <w:rPr>
          <w:rFonts w:hint="eastAsia"/>
        </w:rPr>
        <w:t>root</w:t>
      </w:r>
      <w:r>
        <w:rPr>
          <w:rFonts w:hint="eastAsia"/>
        </w:rPr>
        <w:t>。</w:t>
      </w:r>
      <w:r>
        <w:rPr>
          <w:rFonts w:hint="eastAsia"/>
        </w:rPr>
        <w:t xml:space="preserve"> su</w:t>
      </w:r>
      <w:r>
        <w:t xml:space="preserve"> </w:t>
      </w:r>
      <w:r>
        <w:rPr>
          <w:rFonts w:hint="eastAsia"/>
        </w:rPr>
        <w:t>和</w:t>
      </w:r>
      <w:r>
        <w:t xml:space="preserve">su </w:t>
      </w:r>
      <w:r>
        <w:rPr>
          <w:rFonts w:hint="eastAsia"/>
        </w:rPr>
        <w:t>root</w:t>
      </w:r>
      <w:r>
        <w:rPr>
          <w:rFonts w:hint="eastAsia"/>
        </w:rPr>
        <w:t>是一个意思。</w:t>
      </w:r>
    </w:p>
    <w:p w:rsidR="00C0384B" w:rsidRDefault="00C0384B" w:rsidP="00DC7EDC">
      <w:pPr>
        <w:pStyle w:val="a0"/>
      </w:pPr>
      <w:r>
        <w:rPr>
          <w:rFonts w:hint="eastAsia"/>
        </w:rPr>
        <w:t>s</w:t>
      </w:r>
      <w:r>
        <w:t>u - ,</w:t>
      </w:r>
      <w:r>
        <w:rPr>
          <w:rFonts w:hint="eastAsia"/>
        </w:rPr>
        <w:t>以重新登录的方式切换到</w:t>
      </w:r>
      <w:r>
        <w:rPr>
          <w:rFonts w:hint="eastAsia"/>
        </w:rPr>
        <w:t>root</w:t>
      </w:r>
      <w:r>
        <w:rPr>
          <w:rFonts w:hint="eastAsia"/>
        </w:rPr>
        <w:t>用户上。</w:t>
      </w:r>
    </w:p>
    <w:p w:rsidR="001E3EC3" w:rsidRDefault="001E3EC3" w:rsidP="00DC7EDC">
      <w:pPr>
        <w:pStyle w:val="a0"/>
      </w:pPr>
    </w:p>
    <w:p w:rsidR="001E3EC3" w:rsidRDefault="001E3EC3" w:rsidP="00DC7EDC">
      <w:pPr>
        <w:pStyle w:val="a0"/>
      </w:pPr>
      <w:r>
        <w:rPr>
          <w:rFonts w:hint="eastAsia"/>
        </w:rPr>
        <w:t>由</w:t>
      </w:r>
      <w:r>
        <w:rPr>
          <w:rFonts w:hint="eastAsia"/>
        </w:rPr>
        <w:t>root</w:t>
      </w:r>
      <w:r>
        <w:rPr>
          <w:rFonts w:hint="eastAsia"/>
        </w:rPr>
        <w:t>身份切换到其他身份，不需要密码。</w:t>
      </w:r>
    </w:p>
    <w:p w:rsidR="001E3EC3" w:rsidRDefault="001E3EC3" w:rsidP="00DC7EDC">
      <w:pPr>
        <w:pStyle w:val="a0"/>
      </w:pPr>
      <w:r>
        <w:rPr>
          <w:noProof/>
        </w:rPr>
        <w:drawing>
          <wp:inline distT="0" distB="0" distL="0" distR="0" wp14:anchorId="59A26445" wp14:editId="3761431D">
            <wp:extent cx="4210050" cy="1247775"/>
            <wp:effectExtent l="0" t="0" r="0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C3" w:rsidRDefault="001E3EC3" w:rsidP="00DC7EDC">
      <w:pPr>
        <w:pStyle w:val="a0"/>
      </w:pPr>
    </w:p>
    <w:p w:rsidR="001E3EC3" w:rsidRPr="00DC7EDC" w:rsidRDefault="001E3EC3" w:rsidP="001E3EC3">
      <w:pPr>
        <w:pStyle w:val="2"/>
      </w:pPr>
      <w:bookmarkStart w:id="190" w:name="_Toc534638009"/>
      <w:r>
        <w:rPr>
          <w:rFonts w:hint="eastAsia"/>
        </w:rPr>
        <w:t>id</w:t>
      </w:r>
      <w:r>
        <w:rPr>
          <w:rFonts w:hint="eastAsia"/>
        </w:rPr>
        <w:t>，获取用户的信息</w:t>
      </w:r>
      <w:bookmarkEnd w:id="190"/>
    </w:p>
    <w:p w:rsidR="009C0502" w:rsidRDefault="001E3EC3" w:rsidP="000C2624">
      <w:pPr>
        <w:pStyle w:val="a0"/>
      </w:pPr>
      <w:r>
        <w:rPr>
          <w:rFonts w:hint="eastAsia"/>
        </w:rPr>
        <w:t>i</w:t>
      </w:r>
      <w:r>
        <w:t xml:space="preserve">d, </w:t>
      </w:r>
      <w:r>
        <w:rPr>
          <w:rFonts w:hint="eastAsia"/>
        </w:rPr>
        <w:t>当前用户信息</w:t>
      </w:r>
    </w:p>
    <w:p w:rsidR="001E3EC3" w:rsidRDefault="001E3EC3" w:rsidP="000C2624">
      <w:pPr>
        <w:pStyle w:val="a0"/>
      </w:pPr>
      <w:r>
        <w:rPr>
          <w:rFonts w:hint="eastAsia"/>
        </w:rPr>
        <w:t>id</w:t>
      </w:r>
      <w:r>
        <w:t xml:space="preserve"> user </w:t>
      </w:r>
      <w:r>
        <w:rPr>
          <w:rFonts w:hint="eastAsia"/>
        </w:rPr>
        <w:t>指定用户信息</w:t>
      </w:r>
    </w:p>
    <w:p w:rsidR="001E3EC3" w:rsidRDefault="001E3EC3" w:rsidP="000C2624">
      <w:pPr>
        <w:pStyle w:val="a0"/>
      </w:pPr>
      <w:r>
        <w:rPr>
          <w:noProof/>
        </w:rPr>
        <w:drawing>
          <wp:inline distT="0" distB="0" distL="0" distR="0" wp14:anchorId="769A60AB" wp14:editId="4F00308B">
            <wp:extent cx="5278120" cy="400685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0A" w:rsidRDefault="00A7450A" w:rsidP="000C2624">
      <w:pPr>
        <w:pStyle w:val="a0"/>
      </w:pPr>
    </w:p>
    <w:p w:rsidR="00A7450A" w:rsidRDefault="00A7450A" w:rsidP="000C2624">
      <w:pPr>
        <w:pStyle w:val="a0"/>
      </w:pPr>
      <w:r>
        <w:rPr>
          <w:noProof/>
        </w:rPr>
        <w:drawing>
          <wp:inline distT="0" distB="0" distL="0" distR="0" wp14:anchorId="7A867782" wp14:editId="47ECD5DB">
            <wp:extent cx="5278120" cy="382905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06" w:rsidRDefault="00041606" w:rsidP="000C2624">
      <w:pPr>
        <w:pStyle w:val="a0"/>
      </w:pPr>
    </w:p>
    <w:p w:rsidR="00041606" w:rsidRDefault="00041606" w:rsidP="00041606">
      <w:pPr>
        <w:pStyle w:val="2"/>
      </w:pPr>
      <w:bookmarkStart w:id="191" w:name="_Toc534638010"/>
      <w:r>
        <w:rPr>
          <w:rFonts w:hint="eastAsia"/>
        </w:rPr>
        <w:t>who</w:t>
      </w:r>
      <w:r>
        <w:t>ami</w:t>
      </w:r>
      <w:r>
        <w:rPr>
          <w:rFonts w:hint="eastAsia"/>
        </w:rPr>
        <w:t>，我是谁</w:t>
      </w:r>
      <w:bookmarkEnd w:id="191"/>
    </w:p>
    <w:p w:rsidR="00564A6D" w:rsidRDefault="00564A6D" w:rsidP="00564A6D">
      <w:pPr>
        <w:pStyle w:val="a0"/>
      </w:pPr>
      <w:r>
        <w:rPr>
          <w:noProof/>
        </w:rPr>
        <w:drawing>
          <wp:inline distT="0" distB="0" distL="0" distR="0" wp14:anchorId="047F64EC" wp14:editId="3650D0C4">
            <wp:extent cx="4295775" cy="600075"/>
            <wp:effectExtent l="0" t="0" r="9525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29" w:rsidRDefault="00D83329" w:rsidP="00564A6D">
      <w:pPr>
        <w:pStyle w:val="a0"/>
      </w:pPr>
    </w:p>
    <w:p w:rsidR="00D83329" w:rsidRDefault="00D83329" w:rsidP="00D83329">
      <w:pPr>
        <w:pStyle w:val="2"/>
      </w:pPr>
      <w:bookmarkStart w:id="192" w:name="_Toc534638011"/>
      <w:r>
        <w:rPr>
          <w:rFonts w:hint="eastAsia"/>
        </w:rPr>
        <w:lastRenderedPageBreak/>
        <w:t>who</w:t>
      </w:r>
      <w:r>
        <w:rPr>
          <w:rFonts w:hint="eastAsia"/>
        </w:rPr>
        <w:t>，都有谁</w:t>
      </w:r>
      <w:bookmarkEnd w:id="192"/>
    </w:p>
    <w:p w:rsidR="00C41D9D" w:rsidRPr="00C41D9D" w:rsidRDefault="00C41D9D" w:rsidP="00C41D9D">
      <w:pPr>
        <w:pStyle w:val="a0"/>
      </w:pPr>
      <w:r>
        <w:rPr>
          <w:rFonts w:hint="eastAsia"/>
        </w:rPr>
        <w:t>获取当前谁在登录！</w:t>
      </w:r>
    </w:p>
    <w:p w:rsidR="00D83329" w:rsidRDefault="00C41D9D" w:rsidP="00D83329">
      <w:pPr>
        <w:pStyle w:val="a0"/>
      </w:pPr>
      <w:r>
        <w:rPr>
          <w:noProof/>
        </w:rPr>
        <w:drawing>
          <wp:inline distT="0" distB="0" distL="0" distR="0" wp14:anchorId="28FD53C3" wp14:editId="31241969">
            <wp:extent cx="5278120" cy="137477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17" w:rsidRDefault="00DD4217" w:rsidP="00D83329">
      <w:pPr>
        <w:pStyle w:val="a0"/>
      </w:pPr>
    </w:p>
    <w:p w:rsidR="00DD4217" w:rsidRDefault="00DD4217" w:rsidP="00D83329">
      <w:pPr>
        <w:pStyle w:val="a0"/>
      </w:pPr>
    </w:p>
    <w:p w:rsidR="00DD4217" w:rsidRDefault="00DD4217" w:rsidP="00DD4217">
      <w:pPr>
        <w:pStyle w:val="2"/>
      </w:pPr>
      <w:bookmarkStart w:id="193" w:name="_Toc534638012"/>
      <w:r>
        <w:rPr>
          <w:rFonts w:hint="eastAsia"/>
        </w:rPr>
        <w:t>文件权限</w:t>
      </w:r>
      <w:bookmarkEnd w:id="193"/>
    </w:p>
    <w:p w:rsidR="009213C2" w:rsidRDefault="00DD4217" w:rsidP="009213C2">
      <w:pPr>
        <w:pStyle w:val="a0"/>
      </w:pPr>
      <w:r>
        <w:rPr>
          <w:rFonts w:hint="eastAsia"/>
        </w:rPr>
        <w:t>思路：某个用户在操作某个文件时确定是否具有权限。</w:t>
      </w:r>
    </w:p>
    <w:p w:rsidR="009213C2" w:rsidRDefault="009213C2" w:rsidP="00DD4217">
      <w:pPr>
        <w:pStyle w:val="a0"/>
      </w:pPr>
      <w:r w:rsidRPr="00813A6E">
        <w:rPr>
          <w:rFonts w:hint="eastAsia"/>
          <w:color w:val="FF0000"/>
          <w:highlight w:val="yellow"/>
        </w:rPr>
        <w:t>权限是记录在文件上的</w:t>
      </w:r>
      <w:r>
        <w:rPr>
          <w:rFonts w:hint="eastAsia"/>
        </w:rPr>
        <w:t>。</w:t>
      </w:r>
    </w:p>
    <w:p w:rsidR="004A2CD7" w:rsidRDefault="004A2CD7" w:rsidP="00DD4217">
      <w:pPr>
        <w:pStyle w:val="a0"/>
      </w:pPr>
      <w:r>
        <w:rPr>
          <w:noProof/>
        </w:rPr>
        <w:drawing>
          <wp:inline distT="0" distB="0" distL="0" distR="0" wp14:anchorId="405FCDA8" wp14:editId="0801C58A">
            <wp:extent cx="5278120" cy="1654810"/>
            <wp:effectExtent l="0" t="0" r="0" b="254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6E" w:rsidRDefault="00813A6E" w:rsidP="00DD4217">
      <w:pPr>
        <w:pStyle w:val="a0"/>
      </w:pPr>
    </w:p>
    <w:p w:rsidR="00813A6E" w:rsidRDefault="00813A6E" w:rsidP="00DD4217">
      <w:pPr>
        <w:pStyle w:val="a0"/>
      </w:pPr>
      <w:r>
        <w:rPr>
          <w:rFonts w:hint="eastAsia"/>
        </w:rPr>
        <w:t>文件和权限相关的属性：</w:t>
      </w:r>
    </w:p>
    <w:p w:rsidR="00813A6E" w:rsidRDefault="00813A6E" w:rsidP="00DD4217">
      <w:pPr>
        <w:pStyle w:val="a0"/>
      </w:pPr>
      <w:r>
        <w:rPr>
          <w:rFonts w:hint="eastAsia"/>
        </w:rPr>
        <w:t>权限，所有者，所属组。</w:t>
      </w:r>
    </w:p>
    <w:p w:rsidR="00813A6E" w:rsidRDefault="00813A6E" w:rsidP="00DD4217">
      <w:pPr>
        <w:pStyle w:val="a0"/>
      </w:pPr>
      <w:r>
        <w:rPr>
          <w:noProof/>
        </w:rPr>
        <w:drawing>
          <wp:inline distT="0" distB="0" distL="0" distR="0" wp14:anchorId="4DBD0A8B" wp14:editId="435AB356">
            <wp:extent cx="5278120" cy="936625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9E" w:rsidRDefault="00893A9E" w:rsidP="00DD4217">
      <w:pPr>
        <w:pStyle w:val="a0"/>
      </w:pPr>
    </w:p>
    <w:p w:rsidR="00893A9E" w:rsidRDefault="00893A9E" w:rsidP="00893A9E">
      <w:pPr>
        <w:pStyle w:val="3"/>
      </w:pPr>
      <w:bookmarkStart w:id="194" w:name="_Toc534638013"/>
      <w:r>
        <w:rPr>
          <w:rFonts w:hint="eastAsia"/>
        </w:rPr>
        <w:t>权限判定流程</w:t>
      </w:r>
      <w:r w:rsidR="00951B87">
        <w:rPr>
          <w:rFonts w:hint="eastAsia"/>
        </w:rPr>
        <w:t>，重要</w:t>
      </w:r>
      <w:bookmarkEnd w:id="194"/>
    </w:p>
    <w:p w:rsidR="00773822" w:rsidRPr="00773822" w:rsidRDefault="00773822" w:rsidP="00773822">
      <w:pPr>
        <w:pStyle w:val="a0"/>
      </w:pPr>
      <w:r>
        <w:rPr>
          <w:rFonts w:hint="eastAsia"/>
        </w:rPr>
        <w:t>流程如下：</w:t>
      </w:r>
    </w:p>
    <w:p w:rsidR="008A2B76" w:rsidRDefault="00893A9E" w:rsidP="008A2B76">
      <w:pPr>
        <w:pStyle w:val="a0"/>
        <w:numPr>
          <w:ilvl w:val="0"/>
          <w:numId w:val="21"/>
        </w:numPr>
      </w:pPr>
      <w:r>
        <w:rPr>
          <w:rFonts w:hint="eastAsia"/>
        </w:rPr>
        <w:lastRenderedPageBreak/>
        <w:t>文件在记录权限时，将操作文件的用户</w:t>
      </w:r>
      <w:r w:rsidR="00773822">
        <w:rPr>
          <w:rFonts w:hint="eastAsia"/>
        </w:rPr>
        <w:t>分为三类。所有者，所属组内用用户，其他人</w:t>
      </w:r>
      <w:r w:rsidR="00611452">
        <w:rPr>
          <w:rFonts w:hint="eastAsia"/>
        </w:rPr>
        <w:t>。</w:t>
      </w:r>
      <w:r w:rsidR="008A2B76">
        <w:rPr>
          <w:rFonts w:hint="eastAsia"/>
        </w:rPr>
        <w:t>分别设置权限。</w:t>
      </w:r>
    </w:p>
    <w:p w:rsidR="008A2B76" w:rsidRDefault="008A2B76" w:rsidP="008A2B76">
      <w:pPr>
        <w:pStyle w:val="a0"/>
        <w:numPr>
          <w:ilvl w:val="0"/>
          <w:numId w:val="21"/>
        </w:numPr>
      </w:pPr>
      <w:r>
        <w:rPr>
          <w:rFonts w:hint="eastAsia"/>
        </w:rPr>
        <w:t>当用户操作文时，先确认用户身份。先判断用户是否为所有者，若不是在判断是否为所属组内用户（文件所属组是用户的所属组即可）</w:t>
      </w:r>
      <w:r w:rsidR="00C57A97">
        <w:rPr>
          <w:rFonts w:hint="eastAsia"/>
        </w:rPr>
        <w:t>，若也不是，则用户被视为其他用户。</w:t>
      </w:r>
    </w:p>
    <w:p w:rsidR="006F3A7C" w:rsidRDefault="00A0154F" w:rsidP="006F3A7C">
      <w:pPr>
        <w:pStyle w:val="a0"/>
        <w:numPr>
          <w:ilvl w:val="0"/>
          <w:numId w:val="21"/>
        </w:numPr>
      </w:pPr>
      <w:r>
        <w:rPr>
          <w:rFonts w:hint="eastAsia"/>
        </w:rPr>
        <w:t>基于用户的身份，读取设置好的权限，来判断用户是否有权限执行操作。</w:t>
      </w:r>
    </w:p>
    <w:p w:rsidR="006F3A7C" w:rsidRDefault="006F3A7C" w:rsidP="006F3A7C">
      <w:pPr>
        <w:pStyle w:val="a0"/>
      </w:pPr>
    </w:p>
    <w:p w:rsidR="006F3A7C" w:rsidRDefault="006F3A7C" w:rsidP="006F3A7C">
      <w:pPr>
        <w:pStyle w:val="a0"/>
      </w:pPr>
      <w:r>
        <w:rPr>
          <w:rFonts w:hint="eastAsia"/>
        </w:rPr>
        <w:t>文件和用户的关系：三种：</w:t>
      </w:r>
    </w:p>
    <w:p w:rsidR="006F3A7C" w:rsidRDefault="006F3A7C" w:rsidP="00BE2209">
      <w:pPr>
        <w:pStyle w:val="a0"/>
        <w:numPr>
          <w:ilvl w:val="0"/>
          <w:numId w:val="22"/>
        </w:numPr>
      </w:pPr>
      <w:r>
        <w:rPr>
          <w:rFonts w:hint="eastAsia"/>
        </w:rPr>
        <w:t>所有者</w:t>
      </w:r>
    </w:p>
    <w:p w:rsidR="006F3A7C" w:rsidRDefault="006F3A7C" w:rsidP="00BE2209">
      <w:pPr>
        <w:pStyle w:val="a0"/>
        <w:numPr>
          <w:ilvl w:val="0"/>
          <w:numId w:val="22"/>
        </w:numPr>
      </w:pPr>
      <w:r>
        <w:rPr>
          <w:rFonts w:hint="eastAsia"/>
        </w:rPr>
        <w:t>所属组内用户</w:t>
      </w:r>
    </w:p>
    <w:p w:rsidR="006F3A7C" w:rsidRDefault="006F3A7C" w:rsidP="00BE2209">
      <w:pPr>
        <w:pStyle w:val="a0"/>
        <w:numPr>
          <w:ilvl w:val="0"/>
          <w:numId w:val="22"/>
        </w:numPr>
      </w:pPr>
      <w:r>
        <w:rPr>
          <w:rFonts w:hint="eastAsia"/>
        </w:rPr>
        <w:t>其他人</w:t>
      </w:r>
    </w:p>
    <w:p w:rsidR="00611452" w:rsidRDefault="00611452" w:rsidP="00893A9E">
      <w:pPr>
        <w:pStyle w:val="a0"/>
        <w:ind w:firstLine="0"/>
      </w:pPr>
    </w:p>
    <w:p w:rsidR="006E158D" w:rsidRDefault="006E158D" w:rsidP="00893A9E">
      <w:pPr>
        <w:pStyle w:val="a0"/>
        <w:ind w:firstLine="0"/>
      </w:pPr>
    </w:p>
    <w:p w:rsidR="006E158D" w:rsidRDefault="006E158D" w:rsidP="006E158D">
      <w:pPr>
        <w:pStyle w:val="3"/>
      </w:pPr>
      <w:bookmarkStart w:id="195" w:name="_Toc534638014"/>
      <w:r>
        <w:rPr>
          <w:rFonts w:hint="eastAsia"/>
        </w:rPr>
        <w:t>权限管理</w:t>
      </w:r>
      <w:r w:rsidR="003450E6">
        <w:rPr>
          <w:rFonts w:hint="eastAsia"/>
        </w:rPr>
        <w:t>，</w:t>
      </w:r>
      <w:r w:rsidR="003450E6">
        <w:rPr>
          <w:rFonts w:hint="eastAsia"/>
        </w:rPr>
        <w:t>chmod</w:t>
      </w:r>
      <w:bookmarkEnd w:id="195"/>
    </w:p>
    <w:p w:rsidR="00D44F05" w:rsidRPr="00D44F05" w:rsidRDefault="00D44F05" w:rsidP="00D44F05">
      <w:pPr>
        <w:pStyle w:val="a0"/>
      </w:pPr>
      <w:r>
        <w:rPr>
          <w:rFonts w:hint="eastAsia"/>
        </w:rPr>
        <w:t>change</w:t>
      </w:r>
      <w:r>
        <w:t xml:space="preserve"> mode</w:t>
      </w:r>
    </w:p>
    <w:p w:rsidR="006E158D" w:rsidRDefault="006E158D" w:rsidP="006E158D">
      <w:pPr>
        <w:pStyle w:val="a0"/>
      </w:pPr>
      <w:r>
        <w:rPr>
          <w:rFonts w:hint="eastAsia"/>
        </w:rPr>
        <w:t>文件上记录权限。</w:t>
      </w:r>
    </w:p>
    <w:p w:rsidR="006E158D" w:rsidRDefault="006E158D" w:rsidP="006E158D">
      <w:pPr>
        <w:pStyle w:val="a0"/>
      </w:pPr>
      <w:r>
        <w:rPr>
          <w:rFonts w:hint="eastAsia"/>
        </w:rPr>
        <w:t>通过命令</w:t>
      </w:r>
      <w:r>
        <w:rPr>
          <w:rFonts w:hint="eastAsia"/>
        </w:rPr>
        <w:t xml:space="preserve"> chmod</w:t>
      </w:r>
      <w:r>
        <w:t xml:space="preserve"> </w:t>
      </w:r>
      <w:r>
        <w:rPr>
          <w:rFonts w:hint="eastAsia"/>
        </w:rPr>
        <w:t>管理权限。</w:t>
      </w:r>
    </w:p>
    <w:p w:rsidR="006E158D" w:rsidRDefault="00B77D8F" w:rsidP="006E158D">
      <w:pPr>
        <w:pStyle w:val="a0"/>
      </w:pPr>
      <w:r>
        <w:rPr>
          <w:rFonts w:hint="eastAsia"/>
        </w:rPr>
        <w:t>权限</w:t>
      </w:r>
      <w:r>
        <w:rPr>
          <w:rFonts w:hint="eastAsia"/>
        </w:rPr>
        <w:t xml:space="preserve"> </w:t>
      </w:r>
      <w:r>
        <w:rPr>
          <w:rFonts w:hint="eastAsia"/>
        </w:rPr>
        <w:t>分</w:t>
      </w:r>
      <w:r>
        <w:rPr>
          <w:rFonts w:hint="eastAsia"/>
        </w:rPr>
        <w:t>3</w:t>
      </w:r>
      <w:r>
        <w:rPr>
          <w:rFonts w:hint="eastAsia"/>
        </w:rPr>
        <w:t>类用户分别设置</w:t>
      </w:r>
    </w:p>
    <w:p w:rsidR="00B77D8F" w:rsidRDefault="00B77D8F" w:rsidP="006E158D">
      <w:pPr>
        <w:pStyle w:val="a0"/>
      </w:pPr>
      <w:r>
        <w:rPr>
          <w:rFonts w:hint="eastAsia"/>
        </w:rPr>
        <w:t>权限共</w:t>
      </w:r>
      <w:r>
        <w:t>3</w:t>
      </w:r>
      <w:r>
        <w:rPr>
          <w:rFonts w:hint="eastAsia"/>
        </w:rPr>
        <w:t>种：</w:t>
      </w:r>
      <w:r w:rsidRPr="00B77D8F">
        <w:rPr>
          <w:rFonts w:hint="eastAsia"/>
          <w:color w:val="FF0000"/>
        </w:rPr>
        <w:t>r</w:t>
      </w:r>
      <w:r>
        <w:t>ead</w:t>
      </w:r>
      <w:r>
        <w:rPr>
          <w:rFonts w:hint="eastAsia"/>
        </w:rPr>
        <w:t>，读；</w:t>
      </w:r>
      <w:r w:rsidRPr="00B77D8F">
        <w:rPr>
          <w:rFonts w:hint="eastAsia"/>
          <w:color w:val="FF0000"/>
        </w:rPr>
        <w:t>w</w:t>
      </w:r>
      <w:r>
        <w:t>rite</w:t>
      </w:r>
      <w:r>
        <w:rPr>
          <w:rFonts w:hint="eastAsia"/>
        </w:rPr>
        <w:t>，写；</w:t>
      </w:r>
      <w:r>
        <w:rPr>
          <w:rFonts w:hint="eastAsia"/>
        </w:rPr>
        <w:t>e</w:t>
      </w:r>
      <w:r w:rsidRPr="00B77D8F">
        <w:rPr>
          <w:color w:val="FF0000"/>
        </w:rPr>
        <w:t>x</w:t>
      </w:r>
      <w:r>
        <w:t>ecute</w:t>
      </w:r>
      <w:r>
        <w:rPr>
          <w:rFonts w:hint="eastAsia"/>
        </w:rPr>
        <w:t>，执行。</w:t>
      </w:r>
    </w:p>
    <w:p w:rsidR="00D82BF5" w:rsidRDefault="00D82BF5" w:rsidP="006E158D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r</w:t>
      </w:r>
      <w:r>
        <w:rPr>
          <w:rFonts w:hint="eastAsia"/>
        </w:rPr>
        <w:t>,</w:t>
      </w:r>
      <w:r>
        <w:t xml:space="preserve"> w, x </w:t>
      </w:r>
      <w:r>
        <w:rPr>
          <w:rFonts w:hint="eastAsia"/>
        </w:rPr>
        <w:t>标识。</w:t>
      </w:r>
    </w:p>
    <w:p w:rsidR="00D82BF5" w:rsidRDefault="00D82BF5" w:rsidP="006E158D">
      <w:pPr>
        <w:pStyle w:val="a0"/>
      </w:pPr>
      <w:r>
        <w:rPr>
          <w:rFonts w:hint="eastAsia"/>
        </w:rPr>
        <w:t>如果一类用户具有读写执行权限：</w:t>
      </w:r>
      <w:r>
        <w:rPr>
          <w:rFonts w:hint="eastAsia"/>
        </w:rPr>
        <w:t>rwx</w:t>
      </w:r>
      <w:r>
        <w:rPr>
          <w:rFonts w:hint="eastAsia"/>
        </w:rPr>
        <w:t>。只读权限：</w:t>
      </w:r>
      <w:r>
        <w:rPr>
          <w:rFonts w:hint="eastAsia"/>
        </w:rPr>
        <w:t>r</w:t>
      </w:r>
      <w:r w:rsidR="005B57F4">
        <w:t>—</w:t>
      </w:r>
    </w:p>
    <w:p w:rsidR="005B57F4" w:rsidRDefault="005B57F4" w:rsidP="006E158D">
      <w:pPr>
        <w:pStyle w:val="a0"/>
      </w:pPr>
      <w:r>
        <w:rPr>
          <w:rFonts w:hint="eastAsia"/>
        </w:rPr>
        <w:t>设置方法：</w:t>
      </w:r>
    </w:p>
    <w:p w:rsidR="005B57F4" w:rsidRDefault="005B57F4" w:rsidP="006E158D">
      <w:pPr>
        <w:pStyle w:val="a0"/>
      </w:pPr>
      <w:r>
        <w:rPr>
          <w:rFonts w:hint="eastAsia"/>
        </w:rPr>
        <w:t>为哪类用户，设置权限。</w:t>
      </w:r>
    </w:p>
    <w:p w:rsidR="005B57F4" w:rsidRDefault="005B57F4" w:rsidP="006E158D">
      <w:pPr>
        <w:pStyle w:val="a0"/>
      </w:pPr>
      <w:r>
        <w:t>u</w:t>
      </w:r>
      <w:r>
        <w:rPr>
          <w:rFonts w:hint="eastAsia"/>
        </w:rPr>
        <w:t>，所有者</w:t>
      </w:r>
    </w:p>
    <w:p w:rsidR="005B57F4" w:rsidRDefault="005B57F4" w:rsidP="006E158D">
      <w:pPr>
        <w:pStyle w:val="a0"/>
      </w:pPr>
      <w:r>
        <w:rPr>
          <w:rFonts w:hint="eastAsia"/>
        </w:rPr>
        <w:t>g</w:t>
      </w:r>
      <w:r>
        <w:rPr>
          <w:rFonts w:hint="eastAsia"/>
        </w:rPr>
        <w:t>，所属组内用户</w:t>
      </w:r>
    </w:p>
    <w:p w:rsidR="005B57F4" w:rsidRDefault="005B57F4" w:rsidP="006E158D">
      <w:pPr>
        <w:pStyle w:val="a0"/>
      </w:pPr>
      <w:r>
        <w:rPr>
          <w:rFonts w:hint="eastAsia"/>
        </w:rPr>
        <w:t>o</w:t>
      </w:r>
      <w:r>
        <w:rPr>
          <w:rFonts w:hint="eastAsia"/>
        </w:rPr>
        <w:t>，其他用户</w:t>
      </w:r>
    </w:p>
    <w:p w:rsidR="00FA0459" w:rsidRDefault="005B57F4" w:rsidP="00FA0459">
      <w:pPr>
        <w:pStyle w:val="a0"/>
        <w:numPr>
          <w:ilvl w:val="0"/>
          <w:numId w:val="23"/>
        </w:numPr>
      </w:pPr>
      <w:r>
        <w:rPr>
          <w:rFonts w:hint="eastAsia"/>
        </w:rPr>
        <w:t>a</w:t>
      </w:r>
      <w:r>
        <w:t xml:space="preserve">=ugo </w:t>
      </w:r>
      <w:r>
        <w:rPr>
          <w:rFonts w:hint="eastAsia"/>
        </w:rPr>
        <w:t>全部用户</w:t>
      </w:r>
      <w:r w:rsidR="00092DFB">
        <w:rPr>
          <w:rFonts w:hint="eastAsia"/>
        </w:rPr>
        <w:t>，简写。</w:t>
      </w:r>
    </w:p>
    <w:p w:rsidR="00FA0459" w:rsidRDefault="00FA0459" w:rsidP="00FA0459">
      <w:pPr>
        <w:pStyle w:val="a0"/>
        <w:ind w:left="420" w:firstLine="0"/>
      </w:pPr>
      <w:r>
        <w:rPr>
          <w:rFonts w:hint="eastAsia"/>
        </w:rPr>
        <w:t>支持</w:t>
      </w:r>
    </w:p>
    <w:p w:rsidR="00FA0459" w:rsidRDefault="00FA0459" w:rsidP="00FA0459">
      <w:pPr>
        <w:pStyle w:val="a0"/>
        <w:ind w:left="420" w:firstLine="0"/>
      </w:pPr>
      <w:r>
        <w:rPr>
          <w:rFonts w:hint="eastAsia"/>
        </w:rPr>
        <w:t>u</w:t>
      </w:r>
      <w:r>
        <w:t>=rwx</w:t>
      </w:r>
      <w:r>
        <w:rPr>
          <w:rFonts w:hint="eastAsia"/>
        </w:rPr>
        <w:t>，设置</w:t>
      </w:r>
    </w:p>
    <w:p w:rsidR="00FA0459" w:rsidRDefault="00FA0459" w:rsidP="00FA0459">
      <w:pPr>
        <w:pStyle w:val="a0"/>
        <w:ind w:left="420" w:firstLine="0"/>
      </w:pPr>
      <w:r>
        <w:t>g-x</w:t>
      </w:r>
      <w:r>
        <w:rPr>
          <w:rFonts w:hint="eastAsia"/>
        </w:rPr>
        <w:t>，在已有权限基础上，去掉</w:t>
      </w:r>
      <w:r>
        <w:rPr>
          <w:rFonts w:hint="eastAsia"/>
        </w:rPr>
        <w:t>x</w:t>
      </w:r>
      <w:r>
        <w:rPr>
          <w:rFonts w:hint="eastAsia"/>
        </w:rPr>
        <w:t>权限</w:t>
      </w:r>
    </w:p>
    <w:p w:rsidR="00FA0459" w:rsidRDefault="00FA0459" w:rsidP="00FA0459">
      <w:pPr>
        <w:pStyle w:val="a0"/>
        <w:ind w:left="420" w:firstLine="0"/>
      </w:pPr>
      <w:r>
        <w:rPr>
          <w:rFonts w:hint="eastAsia"/>
        </w:rPr>
        <w:lastRenderedPageBreak/>
        <w:t>o+r</w:t>
      </w:r>
      <w:r>
        <w:t xml:space="preserve">, </w:t>
      </w:r>
      <w:r>
        <w:rPr>
          <w:rFonts w:hint="eastAsia"/>
        </w:rPr>
        <w:t>在已有权限基础上，增加</w:t>
      </w:r>
      <w:r>
        <w:rPr>
          <w:rFonts w:hint="eastAsia"/>
        </w:rPr>
        <w:t>r</w:t>
      </w:r>
      <w:r>
        <w:rPr>
          <w:rFonts w:hint="eastAsia"/>
        </w:rPr>
        <w:t>权限。</w:t>
      </w:r>
    </w:p>
    <w:p w:rsidR="00BC7128" w:rsidRDefault="00BC7128" w:rsidP="00FA0459">
      <w:pPr>
        <w:pStyle w:val="a0"/>
        <w:ind w:left="420" w:firstLine="0"/>
      </w:pPr>
    </w:p>
    <w:p w:rsidR="00BC7128" w:rsidRDefault="00BC7128" w:rsidP="00FA0459">
      <w:pPr>
        <w:pStyle w:val="a0"/>
        <w:ind w:left="420" w:firstLine="0"/>
      </w:pPr>
      <w:r>
        <w:rPr>
          <w:rFonts w:hint="eastAsia"/>
        </w:rPr>
        <w:t>演示：</w:t>
      </w:r>
    </w:p>
    <w:p w:rsidR="00BC7128" w:rsidRDefault="00BC7128" w:rsidP="00FA0459">
      <w:pPr>
        <w:pStyle w:val="a0"/>
        <w:ind w:left="420" w:firstLine="0"/>
      </w:pPr>
      <w:bookmarkStart w:id="196" w:name="OLE_LINK1"/>
      <w:r>
        <w:rPr>
          <w:rFonts w:hint="eastAsia"/>
        </w:rPr>
        <w:t>设置所有者为读写执行权限，所属组内容用户为读写权限，其他用户为只读：</w:t>
      </w:r>
    </w:p>
    <w:p w:rsidR="00BC7128" w:rsidRPr="006E158D" w:rsidRDefault="00BC7128" w:rsidP="00FA0459">
      <w:pPr>
        <w:pStyle w:val="a0"/>
        <w:ind w:left="420" w:firstLine="0"/>
      </w:pPr>
      <w:r>
        <w:rPr>
          <w:rFonts w:hint="eastAsia"/>
        </w:rPr>
        <w:t>u</w:t>
      </w:r>
      <w:r>
        <w:t>=</w:t>
      </w:r>
      <w:proofErr w:type="gramStart"/>
      <w:r>
        <w:t>rwx,g</w:t>
      </w:r>
      <w:proofErr w:type="gramEnd"/>
      <w:r>
        <w:t>=rw,o=r</w:t>
      </w:r>
    </w:p>
    <w:bookmarkEnd w:id="196"/>
    <w:p w:rsidR="009213C2" w:rsidRDefault="00BC7128" w:rsidP="00DD4217">
      <w:pPr>
        <w:pStyle w:val="a0"/>
      </w:pPr>
      <w:r>
        <w:rPr>
          <w:noProof/>
        </w:rPr>
        <w:drawing>
          <wp:inline distT="0" distB="0" distL="0" distR="0" wp14:anchorId="7E557F9F" wp14:editId="6BFE6B69">
            <wp:extent cx="5278120" cy="1764665"/>
            <wp:effectExtent l="0" t="0" r="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128" w:rsidRDefault="00BC7128" w:rsidP="00DD4217">
      <w:pPr>
        <w:pStyle w:val="a0"/>
      </w:pPr>
    </w:p>
    <w:p w:rsidR="00BC7128" w:rsidRDefault="00BC7128" w:rsidP="00BC7128">
      <w:pPr>
        <w:pStyle w:val="a0"/>
      </w:pPr>
      <w:r>
        <w:rPr>
          <w:rFonts w:hint="eastAsia"/>
        </w:rPr>
        <w:t>以此为基础：删除所有者的执行权限，增加所属组内容用户的写权限，删除其他用户的写权限：</w:t>
      </w:r>
    </w:p>
    <w:p w:rsidR="00BC7128" w:rsidRDefault="00BC7128" w:rsidP="00BC7128">
      <w:pPr>
        <w:pStyle w:val="a0"/>
      </w:pPr>
      <w:r>
        <w:rPr>
          <w:rFonts w:hint="eastAsia"/>
        </w:rPr>
        <w:t>u</w:t>
      </w:r>
      <w:r>
        <w:t>-</w:t>
      </w:r>
      <w:proofErr w:type="gramStart"/>
      <w:r>
        <w:t>x,g</w:t>
      </w:r>
      <w:proofErr w:type="gramEnd"/>
      <w:r>
        <w:t>+w,o-w</w:t>
      </w:r>
    </w:p>
    <w:p w:rsidR="00BC7128" w:rsidRDefault="00BC7128" w:rsidP="00BC7128">
      <w:pPr>
        <w:pStyle w:val="a0"/>
      </w:pPr>
      <w:r>
        <w:rPr>
          <w:noProof/>
        </w:rPr>
        <w:drawing>
          <wp:inline distT="0" distB="0" distL="0" distR="0" wp14:anchorId="61762200" wp14:editId="4A57C3C1">
            <wp:extent cx="5278120" cy="288480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FBF" w:rsidRDefault="00211FBF" w:rsidP="00BC7128">
      <w:pPr>
        <w:pStyle w:val="a0"/>
      </w:pPr>
    </w:p>
    <w:p w:rsidR="00211FBF" w:rsidRDefault="00211FBF" w:rsidP="00BC7128">
      <w:pPr>
        <w:pStyle w:val="a0"/>
      </w:pPr>
    </w:p>
    <w:p w:rsidR="00211FBF" w:rsidRDefault="00211FBF" w:rsidP="00BC7128">
      <w:pPr>
        <w:pStyle w:val="a0"/>
      </w:pPr>
      <w:r>
        <w:rPr>
          <w:rFonts w:hint="eastAsia"/>
        </w:rPr>
        <w:t>可以使用数字表示权限。</w:t>
      </w:r>
    </w:p>
    <w:p w:rsidR="00211FBF" w:rsidRDefault="00211FBF" w:rsidP="00BC7128">
      <w:pPr>
        <w:pStyle w:val="a0"/>
      </w:pPr>
      <w:r>
        <w:rPr>
          <w:rFonts w:hint="eastAsia"/>
        </w:rPr>
        <w:t>r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100</w:t>
      </w:r>
    </w:p>
    <w:p w:rsidR="00211FBF" w:rsidRDefault="00211FBF" w:rsidP="00BC7128">
      <w:pPr>
        <w:pStyle w:val="a0"/>
      </w:pPr>
      <w:r>
        <w:rPr>
          <w:rFonts w:hint="eastAsia"/>
        </w:rPr>
        <w:t>w</w:t>
      </w:r>
      <w:r>
        <w:t>, 2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010</w:t>
      </w:r>
    </w:p>
    <w:p w:rsidR="00211FBF" w:rsidRDefault="00211FBF" w:rsidP="00BC7128">
      <w:pPr>
        <w:pStyle w:val="a0"/>
      </w:pPr>
      <w:r>
        <w:rPr>
          <w:rFonts w:hint="eastAsia"/>
        </w:rPr>
        <w:lastRenderedPageBreak/>
        <w:t>x</w:t>
      </w:r>
      <w:r>
        <w:t>, 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001</w:t>
      </w:r>
    </w:p>
    <w:p w:rsidR="00533976" w:rsidRDefault="00533976" w:rsidP="00BC7128">
      <w:pPr>
        <w:pStyle w:val="a0"/>
      </w:pPr>
      <w:r>
        <w:rPr>
          <w:rFonts w:hint="eastAsia"/>
        </w:rPr>
        <w:t>内部是位运算的方式！</w:t>
      </w:r>
    </w:p>
    <w:p w:rsidR="002B15F9" w:rsidRDefault="002B15F9" w:rsidP="00BC7128">
      <w:pPr>
        <w:pStyle w:val="a0"/>
      </w:pPr>
    </w:p>
    <w:p w:rsidR="00060632" w:rsidRDefault="00060632" w:rsidP="00BC7128">
      <w:pPr>
        <w:pStyle w:val="a0"/>
      </w:pPr>
      <w:r>
        <w:rPr>
          <w:rFonts w:hint="eastAsia"/>
        </w:rPr>
        <w:t>只能是设置，不能相对增减！</w:t>
      </w:r>
    </w:p>
    <w:p w:rsidR="002B15F9" w:rsidRDefault="002B15F9" w:rsidP="00BC7128">
      <w:pPr>
        <w:pStyle w:val="a0"/>
      </w:pPr>
      <w:r>
        <w:rPr>
          <w:rFonts w:hint="eastAsia"/>
        </w:rPr>
        <w:t>ch</w:t>
      </w:r>
      <w:r>
        <w:t xml:space="preserve">mod </w:t>
      </w:r>
      <w:r w:rsidR="00802DD7">
        <w:t xml:space="preserve">764 </w:t>
      </w:r>
      <w:proofErr w:type="gramStart"/>
      <w:r w:rsidR="00802DD7">
        <w:rPr>
          <w:rFonts w:hint="eastAsia"/>
        </w:rPr>
        <w:t>m</w:t>
      </w:r>
      <w:r w:rsidR="00802DD7">
        <w:t>ai</w:t>
      </w:r>
      <w:r w:rsidR="00802DD7">
        <w:rPr>
          <w:rFonts w:hint="eastAsia"/>
        </w:rPr>
        <w:t>n</w:t>
      </w:r>
      <w:r w:rsidR="00802DD7">
        <w:t>.go</w:t>
      </w:r>
      <w:proofErr w:type="gramEnd"/>
    </w:p>
    <w:p w:rsidR="002D4BB1" w:rsidRDefault="002D4BB1" w:rsidP="00BC7128">
      <w:pPr>
        <w:pStyle w:val="a0"/>
      </w:pPr>
      <w:r>
        <w:rPr>
          <w:rFonts w:hint="eastAsia"/>
        </w:rPr>
        <w:t>就是：</w:t>
      </w:r>
    </w:p>
    <w:p w:rsidR="002D4BB1" w:rsidRDefault="002D4BB1" w:rsidP="002D4BB1">
      <w:pPr>
        <w:pStyle w:val="a0"/>
        <w:ind w:left="420" w:firstLine="0"/>
      </w:pPr>
      <w:r>
        <w:rPr>
          <w:rFonts w:hint="eastAsia"/>
        </w:rPr>
        <w:t>设置所有者为读写执行权限，所属组内容用户为读写权限，其他用户为只读：</w:t>
      </w:r>
    </w:p>
    <w:p w:rsidR="002D4BB1" w:rsidRPr="006E158D" w:rsidRDefault="002D4BB1" w:rsidP="002D4BB1">
      <w:pPr>
        <w:pStyle w:val="a0"/>
        <w:ind w:left="420" w:firstLine="0"/>
      </w:pPr>
      <w:r>
        <w:rPr>
          <w:rFonts w:hint="eastAsia"/>
        </w:rPr>
        <w:t>u</w:t>
      </w:r>
      <w:r>
        <w:t>=</w:t>
      </w:r>
      <w:proofErr w:type="gramStart"/>
      <w:r>
        <w:t>rwx,g</w:t>
      </w:r>
      <w:proofErr w:type="gramEnd"/>
      <w:r>
        <w:t>=rw,o=r</w:t>
      </w:r>
    </w:p>
    <w:p w:rsidR="002D4BB1" w:rsidRDefault="00684C03" w:rsidP="00BC7128">
      <w:pPr>
        <w:pStyle w:val="a0"/>
      </w:pPr>
      <w:r>
        <w:rPr>
          <w:noProof/>
        </w:rPr>
        <w:drawing>
          <wp:inline distT="0" distB="0" distL="0" distR="0" wp14:anchorId="6E2E1E3A" wp14:editId="04E1B7FE">
            <wp:extent cx="5278120" cy="1485265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88" w:rsidRDefault="001B6288" w:rsidP="00BC7128">
      <w:pPr>
        <w:pStyle w:val="a0"/>
      </w:pPr>
    </w:p>
    <w:p w:rsidR="001B6288" w:rsidRDefault="001B6288" w:rsidP="001B6288">
      <w:pPr>
        <w:pStyle w:val="3"/>
      </w:pPr>
      <w:bookmarkStart w:id="197" w:name="_Toc534638015"/>
      <w:r>
        <w:rPr>
          <w:rFonts w:hint="eastAsia"/>
        </w:rPr>
        <w:t>ch</w:t>
      </w:r>
      <w:r>
        <w:t>own</w:t>
      </w:r>
      <w:r w:rsidR="00713761">
        <w:rPr>
          <w:rFonts w:hint="eastAsia"/>
        </w:rPr>
        <w:t>，修改所有者</w:t>
      </w:r>
      <w:bookmarkEnd w:id="197"/>
    </w:p>
    <w:p w:rsidR="004D5562" w:rsidRDefault="004D5562" w:rsidP="004D5562">
      <w:pPr>
        <w:pStyle w:val="a0"/>
      </w:pPr>
      <w:r>
        <w:rPr>
          <w:rFonts w:hint="eastAsia"/>
        </w:rPr>
        <w:t>修改文件的或者命令的所有者</w:t>
      </w:r>
    </w:p>
    <w:p w:rsidR="004D5562" w:rsidRDefault="004D5562" w:rsidP="004D5562">
      <w:pPr>
        <w:pStyle w:val="a0"/>
      </w:pPr>
      <w:r>
        <w:rPr>
          <w:noProof/>
        </w:rPr>
        <w:drawing>
          <wp:inline distT="0" distB="0" distL="0" distR="0" wp14:anchorId="3D4130FE" wp14:editId="77F8C9DA">
            <wp:extent cx="5278120" cy="2049780"/>
            <wp:effectExtent l="0" t="0" r="0" b="762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62" w:rsidRDefault="004D5562" w:rsidP="004D5562">
      <w:pPr>
        <w:pStyle w:val="a0"/>
      </w:pPr>
    </w:p>
    <w:p w:rsidR="004D5562" w:rsidRDefault="004D5562" w:rsidP="004D5562">
      <w:pPr>
        <w:pStyle w:val="a0"/>
      </w:pPr>
      <w:r>
        <w:rPr>
          <w:rFonts w:hint="eastAsia"/>
        </w:rPr>
        <w:t>ch</w:t>
      </w:r>
      <w:r>
        <w:t xml:space="preserve">own </w:t>
      </w:r>
      <w:r>
        <w:rPr>
          <w:rFonts w:hint="eastAsia"/>
        </w:rPr>
        <w:t>新用户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  <w:r w:rsidR="002B7904">
        <w:rPr>
          <w:rFonts w:hint="eastAsia"/>
        </w:rPr>
        <w:t>，仅仅修改文件的所属者，如果是目录，对目录内的文件没有影响。</w:t>
      </w:r>
    </w:p>
    <w:p w:rsidR="002B7904" w:rsidRDefault="002B7904" w:rsidP="004D5562">
      <w:pPr>
        <w:pStyle w:val="a0"/>
      </w:pPr>
      <w:r>
        <w:rPr>
          <w:rFonts w:hint="eastAsia"/>
        </w:rPr>
        <w:t>ch</w:t>
      </w:r>
      <w:r>
        <w:t xml:space="preserve">own -R </w:t>
      </w:r>
      <w:r>
        <w:rPr>
          <w:rFonts w:hint="eastAsia"/>
        </w:rPr>
        <w:t>新用户</w:t>
      </w:r>
      <w:r>
        <w:rPr>
          <w:rFonts w:hint="eastAsia"/>
        </w:rPr>
        <w:t xml:space="preserve"> </w:t>
      </w:r>
      <w:r>
        <w:rPr>
          <w:rFonts w:hint="eastAsia"/>
        </w:rPr>
        <w:t>文件，修改目录及其目录内部文件的所有者。</w:t>
      </w:r>
    </w:p>
    <w:p w:rsidR="007D4FB6" w:rsidRDefault="007D4FB6" w:rsidP="004D5562">
      <w:pPr>
        <w:pStyle w:val="a0"/>
      </w:pPr>
      <w:r>
        <w:rPr>
          <w:noProof/>
        </w:rPr>
        <w:lastRenderedPageBreak/>
        <w:drawing>
          <wp:inline distT="0" distB="0" distL="0" distR="0" wp14:anchorId="1DE4F65D" wp14:editId="0F86C6A3">
            <wp:extent cx="5278120" cy="1339215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EC" w:rsidRDefault="00837EEC" w:rsidP="004D5562">
      <w:pPr>
        <w:pStyle w:val="a0"/>
      </w:pPr>
    </w:p>
    <w:p w:rsidR="00837EEC" w:rsidRDefault="00837EEC" w:rsidP="004D5562">
      <w:pPr>
        <w:pStyle w:val="a0"/>
      </w:pPr>
      <w:r>
        <w:rPr>
          <w:noProof/>
        </w:rPr>
        <w:drawing>
          <wp:inline distT="0" distB="0" distL="0" distR="0" wp14:anchorId="59835403" wp14:editId="0538BC36">
            <wp:extent cx="5278120" cy="193294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37" w:rsidRDefault="00367237" w:rsidP="004D5562">
      <w:pPr>
        <w:pStyle w:val="a0"/>
      </w:pPr>
    </w:p>
    <w:p w:rsidR="00367237" w:rsidRDefault="00367237" w:rsidP="004D5562">
      <w:pPr>
        <w:pStyle w:val="a0"/>
      </w:pPr>
    </w:p>
    <w:p w:rsidR="00367237" w:rsidRDefault="00367237" w:rsidP="004D5562">
      <w:pPr>
        <w:pStyle w:val="a0"/>
      </w:pPr>
      <w:r>
        <w:rPr>
          <w:rFonts w:hint="eastAsia"/>
        </w:rPr>
        <w:t>chown</w:t>
      </w:r>
      <w:r>
        <w:t xml:space="preserve"> </w:t>
      </w:r>
      <w:r w:rsidR="00BB2222">
        <w:rPr>
          <w:rFonts w:hint="eastAsia"/>
        </w:rPr>
        <w:t>user</w:t>
      </w:r>
      <w:r w:rsidR="00BB2222">
        <w:t xml:space="preserve">:group </w:t>
      </w:r>
      <w:r w:rsidR="00BB2222">
        <w:rPr>
          <w:rFonts w:hint="eastAsia"/>
        </w:rPr>
        <w:t>file</w:t>
      </w:r>
      <w:r w:rsidR="00BB2222">
        <w:t xml:space="preserve"> </w:t>
      </w:r>
      <w:r w:rsidR="00BB2222">
        <w:rPr>
          <w:rFonts w:hint="eastAsia"/>
        </w:rPr>
        <w:t>同时修改</w:t>
      </w:r>
      <w:r w:rsidR="00B07D12">
        <w:rPr>
          <w:rFonts w:hint="eastAsia"/>
        </w:rPr>
        <w:t>文件</w:t>
      </w:r>
      <w:r w:rsidR="00BB2222">
        <w:rPr>
          <w:rFonts w:hint="eastAsia"/>
        </w:rPr>
        <w:t>的所属组和所有者。</w:t>
      </w:r>
    </w:p>
    <w:p w:rsidR="00B07D12" w:rsidRPr="004D5562" w:rsidRDefault="00B07D12" w:rsidP="004D5562">
      <w:pPr>
        <w:pStyle w:val="a0"/>
      </w:pPr>
      <w:r>
        <w:rPr>
          <w:noProof/>
        </w:rPr>
        <w:drawing>
          <wp:inline distT="0" distB="0" distL="0" distR="0" wp14:anchorId="6CD176AC" wp14:editId="627C9EA6">
            <wp:extent cx="5278120" cy="48133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88" w:rsidRDefault="001B6288" w:rsidP="001B6288">
      <w:pPr>
        <w:pStyle w:val="3"/>
      </w:pPr>
      <w:bookmarkStart w:id="198" w:name="_Toc534638016"/>
      <w:r>
        <w:rPr>
          <w:rFonts w:hint="eastAsia"/>
        </w:rPr>
        <w:t>c</w:t>
      </w:r>
      <w:r>
        <w:t>hgrp</w:t>
      </w:r>
      <w:r w:rsidR="00713761">
        <w:rPr>
          <w:rFonts w:hint="eastAsia"/>
        </w:rPr>
        <w:t>，修改所属组</w:t>
      </w:r>
      <w:bookmarkEnd w:id="198"/>
    </w:p>
    <w:p w:rsidR="004D5562" w:rsidRDefault="004D5562" w:rsidP="004D5562">
      <w:pPr>
        <w:pStyle w:val="a0"/>
      </w:pPr>
      <w:r>
        <w:rPr>
          <w:rFonts w:hint="eastAsia"/>
        </w:rPr>
        <w:t>修改文件的或者命令的所属组</w:t>
      </w:r>
    </w:p>
    <w:p w:rsidR="004D5562" w:rsidRDefault="002273FD" w:rsidP="004D5562">
      <w:pPr>
        <w:pStyle w:val="a0"/>
      </w:pPr>
      <w:r>
        <w:rPr>
          <w:rFonts w:hint="eastAsia"/>
        </w:rPr>
        <w:t>ch</w:t>
      </w:r>
      <w:r>
        <w:t xml:space="preserve">grp -R </w:t>
      </w:r>
      <w:r>
        <w:rPr>
          <w:rFonts w:hint="eastAsia"/>
        </w:rPr>
        <w:t>修改目录及内容的所属组</w:t>
      </w:r>
    </w:p>
    <w:p w:rsidR="002273FD" w:rsidRPr="004D5562" w:rsidRDefault="002273FD" w:rsidP="004D5562">
      <w:pPr>
        <w:pStyle w:val="a0"/>
      </w:pPr>
      <w:r>
        <w:rPr>
          <w:rFonts w:hint="eastAsia"/>
        </w:rPr>
        <w:t>c</w:t>
      </w:r>
      <w:r>
        <w:t xml:space="preserve">hgrp </w:t>
      </w:r>
      <w:r>
        <w:rPr>
          <w:rFonts w:hint="eastAsia"/>
        </w:rPr>
        <w:t>修改单个文件所属组。</w:t>
      </w:r>
    </w:p>
    <w:p w:rsidR="004D5562" w:rsidRDefault="004D5562" w:rsidP="004D5562">
      <w:pPr>
        <w:pStyle w:val="a0"/>
      </w:pPr>
    </w:p>
    <w:p w:rsidR="002B49A6" w:rsidRDefault="002B49A6" w:rsidP="002B49A6">
      <w:pPr>
        <w:pStyle w:val="3"/>
      </w:pPr>
      <w:bookmarkStart w:id="199" w:name="_Toc534638017"/>
      <w:r>
        <w:rPr>
          <w:rFonts w:hint="eastAsia"/>
        </w:rPr>
        <w:t>权限的限制</w:t>
      </w:r>
      <w:bookmarkEnd w:id="199"/>
    </w:p>
    <w:p w:rsidR="002B49A6" w:rsidRDefault="002B49A6" w:rsidP="002B49A6">
      <w:pPr>
        <w:pStyle w:val="a0"/>
      </w:pPr>
      <w:r>
        <w:rPr>
          <w:rFonts w:hint="eastAsia"/>
        </w:rPr>
        <w:t>文件：</w:t>
      </w:r>
    </w:p>
    <w:p w:rsidR="002B49A6" w:rsidRDefault="002B49A6" w:rsidP="002B49A6">
      <w:pPr>
        <w:pStyle w:val="a0"/>
      </w:pPr>
      <w:r>
        <w:rPr>
          <w:rFonts w:hint="eastAsia"/>
        </w:rPr>
        <w:t>读，是否可以看到文件内容</w:t>
      </w:r>
    </w:p>
    <w:p w:rsidR="002B49A6" w:rsidRDefault="002B49A6" w:rsidP="002B49A6">
      <w:pPr>
        <w:pStyle w:val="a0"/>
      </w:pPr>
      <w:r>
        <w:rPr>
          <w:rFonts w:hint="eastAsia"/>
        </w:rPr>
        <w:t>写，是否可以更改文件内容</w:t>
      </w:r>
    </w:p>
    <w:p w:rsidR="002B49A6" w:rsidRDefault="002B49A6" w:rsidP="002B49A6">
      <w:pPr>
        <w:pStyle w:val="a0"/>
      </w:pPr>
      <w:r>
        <w:rPr>
          <w:rFonts w:hint="eastAsia"/>
        </w:rPr>
        <w:t>执行，如果文件为可执行的脚本，需要设置为执行权限才可以。执行权限通常需要配合</w:t>
      </w:r>
      <w:r>
        <w:rPr>
          <w:rFonts w:hint="eastAsia"/>
        </w:rPr>
        <w:lastRenderedPageBreak/>
        <w:t>读权限才可以。</w:t>
      </w:r>
      <w:r>
        <w:rPr>
          <w:rFonts w:hint="eastAsia"/>
        </w:rPr>
        <w:t>r</w:t>
      </w:r>
      <w:r>
        <w:t>-x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t>hmod a+x</w:t>
      </w:r>
    </w:p>
    <w:p w:rsidR="002B49A6" w:rsidRDefault="002B49A6" w:rsidP="002B49A6">
      <w:pPr>
        <w:pStyle w:val="a0"/>
      </w:pPr>
    </w:p>
    <w:p w:rsidR="002B49A6" w:rsidRDefault="002B49A6" w:rsidP="002B49A6">
      <w:pPr>
        <w:pStyle w:val="a0"/>
      </w:pPr>
      <w:r>
        <w:rPr>
          <w:rFonts w:hint="eastAsia"/>
        </w:rPr>
        <w:t>目录：</w:t>
      </w:r>
    </w:p>
    <w:p w:rsidR="002B49A6" w:rsidRDefault="002B49A6" w:rsidP="002B49A6">
      <w:pPr>
        <w:pStyle w:val="a0"/>
      </w:pPr>
      <w:r>
        <w:rPr>
          <w:rFonts w:hint="eastAsia"/>
        </w:rPr>
        <w:t>读：查看目录内容</w:t>
      </w:r>
    </w:p>
    <w:p w:rsidR="002B49A6" w:rsidRDefault="002B49A6" w:rsidP="002B49A6">
      <w:pPr>
        <w:pStyle w:val="a0"/>
      </w:pPr>
      <w:r>
        <w:rPr>
          <w:rFonts w:hint="eastAsia"/>
        </w:rPr>
        <w:t>写：修改目录下文件，包括新建。</w:t>
      </w:r>
    </w:p>
    <w:p w:rsidR="002B49A6" w:rsidRPr="002B49A6" w:rsidRDefault="002B49A6" w:rsidP="002B49A6">
      <w:pPr>
        <w:pStyle w:val="a0"/>
      </w:pPr>
      <w:r>
        <w:rPr>
          <w:rFonts w:hint="eastAsia"/>
        </w:rPr>
        <w:t>执行：当需要在目录下执行命令时，例如</w:t>
      </w:r>
      <w:r>
        <w:rPr>
          <w:rFonts w:hint="eastAsia"/>
        </w:rPr>
        <w:t>ll</w:t>
      </w:r>
      <w:r>
        <w:rPr>
          <w:rFonts w:hint="eastAsia"/>
        </w:rPr>
        <w:t>查看目录内容时，需要有目录的执行权限。</w:t>
      </w:r>
    </w:p>
    <w:p w:rsidR="004D5562" w:rsidRDefault="004D5562" w:rsidP="004D5562">
      <w:pPr>
        <w:pStyle w:val="a0"/>
      </w:pPr>
    </w:p>
    <w:p w:rsidR="00093A61" w:rsidRDefault="00093A61" w:rsidP="004D5562">
      <w:pPr>
        <w:pStyle w:val="a0"/>
      </w:pPr>
    </w:p>
    <w:p w:rsidR="00093A61" w:rsidRDefault="00093A61" w:rsidP="00093A61">
      <w:pPr>
        <w:pStyle w:val="3"/>
      </w:pPr>
      <w:bookmarkStart w:id="200" w:name="_Toc534638018"/>
      <w:r>
        <w:rPr>
          <w:rFonts w:hint="eastAsia"/>
        </w:rPr>
        <w:t>sudo</w:t>
      </w:r>
      <w:r>
        <w:rPr>
          <w:rFonts w:hint="eastAsia"/>
        </w:rPr>
        <w:t>，</w:t>
      </w:r>
      <w:proofErr w:type="gramStart"/>
      <w:r>
        <w:rPr>
          <w:rFonts w:hint="eastAsia"/>
        </w:rPr>
        <w:t>提权工具</w:t>
      </w:r>
      <w:bookmarkEnd w:id="200"/>
      <w:proofErr w:type="gramEnd"/>
    </w:p>
    <w:p w:rsidR="00093A61" w:rsidRDefault="00093A61" w:rsidP="00093A61">
      <w:pPr>
        <w:pStyle w:val="a0"/>
      </w:pPr>
      <w:r>
        <w:rPr>
          <w:rFonts w:hint="eastAsia"/>
        </w:rPr>
        <w:t>s</w:t>
      </w:r>
      <w:r>
        <w:t>uper user do</w:t>
      </w:r>
      <w:r>
        <w:rPr>
          <w:rFonts w:hint="eastAsia"/>
        </w:rPr>
        <w:t>。超级用户做！</w:t>
      </w:r>
    </w:p>
    <w:p w:rsidR="00A95676" w:rsidRDefault="00A95676" w:rsidP="00093A61">
      <w:pPr>
        <w:pStyle w:val="a0"/>
      </w:pPr>
    </w:p>
    <w:p w:rsidR="00A95676" w:rsidRDefault="00A95676" w:rsidP="00093A61">
      <w:pPr>
        <w:pStyle w:val="a0"/>
      </w:pPr>
      <w:r>
        <w:rPr>
          <w:rFonts w:hint="eastAsia"/>
        </w:rPr>
        <w:t>很多用户没有权限执行很多操作，需要告知用户一个有权限的用户去执行这个操作。</w:t>
      </w:r>
    </w:p>
    <w:p w:rsidR="00A95676" w:rsidRDefault="00A95676" w:rsidP="00093A61">
      <w:pPr>
        <w:pStyle w:val="a0"/>
      </w:pPr>
      <w:r>
        <w:rPr>
          <w:rFonts w:hint="eastAsia"/>
        </w:rPr>
        <w:t>例如：</w:t>
      </w:r>
    </w:p>
    <w:p w:rsidR="00A95676" w:rsidRDefault="00A95676" w:rsidP="00093A61">
      <w:pPr>
        <w:pStyle w:val="a0"/>
      </w:pPr>
      <w:r>
        <w:rPr>
          <w:rFonts w:hint="eastAsia"/>
        </w:rPr>
        <w:t>一个程序员，修改了代码后，需要重启服务器。</w:t>
      </w:r>
      <w:r w:rsidR="00970F8D">
        <w:rPr>
          <w:rFonts w:hint="eastAsia"/>
        </w:rPr>
        <w:t>但是，程序员没有重启的权限。</w:t>
      </w:r>
    </w:p>
    <w:p w:rsidR="00970F8D" w:rsidRDefault="00970F8D" w:rsidP="00093A61">
      <w:pPr>
        <w:pStyle w:val="a0"/>
      </w:pPr>
      <w:r>
        <w:rPr>
          <w:rFonts w:hint="eastAsia"/>
        </w:rPr>
        <w:t>此时：向管理员申请，重</w:t>
      </w:r>
      <w:proofErr w:type="gramStart"/>
      <w:r>
        <w:rPr>
          <w:rFonts w:hint="eastAsia"/>
        </w:rPr>
        <w:t>启一下</w:t>
      </w:r>
      <w:proofErr w:type="gramEnd"/>
      <w:r>
        <w:rPr>
          <w:rFonts w:hint="eastAsia"/>
        </w:rPr>
        <w:t>服务器。</w:t>
      </w:r>
      <w:r w:rsidR="006616FA">
        <w:rPr>
          <w:rFonts w:hint="eastAsia"/>
        </w:rPr>
        <w:t>管理员重启服务器后，告知程序员</w:t>
      </w:r>
      <w:r w:rsidR="00464EDF">
        <w:rPr>
          <w:rFonts w:hint="eastAsia"/>
        </w:rPr>
        <w:t>即可。</w:t>
      </w:r>
    </w:p>
    <w:p w:rsidR="00464EDF" w:rsidRDefault="00464EDF" w:rsidP="00093A61">
      <w:pPr>
        <w:pStyle w:val="a0"/>
      </w:pPr>
    </w:p>
    <w:p w:rsidR="00464EDF" w:rsidRDefault="003F124C" w:rsidP="00093A61">
      <w:pPr>
        <w:pStyle w:val="a0"/>
      </w:pPr>
      <w:r>
        <w:rPr>
          <w:rFonts w:hint="eastAsia"/>
        </w:rPr>
        <w:t>实操的时候：</w:t>
      </w:r>
      <w:r w:rsidR="000124F5">
        <w:rPr>
          <w:rFonts w:hint="eastAsia"/>
        </w:rPr>
        <w:t>不易执行。</w:t>
      </w:r>
    </w:p>
    <w:p w:rsidR="000124F5" w:rsidRDefault="000124F5" w:rsidP="00093A61">
      <w:pPr>
        <w:pStyle w:val="a0"/>
      </w:pPr>
      <w:r>
        <w:rPr>
          <w:rFonts w:hint="eastAsia"/>
        </w:rPr>
        <w:t>如果将管理员信息告知程序员。也不可行，非管理员用户会一直</w:t>
      </w:r>
      <w:proofErr w:type="gramStart"/>
      <w:r>
        <w:rPr>
          <w:rFonts w:hint="eastAsia"/>
        </w:rPr>
        <w:t>拥有超管权限</w:t>
      </w:r>
      <w:proofErr w:type="gramEnd"/>
      <w:r>
        <w:rPr>
          <w:rFonts w:hint="eastAsia"/>
        </w:rPr>
        <w:t>。</w:t>
      </w:r>
    </w:p>
    <w:p w:rsidR="00466014" w:rsidRDefault="00466014" w:rsidP="00093A61">
      <w:pPr>
        <w:pStyle w:val="a0"/>
      </w:pPr>
    </w:p>
    <w:p w:rsidR="00466014" w:rsidRDefault="00466014" w:rsidP="00093A61">
      <w:pPr>
        <w:pStyle w:val="a0"/>
      </w:pPr>
      <w:r>
        <w:rPr>
          <w:rFonts w:hint="eastAsia"/>
        </w:rPr>
        <w:t>需要一个工具：让某些用户，</w:t>
      </w:r>
      <w:r w:rsidRPr="00466014">
        <w:rPr>
          <w:rFonts w:hint="eastAsia"/>
          <w:color w:val="FF0000"/>
          <w:highlight w:val="yellow"/>
        </w:rPr>
        <w:t>可以以超级管理员的身份，执行某些特定的命令</w:t>
      </w:r>
      <w:r>
        <w:rPr>
          <w:rFonts w:hint="eastAsia"/>
        </w:rPr>
        <w:t>。</w:t>
      </w:r>
      <w:r w:rsidR="00CB6FBD">
        <w:rPr>
          <w:rFonts w:hint="eastAsia"/>
        </w:rPr>
        <w:t>sudo</w:t>
      </w:r>
      <w:r w:rsidR="00CB6FBD">
        <w:rPr>
          <w:rFonts w:hint="eastAsia"/>
        </w:rPr>
        <w:t>就是这个工具。</w:t>
      </w:r>
    </w:p>
    <w:p w:rsidR="00466014" w:rsidRDefault="00466014" w:rsidP="00093A61">
      <w:pPr>
        <w:pStyle w:val="a0"/>
      </w:pPr>
    </w:p>
    <w:p w:rsidR="00466014" w:rsidRDefault="00466014" w:rsidP="00466014">
      <w:pPr>
        <w:pStyle w:val="a0"/>
        <w:ind w:firstLine="0"/>
      </w:pPr>
      <w:r>
        <w:tab/>
      </w:r>
      <w:r>
        <w:rPr>
          <w:rFonts w:hint="eastAsia"/>
        </w:rPr>
        <w:t>coder</w:t>
      </w:r>
      <w:r>
        <w:t>A,</w:t>
      </w:r>
      <w:r>
        <w:rPr>
          <w:rFonts w:hint="eastAsia"/>
        </w:rPr>
        <w:t>需要添加用户，但是无权限。</w:t>
      </w:r>
    </w:p>
    <w:p w:rsidR="00466014" w:rsidRDefault="00E459ED" w:rsidP="00466014">
      <w:pPr>
        <w:pStyle w:val="a0"/>
        <w:ind w:firstLine="0"/>
      </w:pPr>
      <w:r>
        <w:tab/>
      </w:r>
      <w:r>
        <w:rPr>
          <w:noProof/>
        </w:rPr>
        <w:drawing>
          <wp:inline distT="0" distB="0" distL="0" distR="0" wp14:anchorId="03686886" wp14:editId="58B6673D">
            <wp:extent cx="5048250" cy="1114425"/>
            <wp:effectExtent l="0" t="0" r="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BD" w:rsidRDefault="0016500C" w:rsidP="00466014">
      <w:pPr>
        <w:pStyle w:val="a0"/>
        <w:ind w:firstLine="0"/>
      </w:pPr>
      <w:r>
        <w:fldChar w:fldCharType="begin"/>
      </w:r>
      <w:r>
        <w:instrText xml:space="preserve">  </w:instrText>
      </w:r>
      <w:r>
        <w:fldChar w:fldCharType="end"/>
      </w:r>
    </w:p>
    <w:p w:rsidR="00CB6FBD" w:rsidRDefault="00CB6FBD" w:rsidP="00466014">
      <w:pPr>
        <w:pStyle w:val="a0"/>
        <w:ind w:firstLine="0"/>
      </w:pPr>
      <w:r>
        <w:lastRenderedPageBreak/>
        <w:tab/>
      </w:r>
      <w:r w:rsidR="00336D92">
        <w:rPr>
          <w:rFonts w:hint="eastAsia"/>
        </w:rPr>
        <w:t>向</w:t>
      </w:r>
      <w:r w:rsidR="00336D92">
        <w:rPr>
          <w:rFonts w:hint="eastAsia"/>
        </w:rPr>
        <w:t>root</w:t>
      </w:r>
      <w:r w:rsidR="00336D92">
        <w:rPr>
          <w:rFonts w:hint="eastAsia"/>
        </w:rPr>
        <w:t>申请，</w:t>
      </w:r>
      <w:r w:rsidR="00336D92">
        <w:rPr>
          <w:rFonts w:hint="eastAsia"/>
        </w:rPr>
        <w:t>root</w:t>
      </w:r>
      <w:r w:rsidR="00336D92">
        <w:rPr>
          <w:rFonts w:hint="eastAsia"/>
        </w:rPr>
        <w:t>不能告知</w:t>
      </w:r>
      <w:r w:rsidR="00336D92">
        <w:rPr>
          <w:rFonts w:hint="eastAsia"/>
        </w:rPr>
        <w:t>coderA</w:t>
      </w:r>
      <w:r w:rsidR="00336D92">
        <w:rPr>
          <w:rFonts w:hint="eastAsia"/>
        </w:rPr>
        <w:t>，</w:t>
      </w:r>
      <w:r w:rsidR="00336D92">
        <w:rPr>
          <w:rFonts w:hint="eastAsia"/>
        </w:rPr>
        <w:t>root</w:t>
      </w:r>
      <w:r w:rsidR="00336D92">
        <w:rPr>
          <w:rFonts w:hint="eastAsia"/>
        </w:rPr>
        <w:t>的密码。</w:t>
      </w:r>
      <w:r w:rsidR="004B7205">
        <w:rPr>
          <w:rFonts w:hint="eastAsia"/>
        </w:rPr>
        <w:t>root</w:t>
      </w:r>
      <w:r w:rsidR="004B7205">
        <w:rPr>
          <w:rFonts w:hint="eastAsia"/>
        </w:rPr>
        <w:t>，使用</w:t>
      </w:r>
      <w:r w:rsidR="004B7205">
        <w:rPr>
          <w:rFonts w:hint="eastAsia"/>
        </w:rPr>
        <w:t>sudo</w:t>
      </w:r>
      <w:r w:rsidR="004B7205">
        <w:rPr>
          <w:rFonts w:hint="eastAsia"/>
        </w:rPr>
        <w:t>工具，让</w:t>
      </w:r>
      <w:r w:rsidR="004B7205">
        <w:rPr>
          <w:rFonts w:hint="eastAsia"/>
        </w:rPr>
        <w:t>coderA</w:t>
      </w:r>
      <w:r w:rsidR="004B7205">
        <w:rPr>
          <w:rFonts w:hint="eastAsia"/>
        </w:rPr>
        <w:t>在执行</w:t>
      </w:r>
      <w:r w:rsidR="004B7205">
        <w:rPr>
          <w:rFonts w:hint="eastAsia"/>
        </w:rPr>
        <w:t>useradd</w:t>
      </w:r>
      <w:r w:rsidR="004B7205">
        <w:rPr>
          <w:rFonts w:hint="eastAsia"/>
        </w:rPr>
        <w:t>时，具有</w:t>
      </w:r>
      <w:r w:rsidR="004B7205">
        <w:rPr>
          <w:rFonts w:hint="eastAsia"/>
        </w:rPr>
        <w:t>root</w:t>
      </w:r>
      <w:r w:rsidR="004B7205">
        <w:rPr>
          <w:rFonts w:hint="eastAsia"/>
        </w:rPr>
        <w:t>权限。</w:t>
      </w:r>
    </w:p>
    <w:p w:rsidR="004B7205" w:rsidRDefault="004B7205" w:rsidP="00221DA1">
      <w:pPr>
        <w:pStyle w:val="a0"/>
        <w:ind w:firstLine="420"/>
      </w:pPr>
      <w:r>
        <w:rPr>
          <w:rFonts w:hint="eastAsia"/>
        </w:rPr>
        <w:t>通过配置</w:t>
      </w:r>
      <w:r>
        <w:rPr>
          <w:rFonts w:hint="eastAsia"/>
        </w:rPr>
        <w:t>sudo</w:t>
      </w:r>
      <w:r>
        <w:rPr>
          <w:rFonts w:hint="eastAsia"/>
        </w:rPr>
        <w:t>的配置文件即可：</w:t>
      </w:r>
      <w:r w:rsidR="00221DA1">
        <w:rPr>
          <w:rFonts w:hint="eastAsia"/>
        </w:rPr>
        <w:t>/</w:t>
      </w:r>
      <w:r w:rsidR="00221DA1">
        <w:t>etc/sudoers</w:t>
      </w:r>
    </w:p>
    <w:p w:rsidR="00714BE3" w:rsidRDefault="00714BE3" w:rsidP="00221DA1">
      <w:pPr>
        <w:pStyle w:val="a0"/>
        <w:ind w:firstLine="420"/>
      </w:pPr>
      <w:r>
        <w:rPr>
          <w:noProof/>
        </w:rPr>
        <w:drawing>
          <wp:inline distT="0" distB="0" distL="0" distR="0" wp14:anchorId="051FE85E" wp14:editId="33FD84AC">
            <wp:extent cx="4095750" cy="40957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E3" w:rsidRDefault="003055FB" w:rsidP="00221DA1">
      <w:pPr>
        <w:pStyle w:val="a0"/>
        <w:ind w:firstLine="420"/>
      </w:pPr>
      <w:r>
        <w:rPr>
          <w:noProof/>
        </w:rPr>
        <w:drawing>
          <wp:inline distT="0" distB="0" distL="0" distR="0" wp14:anchorId="40322E61" wp14:editId="19D02FA6">
            <wp:extent cx="5278120" cy="3023870"/>
            <wp:effectExtent l="0" t="0" r="0" b="508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FB" w:rsidRDefault="003055FB" w:rsidP="00221DA1">
      <w:pPr>
        <w:pStyle w:val="a0"/>
        <w:ind w:firstLine="420"/>
      </w:pPr>
    </w:p>
    <w:p w:rsidR="003055FB" w:rsidRDefault="003055FB" w:rsidP="00221DA1">
      <w:pPr>
        <w:pStyle w:val="a0"/>
        <w:ind w:firstLine="42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>告知，</w:t>
      </w:r>
      <w:r>
        <w:rPr>
          <w:rFonts w:hint="eastAsia"/>
        </w:rPr>
        <w:t>coderA</w:t>
      </w:r>
      <w:r>
        <w:rPr>
          <w:rFonts w:hint="eastAsia"/>
        </w:rPr>
        <w:t>，你</w:t>
      </w:r>
      <w:r>
        <w:rPr>
          <w:rFonts w:hint="eastAsia"/>
        </w:rPr>
        <w:t>sudo</w:t>
      </w:r>
      <w:r>
        <w:rPr>
          <w:rFonts w:hint="eastAsia"/>
        </w:rPr>
        <w:t>执行即可：</w:t>
      </w:r>
    </w:p>
    <w:p w:rsidR="00401415" w:rsidRDefault="00401415" w:rsidP="00221DA1">
      <w:pPr>
        <w:pStyle w:val="a0"/>
        <w:ind w:firstLine="420"/>
      </w:pPr>
      <w:r>
        <w:rPr>
          <w:rFonts w:hint="eastAsia"/>
        </w:rPr>
        <w:t>在命令前增加</w:t>
      </w:r>
      <w:r>
        <w:rPr>
          <w:rFonts w:hint="eastAsia"/>
        </w:rPr>
        <w:t>sudo</w:t>
      </w:r>
      <w:r>
        <w:rPr>
          <w:rFonts w:hint="eastAsia"/>
        </w:rPr>
        <w:t>语法，需要</w:t>
      </w:r>
      <w:r>
        <w:rPr>
          <w:rFonts w:hint="eastAsia"/>
        </w:rPr>
        <w:t xml:space="preserve"> </w:t>
      </w:r>
      <w:r>
        <w:rPr>
          <w:rFonts w:hint="eastAsia"/>
        </w:rPr>
        <w:t>键入自己的密码，不是</w:t>
      </w:r>
      <w:r>
        <w:rPr>
          <w:rFonts w:hint="eastAsia"/>
        </w:rPr>
        <w:t>root</w:t>
      </w:r>
      <w:r>
        <w:rPr>
          <w:rFonts w:hint="eastAsia"/>
        </w:rPr>
        <w:t>密码。</w:t>
      </w:r>
    </w:p>
    <w:p w:rsidR="003055FB" w:rsidRDefault="00447618" w:rsidP="00447618">
      <w:pPr>
        <w:pStyle w:val="a0"/>
        <w:ind w:firstLine="420"/>
      </w:pPr>
      <w:r>
        <w:rPr>
          <w:noProof/>
        </w:rPr>
        <w:drawing>
          <wp:inline distT="0" distB="0" distL="0" distR="0" wp14:anchorId="460772A1" wp14:editId="67015072">
            <wp:extent cx="5278120" cy="867410"/>
            <wp:effectExtent l="0" t="0" r="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15" w:rsidRDefault="00401415" w:rsidP="00447618">
      <w:pPr>
        <w:pStyle w:val="a0"/>
        <w:ind w:firstLine="420"/>
      </w:pPr>
    </w:p>
    <w:p w:rsidR="00401415" w:rsidRDefault="00401415" w:rsidP="00447618">
      <w:pPr>
        <w:pStyle w:val="a0"/>
        <w:ind w:firstLine="420"/>
      </w:pPr>
      <w:r>
        <w:rPr>
          <w:rFonts w:hint="eastAsia"/>
        </w:rPr>
        <w:t>在</w:t>
      </w:r>
      <w:r>
        <w:rPr>
          <w:rFonts w:hint="eastAsia"/>
        </w:rPr>
        <w:t>sudo</w:t>
      </w:r>
      <w:r>
        <w:rPr>
          <w:rFonts w:hint="eastAsia"/>
        </w:rPr>
        <w:t>执行时，是临时以</w:t>
      </w:r>
      <w:r>
        <w:rPr>
          <w:rFonts w:hint="eastAsia"/>
        </w:rPr>
        <w:t>root</w:t>
      </w:r>
      <w:r>
        <w:rPr>
          <w:rFonts w:hint="eastAsia"/>
        </w:rPr>
        <w:t>权限在执行！</w:t>
      </w:r>
    </w:p>
    <w:p w:rsidR="00FB73E6" w:rsidRDefault="00FB73E6" w:rsidP="00447618">
      <w:pPr>
        <w:pStyle w:val="a0"/>
        <w:ind w:firstLine="420"/>
      </w:pPr>
    </w:p>
    <w:p w:rsidR="00FB73E6" w:rsidRDefault="00FB73E6" w:rsidP="00447618">
      <w:pPr>
        <w:pStyle w:val="a0"/>
        <w:ind w:firstLine="420"/>
      </w:pPr>
    </w:p>
    <w:p w:rsidR="00FB73E6" w:rsidRDefault="00FB73E6" w:rsidP="00FB73E6">
      <w:pPr>
        <w:pStyle w:val="1"/>
      </w:pPr>
      <w:bookmarkStart w:id="201" w:name="_Toc534638019"/>
      <w:r>
        <w:rPr>
          <w:rFonts w:hint="eastAsia"/>
        </w:rPr>
        <w:lastRenderedPageBreak/>
        <w:t>网络配置</w:t>
      </w:r>
      <w:bookmarkEnd w:id="201"/>
    </w:p>
    <w:p w:rsidR="005736B2" w:rsidRDefault="005736B2" w:rsidP="005736B2">
      <w:r>
        <w:rPr>
          <w:rFonts w:hint="eastAsia"/>
        </w:rPr>
        <w:t>参考第</w:t>
      </w:r>
      <w:r>
        <w:rPr>
          <w:rFonts w:hint="eastAsia"/>
        </w:rPr>
        <w:t>4</w:t>
      </w:r>
      <w:r>
        <w:rPr>
          <w:rFonts w:hint="eastAsia"/>
        </w:rPr>
        <w:t>章，了解虚拟电脑联网方式。</w:t>
      </w:r>
    </w:p>
    <w:p w:rsidR="009319E7" w:rsidRDefault="009319E7" w:rsidP="005736B2">
      <w:r>
        <w:rPr>
          <w:rFonts w:hint="eastAsia"/>
        </w:rPr>
        <w:t>目的，保证你的虚拟电脑，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，可以在网上下载程序包。</w:t>
      </w:r>
    </w:p>
    <w:p w:rsidR="00CC1198" w:rsidRDefault="00CC1198" w:rsidP="005736B2">
      <w:r>
        <w:rPr>
          <w:rFonts w:hint="eastAsia"/>
        </w:rPr>
        <w:t>如果需要虚拟电脑连接外网，则需要选择桥接，或者</w:t>
      </w:r>
      <w:r>
        <w:rPr>
          <w:rFonts w:hint="eastAsia"/>
        </w:rPr>
        <w:t>NAT</w:t>
      </w:r>
      <w:r>
        <w:rPr>
          <w:rFonts w:hint="eastAsia"/>
        </w:rPr>
        <w:t>（网络地址转换）的方式。</w:t>
      </w:r>
    </w:p>
    <w:p w:rsidR="00C65647" w:rsidRDefault="00C65647" w:rsidP="005736B2">
      <w:r>
        <w:rPr>
          <w:rFonts w:hint="eastAsia"/>
        </w:rPr>
        <w:t>桥接：宿主电脑，和虚拟电脑间，一致的网络地位。（优先）</w:t>
      </w:r>
    </w:p>
    <w:p w:rsidR="003555F9" w:rsidRDefault="003555F9" w:rsidP="005736B2">
      <w:r>
        <w:rPr>
          <w:rFonts w:hint="eastAsia"/>
        </w:rPr>
        <w:t>NAT</w:t>
      </w:r>
      <w:r>
        <w:rPr>
          <w:rFonts w:hint="eastAsia"/>
        </w:rPr>
        <w:t>：可以直接利用宿主电脑连接外网，但是若需要直接与宿主通讯，需要额外的配置。</w:t>
      </w:r>
      <w:r w:rsidR="007C0766">
        <w:rPr>
          <w:rFonts w:hint="eastAsia"/>
        </w:rPr>
        <w:t>安装虚拟电脑时，默认的联网方式。</w:t>
      </w:r>
    </w:p>
    <w:p w:rsidR="00821D65" w:rsidRDefault="00821D65" w:rsidP="005736B2"/>
    <w:p w:rsidR="00821D65" w:rsidRDefault="00821D65" w:rsidP="00821D65">
      <w:pPr>
        <w:pStyle w:val="2"/>
      </w:pPr>
      <w:bookmarkStart w:id="202" w:name="_Toc534638020"/>
      <w:r>
        <w:rPr>
          <w:rFonts w:hint="eastAsia"/>
        </w:rPr>
        <w:t>桥接</w:t>
      </w:r>
      <w:bookmarkEnd w:id="202"/>
    </w:p>
    <w:p w:rsidR="00AF2BA7" w:rsidRPr="00AF2BA7" w:rsidRDefault="00AF2BA7" w:rsidP="00AF2BA7">
      <w:pPr>
        <w:pStyle w:val="a0"/>
      </w:pPr>
      <w:r>
        <w:rPr>
          <w:rFonts w:hint="eastAsia"/>
        </w:rPr>
        <w:t>需要保证，你的虚拟电脑的网卡，桥接在宿主电脑可以上网的网卡上（有线还是无线）。</w:t>
      </w:r>
    </w:p>
    <w:p w:rsidR="007C0766" w:rsidRDefault="00AF2BA7" w:rsidP="005736B2">
      <w:r>
        <w:tab/>
      </w:r>
      <w:r>
        <w:rPr>
          <w:noProof/>
        </w:rPr>
        <w:drawing>
          <wp:inline distT="0" distB="0" distL="0" distR="0" wp14:anchorId="64D61221" wp14:editId="272C7C98">
            <wp:extent cx="5278120" cy="2715895"/>
            <wp:effectExtent l="0" t="0" r="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70" w:rsidRDefault="004C3770" w:rsidP="005736B2"/>
    <w:p w:rsidR="004C3770" w:rsidRDefault="004C3770" w:rsidP="005736B2">
      <w:r>
        <w:rPr>
          <w:rFonts w:hint="eastAsia"/>
        </w:rPr>
        <w:t>启动系统</w:t>
      </w:r>
    </w:p>
    <w:p w:rsidR="004C3770" w:rsidRDefault="004C3770" w:rsidP="005736B2"/>
    <w:p w:rsidR="004C3770" w:rsidRDefault="00EC406C" w:rsidP="004C3770">
      <w:pPr>
        <w:pStyle w:val="2"/>
      </w:pPr>
      <w:bookmarkStart w:id="203" w:name="_Toc534638021"/>
      <w:r>
        <w:rPr>
          <w:rFonts w:hint="eastAsia"/>
        </w:rPr>
        <w:t>网卡</w:t>
      </w:r>
      <w:r w:rsidR="004C3770">
        <w:rPr>
          <w:rFonts w:hint="eastAsia"/>
        </w:rPr>
        <w:t>配置文件</w:t>
      </w:r>
      <w:r w:rsidR="004C3770">
        <w:rPr>
          <w:rFonts w:hint="eastAsia"/>
        </w:rPr>
        <w:t xml:space="preserve"> </w:t>
      </w:r>
      <w:r w:rsidR="004C3770">
        <w:t>ifcfg-eth0</w:t>
      </w:r>
      <w:bookmarkEnd w:id="203"/>
    </w:p>
    <w:p w:rsidR="004C3770" w:rsidRDefault="004C3770" w:rsidP="004C3770">
      <w:pPr>
        <w:pStyle w:val="a0"/>
      </w:pPr>
      <w:r>
        <w:rPr>
          <w:rFonts w:hint="eastAsia"/>
        </w:rPr>
        <w:t>网卡配置文件</w:t>
      </w:r>
    </w:p>
    <w:p w:rsidR="004C3770" w:rsidRDefault="004C5E1B" w:rsidP="004C3770">
      <w:pPr>
        <w:pStyle w:val="a0"/>
      </w:pPr>
      <w:r>
        <w:rPr>
          <w:rFonts w:hint="eastAsia"/>
        </w:rPr>
        <w:t>/</w:t>
      </w:r>
      <w:r>
        <w:t>etc/sysconfig/network-scripts/ifcfg-eth0</w:t>
      </w:r>
    </w:p>
    <w:p w:rsidR="004C5E1B" w:rsidRDefault="004C5E1B" w:rsidP="004C3770">
      <w:pPr>
        <w:pStyle w:val="a0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块网卡的配置文件。</w:t>
      </w:r>
    </w:p>
    <w:p w:rsidR="004C5E1B" w:rsidRDefault="004C5E1B" w:rsidP="004C3770">
      <w:pPr>
        <w:pStyle w:val="a0"/>
      </w:pPr>
      <w:r>
        <w:rPr>
          <w:rFonts w:hint="eastAsia"/>
        </w:rPr>
        <w:lastRenderedPageBreak/>
        <w:t>linux</w:t>
      </w:r>
      <w:r>
        <w:rPr>
          <w:rFonts w:hint="eastAsia"/>
        </w:rPr>
        <w:t>也支持多网卡配置。</w:t>
      </w:r>
    </w:p>
    <w:p w:rsidR="00F87A65" w:rsidRDefault="00F87A65" w:rsidP="004C3770">
      <w:pPr>
        <w:pStyle w:val="a0"/>
      </w:pPr>
      <w:r>
        <w:t>ifcfg-eth1, ifcfg-eth2</w:t>
      </w:r>
    </w:p>
    <w:p w:rsidR="00F87A65" w:rsidRPr="004C3770" w:rsidRDefault="00F87A65" w:rsidP="004C3770">
      <w:pPr>
        <w:pStyle w:val="a0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块网卡的配置！</w:t>
      </w:r>
    </w:p>
    <w:p w:rsidR="004C3770" w:rsidRDefault="00877A8A" w:rsidP="005736B2">
      <w:r>
        <w:tab/>
      </w:r>
      <w:r>
        <w:rPr>
          <w:rFonts w:hint="eastAsia"/>
        </w:rPr>
        <w:t>配置文件内容：</w:t>
      </w:r>
    </w:p>
    <w:p w:rsidR="00877A8A" w:rsidRDefault="00877A8A" w:rsidP="005736B2">
      <w:r>
        <w:rPr>
          <w:noProof/>
        </w:rPr>
        <w:drawing>
          <wp:inline distT="0" distB="0" distL="0" distR="0" wp14:anchorId="22C14293" wp14:editId="7C774252">
            <wp:extent cx="5278120" cy="252031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630" w:rsidRDefault="00247630" w:rsidP="005736B2">
      <w:r>
        <w:rPr>
          <w:rFonts w:hint="eastAsia"/>
        </w:rPr>
        <w:t>如果选择了</w:t>
      </w:r>
      <w:r>
        <w:rPr>
          <w:rFonts w:hint="eastAsia"/>
        </w:rPr>
        <w:t>static</w:t>
      </w:r>
      <w:r>
        <w:rPr>
          <w:rFonts w:hint="eastAsia"/>
        </w:rPr>
        <w:t>，需要在配置文件中指定</w:t>
      </w:r>
      <w:r>
        <w:rPr>
          <w:rFonts w:hint="eastAsia"/>
        </w:rPr>
        <w:t>IP</w:t>
      </w:r>
      <w:r>
        <w:rPr>
          <w:rFonts w:hint="eastAsia"/>
        </w:rPr>
        <w:t>和掩码：</w:t>
      </w:r>
    </w:p>
    <w:p w:rsidR="00247630" w:rsidRDefault="00F34FC5" w:rsidP="005736B2">
      <w:r>
        <w:rPr>
          <w:rFonts w:hint="eastAsia"/>
        </w:rPr>
        <w:t>I</w:t>
      </w:r>
      <w:r>
        <w:t>PADDR</w:t>
      </w:r>
      <w:r>
        <w:rPr>
          <w:rFonts w:hint="eastAsia"/>
        </w:rPr>
        <w:t>，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F34FC5" w:rsidRDefault="00F34FC5" w:rsidP="005736B2">
      <w:r>
        <w:rPr>
          <w:rFonts w:hint="eastAsia"/>
        </w:rPr>
        <w:t>N</w:t>
      </w:r>
      <w:r>
        <w:t>ETMSK</w:t>
      </w:r>
      <w:r>
        <w:rPr>
          <w:rFonts w:hint="eastAsia"/>
        </w:rPr>
        <w:t>，子网掩码</w:t>
      </w:r>
    </w:p>
    <w:p w:rsidR="00F34FC5" w:rsidRDefault="00F34FC5" w:rsidP="005736B2">
      <w:r>
        <w:rPr>
          <w:rFonts w:hint="eastAsia"/>
        </w:rPr>
        <w:t>N</w:t>
      </w:r>
      <w:r>
        <w:t>ETWORK</w:t>
      </w:r>
      <w:r>
        <w:rPr>
          <w:rFonts w:hint="eastAsia"/>
        </w:rPr>
        <w:t>，默认网关</w:t>
      </w:r>
    </w:p>
    <w:p w:rsidR="00C26C84" w:rsidRDefault="00C26C84" w:rsidP="005736B2"/>
    <w:p w:rsidR="00C26C84" w:rsidRDefault="00C26C84" w:rsidP="005736B2">
      <w:r>
        <w:rPr>
          <w:rFonts w:hint="eastAsia"/>
        </w:rPr>
        <w:t>参考本地回环的配置：</w:t>
      </w:r>
    </w:p>
    <w:p w:rsidR="00C26C84" w:rsidRDefault="00605B42" w:rsidP="005736B2">
      <w:r>
        <w:rPr>
          <w:noProof/>
        </w:rPr>
        <w:drawing>
          <wp:inline distT="0" distB="0" distL="0" distR="0" wp14:anchorId="4A0E569E" wp14:editId="231DB80D">
            <wp:extent cx="5278120" cy="1101725"/>
            <wp:effectExtent l="0" t="0" r="0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C5" w:rsidRDefault="00F34FC5" w:rsidP="005736B2"/>
    <w:p w:rsidR="00F34FC5" w:rsidRDefault="00F34FC5" w:rsidP="005736B2">
      <w:r>
        <w:rPr>
          <w:rFonts w:hint="eastAsia"/>
        </w:rPr>
        <w:t>类比</w:t>
      </w:r>
      <w:r>
        <w:rPr>
          <w:rFonts w:hint="eastAsia"/>
        </w:rPr>
        <w:t>windows</w:t>
      </w:r>
      <w:r>
        <w:rPr>
          <w:rFonts w:hint="eastAsia"/>
        </w:rPr>
        <w:t>：</w:t>
      </w:r>
    </w:p>
    <w:p w:rsidR="00F34FC5" w:rsidRDefault="00F34FC5" w:rsidP="005736B2">
      <w:r>
        <w:rPr>
          <w:noProof/>
        </w:rPr>
        <w:lastRenderedPageBreak/>
        <w:drawing>
          <wp:inline distT="0" distB="0" distL="0" distR="0" wp14:anchorId="10C085C1" wp14:editId="594F69C6">
            <wp:extent cx="4429125" cy="553402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70" w:rsidRDefault="004C3770" w:rsidP="005736B2"/>
    <w:p w:rsidR="001850D3" w:rsidRDefault="001850D3" w:rsidP="005736B2"/>
    <w:p w:rsidR="001850D3" w:rsidRDefault="005D1286" w:rsidP="005D1286">
      <w:pPr>
        <w:pStyle w:val="2"/>
      </w:pPr>
      <w:bookmarkStart w:id="204" w:name="_Toc534638022"/>
      <w:r>
        <w:rPr>
          <w:rFonts w:hint="eastAsia"/>
        </w:rPr>
        <w:t>i</w:t>
      </w:r>
      <w:r>
        <w:t>fconfig</w:t>
      </w:r>
      <w:r w:rsidR="007E24B4">
        <w:t xml:space="preserve">, </w:t>
      </w:r>
      <w:r w:rsidR="007E24B4">
        <w:rPr>
          <w:rFonts w:hint="eastAsia"/>
        </w:rPr>
        <w:t>查看当前的网络端口信息</w:t>
      </w:r>
      <w:bookmarkEnd w:id="204"/>
    </w:p>
    <w:p w:rsidR="007E24B4" w:rsidRDefault="007E24B4" w:rsidP="007E24B4">
      <w:pPr>
        <w:pStyle w:val="a0"/>
      </w:pPr>
    </w:p>
    <w:p w:rsidR="00525074" w:rsidRDefault="00525074" w:rsidP="007E24B4">
      <w:pPr>
        <w:pStyle w:val="a0"/>
      </w:pPr>
      <w:r>
        <w:rPr>
          <w:rFonts w:hint="eastAsia"/>
        </w:rPr>
        <w:t>信息中，一定会有</w:t>
      </w:r>
      <w:r>
        <w:rPr>
          <w:rFonts w:hint="eastAsia"/>
        </w:rPr>
        <w:t xml:space="preserve"> </w:t>
      </w:r>
      <w:r>
        <w:t xml:space="preserve">lo </w:t>
      </w:r>
      <w:r>
        <w:rPr>
          <w:rFonts w:hint="eastAsia"/>
        </w:rPr>
        <w:t>本地回环的网络信息。</w:t>
      </w:r>
    </w:p>
    <w:p w:rsidR="00525074" w:rsidRDefault="00525074" w:rsidP="007E24B4">
      <w:pPr>
        <w:pStyle w:val="a0"/>
      </w:pPr>
      <w:r>
        <w:rPr>
          <w:rFonts w:hint="eastAsia"/>
        </w:rPr>
        <w:t>此网卡，不负责与外部通讯，仅仅是本机的网络</w:t>
      </w:r>
      <w:r w:rsidR="00862838">
        <w:rPr>
          <w:rFonts w:hint="eastAsia"/>
        </w:rPr>
        <w:t>模拟。</w:t>
      </w:r>
    </w:p>
    <w:p w:rsidR="00525074" w:rsidRDefault="00525074" w:rsidP="007E24B4">
      <w:pPr>
        <w:pStyle w:val="a0"/>
      </w:pPr>
      <w:r>
        <w:rPr>
          <w:noProof/>
        </w:rPr>
        <w:lastRenderedPageBreak/>
        <w:drawing>
          <wp:inline distT="0" distB="0" distL="0" distR="0" wp14:anchorId="3C59B3FF" wp14:editId="72588C43">
            <wp:extent cx="5278120" cy="2698750"/>
            <wp:effectExtent l="0" t="0" r="0" b="63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C9" w:rsidRDefault="00122BC9" w:rsidP="007E24B4">
      <w:pPr>
        <w:pStyle w:val="a0"/>
      </w:pPr>
    </w:p>
    <w:p w:rsidR="00122BC9" w:rsidRDefault="00122BC9" w:rsidP="007E24B4">
      <w:pPr>
        <w:pStyle w:val="a0"/>
      </w:pPr>
      <w:r>
        <w:rPr>
          <w:rFonts w:hint="eastAsia"/>
        </w:rPr>
        <w:t>需要根据网卡的名字，确定连接信息：</w:t>
      </w:r>
    </w:p>
    <w:p w:rsidR="00122BC9" w:rsidRDefault="00122BC9" w:rsidP="007E24B4">
      <w:pPr>
        <w:pStyle w:val="a0"/>
      </w:pPr>
      <w:r>
        <w:rPr>
          <w:rFonts w:hint="eastAsia"/>
        </w:rPr>
        <w:t>例如，配置的是</w:t>
      </w:r>
      <w:r>
        <w:rPr>
          <w:rFonts w:hint="eastAsia"/>
        </w:rPr>
        <w:t xml:space="preserve"> eth</w:t>
      </w:r>
      <w:r>
        <w:t>0</w:t>
      </w:r>
      <w:r>
        <w:rPr>
          <w:rFonts w:hint="eastAsia"/>
        </w:rPr>
        <w:t>，需要</w:t>
      </w:r>
      <w:proofErr w:type="gramStart"/>
      <w:r>
        <w:rPr>
          <w:rFonts w:hint="eastAsia"/>
        </w:rPr>
        <w:t>找是否</w:t>
      </w:r>
      <w:proofErr w:type="gramEnd"/>
      <w:r>
        <w:rPr>
          <w:rFonts w:hint="eastAsia"/>
        </w:rPr>
        <w:t>存在</w:t>
      </w:r>
      <w:r>
        <w:rPr>
          <w:rFonts w:hint="eastAsia"/>
        </w:rPr>
        <w:t>eth</w:t>
      </w:r>
      <w:r>
        <w:t>0</w:t>
      </w:r>
      <w:r>
        <w:rPr>
          <w:rFonts w:hint="eastAsia"/>
        </w:rPr>
        <w:t>这网卡信息。</w:t>
      </w:r>
    </w:p>
    <w:p w:rsidR="001758FF" w:rsidRDefault="001758FF" w:rsidP="007E24B4">
      <w:pPr>
        <w:pStyle w:val="a0"/>
      </w:pPr>
      <w:r>
        <w:rPr>
          <w:noProof/>
        </w:rPr>
        <w:drawing>
          <wp:inline distT="0" distB="0" distL="0" distR="0" wp14:anchorId="0BFA8707" wp14:editId="7E5051C6">
            <wp:extent cx="5278120" cy="3958590"/>
            <wp:effectExtent l="0" t="0" r="0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8E" w:rsidRDefault="00412B8E" w:rsidP="007E24B4">
      <w:pPr>
        <w:pStyle w:val="a0"/>
      </w:pPr>
    </w:p>
    <w:p w:rsidR="00412B8E" w:rsidRDefault="00412B8E" w:rsidP="00412B8E">
      <w:pPr>
        <w:pStyle w:val="2"/>
      </w:pPr>
      <w:bookmarkStart w:id="205" w:name="_Toc534638023"/>
      <w:r>
        <w:rPr>
          <w:rFonts w:hint="eastAsia"/>
        </w:rPr>
        <w:lastRenderedPageBreak/>
        <w:t>if</w:t>
      </w:r>
      <w:r>
        <w:t xml:space="preserve">config </w:t>
      </w:r>
      <w:r>
        <w:rPr>
          <w:rFonts w:hint="eastAsia"/>
        </w:rPr>
        <w:t>网卡</w:t>
      </w:r>
      <w:r>
        <w:rPr>
          <w:rFonts w:hint="eastAsia"/>
        </w:rPr>
        <w:t xml:space="preserve"> </w:t>
      </w:r>
      <w:r>
        <w:t>up</w:t>
      </w:r>
      <w:r>
        <w:rPr>
          <w:rFonts w:hint="eastAsia"/>
        </w:rPr>
        <w:t>|</w:t>
      </w:r>
      <w:r>
        <w:t>|</w:t>
      </w:r>
      <w:r>
        <w:rPr>
          <w:rFonts w:hint="eastAsia"/>
        </w:rPr>
        <w:t>down</w:t>
      </w:r>
      <w:r>
        <w:rPr>
          <w:rFonts w:hint="eastAsia"/>
        </w:rPr>
        <w:t>，启用</w:t>
      </w:r>
      <w:r>
        <w:rPr>
          <w:rFonts w:hint="eastAsia"/>
        </w:rPr>
        <w:t>||</w:t>
      </w:r>
      <w:r>
        <w:rPr>
          <w:rFonts w:hint="eastAsia"/>
        </w:rPr>
        <w:t>关闭某个网卡</w:t>
      </w:r>
      <w:bookmarkEnd w:id="205"/>
    </w:p>
    <w:p w:rsidR="006C05AD" w:rsidRDefault="006C05AD" w:rsidP="006C05AD">
      <w:pPr>
        <w:pStyle w:val="a0"/>
      </w:pPr>
      <w:r>
        <w:rPr>
          <w:rFonts w:hint="eastAsia"/>
        </w:rPr>
        <w:t>i</w:t>
      </w:r>
      <w:r>
        <w:t>fconfig eth0 down</w:t>
      </w:r>
      <w:r w:rsidR="001D26F9">
        <w:rPr>
          <w:rFonts w:hint="eastAsia"/>
        </w:rPr>
        <w:t>，关闭，简单语法，</w:t>
      </w:r>
      <w:r w:rsidR="001D26F9">
        <w:rPr>
          <w:rFonts w:hint="eastAsia"/>
        </w:rPr>
        <w:t>i</w:t>
      </w:r>
      <w:r w:rsidR="001D26F9">
        <w:t>f</w:t>
      </w:r>
      <w:r w:rsidR="001D26F9">
        <w:rPr>
          <w:rFonts w:hint="eastAsia"/>
        </w:rPr>
        <w:t>down</w:t>
      </w:r>
      <w:r w:rsidR="001D26F9">
        <w:t xml:space="preserve"> eth0</w:t>
      </w:r>
    </w:p>
    <w:p w:rsidR="006C05AD" w:rsidRDefault="006C05AD" w:rsidP="006C05AD">
      <w:pPr>
        <w:pStyle w:val="a0"/>
      </w:pPr>
      <w:r>
        <w:rPr>
          <w:rFonts w:hint="eastAsia"/>
        </w:rPr>
        <w:t>i</w:t>
      </w:r>
      <w:r>
        <w:t>fconfig eth0 up</w:t>
      </w:r>
      <w:r w:rsidR="001D26F9">
        <w:t xml:space="preserve">, </w:t>
      </w:r>
      <w:r w:rsidR="001D26F9">
        <w:rPr>
          <w:rFonts w:hint="eastAsia"/>
        </w:rPr>
        <w:t>启用，简单语法，</w:t>
      </w:r>
      <w:r w:rsidR="001D26F9">
        <w:rPr>
          <w:rFonts w:hint="eastAsia"/>
        </w:rPr>
        <w:t>if</w:t>
      </w:r>
      <w:r w:rsidR="001D26F9">
        <w:t xml:space="preserve">up </w:t>
      </w:r>
      <w:r w:rsidR="001D26F9">
        <w:rPr>
          <w:rFonts w:hint="eastAsia"/>
        </w:rPr>
        <w:t>eth</w:t>
      </w:r>
      <w:r w:rsidR="001D26F9">
        <w:t>0</w:t>
      </w:r>
    </w:p>
    <w:p w:rsidR="006C05AD" w:rsidRDefault="006C05AD" w:rsidP="006C05AD">
      <w:pPr>
        <w:pStyle w:val="a0"/>
      </w:pPr>
    </w:p>
    <w:p w:rsidR="006C05AD" w:rsidRDefault="006C05AD" w:rsidP="006C05AD">
      <w:pPr>
        <w:pStyle w:val="a0"/>
      </w:pPr>
      <w:r>
        <w:rPr>
          <w:noProof/>
        </w:rPr>
        <w:drawing>
          <wp:inline distT="0" distB="0" distL="0" distR="0" wp14:anchorId="58E2E716" wp14:editId="1AF1825D">
            <wp:extent cx="5278120" cy="3958590"/>
            <wp:effectExtent l="0" t="0" r="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F9" w:rsidRDefault="001D26F9" w:rsidP="006C05AD">
      <w:pPr>
        <w:pStyle w:val="a0"/>
      </w:pPr>
      <w:r>
        <w:rPr>
          <w:noProof/>
        </w:rPr>
        <w:lastRenderedPageBreak/>
        <w:drawing>
          <wp:inline distT="0" distB="0" distL="0" distR="0" wp14:anchorId="09F10D83" wp14:editId="03664623">
            <wp:extent cx="5278120" cy="3958590"/>
            <wp:effectExtent l="0" t="0" r="0" b="381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E1" w:rsidRDefault="005B2CE1" w:rsidP="006C05AD">
      <w:pPr>
        <w:pStyle w:val="a0"/>
      </w:pPr>
    </w:p>
    <w:p w:rsidR="005B2CE1" w:rsidRDefault="005B2CE1" w:rsidP="005B2CE1">
      <w:pPr>
        <w:pStyle w:val="2"/>
      </w:pPr>
      <w:bookmarkStart w:id="206" w:name="_Toc534638024"/>
      <w:r>
        <w:rPr>
          <w:rFonts w:hint="eastAsia"/>
        </w:rPr>
        <w:t>service</w:t>
      </w:r>
      <w:r>
        <w:t xml:space="preserve"> network restart</w:t>
      </w:r>
      <w:bookmarkEnd w:id="206"/>
    </w:p>
    <w:p w:rsidR="00AA635A" w:rsidRDefault="00986469" w:rsidP="0070020A">
      <w:pPr>
        <w:pStyle w:val="a0"/>
      </w:pPr>
      <w:r>
        <w:rPr>
          <w:rFonts w:hint="eastAsia"/>
        </w:rPr>
        <w:t>重启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 xml:space="preserve"> </w:t>
      </w:r>
      <w:r>
        <w:rPr>
          <w:rFonts w:hint="eastAsia"/>
        </w:rPr>
        <w:t>服务（守护进程）</w:t>
      </w:r>
    </w:p>
    <w:p w:rsidR="00AA635A" w:rsidRDefault="00AA635A" w:rsidP="00986469">
      <w:pPr>
        <w:pStyle w:val="a0"/>
      </w:pPr>
      <w:r>
        <w:rPr>
          <w:noProof/>
        </w:rPr>
        <w:drawing>
          <wp:inline distT="0" distB="0" distL="0" distR="0" wp14:anchorId="417A79E8" wp14:editId="53BE4374">
            <wp:extent cx="5278120" cy="1014730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A" w:rsidRDefault="0070020A" w:rsidP="00986469">
      <w:pPr>
        <w:pStyle w:val="a0"/>
      </w:pPr>
    </w:p>
    <w:p w:rsidR="0070020A" w:rsidRDefault="0070020A" w:rsidP="00986469">
      <w:pPr>
        <w:pStyle w:val="a0"/>
      </w:pPr>
    </w:p>
    <w:p w:rsidR="00A1023A" w:rsidRDefault="00A1023A" w:rsidP="00A1023A">
      <w:pPr>
        <w:pStyle w:val="2"/>
      </w:pPr>
      <w:bookmarkStart w:id="207" w:name="_Toc534638025"/>
      <w:r>
        <w:rPr>
          <w:rFonts w:hint="eastAsia"/>
        </w:rPr>
        <w:t>防火墙</w:t>
      </w:r>
      <w:r w:rsidR="00687051">
        <w:rPr>
          <w:rFonts w:hint="eastAsia"/>
        </w:rPr>
        <w:t>，</w:t>
      </w:r>
      <w:r w:rsidR="00687051">
        <w:rPr>
          <w:rFonts w:hint="eastAsia"/>
        </w:rPr>
        <w:t>i</w:t>
      </w:r>
      <w:r w:rsidR="00687051">
        <w:t>ptables</w:t>
      </w:r>
      <w:bookmarkEnd w:id="207"/>
    </w:p>
    <w:p w:rsidR="0087576E" w:rsidRDefault="0045362E" w:rsidP="0087576E">
      <w:pPr>
        <w:pStyle w:val="a0"/>
      </w:pPr>
      <w:r>
        <w:rPr>
          <w:rFonts w:hint="eastAsia"/>
        </w:rPr>
        <w:t>iptables</w:t>
      </w:r>
      <w:r>
        <w:rPr>
          <w:rFonts w:hint="eastAsia"/>
        </w:rPr>
        <w:t>是守护进程！</w:t>
      </w:r>
    </w:p>
    <w:p w:rsidR="0045362E" w:rsidRDefault="0045362E" w:rsidP="0087576E">
      <w:pPr>
        <w:pStyle w:val="a0"/>
      </w:pPr>
      <w:r>
        <w:rPr>
          <w:rFonts w:hint="eastAsia"/>
        </w:rPr>
        <w:t>servi</w:t>
      </w:r>
      <w:r>
        <w:t xml:space="preserve">ce iptables stop </w:t>
      </w:r>
      <w:r>
        <w:rPr>
          <w:rFonts w:hint="eastAsia"/>
        </w:rPr>
        <w:t>关闭</w:t>
      </w:r>
    </w:p>
    <w:p w:rsidR="0045362E" w:rsidRDefault="0045362E" w:rsidP="0087576E">
      <w:pPr>
        <w:pStyle w:val="a0"/>
      </w:pPr>
      <w:r>
        <w:rPr>
          <w:rFonts w:hint="eastAsia"/>
        </w:rPr>
        <w:t>s</w:t>
      </w:r>
      <w:r>
        <w:t xml:space="preserve">ervice iptables start </w:t>
      </w:r>
      <w:r>
        <w:rPr>
          <w:rFonts w:hint="eastAsia"/>
        </w:rPr>
        <w:t>启动</w:t>
      </w:r>
    </w:p>
    <w:p w:rsidR="0045362E" w:rsidRDefault="0045362E" w:rsidP="0087576E">
      <w:pPr>
        <w:pStyle w:val="a0"/>
      </w:pPr>
      <w:r>
        <w:rPr>
          <w:noProof/>
        </w:rPr>
        <w:lastRenderedPageBreak/>
        <w:drawing>
          <wp:inline distT="0" distB="0" distL="0" distR="0" wp14:anchorId="77212245" wp14:editId="6B45BB88">
            <wp:extent cx="5278120" cy="747395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16" w:rsidRDefault="00505816" w:rsidP="0087576E">
      <w:pPr>
        <w:pStyle w:val="a0"/>
      </w:pPr>
    </w:p>
    <w:p w:rsidR="00505816" w:rsidRDefault="00505816" w:rsidP="0087576E">
      <w:pPr>
        <w:pStyle w:val="a0"/>
      </w:pPr>
      <w:r>
        <w:rPr>
          <w:rFonts w:hint="eastAsia"/>
        </w:rPr>
        <w:t>下次开机不再自动启动：</w:t>
      </w:r>
    </w:p>
    <w:p w:rsidR="00505816" w:rsidRDefault="00505816" w:rsidP="0087576E">
      <w:pPr>
        <w:pStyle w:val="a0"/>
      </w:pPr>
      <w:r>
        <w:rPr>
          <w:noProof/>
        </w:rPr>
        <w:drawing>
          <wp:inline distT="0" distB="0" distL="0" distR="0" wp14:anchorId="26AA68CC" wp14:editId="5D46FA6D">
            <wp:extent cx="5278120" cy="997585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2E" w:rsidRDefault="0045362E" w:rsidP="0087576E">
      <w:pPr>
        <w:pStyle w:val="a0"/>
      </w:pPr>
    </w:p>
    <w:p w:rsidR="000C44F9" w:rsidRDefault="000C44F9" w:rsidP="0087576E">
      <w:pPr>
        <w:pStyle w:val="a0"/>
      </w:pPr>
    </w:p>
    <w:p w:rsidR="000C44F9" w:rsidRDefault="000C44F9" w:rsidP="0087576E">
      <w:pPr>
        <w:pStyle w:val="a0"/>
      </w:pPr>
      <w:r>
        <w:rPr>
          <w:rFonts w:hint="eastAsia"/>
        </w:rPr>
        <w:t>一定注意：防火墙的策略，一定不是关闭！</w:t>
      </w:r>
    </w:p>
    <w:p w:rsidR="000C44F9" w:rsidRPr="007807C1" w:rsidRDefault="000C44F9" w:rsidP="0087576E">
      <w:pPr>
        <w:pStyle w:val="a0"/>
        <w:rPr>
          <w:color w:val="FF0000"/>
        </w:rPr>
      </w:pPr>
      <w:r w:rsidRPr="007807C1">
        <w:rPr>
          <w:rFonts w:hint="eastAsia"/>
          <w:color w:val="FF0000"/>
          <w:highlight w:val="yellow"/>
        </w:rPr>
        <w:t>是：禁用全部，开启需要即可。</w:t>
      </w:r>
      <w:r w:rsidR="00336280" w:rsidRPr="007807C1">
        <w:rPr>
          <w:rFonts w:hint="eastAsia"/>
          <w:color w:val="FF0000"/>
          <w:highlight w:val="yellow"/>
        </w:rPr>
        <w:t>白名单策略。</w:t>
      </w:r>
    </w:p>
    <w:p w:rsidR="003E38E5" w:rsidRDefault="003E38E5" w:rsidP="0087576E">
      <w:pPr>
        <w:pStyle w:val="a0"/>
      </w:pPr>
      <w:r>
        <w:rPr>
          <w:rFonts w:hint="eastAsia"/>
        </w:rPr>
        <w:t>例如，禁用全部的网络请求，仅仅开放</w:t>
      </w:r>
      <w:r>
        <w:rPr>
          <w:rFonts w:hint="eastAsia"/>
        </w:rPr>
        <w:t>8</w:t>
      </w:r>
      <w:r>
        <w:t>0,22</w:t>
      </w:r>
      <w:r>
        <w:rPr>
          <w:rFonts w:hint="eastAsia"/>
        </w:rPr>
        <w:t>号端口。</w:t>
      </w:r>
      <w:r w:rsidR="004E21CE">
        <w:rPr>
          <w:rFonts w:hint="eastAsia"/>
        </w:rPr>
        <w:t>意味着计算机，仅仅提供</w:t>
      </w:r>
      <w:r w:rsidR="004E21CE">
        <w:rPr>
          <w:rFonts w:hint="eastAsia"/>
        </w:rPr>
        <w:t>web</w:t>
      </w:r>
      <w:r w:rsidR="004E21CE">
        <w:rPr>
          <w:rFonts w:hint="eastAsia"/>
        </w:rPr>
        <w:t>服务器和远程登录服务器。</w:t>
      </w:r>
    </w:p>
    <w:p w:rsidR="0045362E" w:rsidRDefault="0045362E" w:rsidP="0087576E">
      <w:pPr>
        <w:pStyle w:val="a0"/>
      </w:pPr>
    </w:p>
    <w:p w:rsidR="007807C1" w:rsidRDefault="007807C1" w:rsidP="0087576E">
      <w:pPr>
        <w:pStyle w:val="a0"/>
      </w:pPr>
    </w:p>
    <w:p w:rsidR="007807C1" w:rsidRDefault="007807C1" w:rsidP="007807C1">
      <w:pPr>
        <w:pStyle w:val="2"/>
      </w:pPr>
      <w:bookmarkStart w:id="208" w:name="_Toc534638026"/>
      <w:r>
        <w:rPr>
          <w:rFonts w:hint="eastAsia"/>
        </w:rPr>
        <w:t>s</w:t>
      </w:r>
      <w:r>
        <w:t>elinux</w:t>
      </w:r>
      <w:r w:rsidR="00975B01">
        <w:t>, set</w:t>
      </w:r>
      <w:r w:rsidR="00975B01">
        <w:rPr>
          <w:rFonts w:hint="eastAsia"/>
        </w:rPr>
        <w:t>enfor</w:t>
      </w:r>
      <w:r w:rsidR="00975B01">
        <w:t>c</w:t>
      </w:r>
      <w:r w:rsidR="00BF1616">
        <w:t>ing</w:t>
      </w:r>
      <w:bookmarkEnd w:id="208"/>
    </w:p>
    <w:p w:rsidR="00085F70" w:rsidRDefault="00085F70" w:rsidP="00085F70">
      <w:pPr>
        <w:pStyle w:val="a0"/>
      </w:pPr>
    </w:p>
    <w:p w:rsidR="00A43664" w:rsidRDefault="00A43664" w:rsidP="00085F70">
      <w:pPr>
        <w:pStyle w:val="a0"/>
      </w:pPr>
      <w:r>
        <w:rPr>
          <w:rFonts w:hint="eastAsia"/>
        </w:rPr>
        <w:t>临时关闭，启动：</w:t>
      </w:r>
    </w:p>
    <w:p w:rsidR="00A43664" w:rsidRDefault="00A43664" w:rsidP="00085F70">
      <w:pPr>
        <w:pStyle w:val="a0"/>
      </w:pPr>
      <w:r>
        <w:rPr>
          <w:rFonts w:hint="eastAsia"/>
        </w:rPr>
        <w:t>s</w:t>
      </w:r>
      <w:r>
        <w:t xml:space="preserve">etenforce </w:t>
      </w:r>
      <w:r w:rsidR="00D75893">
        <w:t>0</w:t>
      </w:r>
    </w:p>
    <w:p w:rsidR="00D75893" w:rsidRDefault="00D75893" w:rsidP="00085F70">
      <w:pPr>
        <w:pStyle w:val="a0"/>
      </w:pPr>
      <w:r>
        <w:rPr>
          <w:rFonts w:hint="eastAsia"/>
        </w:rPr>
        <w:t>s</w:t>
      </w:r>
      <w:r>
        <w:t>etenforce 1</w:t>
      </w:r>
    </w:p>
    <w:p w:rsidR="0091433E" w:rsidRDefault="0091433E" w:rsidP="00085F70">
      <w:pPr>
        <w:pStyle w:val="a0"/>
      </w:pPr>
    </w:p>
    <w:p w:rsidR="0091433E" w:rsidRDefault="0091433E" w:rsidP="00085F70">
      <w:pPr>
        <w:pStyle w:val="a0"/>
      </w:pPr>
      <w:r>
        <w:rPr>
          <w:rFonts w:hint="eastAsia"/>
        </w:rPr>
        <w:t>永久启用关闭：</w:t>
      </w:r>
    </w:p>
    <w:p w:rsidR="0091433E" w:rsidRDefault="0091433E" w:rsidP="0091433E">
      <w:pPr>
        <w:pStyle w:val="a0"/>
      </w:pPr>
      <w:r>
        <w:rPr>
          <w:rFonts w:hint="eastAsia"/>
        </w:rPr>
        <w:t>临时关闭，会在下次重启时失效。若需要永久关闭，修改配置文件：</w:t>
      </w:r>
    </w:p>
    <w:p w:rsidR="0091433E" w:rsidRDefault="0091433E" w:rsidP="0091433E">
      <w:pPr>
        <w:pStyle w:val="a0"/>
      </w:pPr>
      <w:r>
        <w:rPr>
          <w:rFonts w:hint="eastAsia"/>
        </w:rPr>
        <w:t>/</w:t>
      </w:r>
      <w:r>
        <w:t xml:space="preserve">etc/selinux/config </w:t>
      </w:r>
      <w:r>
        <w:rPr>
          <w:rFonts w:hint="eastAsia"/>
        </w:rPr>
        <w:t>中</w:t>
      </w:r>
    </w:p>
    <w:p w:rsidR="0091433E" w:rsidRDefault="0091433E" w:rsidP="0091433E">
      <w:pPr>
        <w:pStyle w:val="a0"/>
      </w:pPr>
      <w:r>
        <w:rPr>
          <w:rFonts w:hint="eastAsia"/>
        </w:rPr>
        <w:t>S</w:t>
      </w:r>
      <w:r>
        <w:t>ELINUX=disabled</w:t>
      </w:r>
    </w:p>
    <w:p w:rsidR="0091433E" w:rsidRPr="0091433E" w:rsidRDefault="0091433E" w:rsidP="00085F70">
      <w:pPr>
        <w:pStyle w:val="a0"/>
      </w:pPr>
    </w:p>
    <w:p w:rsidR="0091433E" w:rsidRPr="00085F70" w:rsidRDefault="0091433E" w:rsidP="00085F70">
      <w:pPr>
        <w:pStyle w:val="a0"/>
      </w:pPr>
    </w:p>
    <w:p w:rsidR="0087576E" w:rsidRDefault="00C1688C" w:rsidP="00C1688C">
      <w:pPr>
        <w:pStyle w:val="2"/>
      </w:pPr>
      <w:bookmarkStart w:id="209" w:name="_Toc534638027"/>
      <w:r>
        <w:rPr>
          <w:rFonts w:hint="eastAsia"/>
        </w:rPr>
        <w:lastRenderedPageBreak/>
        <w:t>ping</w:t>
      </w:r>
      <w:r>
        <w:rPr>
          <w:rFonts w:hint="eastAsia"/>
        </w:rPr>
        <w:t>，测试网络连通性</w:t>
      </w:r>
      <w:bookmarkEnd w:id="209"/>
    </w:p>
    <w:p w:rsidR="00C1688C" w:rsidRDefault="00C1688C" w:rsidP="00C1688C">
      <w:pPr>
        <w:pStyle w:val="a0"/>
      </w:pPr>
      <w:r>
        <w:rPr>
          <w:noProof/>
        </w:rPr>
        <w:drawing>
          <wp:inline distT="0" distB="0" distL="0" distR="0" wp14:anchorId="19DBD148" wp14:editId="2B440552">
            <wp:extent cx="5278120" cy="1144905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B8B" w:rsidRDefault="00E82B8B" w:rsidP="00C1688C">
      <w:pPr>
        <w:pStyle w:val="a0"/>
      </w:pPr>
    </w:p>
    <w:p w:rsidR="00E82B8B" w:rsidRDefault="00E82B8B" w:rsidP="00C1688C">
      <w:pPr>
        <w:pStyle w:val="a0"/>
      </w:pPr>
    </w:p>
    <w:p w:rsidR="00E82B8B" w:rsidRDefault="00E82B8B" w:rsidP="00E82B8B">
      <w:pPr>
        <w:pStyle w:val="1"/>
      </w:pPr>
      <w:bookmarkStart w:id="210" w:name="_Toc534638028"/>
      <w:r>
        <w:rPr>
          <w:rFonts w:hint="eastAsia"/>
        </w:rPr>
        <w:lastRenderedPageBreak/>
        <w:t>软件管理</w:t>
      </w:r>
      <w:bookmarkEnd w:id="210"/>
    </w:p>
    <w:p w:rsidR="00E82B8B" w:rsidRDefault="00170793" w:rsidP="00170793">
      <w:pPr>
        <w:pStyle w:val="2"/>
      </w:pPr>
      <w:bookmarkStart w:id="211" w:name="_Toc534638029"/>
      <w:r>
        <w:rPr>
          <w:rFonts w:hint="eastAsia"/>
        </w:rPr>
        <w:t>源码安装</w:t>
      </w:r>
      <w:bookmarkEnd w:id="211"/>
    </w:p>
    <w:p w:rsidR="000E64D3" w:rsidRDefault="000E64D3" w:rsidP="000E64D3">
      <w:pPr>
        <w:pStyle w:val="a0"/>
      </w:pPr>
      <w:r>
        <w:rPr>
          <w:rFonts w:hint="eastAsia"/>
        </w:rPr>
        <w:t>软件仅仅提供源代码（主要是</w:t>
      </w:r>
      <w:r>
        <w:rPr>
          <w:rFonts w:hint="eastAsia"/>
        </w:rPr>
        <w:t>c</w:t>
      </w:r>
      <w:r>
        <w:t>/c+</w:t>
      </w:r>
      <w:r>
        <w:rPr>
          <w:rFonts w:hint="eastAsia"/>
        </w:rPr>
        <w:t>+</w:t>
      </w:r>
      <w:r>
        <w:rPr>
          <w:rFonts w:hint="eastAsia"/>
        </w:rPr>
        <w:t>的），本地编译，安装。</w:t>
      </w:r>
    </w:p>
    <w:p w:rsidR="000E64D3" w:rsidRDefault="000E64D3" w:rsidP="000E64D3">
      <w:pPr>
        <w:pStyle w:val="a0"/>
      </w:pPr>
      <w:r>
        <w:rPr>
          <w:rFonts w:hint="eastAsia"/>
        </w:rPr>
        <w:t>典型的命令：</w:t>
      </w:r>
      <w:proofErr w:type="gramStart"/>
      <w:r>
        <w:t>./</w:t>
      </w:r>
      <w:proofErr w:type="gramEnd"/>
      <w:r>
        <w:t>configure &amp;&amp; make clear &amp;&amp; make &amp;&amp; make install</w:t>
      </w:r>
    </w:p>
    <w:p w:rsidR="00D3437D" w:rsidRDefault="00D3437D" w:rsidP="000E64D3">
      <w:pPr>
        <w:pStyle w:val="a0"/>
      </w:pPr>
      <w:r>
        <w:rPr>
          <w:rFonts w:hint="eastAsia"/>
        </w:rPr>
        <w:t>其中</w:t>
      </w:r>
      <w:r>
        <w:rPr>
          <w:rFonts w:hint="eastAsia"/>
        </w:rPr>
        <w:t xml:space="preserve"> make</w:t>
      </w:r>
      <w:r>
        <w:t xml:space="preserve"> </w:t>
      </w:r>
      <w:r>
        <w:rPr>
          <w:rFonts w:hint="eastAsia"/>
        </w:rPr>
        <w:t>就是编译的过程！</w:t>
      </w:r>
    </w:p>
    <w:p w:rsidR="00452E67" w:rsidRDefault="00452E67" w:rsidP="000E64D3">
      <w:pPr>
        <w:pStyle w:val="a0"/>
      </w:pPr>
    </w:p>
    <w:p w:rsidR="00452E67" w:rsidRDefault="00452E67" w:rsidP="000E64D3">
      <w:pPr>
        <w:pStyle w:val="a0"/>
      </w:pPr>
      <w:r>
        <w:rPr>
          <w:rFonts w:hint="eastAsia"/>
        </w:rPr>
        <w:t>一些特别的软件，提供其他的编译方式。</w:t>
      </w:r>
      <w:r w:rsidR="00626ECB">
        <w:rPr>
          <w:rFonts w:hint="eastAsia"/>
        </w:rPr>
        <w:t>比如</w:t>
      </w:r>
      <w:r w:rsidR="00626ECB">
        <w:rPr>
          <w:rFonts w:hint="eastAsia"/>
        </w:rPr>
        <w:t>m</w:t>
      </w:r>
      <w:r w:rsidR="00626ECB">
        <w:t>ysql</w:t>
      </w:r>
      <w:r w:rsidR="00626ECB">
        <w:rPr>
          <w:rFonts w:hint="eastAsia"/>
        </w:rPr>
        <w:t>就是使用</w:t>
      </w:r>
      <w:r w:rsidR="00626ECB">
        <w:rPr>
          <w:rFonts w:hint="eastAsia"/>
        </w:rPr>
        <w:t>c</w:t>
      </w:r>
      <w:r w:rsidR="00626ECB">
        <w:t>make</w:t>
      </w:r>
      <w:r w:rsidR="00626ECB">
        <w:rPr>
          <w:rFonts w:hint="eastAsia"/>
        </w:rPr>
        <w:t>进行的编译安装。</w:t>
      </w:r>
    </w:p>
    <w:p w:rsidR="00BD59F5" w:rsidRDefault="00BD59F5" w:rsidP="000E64D3">
      <w:pPr>
        <w:pStyle w:val="a0"/>
      </w:pPr>
    </w:p>
    <w:p w:rsidR="00BD59F5" w:rsidRDefault="00BD59F5" w:rsidP="000E64D3">
      <w:pPr>
        <w:pStyle w:val="a0"/>
      </w:pPr>
      <w:r>
        <w:rPr>
          <w:rFonts w:hint="eastAsia"/>
        </w:rPr>
        <w:t>优点，定制性强。</w:t>
      </w:r>
    </w:p>
    <w:p w:rsidR="00F8334C" w:rsidRDefault="00F8334C" w:rsidP="000E64D3">
      <w:pPr>
        <w:pStyle w:val="a0"/>
      </w:pPr>
      <w:r>
        <w:rPr>
          <w:rFonts w:hint="eastAsia"/>
        </w:rPr>
        <w:t>适合，程序环境的安装，</w:t>
      </w:r>
    </w:p>
    <w:p w:rsidR="00F8334C" w:rsidRDefault="00F8334C" w:rsidP="000E64D3">
      <w:pPr>
        <w:pStyle w:val="a0"/>
      </w:pPr>
    </w:p>
    <w:p w:rsidR="00F8334C" w:rsidRDefault="00F8334C" w:rsidP="00F8334C">
      <w:pPr>
        <w:pStyle w:val="2"/>
      </w:pPr>
      <w:bookmarkStart w:id="212" w:name="_Toc534638030"/>
      <w:r>
        <w:rPr>
          <w:rFonts w:hint="eastAsia"/>
        </w:rPr>
        <w:t>二进制安装包</w:t>
      </w:r>
      <w:bookmarkEnd w:id="212"/>
    </w:p>
    <w:p w:rsidR="00B312B1" w:rsidRDefault="00B312B1" w:rsidP="00B312B1">
      <w:pPr>
        <w:pStyle w:val="a0"/>
      </w:pPr>
      <w:r>
        <w:rPr>
          <w:rFonts w:hint="eastAsia"/>
        </w:rPr>
        <w:t>已经将安装程序打包好了。直接运行即可！</w:t>
      </w:r>
    </w:p>
    <w:p w:rsidR="008C5F8F" w:rsidRDefault="008C5F8F" w:rsidP="00B312B1">
      <w:pPr>
        <w:pStyle w:val="a0"/>
      </w:pPr>
      <w:r>
        <w:rPr>
          <w:rFonts w:hint="eastAsia"/>
        </w:rPr>
        <w:t>不同的</w:t>
      </w:r>
      <w:r>
        <w:rPr>
          <w:rFonts w:hint="eastAsia"/>
        </w:rPr>
        <w:t>linux</w:t>
      </w:r>
      <w:r>
        <w:rPr>
          <w:rFonts w:hint="eastAsia"/>
        </w:rPr>
        <w:t>发行版，支持的二级制安装包不一致的：</w:t>
      </w:r>
    </w:p>
    <w:p w:rsidR="00101282" w:rsidRDefault="00101282" w:rsidP="00B312B1">
      <w:pPr>
        <w:pStyle w:val="a0"/>
      </w:pPr>
    </w:p>
    <w:p w:rsidR="00101282" w:rsidRDefault="00101282" w:rsidP="00B312B1">
      <w:pPr>
        <w:pStyle w:val="a0"/>
      </w:pPr>
      <w:r>
        <w:rPr>
          <w:rFonts w:hint="eastAsia"/>
        </w:rPr>
        <w:t>例如：</w:t>
      </w:r>
    </w:p>
    <w:p w:rsidR="00101282" w:rsidRDefault="00101282" w:rsidP="00B312B1">
      <w:pPr>
        <w:pStyle w:val="a0"/>
      </w:pPr>
      <w:r>
        <w:rPr>
          <w:rFonts w:hint="eastAsia"/>
        </w:rPr>
        <w:t>reahat</w:t>
      </w:r>
      <w:r>
        <w:rPr>
          <w:rFonts w:hint="eastAsia"/>
        </w:rPr>
        <w:t>，</w:t>
      </w:r>
      <w:r>
        <w:rPr>
          <w:rFonts w:hint="eastAsia"/>
        </w:rPr>
        <w:t>RHEL</w:t>
      </w:r>
      <w:r>
        <w:rPr>
          <w:rFonts w:hint="eastAsia"/>
        </w:rPr>
        <w:t>，</w:t>
      </w:r>
      <w:r>
        <w:t>Centos</w:t>
      </w:r>
      <w:r>
        <w:rPr>
          <w:rFonts w:hint="eastAsia"/>
        </w:rPr>
        <w:t>:</w:t>
      </w:r>
      <w:r>
        <w:t xml:space="preserve"> </w:t>
      </w:r>
      <w:r w:rsidRPr="00B77110">
        <w:rPr>
          <w:color w:val="FF0000"/>
        </w:rPr>
        <w:t>.rpm</w:t>
      </w:r>
      <w:r>
        <w:t xml:space="preserve"> </w:t>
      </w:r>
      <w:r>
        <w:rPr>
          <w:rFonts w:hint="eastAsia"/>
        </w:rPr>
        <w:t>格式的包</w:t>
      </w:r>
    </w:p>
    <w:p w:rsidR="008C5F8F" w:rsidRDefault="00CD7280" w:rsidP="00B312B1">
      <w:pPr>
        <w:pStyle w:val="a0"/>
      </w:pPr>
      <w:r w:rsidRPr="00CD7280">
        <w:t>Ubuntu</w:t>
      </w:r>
      <w:r>
        <w:t>,</w:t>
      </w:r>
      <w:r w:rsidRPr="00CD7280">
        <w:t xml:space="preserve"> Debian</w:t>
      </w:r>
      <w:r>
        <w:rPr>
          <w:rFonts w:hint="eastAsia"/>
        </w:rPr>
        <w:t>，</w:t>
      </w:r>
      <w:r w:rsidRPr="00B77110">
        <w:rPr>
          <w:color w:val="FF0000"/>
        </w:rPr>
        <w:t>.deb</w:t>
      </w:r>
      <w:r>
        <w:t xml:space="preserve"> </w:t>
      </w:r>
      <w:r>
        <w:rPr>
          <w:rFonts w:hint="eastAsia"/>
        </w:rPr>
        <w:t>格式的安装包。</w:t>
      </w:r>
    </w:p>
    <w:p w:rsidR="00B77110" w:rsidRDefault="00B77110" w:rsidP="0069504A">
      <w:pPr>
        <w:pStyle w:val="a0"/>
        <w:ind w:firstLine="0"/>
      </w:pPr>
    </w:p>
    <w:p w:rsidR="00B77110" w:rsidRDefault="00B77110" w:rsidP="00B312B1">
      <w:pPr>
        <w:pStyle w:val="a0"/>
      </w:pPr>
      <w:r>
        <w:rPr>
          <w:rFonts w:hint="eastAsia"/>
        </w:rPr>
        <w:t>对于</w:t>
      </w:r>
      <w:r>
        <w:rPr>
          <w:rFonts w:hint="eastAsia"/>
        </w:rPr>
        <w:t>centos</w:t>
      </w:r>
      <w:r>
        <w:rPr>
          <w:rFonts w:hint="eastAsia"/>
        </w:rPr>
        <w:t>，使用</w:t>
      </w:r>
      <w:r>
        <w:rPr>
          <w:rFonts w:hint="eastAsia"/>
        </w:rPr>
        <w:t>r</w:t>
      </w:r>
      <w:r>
        <w:t xml:space="preserve">pm </w:t>
      </w:r>
      <w:r>
        <w:rPr>
          <w:rFonts w:hint="eastAsia"/>
        </w:rPr>
        <w:t>系列的命令完成安装。</w:t>
      </w:r>
    </w:p>
    <w:p w:rsidR="00B77110" w:rsidRDefault="00B77110" w:rsidP="00B312B1">
      <w:pPr>
        <w:pStyle w:val="a0"/>
      </w:pPr>
    </w:p>
    <w:p w:rsidR="00CD7280" w:rsidRDefault="00E265E3" w:rsidP="00E265E3">
      <w:pPr>
        <w:pStyle w:val="2"/>
      </w:pPr>
      <w:bookmarkStart w:id="213" w:name="_Toc534638031"/>
      <w:r>
        <w:rPr>
          <w:rFonts w:hint="eastAsia"/>
        </w:rPr>
        <w:t>包管理器</w:t>
      </w:r>
      <w:r w:rsidR="003C025F">
        <w:rPr>
          <w:rFonts w:hint="eastAsia"/>
        </w:rPr>
        <w:t>，建议</w:t>
      </w:r>
      <w:bookmarkEnd w:id="213"/>
    </w:p>
    <w:p w:rsidR="00EE51F6" w:rsidRDefault="00EE51F6" w:rsidP="00EE51F6">
      <w:pPr>
        <w:pStyle w:val="a0"/>
      </w:pPr>
      <w:r>
        <w:rPr>
          <w:rFonts w:hint="eastAsia"/>
        </w:rPr>
        <w:t>通过特定的程序，来安装需要的程序。</w:t>
      </w:r>
    </w:p>
    <w:p w:rsidR="00D56C66" w:rsidRDefault="00D56C66" w:rsidP="00EE51F6">
      <w:pPr>
        <w:pStyle w:val="a0"/>
      </w:pPr>
    </w:p>
    <w:p w:rsidR="00D56C66" w:rsidRDefault="00D56C66" w:rsidP="00EE51F6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centos</w:t>
      </w:r>
      <w:r>
        <w:rPr>
          <w:rFonts w:hint="eastAsia"/>
        </w:rPr>
        <w:t>上，使用的就是</w:t>
      </w:r>
      <w:r>
        <w:rPr>
          <w:rFonts w:hint="eastAsia"/>
        </w:rPr>
        <w:t xml:space="preserve"> </w:t>
      </w:r>
      <w:r>
        <w:t xml:space="preserve">yum </w:t>
      </w:r>
      <w:r>
        <w:rPr>
          <w:rFonts w:hint="eastAsia"/>
        </w:rPr>
        <w:t>包管理器。</w:t>
      </w:r>
    </w:p>
    <w:p w:rsidR="00D56C66" w:rsidRDefault="00D56C66" w:rsidP="00EE51F6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ubutntu</w:t>
      </w:r>
      <w:r>
        <w:rPr>
          <w:rFonts w:hint="eastAsia"/>
        </w:rPr>
        <w:t>上，使用的就是</w:t>
      </w:r>
      <w:r>
        <w:rPr>
          <w:rFonts w:hint="eastAsia"/>
        </w:rPr>
        <w:t xml:space="preserve"> </w:t>
      </w:r>
      <w:r>
        <w:t xml:space="preserve">apt </w:t>
      </w:r>
      <w:r>
        <w:rPr>
          <w:rFonts w:hint="eastAsia"/>
        </w:rPr>
        <w:t>包管理器</w:t>
      </w:r>
    </w:p>
    <w:p w:rsidR="00DD07F3" w:rsidRDefault="00DD07F3" w:rsidP="00EE51F6">
      <w:pPr>
        <w:pStyle w:val="a0"/>
      </w:pPr>
    </w:p>
    <w:p w:rsidR="00DD07F3" w:rsidRDefault="00DD07F3" w:rsidP="00EE51F6">
      <w:pPr>
        <w:pStyle w:val="a0"/>
      </w:pPr>
      <w:r>
        <w:rPr>
          <w:rFonts w:hint="eastAsia"/>
        </w:rPr>
        <w:lastRenderedPageBreak/>
        <w:t>包管理器的好处，自动安装软件，同时安装其依赖的软件。</w:t>
      </w:r>
      <w:r w:rsidR="00DB6E31">
        <w:rPr>
          <w:rFonts w:hint="eastAsia"/>
        </w:rPr>
        <w:t>通常包管理器，需要在网络上（或者安装光盘中）下载需要的安装包。</w:t>
      </w:r>
    </w:p>
    <w:p w:rsidR="00DB6E31" w:rsidRDefault="00DB6E31" w:rsidP="00EE51F6">
      <w:pPr>
        <w:pStyle w:val="a0"/>
      </w:pPr>
    </w:p>
    <w:p w:rsidR="00DB6E31" w:rsidRPr="00EE51F6" w:rsidRDefault="00DB6E31" w:rsidP="00DB6E31">
      <w:pPr>
        <w:pStyle w:val="a0"/>
      </w:pPr>
      <w:r>
        <w:rPr>
          <w:rFonts w:hint="eastAsia"/>
        </w:rPr>
        <w:t>对于</w:t>
      </w:r>
      <w:r>
        <w:rPr>
          <w:rFonts w:hint="eastAsia"/>
        </w:rPr>
        <w:t xml:space="preserve"> </w:t>
      </w:r>
      <w:r>
        <w:t>centos</w:t>
      </w:r>
      <w:r>
        <w:rPr>
          <w:rFonts w:hint="eastAsia"/>
        </w:rPr>
        <w:t>，提供的</w:t>
      </w:r>
      <w:r>
        <w:rPr>
          <w:rFonts w:hint="eastAsia"/>
        </w:rPr>
        <w:t>yum</w:t>
      </w:r>
      <w:r>
        <w:rPr>
          <w:rFonts w:hint="eastAsia"/>
        </w:rPr>
        <w:t>包管理器：</w:t>
      </w:r>
      <w:r w:rsidR="00D34B1F">
        <w:rPr>
          <w:rFonts w:hint="eastAsia"/>
        </w:rPr>
        <w:t>自动化依赖管理</w:t>
      </w:r>
      <w:r w:rsidR="00D34B1F">
        <w:rPr>
          <w:rFonts w:hint="eastAsia"/>
        </w:rPr>
        <w:t>rpm</w:t>
      </w:r>
      <w:r w:rsidR="00D34B1F">
        <w:rPr>
          <w:rFonts w:hint="eastAsia"/>
        </w:rPr>
        <w:t>安装包。</w:t>
      </w:r>
    </w:p>
    <w:p w:rsidR="00F8334C" w:rsidRDefault="00E15BA4" w:rsidP="000E64D3">
      <w:pPr>
        <w:pStyle w:val="a0"/>
      </w:pPr>
      <w:proofErr w:type="gramStart"/>
      <w:r>
        <w:rPr>
          <w:rFonts w:hint="eastAsia"/>
        </w:rPr>
        <w:t>YUM</w:t>
      </w:r>
      <w:r>
        <w:t>(</w:t>
      </w:r>
      <w:proofErr w:type="gramEnd"/>
      <w:r w:rsidRPr="00E15BA4">
        <w:t>Yellow dog Updater, Modified</w:t>
      </w:r>
      <w:r>
        <w:t>).</w:t>
      </w:r>
    </w:p>
    <w:p w:rsidR="004A1EFF" w:rsidRDefault="004A1EFF" w:rsidP="000E64D3">
      <w:pPr>
        <w:pStyle w:val="a0"/>
      </w:pPr>
    </w:p>
    <w:p w:rsidR="004A1EFF" w:rsidRDefault="004A1EFF" w:rsidP="000E64D3">
      <w:pPr>
        <w:pStyle w:val="a0"/>
      </w:pPr>
      <w:r>
        <w:rPr>
          <w:rFonts w:hint="eastAsia"/>
        </w:rPr>
        <w:t>yu</w:t>
      </w:r>
      <w:r>
        <w:t xml:space="preserve">m </w:t>
      </w:r>
      <w:r w:rsidR="001C05E3">
        <w:rPr>
          <w:rFonts w:hint="eastAsia"/>
        </w:rPr>
        <w:t>list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列出可用的软件包</w:t>
      </w:r>
    </w:p>
    <w:p w:rsidR="006A1872" w:rsidRDefault="006A1872" w:rsidP="000E64D3">
      <w:pPr>
        <w:pStyle w:val="a0"/>
      </w:pPr>
      <w:r>
        <w:rPr>
          <w:rFonts w:hint="eastAsia"/>
        </w:rPr>
        <w:t>yun</w:t>
      </w:r>
      <w:r>
        <w:t xml:space="preserve"> install </w:t>
      </w:r>
      <w:r>
        <w:rPr>
          <w:rFonts w:hint="eastAsia"/>
        </w:rPr>
        <w:t>wget</w:t>
      </w:r>
      <w:r>
        <w:t xml:space="preserve"> </w:t>
      </w:r>
      <w:r>
        <w:rPr>
          <w:rFonts w:hint="eastAsia"/>
        </w:rPr>
        <w:t>安装某个软件包</w:t>
      </w:r>
    </w:p>
    <w:p w:rsidR="00E15BA4" w:rsidRDefault="00E15BA4" w:rsidP="000E64D3">
      <w:pPr>
        <w:pStyle w:val="a0"/>
      </w:pPr>
    </w:p>
    <w:p w:rsidR="00E15BA4" w:rsidRDefault="006138C1" w:rsidP="006138C1">
      <w:pPr>
        <w:pStyle w:val="2"/>
      </w:pPr>
      <w:bookmarkStart w:id="214" w:name="_Toc534638032"/>
      <w:r>
        <w:rPr>
          <w:rFonts w:hint="eastAsia"/>
        </w:rPr>
        <w:t>wget</w:t>
      </w:r>
      <w:r w:rsidR="00677406">
        <w:rPr>
          <w:rFonts w:hint="eastAsia"/>
        </w:rPr>
        <w:t>，下载资源</w:t>
      </w:r>
      <w:bookmarkEnd w:id="214"/>
    </w:p>
    <w:p w:rsidR="00677406" w:rsidRDefault="00677406" w:rsidP="00677406">
      <w:pPr>
        <w:pStyle w:val="a0"/>
      </w:pPr>
      <w:r>
        <w:rPr>
          <w:rFonts w:hint="eastAsia"/>
        </w:rPr>
        <w:t>工具！</w:t>
      </w:r>
    </w:p>
    <w:p w:rsidR="00677406" w:rsidRDefault="00677406" w:rsidP="00677406">
      <w:pPr>
        <w:pStyle w:val="a0"/>
      </w:pPr>
      <w:r>
        <w:rPr>
          <w:noProof/>
        </w:rPr>
        <w:drawing>
          <wp:inline distT="0" distB="0" distL="0" distR="0" wp14:anchorId="7759711B" wp14:editId="291DE86E">
            <wp:extent cx="4772025" cy="7905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06" w:rsidRDefault="00677406" w:rsidP="00677406">
      <w:pPr>
        <w:pStyle w:val="a0"/>
      </w:pPr>
    </w:p>
    <w:p w:rsidR="00677406" w:rsidRDefault="00677406" w:rsidP="00677406">
      <w:pPr>
        <w:pStyle w:val="a0"/>
      </w:pPr>
      <w:r>
        <w:rPr>
          <w:rFonts w:hint="eastAsia"/>
        </w:rPr>
        <w:t>建议使用</w:t>
      </w:r>
      <w:r>
        <w:rPr>
          <w:rFonts w:hint="eastAsia"/>
        </w:rPr>
        <w:t xml:space="preserve"> </w:t>
      </w:r>
      <w:r>
        <w:t>yum</w:t>
      </w:r>
      <w:r>
        <w:rPr>
          <w:rFonts w:hint="eastAsia"/>
        </w:rPr>
        <w:t xml:space="preserve"> </w:t>
      </w:r>
      <w:r>
        <w:rPr>
          <w:rFonts w:hint="eastAsia"/>
        </w:rPr>
        <w:t>将其安装。</w:t>
      </w:r>
    </w:p>
    <w:p w:rsidR="00410A7F" w:rsidRDefault="00410A7F" w:rsidP="00410A7F">
      <w:pPr>
        <w:pStyle w:val="a0"/>
      </w:pPr>
    </w:p>
    <w:p w:rsidR="00410A7F" w:rsidRDefault="00410A7F" w:rsidP="00410A7F">
      <w:pPr>
        <w:pStyle w:val="a0"/>
      </w:pPr>
      <w:r>
        <w:rPr>
          <w:noProof/>
        </w:rPr>
        <w:lastRenderedPageBreak/>
        <w:drawing>
          <wp:inline distT="0" distB="0" distL="0" distR="0" wp14:anchorId="050763C6" wp14:editId="078B4879">
            <wp:extent cx="5278120" cy="3867150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7F" w:rsidRDefault="00410A7F" w:rsidP="00410A7F">
      <w:pPr>
        <w:pStyle w:val="a0"/>
      </w:pPr>
      <w:r>
        <w:rPr>
          <w:noProof/>
        </w:rPr>
        <w:drawing>
          <wp:inline distT="0" distB="0" distL="0" distR="0" wp14:anchorId="0567FD83" wp14:editId="01753CDF">
            <wp:extent cx="5278120" cy="3602355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7F" w:rsidRDefault="00410A7F" w:rsidP="00410A7F">
      <w:pPr>
        <w:pStyle w:val="a0"/>
      </w:pPr>
      <w:r>
        <w:rPr>
          <w:rFonts w:hint="eastAsia"/>
        </w:rPr>
        <w:t>安装成功！</w:t>
      </w:r>
    </w:p>
    <w:p w:rsidR="00410A7F" w:rsidRDefault="00410A7F" w:rsidP="00410A7F">
      <w:pPr>
        <w:pStyle w:val="a0"/>
      </w:pPr>
      <w:r>
        <w:rPr>
          <w:noProof/>
        </w:rPr>
        <w:lastRenderedPageBreak/>
        <w:drawing>
          <wp:inline distT="0" distB="0" distL="0" distR="0" wp14:anchorId="09ACE5EC" wp14:editId="48FD36F9">
            <wp:extent cx="5278120" cy="1540510"/>
            <wp:effectExtent l="0" t="0" r="0" b="2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06" w:rsidRDefault="00677406" w:rsidP="00677406">
      <w:pPr>
        <w:pStyle w:val="a0"/>
      </w:pPr>
    </w:p>
    <w:p w:rsidR="00FE4AF5" w:rsidRDefault="00FE4AF5" w:rsidP="00FE4AF5">
      <w:pPr>
        <w:pStyle w:val="2"/>
      </w:pPr>
      <w:bookmarkStart w:id="215" w:name="_Toc534638033"/>
      <w:r>
        <w:rPr>
          <w:rFonts w:hint="eastAsia"/>
        </w:rPr>
        <w:t>g</w:t>
      </w:r>
      <w:r>
        <w:t xml:space="preserve">cc, </w:t>
      </w:r>
      <w:r>
        <w:rPr>
          <w:rFonts w:hint="eastAsia"/>
        </w:rPr>
        <w:t>C</w:t>
      </w:r>
      <w:r>
        <w:rPr>
          <w:rFonts w:hint="eastAsia"/>
        </w:rPr>
        <w:t>的编译器</w:t>
      </w:r>
      <w:bookmarkEnd w:id="215"/>
    </w:p>
    <w:p w:rsidR="00FE4AF5" w:rsidRPr="00FE4AF5" w:rsidRDefault="00FE4AF5" w:rsidP="00FE4AF5">
      <w:pPr>
        <w:pStyle w:val="a0"/>
      </w:pPr>
      <w:r>
        <w:rPr>
          <w:rFonts w:hint="eastAsia"/>
        </w:rPr>
        <w:t>当</w:t>
      </w:r>
      <w:r>
        <w:rPr>
          <w:rFonts w:hint="eastAsia"/>
        </w:rPr>
        <w:t xml:space="preserve"> </w:t>
      </w:r>
      <w:r>
        <w:rPr>
          <w:rFonts w:hint="eastAsia"/>
        </w:rPr>
        <w:t>出现下面的错误时：</w:t>
      </w:r>
    </w:p>
    <w:p w:rsidR="00FE4AF5" w:rsidRDefault="00FE4AF5" w:rsidP="00FE4AF5">
      <w:pPr>
        <w:pStyle w:val="a0"/>
      </w:pPr>
      <w:r w:rsidRPr="00FE4AF5">
        <w:t xml:space="preserve">no acceptable </w:t>
      </w:r>
      <w:r w:rsidRPr="00FE4AF5">
        <w:rPr>
          <w:color w:val="FF0000"/>
          <w:highlight w:val="yellow"/>
        </w:rPr>
        <w:t>C compiler</w:t>
      </w:r>
      <w:r w:rsidRPr="00FE4AF5">
        <w:t xml:space="preserve"> found in $PATH</w:t>
      </w:r>
    </w:p>
    <w:p w:rsidR="00FE4AF5" w:rsidRDefault="00FE4AF5" w:rsidP="00FE4AF5">
      <w:pPr>
        <w:pStyle w:val="a0"/>
      </w:pPr>
      <w:r>
        <w:rPr>
          <w:rFonts w:hint="eastAsia"/>
        </w:rPr>
        <w:t>通常意味着，</w:t>
      </w:r>
      <w:r>
        <w:rPr>
          <w:rFonts w:hint="eastAsia"/>
        </w:rPr>
        <w:t>linux</w:t>
      </w:r>
      <w:r>
        <w:rPr>
          <w:rFonts w:hint="eastAsia"/>
        </w:rPr>
        <w:t>内部没有</w:t>
      </w:r>
      <w:r>
        <w:rPr>
          <w:rFonts w:hint="eastAsia"/>
        </w:rPr>
        <w:t>c</w:t>
      </w:r>
      <w:r>
        <w:rPr>
          <w:rFonts w:hint="eastAsia"/>
        </w:rPr>
        <w:t>语言的编译器。</w:t>
      </w:r>
    </w:p>
    <w:p w:rsidR="00FE4AF5" w:rsidRPr="00FE4AF5" w:rsidRDefault="00FE4AF5" w:rsidP="00FE4AF5">
      <w:pPr>
        <w:pStyle w:val="a0"/>
      </w:pPr>
      <w:r>
        <w:rPr>
          <w:rFonts w:hint="eastAsia"/>
        </w:rPr>
        <w:t>最常用的</w:t>
      </w:r>
      <w:r>
        <w:rPr>
          <w:rFonts w:hint="eastAsia"/>
        </w:rPr>
        <w:t>c</w:t>
      </w:r>
      <w:r>
        <w:rPr>
          <w:rFonts w:hint="eastAsia"/>
        </w:rPr>
        <w:t>语言的编译</w:t>
      </w:r>
      <w:r>
        <w:rPr>
          <w:rFonts w:hint="eastAsia"/>
        </w:rPr>
        <w:t xml:space="preserve"> </w:t>
      </w:r>
      <w:r>
        <w:t xml:space="preserve">gcc, </w:t>
      </w:r>
      <w:r>
        <w:rPr>
          <w:rFonts w:hint="eastAsia"/>
        </w:rPr>
        <w:t>G</w:t>
      </w:r>
      <w:r w:rsidR="0056715B">
        <w:rPr>
          <w:rFonts w:hint="eastAsia"/>
        </w:rPr>
        <w:t>NU</w:t>
      </w:r>
      <w:r>
        <w:rPr>
          <w:rFonts w:hint="eastAsia"/>
        </w:rPr>
        <w:t>的开源</w:t>
      </w:r>
      <w:r>
        <w:rPr>
          <w:rFonts w:hint="eastAsia"/>
        </w:rPr>
        <w:t>c</w:t>
      </w:r>
      <w:r>
        <w:rPr>
          <w:rFonts w:hint="eastAsia"/>
        </w:rPr>
        <w:t>语言</w:t>
      </w:r>
      <w:r w:rsidR="00BB27C2">
        <w:rPr>
          <w:rFonts w:hint="eastAsia"/>
        </w:rPr>
        <w:t>编译器。对应的</w:t>
      </w:r>
      <w:r w:rsidR="00BB27C2">
        <w:t>c+</w:t>
      </w:r>
      <w:r w:rsidR="00BB27C2">
        <w:rPr>
          <w:rFonts w:hint="eastAsia"/>
        </w:rPr>
        <w:t>+</w:t>
      </w:r>
      <w:r w:rsidR="00BB27C2">
        <w:rPr>
          <w:rFonts w:hint="eastAsia"/>
        </w:rPr>
        <w:t>编译器，</w:t>
      </w:r>
      <w:r w:rsidR="00BB27C2">
        <w:rPr>
          <w:rFonts w:hint="eastAsia"/>
        </w:rPr>
        <w:t>g</w:t>
      </w:r>
      <w:r w:rsidR="00BB27C2">
        <w:t>cc-c++</w:t>
      </w:r>
    </w:p>
    <w:p w:rsidR="00677406" w:rsidRDefault="0056715B" w:rsidP="00677406">
      <w:pPr>
        <w:pStyle w:val="a0"/>
      </w:pPr>
      <w:proofErr w:type="gramStart"/>
      <w:r>
        <w:rPr>
          <w:rFonts w:hint="eastAsia"/>
        </w:rPr>
        <w:t>g</w:t>
      </w:r>
      <w:r>
        <w:t xml:space="preserve">cc </w:t>
      </w:r>
      <w:r w:rsidR="00FA02D4">
        <w:t>:</w:t>
      </w:r>
      <w:r>
        <w:rPr>
          <w:rFonts w:hint="eastAsia"/>
        </w:rPr>
        <w:t>GNU</w:t>
      </w:r>
      <w:proofErr w:type="gramEnd"/>
      <w:r>
        <w:t xml:space="preserve"> </w:t>
      </w:r>
      <w:r>
        <w:rPr>
          <w:rFonts w:hint="eastAsia"/>
        </w:rPr>
        <w:t>C</w:t>
      </w:r>
      <w:r>
        <w:t xml:space="preserve"> Compiler</w:t>
      </w:r>
    </w:p>
    <w:p w:rsidR="00004877" w:rsidRDefault="00004877" w:rsidP="00677406">
      <w:pPr>
        <w:pStyle w:val="a0"/>
      </w:pPr>
      <w:r>
        <w:rPr>
          <w:rFonts w:hint="eastAsia"/>
        </w:rPr>
        <w:t>采用</w:t>
      </w:r>
      <w:r>
        <w:rPr>
          <w:rFonts w:hint="eastAsia"/>
        </w:rPr>
        <w:t xml:space="preserve"> yum</w:t>
      </w:r>
      <w:r>
        <w:t xml:space="preserve"> </w:t>
      </w:r>
      <w:r>
        <w:rPr>
          <w:rFonts w:hint="eastAsia"/>
        </w:rPr>
        <w:t>安装即可：</w:t>
      </w:r>
    </w:p>
    <w:p w:rsidR="00004877" w:rsidRDefault="00A902A4" w:rsidP="00677406">
      <w:pPr>
        <w:pStyle w:val="a0"/>
      </w:pPr>
      <w:r>
        <w:rPr>
          <w:noProof/>
        </w:rPr>
        <w:drawing>
          <wp:inline distT="0" distB="0" distL="0" distR="0" wp14:anchorId="736493CE" wp14:editId="7F08D6CF">
            <wp:extent cx="5278120" cy="173990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A4" w:rsidRDefault="00A902A4" w:rsidP="00677406">
      <w:pPr>
        <w:pStyle w:val="a0"/>
      </w:pPr>
      <w:r>
        <w:rPr>
          <w:rFonts w:hint="eastAsia"/>
        </w:rPr>
        <w:t>同时安装</w:t>
      </w:r>
      <w:r>
        <w:rPr>
          <w:rFonts w:hint="eastAsia"/>
        </w:rPr>
        <w:t>gcc</w:t>
      </w:r>
      <w:r>
        <w:rPr>
          <w:rFonts w:hint="eastAsia"/>
        </w:rPr>
        <w:t>及其依赖软件：</w:t>
      </w:r>
    </w:p>
    <w:p w:rsidR="00A902A4" w:rsidRDefault="00A902A4" w:rsidP="00677406">
      <w:pPr>
        <w:pStyle w:val="a0"/>
      </w:pPr>
      <w:r>
        <w:rPr>
          <w:noProof/>
        </w:rPr>
        <w:lastRenderedPageBreak/>
        <w:drawing>
          <wp:inline distT="0" distB="0" distL="0" distR="0" wp14:anchorId="3DF9047F" wp14:editId="3463DFA2">
            <wp:extent cx="5278120" cy="4066540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EA" w:rsidRDefault="00263EEA" w:rsidP="00677406">
      <w:pPr>
        <w:pStyle w:val="a0"/>
      </w:pPr>
    </w:p>
    <w:p w:rsidR="00263EEA" w:rsidRDefault="00263EEA" w:rsidP="00677406">
      <w:pPr>
        <w:pStyle w:val="a0"/>
      </w:pPr>
    </w:p>
    <w:p w:rsidR="00E15BA4" w:rsidRDefault="00E15BA4" w:rsidP="00E15BA4">
      <w:pPr>
        <w:pStyle w:val="2"/>
      </w:pPr>
      <w:bookmarkStart w:id="216" w:name="_Toc534638034"/>
      <w:r>
        <w:rPr>
          <w:rFonts w:hint="eastAsia"/>
        </w:rPr>
        <w:t>g</w:t>
      </w:r>
      <w:r>
        <w:t>it</w:t>
      </w:r>
      <w:r>
        <w:rPr>
          <w:rFonts w:hint="eastAsia"/>
        </w:rPr>
        <w:t>安装</w:t>
      </w:r>
      <w:bookmarkEnd w:id="216"/>
    </w:p>
    <w:p w:rsidR="00E3255F" w:rsidRPr="00E3255F" w:rsidRDefault="00DA2F5B" w:rsidP="00E3255F">
      <w:pPr>
        <w:pStyle w:val="a0"/>
      </w:pPr>
      <w:r>
        <w:rPr>
          <w:rFonts w:hint="eastAsia"/>
        </w:rPr>
        <w:t>安装说明：</w:t>
      </w:r>
    </w:p>
    <w:p w:rsidR="00754F9D" w:rsidRDefault="005A6FA0" w:rsidP="00410A7F">
      <w:pPr>
        <w:pStyle w:val="a0"/>
      </w:pPr>
      <w:hyperlink r:id="rId316" w:history="1">
        <w:r w:rsidR="002C33E5" w:rsidRPr="00C21C05">
          <w:rPr>
            <w:rStyle w:val="ad"/>
          </w:rPr>
          <w:t>https://git-scm.com/download/linux</w:t>
        </w:r>
      </w:hyperlink>
    </w:p>
    <w:p w:rsidR="00754F9D" w:rsidRDefault="00754F9D" w:rsidP="00A666B8">
      <w:pPr>
        <w:pStyle w:val="a0"/>
      </w:pPr>
    </w:p>
    <w:p w:rsidR="00754F9D" w:rsidRDefault="00754F9D" w:rsidP="00A666B8">
      <w:pPr>
        <w:pStyle w:val="a0"/>
      </w:pPr>
    </w:p>
    <w:p w:rsidR="002C33E5" w:rsidRDefault="0010639D" w:rsidP="002C33E5">
      <w:pPr>
        <w:pStyle w:val="3"/>
      </w:pPr>
      <w:bookmarkStart w:id="217" w:name="_Toc534638035"/>
      <w:r>
        <w:rPr>
          <w:rFonts w:hint="eastAsia"/>
        </w:rPr>
        <w:t>先</w:t>
      </w:r>
      <w:r w:rsidR="00BC20B8">
        <w:rPr>
          <w:rFonts w:hint="eastAsia"/>
        </w:rPr>
        <w:t>尝试</w:t>
      </w:r>
      <w:r w:rsidR="002C33E5">
        <w:rPr>
          <w:rFonts w:hint="eastAsia"/>
        </w:rPr>
        <w:t>选择</w:t>
      </w:r>
      <w:r w:rsidR="002C33E5">
        <w:rPr>
          <w:rFonts w:hint="eastAsia"/>
        </w:rPr>
        <w:t xml:space="preserve"> yum</w:t>
      </w:r>
      <w:r w:rsidR="002C33E5">
        <w:t xml:space="preserve"> </w:t>
      </w:r>
      <w:r w:rsidR="002C33E5">
        <w:rPr>
          <w:rFonts w:hint="eastAsia"/>
        </w:rPr>
        <w:t>安装</w:t>
      </w:r>
      <w:bookmarkEnd w:id="217"/>
    </w:p>
    <w:p w:rsidR="001C05E3" w:rsidRDefault="001C05E3" w:rsidP="001C05E3">
      <w:pPr>
        <w:pStyle w:val="a0"/>
      </w:pPr>
      <w:r>
        <w:rPr>
          <w:rFonts w:hint="eastAsia"/>
        </w:rPr>
        <w:t>（保证虚拟电脑可以连接外网）</w:t>
      </w:r>
    </w:p>
    <w:p w:rsidR="00CB04F7" w:rsidRDefault="00CB04F7" w:rsidP="001C05E3">
      <w:pPr>
        <w:pStyle w:val="a0"/>
      </w:pPr>
      <w:r>
        <w:rPr>
          <w:rFonts w:hint="eastAsia"/>
        </w:rPr>
        <w:t>先查看需要的软件是否存在，以及其版本等：</w:t>
      </w:r>
    </w:p>
    <w:p w:rsidR="001C05E3" w:rsidRDefault="00CB04F7" w:rsidP="001C05E3">
      <w:pPr>
        <w:pStyle w:val="a0"/>
      </w:pPr>
      <w:r>
        <w:rPr>
          <w:noProof/>
        </w:rPr>
        <w:lastRenderedPageBreak/>
        <w:drawing>
          <wp:inline distT="0" distB="0" distL="0" distR="0" wp14:anchorId="176F51C0" wp14:editId="1D1A7E50">
            <wp:extent cx="5278120" cy="165925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D4" w:rsidRDefault="00FF37D4" w:rsidP="001C05E3">
      <w:pPr>
        <w:pStyle w:val="a0"/>
      </w:pPr>
      <w:r>
        <w:rPr>
          <w:rFonts w:hint="eastAsia"/>
        </w:rPr>
        <w:t>存在，但是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1</w:t>
      </w:r>
      <w:r>
        <w:t>.7</w:t>
      </w:r>
      <w:r>
        <w:rPr>
          <w:rFonts w:hint="eastAsia"/>
        </w:rPr>
        <w:t>版本。</w:t>
      </w:r>
    </w:p>
    <w:p w:rsidR="00FF37D4" w:rsidRDefault="00FF37D4" w:rsidP="001C05E3">
      <w:pPr>
        <w:pStyle w:val="a0"/>
      </w:pPr>
    </w:p>
    <w:p w:rsidR="00FF37D4" w:rsidRDefault="00FF37D4" w:rsidP="001C05E3">
      <w:pPr>
        <w:pStyle w:val="a0"/>
      </w:pPr>
      <w:proofErr w:type="gramStart"/>
      <w:r>
        <w:rPr>
          <w:rFonts w:hint="eastAsia"/>
        </w:rPr>
        <w:t>官网一看</w:t>
      </w:r>
      <w:proofErr w:type="gramEnd"/>
      <w:r>
        <w:rPr>
          <w:rFonts w:hint="eastAsia"/>
        </w:rPr>
        <w:t>：</w:t>
      </w:r>
      <w:r w:rsidR="007E074B">
        <w:rPr>
          <w:rFonts w:hint="eastAsia"/>
        </w:rPr>
        <w:t xml:space="preserve"> </w:t>
      </w:r>
      <w:r w:rsidR="007E074B">
        <w:rPr>
          <w:rFonts w:hint="eastAsia"/>
        </w:rPr>
        <w:t>最新已经是</w:t>
      </w:r>
      <w:r w:rsidR="007E074B">
        <w:rPr>
          <w:rFonts w:hint="eastAsia"/>
        </w:rPr>
        <w:t>2</w:t>
      </w:r>
      <w:r w:rsidR="007E074B">
        <w:t xml:space="preserve">.20 </w:t>
      </w:r>
    </w:p>
    <w:p w:rsidR="00FF37D4" w:rsidRDefault="007E074B" w:rsidP="001C05E3">
      <w:pPr>
        <w:pStyle w:val="a0"/>
      </w:pPr>
      <w:r>
        <w:rPr>
          <w:noProof/>
        </w:rPr>
        <w:drawing>
          <wp:inline distT="0" distB="0" distL="0" distR="0" wp14:anchorId="4D751651" wp14:editId="6016A9DB">
            <wp:extent cx="2495550" cy="885825"/>
            <wp:effectExtent l="0" t="0" r="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4B" w:rsidRDefault="007E074B" w:rsidP="001C05E3">
      <w:pPr>
        <w:pStyle w:val="a0"/>
      </w:pPr>
    </w:p>
    <w:p w:rsidR="007E074B" w:rsidRDefault="007E074B" w:rsidP="001C05E3">
      <w:pPr>
        <w:pStyle w:val="a0"/>
      </w:pPr>
      <w:r>
        <w:rPr>
          <w:rFonts w:hint="eastAsia"/>
        </w:rPr>
        <w:t>可以在</w:t>
      </w:r>
      <w:r>
        <w:rPr>
          <w:rFonts w:hint="eastAsia"/>
        </w:rPr>
        <w:t xml:space="preserve"> yum</w:t>
      </w:r>
      <w:r>
        <w:t xml:space="preserve"> </w:t>
      </w:r>
      <w:r>
        <w:rPr>
          <w:rFonts w:hint="eastAsia"/>
        </w:rPr>
        <w:t>软件源中，没能得到需要的最新版本。</w:t>
      </w:r>
    </w:p>
    <w:p w:rsidR="003A3CB9" w:rsidRDefault="003A3CB9" w:rsidP="001C05E3">
      <w:pPr>
        <w:pStyle w:val="a0"/>
      </w:pPr>
      <w:r>
        <w:rPr>
          <w:rFonts w:hint="eastAsia"/>
        </w:rPr>
        <w:t>不尽如人意</w:t>
      </w:r>
      <w:r>
        <w:rPr>
          <w:rFonts w:hint="eastAsia"/>
        </w:rPr>
        <w:t>~</w:t>
      </w:r>
    </w:p>
    <w:p w:rsidR="0072183F" w:rsidRDefault="0072183F" w:rsidP="001C05E3">
      <w:pPr>
        <w:pStyle w:val="a0"/>
      </w:pPr>
    </w:p>
    <w:p w:rsidR="002B650C" w:rsidRDefault="002B650C" w:rsidP="001C05E3">
      <w:pPr>
        <w:pStyle w:val="a0"/>
      </w:pPr>
    </w:p>
    <w:p w:rsidR="002B650C" w:rsidRDefault="002B650C" w:rsidP="001C05E3">
      <w:pPr>
        <w:pStyle w:val="a0"/>
      </w:pPr>
    </w:p>
    <w:p w:rsidR="0072183F" w:rsidRDefault="0072183F" w:rsidP="002B650C">
      <w:pPr>
        <w:pStyle w:val="3"/>
      </w:pPr>
      <w:bookmarkStart w:id="218" w:name="_Toc534638036"/>
      <w:r>
        <w:rPr>
          <w:rFonts w:hint="eastAsia"/>
        </w:rPr>
        <w:t>使用源码安装。</w:t>
      </w:r>
      <w:bookmarkEnd w:id="218"/>
    </w:p>
    <w:p w:rsidR="002C33E5" w:rsidRDefault="0072183F" w:rsidP="00F2625F">
      <w:pPr>
        <w:pStyle w:val="a0"/>
      </w:pPr>
      <w:r>
        <w:rPr>
          <w:noProof/>
        </w:rPr>
        <w:drawing>
          <wp:inline distT="0" distB="0" distL="0" distR="0" wp14:anchorId="32B2874B" wp14:editId="1F9C3328">
            <wp:extent cx="5278120" cy="793115"/>
            <wp:effectExtent l="0" t="0" r="0" b="698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C2" w:rsidRDefault="00482AC2" w:rsidP="002C33E5">
      <w:pPr>
        <w:pStyle w:val="a0"/>
      </w:pPr>
      <w:r>
        <w:rPr>
          <w:rFonts w:hint="eastAsia"/>
        </w:rPr>
        <w:t>下载需要的版本（最新版本）：</w:t>
      </w:r>
    </w:p>
    <w:p w:rsidR="00482AC2" w:rsidRDefault="001533AB" w:rsidP="002C33E5">
      <w:pPr>
        <w:pStyle w:val="a0"/>
      </w:pPr>
      <w:r>
        <w:rPr>
          <w:rFonts w:hint="eastAsia"/>
        </w:rPr>
        <w:t>下载</w:t>
      </w:r>
      <w:r>
        <w:rPr>
          <w:rFonts w:hint="eastAsia"/>
        </w:rPr>
        <w:t xml:space="preserve"> tarball</w:t>
      </w:r>
      <w:r>
        <w:rPr>
          <w:rFonts w:hint="eastAsia"/>
        </w:rPr>
        <w:t>：</w:t>
      </w:r>
    </w:p>
    <w:p w:rsidR="001533AB" w:rsidRDefault="005A6FA0" w:rsidP="002C33E5">
      <w:pPr>
        <w:pStyle w:val="a0"/>
      </w:pPr>
      <w:hyperlink r:id="rId320" w:history="1">
        <w:r w:rsidR="001533AB" w:rsidRPr="00C21C05">
          <w:rPr>
            <w:rStyle w:val="ad"/>
          </w:rPr>
          <w:t>https://mirrors.edge.kernel.org/pub/software/scm/git/</w:t>
        </w:r>
      </w:hyperlink>
    </w:p>
    <w:p w:rsidR="001533AB" w:rsidRDefault="001533AB" w:rsidP="002C33E5">
      <w:pPr>
        <w:pStyle w:val="a0"/>
      </w:pPr>
      <w:r>
        <w:rPr>
          <w:noProof/>
        </w:rPr>
        <w:lastRenderedPageBreak/>
        <w:drawing>
          <wp:inline distT="0" distB="0" distL="0" distR="0" wp14:anchorId="4EEE05BD" wp14:editId="65686B3E">
            <wp:extent cx="5278120" cy="196215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EB" w:rsidRDefault="00B771EB" w:rsidP="002C33E5">
      <w:pPr>
        <w:pStyle w:val="a0"/>
      </w:pPr>
    </w:p>
    <w:p w:rsidR="00B771EB" w:rsidRDefault="00B771EB" w:rsidP="002C33E5">
      <w:pPr>
        <w:pStyle w:val="a0"/>
      </w:pPr>
      <w:r>
        <w:rPr>
          <w:rFonts w:hint="eastAsia"/>
        </w:rPr>
        <w:t>下载到</w:t>
      </w:r>
      <w:r>
        <w:rPr>
          <w:rFonts w:hint="eastAsia"/>
        </w:rPr>
        <w:t>linux</w:t>
      </w:r>
      <w:r>
        <w:rPr>
          <w:rFonts w:hint="eastAsia"/>
        </w:rPr>
        <w:t>，</w:t>
      </w:r>
    </w:p>
    <w:p w:rsidR="00B771EB" w:rsidRDefault="00B771EB" w:rsidP="00B771EB">
      <w:pPr>
        <w:pStyle w:val="a0"/>
        <w:numPr>
          <w:ilvl w:val="0"/>
          <w:numId w:val="24"/>
        </w:numPr>
      </w:pPr>
      <w:r>
        <w:rPr>
          <w:rFonts w:hint="eastAsia"/>
        </w:rPr>
        <w:t>可以选择下载</w:t>
      </w:r>
      <w:r>
        <w:rPr>
          <w:rFonts w:hint="eastAsia"/>
        </w:rPr>
        <w:t>windows</w:t>
      </w:r>
      <w:r>
        <w:rPr>
          <w:rFonts w:hint="eastAsia"/>
        </w:rPr>
        <w:t>，通过</w:t>
      </w:r>
      <w:r>
        <w:rPr>
          <w:rFonts w:hint="eastAsia"/>
        </w:rPr>
        <w:t>sftp</w:t>
      </w:r>
      <w:r>
        <w:rPr>
          <w:rFonts w:hint="eastAsia"/>
        </w:rPr>
        <w:t>传输到</w:t>
      </w:r>
      <w:r>
        <w:rPr>
          <w:rFonts w:hint="eastAsia"/>
        </w:rPr>
        <w:t>linux</w:t>
      </w:r>
      <w:r>
        <w:rPr>
          <w:rFonts w:hint="eastAsia"/>
        </w:rPr>
        <w:t>。</w:t>
      </w:r>
    </w:p>
    <w:p w:rsidR="00B771EB" w:rsidRDefault="00B771EB" w:rsidP="00B771EB">
      <w:pPr>
        <w:pStyle w:val="a0"/>
        <w:numPr>
          <w:ilvl w:val="0"/>
          <w:numId w:val="24"/>
        </w:numPr>
      </w:pPr>
      <w:r>
        <w:rPr>
          <w:rFonts w:hint="eastAsia"/>
        </w:rPr>
        <w:t>直接下载到</w:t>
      </w:r>
      <w:r>
        <w:rPr>
          <w:rFonts w:hint="eastAsia"/>
        </w:rPr>
        <w:t>linux</w:t>
      </w:r>
      <w:r>
        <w:rPr>
          <w:rFonts w:hint="eastAsia"/>
        </w:rPr>
        <w:t>。</w:t>
      </w:r>
      <w:r w:rsidR="00BB2FB1">
        <w:rPr>
          <w:rFonts w:hint="eastAsia"/>
        </w:rPr>
        <w:t>使用</w:t>
      </w:r>
      <w:r w:rsidR="00BB2FB1">
        <w:rPr>
          <w:rFonts w:hint="eastAsia"/>
        </w:rPr>
        <w:t xml:space="preserve"> wget</w:t>
      </w:r>
      <w:r w:rsidR="00BB2FB1">
        <w:rPr>
          <w:rFonts w:hint="eastAsia"/>
        </w:rPr>
        <w:t>下载，保证</w:t>
      </w:r>
      <w:r w:rsidR="00BB2FB1">
        <w:rPr>
          <w:rFonts w:hint="eastAsia"/>
        </w:rPr>
        <w:t>wget</w:t>
      </w:r>
      <w:r w:rsidR="00BB2FB1">
        <w:rPr>
          <w:rFonts w:hint="eastAsia"/>
        </w:rPr>
        <w:t>已经安装，参考</w:t>
      </w:r>
      <w:r w:rsidR="00BB2FB1">
        <w:rPr>
          <w:rFonts w:hint="eastAsia"/>
        </w:rPr>
        <w:t>1</w:t>
      </w:r>
      <w:r w:rsidR="00BB2FB1">
        <w:t>6.4</w:t>
      </w:r>
      <w:r w:rsidR="00BB2FB1">
        <w:rPr>
          <w:rFonts w:hint="eastAsia"/>
        </w:rPr>
        <w:t>章节。</w:t>
      </w:r>
    </w:p>
    <w:p w:rsidR="00FF5885" w:rsidRDefault="002E583A" w:rsidP="00FF5885">
      <w:pPr>
        <w:pStyle w:val="a0"/>
      </w:pPr>
      <w:r>
        <w:rPr>
          <w:rFonts w:hint="eastAsia"/>
        </w:rPr>
        <w:t>w</w:t>
      </w:r>
      <w:r>
        <w:t xml:space="preserve">get </w:t>
      </w:r>
      <w:r>
        <w:rPr>
          <w:rFonts w:hint="eastAsia"/>
        </w:rPr>
        <w:t>地址</w:t>
      </w:r>
    </w:p>
    <w:p w:rsidR="002E583A" w:rsidRDefault="002E583A" w:rsidP="00FF5885">
      <w:pPr>
        <w:pStyle w:val="a0"/>
      </w:pPr>
      <w:r>
        <w:rPr>
          <w:noProof/>
        </w:rPr>
        <w:drawing>
          <wp:inline distT="0" distB="0" distL="0" distR="0" wp14:anchorId="73BBD9A0" wp14:editId="4750F72D">
            <wp:extent cx="5278120" cy="1801495"/>
            <wp:effectExtent l="0" t="0" r="0" b="825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C9" w:rsidRDefault="00FC64C9" w:rsidP="00FF5885">
      <w:pPr>
        <w:pStyle w:val="a0"/>
      </w:pPr>
      <w:r>
        <w:rPr>
          <w:noProof/>
        </w:rPr>
        <w:drawing>
          <wp:inline distT="0" distB="0" distL="0" distR="0" wp14:anchorId="64F7F273" wp14:editId="3CF995A2">
            <wp:extent cx="5278120" cy="1619885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C9" w:rsidRDefault="00FC64C9" w:rsidP="00FF5885">
      <w:pPr>
        <w:pStyle w:val="a0"/>
      </w:pPr>
    </w:p>
    <w:p w:rsidR="00FC64C9" w:rsidRDefault="00FC64C9" w:rsidP="00FF5885">
      <w:pPr>
        <w:pStyle w:val="a0"/>
      </w:pPr>
    </w:p>
    <w:p w:rsidR="00FC64C9" w:rsidRDefault="00FC64C9" w:rsidP="00FF5885">
      <w:pPr>
        <w:pStyle w:val="a0"/>
      </w:pPr>
      <w:r>
        <w:rPr>
          <w:rFonts w:hint="eastAsia"/>
        </w:rPr>
        <w:t>开始安装</w:t>
      </w:r>
      <w:r>
        <w:rPr>
          <w:rFonts w:hint="eastAsia"/>
        </w:rPr>
        <w:t>Git</w:t>
      </w:r>
    </w:p>
    <w:p w:rsidR="00CB5530" w:rsidRDefault="00CB5530" w:rsidP="00FF5885">
      <w:pPr>
        <w:pStyle w:val="a0"/>
      </w:pPr>
    </w:p>
    <w:p w:rsidR="00CB5530" w:rsidRDefault="00CB5530" w:rsidP="00FF5885">
      <w:pPr>
        <w:pStyle w:val="a0"/>
      </w:pPr>
      <w:r>
        <w:rPr>
          <w:rFonts w:hint="eastAsia"/>
        </w:rPr>
        <w:t>安装基础依赖：</w:t>
      </w:r>
    </w:p>
    <w:p w:rsidR="00CB5530" w:rsidRDefault="00CB5530" w:rsidP="00FF5885">
      <w:pPr>
        <w:pStyle w:val="a0"/>
      </w:pPr>
      <w:r>
        <w:rPr>
          <w:rFonts w:hint="eastAsia"/>
        </w:rPr>
        <w:lastRenderedPageBreak/>
        <w:t>y</w:t>
      </w:r>
      <w:r>
        <w:t xml:space="preserve">um install gcc zlib-devel ctl </w:t>
      </w:r>
      <w:r w:rsidRPr="00CB5530">
        <w:t>curl-devel expat-devel gettext-devel openssl-devel</w:t>
      </w:r>
    </w:p>
    <w:p w:rsidR="00FC64C9" w:rsidRDefault="00FC64C9" w:rsidP="00FF5885">
      <w:pPr>
        <w:pStyle w:val="a0"/>
      </w:pPr>
      <w:r>
        <w:rPr>
          <w:rFonts w:hint="eastAsia"/>
        </w:rPr>
        <w:t>解压，进入源码目录：</w:t>
      </w:r>
    </w:p>
    <w:p w:rsidR="00FC64C9" w:rsidRDefault="004C041D" w:rsidP="00FF5885">
      <w:pPr>
        <w:pStyle w:val="a0"/>
      </w:pPr>
      <w:r w:rsidRPr="004C041D">
        <w:t xml:space="preserve"># </w:t>
      </w:r>
      <w:r w:rsidR="007B6E80" w:rsidRPr="007B6E80">
        <w:t>tar zxvf git-2.20.1.tar.gz</w:t>
      </w:r>
    </w:p>
    <w:p w:rsidR="007B6E80" w:rsidRDefault="004C041D" w:rsidP="00FF5885">
      <w:pPr>
        <w:pStyle w:val="a0"/>
      </w:pPr>
      <w:r w:rsidRPr="004C041D">
        <w:t xml:space="preserve"># </w:t>
      </w:r>
      <w:r w:rsidR="007B6E80" w:rsidRPr="007B6E80">
        <w:t>cd git-2.20.1</w:t>
      </w:r>
    </w:p>
    <w:p w:rsidR="007B6E80" w:rsidRDefault="007B6E80" w:rsidP="00FF5885">
      <w:pPr>
        <w:pStyle w:val="a0"/>
      </w:pPr>
      <w:r>
        <w:rPr>
          <w:rFonts w:hint="eastAsia"/>
        </w:rPr>
        <w:t>配置，编译，安装</w:t>
      </w:r>
    </w:p>
    <w:p w:rsidR="00A17B06" w:rsidRDefault="00A17B06" w:rsidP="00FF5885">
      <w:pPr>
        <w:pStyle w:val="a0"/>
      </w:pPr>
      <w:r>
        <w:rPr>
          <w:rFonts w:hint="eastAsia"/>
        </w:rPr>
        <w:t>配置：</w:t>
      </w:r>
    </w:p>
    <w:p w:rsidR="00A17B06" w:rsidRDefault="004C041D" w:rsidP="004C041D">
      <w:pPr>
        <w:pStyle w:val="a0"/>
      </w:pPr>
      <w:proofErr w:type="gramStart"/>
      <w:r w:rsidRPr="004C041D">
        <w:t># .</w:t>
      </w:r>
      <w:proofErr w:type="gramEnd"/>
      <w:r w:rsidRPr="004C041D">
        <w:t>/configure</w:t>
      </w:r>
    </w:p>
    <w:p w:rsidR="00263EEA" w:rsidRDefault="00263EEA" w:rsidP="004C041D">
      <w:pPr>
        <w:pStyle w:val="a0"/>
      </w:pPr>
      <w:r>
        <w:rPr>
          <w:rFonts w:hint="eastAsia"/>
        </w:rPr>
        <w:t>编译</w:t>
      </w:r>
      <w:r w:rsidR="00B80B0D">
        <w:rPr>
          <w:rFonts w:hint="eastAsia"/>
        </w:rPr>
        <w:t>，如果重复执行了</w:t>
      </w:r>
      <w:r w:rsidR="00B80B0D">
        <w:rPr>
          <w:rFonts w:hint="eastAsia"/>
        </w:rPr>
        <w:t>make</w:t>
      </w:r>
      <w:r w:rsidR="00B80B0D">
        <w:rPr>
          <w:rFonts w:hint="eastAsia"/>
        </w:rPr>
        <w:t>，需要先执行</w:t>
      </w:r>
      <w:r w:rsidR="00B80B0D">
        <w:rPr>
          <w:rFonts w:hint="eastAsia"/>
        </w:rPr>
        <w:t>m</w:t>
      </w:r>
      <w:r w:rsidR="00B80B0D">
        <w:t xml:space="preserve">ake clean </w:t>
      </w:r>
      <w:r w:rsidR="00B80B0D">
        <w:rPr>
          <w:rFonts w:hint="eastAsia"/>
        </w:rPr>
        <w:t>清除上次</w:t>
      </w:r>
      <w:r w:rsidR="00B80B0D">
        <w:rPr>
          <w:rFonts w:hint="eastAsia"/>
        </w:rPr>
        <w:t>make</w:t>
      </w:r>
      <w:r w:rsidR="00B80B0D">
        <w:rPr>
          <w:rFonts w:hint="eastAsia"/>
        </w:rPr>
        <w:t>的缓存。</w:t>
      </w:r>
    </w:p>
    <w:p w:rsidR="0039221A" w:rsidRDefault="00CB5530" w:rsidP="004C041D">
      <w:pPr>
        <w:pStyle w:val="a0"/>
      </w:pPr>
      <w:r>
        <w:rPr>
          <w:rFonts w:hint="eastAsia"/>
        </w:rPr>
        <w:t>#</w:t>
      </w:r>
      <w:r>
        <w:t xml:space="preserve"> </w:t>
      </w:r>
      <w:r w:rsidR="0039221A">
        <w:rPr>
          <w:rFonts w:hint="eastAsia"/>
        </w:rPr>
        <w:t>make</w:t>
      </w:r>
    </w:p>
    <w:p w:rsidR="00263EEA" w:rsidRDefault="00BD10A1" w:rsidP="004C041D">
      <w:pPr>
        <w:pStyle w:val="a0"/>
      </w:pPr>
      <w:r>
        <w:rPr>
          <w:rFonts w:hint="eastAsia"/>
        </w:rPr>
        <w:t>安装</w:t>
      </w:r>
    </w:p>
    <w:p w:rsidR="00BD10A1" w:rsidRDefault="00BD10A1" w:rsidP="004C041D">
      <w:pPr>
        <w:pStyle w:val="a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make</w:t>
      </w:r>
      <w:r>
        <w:t xml:space="preserve"> install</w:t>
      </w:r>
    </w:p>
    <w:p w:rsidR="00CB5530" w:rsidRDefault="00CB5530" w:rsidP="004C041D">
      <w:pPr>
        <w:pStyle w:val="a0"/>
      </w:pPr>
    </w:p>
    <w:p w:rsidR="00CB5530" w:rsidRDefault="00CB5530" w:rsidP="004C041D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./configure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make</w:t>
      </w:r>
      <w:r>
        <w:rPr>
          <w:rFonts w:hint="eastAsia"/>
        </w:rPr>
        <w:t>的时候，会碰到一些依赖未安装的错误。缺失哪个，安装那个。（由于是新系统，缺失较多）</w:t>
      </w:r>
    </w:p>
    <w:p w:rsidR="00F53711" w:rsidRDefault="00F53711" w:rsidP="004C041D">
      <w:pPr>
        <w:pStyle w:val="a0"/>
      </w:pPr>
    </w:p>
    <w:p w:rsidR="000B3BE4" w:rsidRDefault="00F53711" w:rsidP="004C041D">
      <w:pPr>
        <w:pStyle w:val="a0"/>
      </w:pPr>
      <w:r>
        <w:rPr>
          <w:rFonts w:hint="eastAsia"/>
        </w:rPr>
        <w:t>测试：</w:t>
      </w:r>
    </w:p>
    <w:p w:rsidR="00F53711" w:rsidRDefault="00F53711" w:rsidP="004C041D">
      <w:pPr>
        <w:pStyle w:val="a0"/>
      </w:pPr>
      <w:r>
        <w:rPr>
          <w:noProof/>
        </w:rPr>
        <w:drawing>
          <wp:inline distT="0" distB="0" distL="0" distR="0" wp14:anchorId="05CC72ED" wp14:editId="2D1C119F">
            <wp:extent cx="4457700" cy="800100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D9C" w:rsidRDefault="00390D9C" w:rsidP="004C041D">
      <w:pPr>
        <w:pStyle w:val="a0"/>
      </w:pPr>
    </w:p>
    <w:p w:rsidR="00390D9C" w:rsidRDefault="00390D9C" w:rsidP="004C041D">
      <w:pPr>
        <w:pStyle w:val="a0"/>
      </w:pPr>
    </w:p>
    <w:p w:rsidR="00390D9C" w:rsidRDefault="00390D9C" w:rsidP="00390D9C">
      <w:pPr>
        <w:pStyle w:val="3"/>
      </w:pPr>
      <w:bookmarkStart w:id="219" w:name="_Toc534638037"/>
      <w:r>
        <w:rPr>
          <w:rFonts w:hint="eastAsia"/>
        </w:rPr>
        <w:t>linux</w:t>
      </w:r>
      <w:r>
        <w:rPr>
          <w:rFonts w:hint="eastAsia"/>
        </w:rPr>
        <w:t>远程仓库</w:t>
      </w:r>
      <w:bookmarkEnd w:id="219"/>
    </w:p>
    <w:p w:rsidR="00837982" w:rsidRDefault="00837982" w:rsidP="00837982">
      <w:pPr>
        <w:pStyle w:val="a0"/>
      </w:pPr>
      <w:r>
        <w:rPr>
          <w:rFonts w:hint="eastAsia"/>
        </w:rPr>
        <w:t>linux</w:t>
      </w:r>
      <w:r>
        <w:rPr>
          <w:rFonts w:hint="eastAsia"/>
        </w:rPr>
        <w:t>上搭建远程仓库，</w:t>
      </w:r>
      <w:r w:rsidR="00481DE7">
        <w:rPr>
          <w:rFonts w:hint="eastAsia"/>
        </w:rPr>
        <w:t>windows</w:t>
      </w:r>
      <w:r w:rsidR="00481DE7">
        <w:rPr>
          <w:rFonts w:hint="eastAsia"/>
        </w:rPr>
        <w:t>上克隆并与远程仓库推送拉取</w:t>
      </w:r>
    </w:p>
    <w:p w:rsidR="00481DE7" w:rsidRDefault="00481DE7" w:rsidP="00837982">
      <w:pPr>
        <w:pStyle w:val="a0"/>
      </w:pPr>
    </w:p>
    <w:p w:rsidR="000D4112" w:rsidRDefault="000D4112" w:rsidP="000D4112">
      <w:pPr>
        <w:pStyle w:val="a0"/>
        <w:numPr>
          <w:ilvl w:val="0"/>
          <w:numId w:val="25"/>
        </w:numPr>
      </w:pPr>
      <w:r>
        <w:rPr>
          <w:rFonts w:hint="eastAsia"/>
        </w:rPr>
        <w:t>linux</w:t>
      </w:r>
      <w:r>
        <w:rPr>
          <w:rFonts w:hint="eastAsia"/>
        </w:rPr>
        <w:t>初始化一个裸库</w:t>
      </w:r>
    </w:p>
    <w:p w:rsidR="000D4112" w:rsidRDefault="000D4112" w:rsidP="000D4112">
      <w:pPr>
        <w:pStyle w:val="a0"/>
      </w:pPr>
      <w:r>
        <w:rPr>
          <w:noProof/>
        </w:rPr>
        <w:lastRenderedPageBreak/>
        <w:drawing>
          <wp:inline distT="0" distB="0" distL="0" distR="0" wp14:anchorId="50AFBEF0" wp14:editId="7DF787BD">
            <wp:extent cx="5278120" cy="129794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89B" w:rsidRDefault="000F35B9" w:rsidP="000D4112">
      <w:pPr>
        <w:pStyle w:val="a0"/>
      </w:pPr>
      <w:r>
        <w:rPr>
          <w:rFonts w:hint="eastAsia"/>
        </w:rPr>
        <w:t>在自己网络中搭建的远程仓库，可以使用</w:t>
      </w:r>
      <w:r>
        <w:rPr>
          <w:rFonts w:hint="eastAsia"/>
        </w:rPr>
        <w:t>ssh</w:t>
      </w:r>
      <w:r>
        <w:rPr>
          <w:rFonts w:hint="eastAsia"/>
        </w:rPr>
        <w:t>协议，完成访问：</w:t>
      </w:r>
    </w:p>
    <w:p w:rsidR="000F35B9" w:rsidRDefault="000F35B9" w:rsidP="000D4112">
      <w:pPr>
        <w:pStyle w:val="a0"/>
      </w:pPr>
      <w:r w:rsidRPr="00D94805">
        <w:rPr>
          <w:rFonts w:hint="eastAsia"/>
          <w:color w:val="FF0000"/>
          <w:highlight w:val="yellow"/>
        </w:rPr>
        <w:t>s</w:t>
      </w:r>
      <w:r w:rsidRPr="00D94805">
        <w:rPr>
          <w:color w:val="FF0000"/>
          <w:highlight w:val="yellow"/>
        </w:rPr>
        <w:t>sh://root@IP:</w:t>
      </w:r>
      <w:r w:rsidRPr="00D94805">
        <w:rPr>
          <w:rFonts w:hint="eastAsia"/>
          <w:color w:val="FF0000"/>
          <w:highlight w:val="yellow"/>
        </w:rPr>
        <w:t>port</w:t>
      </w:r>
      <w:r w:rsidRPr="00D94805">
        <w:rPr>
          <w:color w:val="FF0000"/>
          <w:highlight w:val="yellow"/>
        </w:rPr>
        <w:t>/</w:t>
      </w:r>
      <w:r w:rsidRPr="00D94805">
        <w:rPr>
          <w:rFonts w:hint="eastAsia"/>
          <w:color w:val="FF0000"/>
          <w:highlight w:val="yellow"/>
        </w:rPr>
        <w:t>root/</w:t>
      </w:r>
      <w:r w:rsidRPr="00D94805">
        <w:rPr>
          <w:color w:val="FF0000"/>
          <w:highlight w:val="yellow"/>
        </w:rPr>
        <w:t>repos/planA.git</w:t>
      </w:r>
    </w:p>
    <w:p w:rsidR="000F35B9" w:rsidRDefault="000F35B9" w:rsidP="000D4112">
      <w:pPr>
        <w:pStyle w:val="a0"/>
      </w:pPr>
    </w:p>
    <w:p w:rsidR="0087089B" w:rsidRDefault="0087089B" w:rsidP="0087089B">
      <w:pPr>
        <w:pStyle w:val="a0"/>
        <w:numPr>
          <w:ilvl w:val="0"/>
          <w:numId w:val="25"/>
        </w:numPr>
      </w:pPr>
      <w:r>
        <w:t>windows</w:t>
      </w:r>
      <w:r>
        <w:rPr>
          <w:rFonts w:hint="eastAsia"/>
        </w:rPr>
        <w:t>上克隆仓库</w:t>
      </w:r>
    </w:p>
    <w:p w:rsidR="009E53EF" w:rsidRDefault="009E53EF" w:rsidP="009E53EF">
      <w:pPr>
        <w:pStyle w:val="a0"/>
      </w:pPr>
      <w:r w:rsidRPr="009E53EF">
        <w:t xml:space="preserve">$ </w:t>
      </w:r>
      <w:r w:rsidR="00D94805">
        <w:t xml:space="preserve">git </w:t>
      </w:r>
      <w:r w:rsidRPr="009E53EF">
        <w:t>clone ssh://root@192.168.2.4:22/root/repos/planA.git</w:t>
      </w:r>
    </w:p>
    <w:p w:rsidR="0042480A" w:rsidRDefault="009E53EF" w:rsidP="0042480A">
      <w:pPr>
        <w:pStyle w:val="a0"/>
      </w:pPr>
      <w:r>
        <w:rPr>
          <w:noProof/>
        </w:rPr>
        <w:drawing>
          <wp:inline distT="0" distB="0" distL="0" distR="0" wp14:anchorId="08D9AAAB" wp14:editId="42DF4863">
            <wp:extent cx="5278120" cy="141795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8DA" w:rsidRDefault="002308DA" w:rsidP="0042480A">
      <w:pPr>
        <w:pStyle w:val="a0"/>
      </w:pPr>
      <w:r>
        <w:rPr>
          <w:rFonts w:hint="eastAsia"/>
        </w:rPr>
        <w:t>通常需要输入密码才可以，配置了</w:t>
      </w:r>
      <w:r>
        <w:rPr>
          <w:rFonts w:hint="eastAsia"/>
        </w:rPr>
        <w:t>p</w:t>
      </w:r>
      <w:r>
        <w:t xml:space="preserve">ublic key </w:t>
      </w:r>
      <w:r>
        <w:rPr>
          <w:rFonts w:hint="eastAsia"/>
        </w:rPr>
        <w:t>（公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）登录，可以免密。参考：</w:t>
      </w:r>
      <w:r>
        <w:rPr>
          <w:rFonts w:hint="eastAsia"/>
        </w:rPr>
        <w:t>3.</w:t>
      </w:r>
      <w:r>
        <w:t>5</w:t>
      </w:r>
      <w:r>
        <w:rPr>
          <w:rFonts w:hint="eastAsia"/>
        </w:rPr>
        <w:t>章。</w:t>
      </w:r>
    </w:p>
    <w:p w:rsidR="002308DA" w:rsidRDefault="002308DA" w:rsidP="0042480A">
      <w:pPr>
        <w:pStyle w:val="a0"/>
      </w:pPr>
    </w:p>
    <w:p w:rsidR="00F63FDA" w:rsidRDefault="00F63FDA" w:rsidP="0042480A">
      <w:pPr>
        <w:pStyle w:val="a0"/>
      </w:pPr>
      <w:r>
        <w:rPr>
          <w:rFonts w:hint="eastAsia"/>
        </w:rPr>
        <w:t>远程仓库的地址：</w:t>
      </w:r>
    </w:p>
    <w:p w:rsidR="00F63FDA" w:rsidRDefault="00F63FDA" w:rsidP="0042480A">
      <w:pPr>
        <w:pStyle w:val="a0"/>
      </w:pPr>
      <w:r>
        <w:rPr>
          <w:rFonts w:hint="eastAsia"/>
        </w:rPr>
        <w:t>网上：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:</w:t>
      </w:r>
      <w:r>
        <w:t>//, https://, git://, http://</w:t>
      </w:r>
    </w:p>
    <w:p w:rsidR="00F63FDA" w:rsidRDefault="00F63FDA" w:rsidP="0042480A">
      <w:pPr>
        <w:pStyle w:val="a0"/>
      </w:pPr>
      <w:r>
        <w:rPr>
          <w:rFonts w:hint="eastAsia"/>
        </w:rPr>
        <w:t>本地：磁盘地址</w:t>
      </w:r>
    </w:p>
    <w:p w:rsidR="000F551D" w:rsidRDefault="000F551D" w:rsidP="0042480A">
      <w:pPr>
        <w:pStyle w:val="a0"/>
      </w:pPr>
    </w:p>
    <w:p w:rsidR="000F551D" w:rsidRDefault="000F551D" w:rsidP="0042480A">
      <w:pPr>
        <w:pStyle w:val="a0"/>
      </w:pPr>
    </w:p>
    <w:p w:rsidR="000F551D" w:rsidRDefault="000F551D" w:rsidP="000F551D">
      <w:pPr>
        <w:pStyle w:val="a0"/>
        <w:numPr>
          <w:ilvl w:val="0"/>
          <w:numId w:val="25"/>
        </w:numPr>
      </w:pPr>
      <w:r>
        <w:rPr>
          <w:rFonts w:hint="eastAsia"/>
        </w:rPr>
        <w:t>推送，拉取</w:t>
      </w:r>
    </w:p>
    <w:p w:rsidR="000F551D" w:rsidRDefault="00820683" w:rsidP="000F551D">
      <w:pPr>
        <w:pStyle w:val="a0"/>
      </w:pPr>
      <w:r>
        <w:rPr>
          <w:noProof/>
        </w:rPr>
        <w:lastRenderedPageBreak/>
        <w:drawing>
          <wp:inline distT="0" distB="0" distL="0" distR="0" wp14:anchorId="21D33BBA" wp14:editId="3FA7002C">
            <wp:extent cx="5278120" cy="2279650"/>
            <wp:effectExtent l="0" t="0" r="0" b="635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FDA" w:rsidRDefault="00F63FDA" w:rsidP="0042480A">
      <w:pPr>
        <w:pStyle w:val="a0"/>
      </w:pPr>
    </w:p>
    <w:p w:rsidR="00766475" w:rsidRDefault="00766475" w:rsidP="0042480A">
      <w:pPr>
        <w:pStyle w:val="a0"/>
      </w:pPr>
      <w:r>
        <w:t xml:space="preserve">lf/crlf </w:t>
      </w:r>
      <w:r>
        <w:rPr>
          <w:rFonts w:hint="eastAsia"/>
        </w:rPr>
        <w:t>windows</w:t>
      </w:r>
      <w:r>
        <w:rPr>
          <w:rFonts w:hint="eastAsia"/>
        </w:rPr>
        <w:t>和</w:t>
      </w:r>
      <w:r>
        <w:rPr>
          <w:rFonts w:hint="eastAsia"/>
        </w:rPr>
        <w:t>linux</w:t>
      </w:r>
      <w:r>
        <w:rPr>
          <w:rFonts w:hint="eastAsia"/>
        </w:rPr>
        <w:t>的文件换行符是不一致的。由于配置不同，会导致，</w:t>
      </w:r>
      <w:r w:rsidR="007F6ED9">
        <w:rPr>
          <w:rFonts w:hint="eastAsia"/>
        </w:rPr>
        <w:t>将</w:t>
      </w:r>
      <w:r w:rsidR="007F6ED9">
        <w:rPr>
          <w:rFonts w:hint="eastAsia"/>
        </w:rPr>
        <w:t>LF</w:t>
      </w:r>
      <w:r w:rsidR="007F6ED9">
        <w:rPr>
          <w:rFonts w:hint="eastAsia"/>
        </w:rPr>
        <w:t>转换为</w:t>
      </w:r>
      <w:r w:rsidR="007F6ED9">
        <w:rPr>
          <w:rFonts w:hint="eastAsia"/>
        </w:rPr>
        <w:t>CRLF</w:t>
      </w:r>
      <w:r w:rsidR="007F6ED9">
        <w:rPr>
          <w:rFonts w:hint="eastAsia"/>
        </w:rPr>
        <w:t>的过程，当代码被从</w:t>
      </w:r>
      <w:r w:rsidR="007F6ED9">
        <w:rPr>
          <w:rFonts w:hint="eastAsia"/>
        </w:rPr>
        <w:t>linux</w:t>
      </w:r>
      <w:r w:rsidR="007F6ED9">
        <w:rPr>
          <w:rFonts w:hint="eastAsia"/>
        </w:rPr>
        <w:t>拉取到</w:t>
      </w:r>
      <w:r w:rsidR="007F6ED9">
        <w:rPr>
          <w:rFonts w:hint="eastAsia"/>
        </w:rPr>
        <w:t>windows</w:t>
      </w:r>
      <w:r w:rsidR="007F6ED9">
        <w:rPr>
          <w:rFonts w:hint="eastAsia"/>
        </w:rPr>
        <w:t>时。反之当向服务器推送时将</w:t>
      </w:r>
      <w:r w:rsidR="007F6ED9">
        <w:rPr>
          <w:rFonts w:hint="eastAsia"/>
        </w:rPr>
        <w:t>CRLF</w:t>
      </w:r>
      <w:r w:rsidR="007F6ED9">
        <w:rPr>
          <w:rFonts w:hint="eastAsia"/>
        </w:rPr>
        <w:t>转换为</w:t>
      </w:r>
      <w:r w:rsidR="007F6ED9">
        <w:rPr>
          <w:rFonts w:hint="eastAsia"/>
        </w:rPr>
        <w:t>LF</w:t>
      </w:r>
      <w:r w:rsidR="007F6ED9">
        <w:rPr>
          <w:rFonts w:hint="eastAsia"/>
        </w:rPr>
        <w:t>的过程。</w:t>
      </w:r>
    </w:p>
    <w:p w:rsidR="007F6ED9" w:rsidRDefault="002F06FD" w:rsidP="0042480A">
      <w:pPr>
        <w:pStyle w:val="a0"/>
      </w:pPr>
      <w:r>
        <w:rPr>
          <w:noProof/>
        </w:rPr>
        <w:drawing>
          <wp:inline distT="0" distB="0" distL="0" distR="0" wp14:anchorId="53F8ED25" wp14:editId="6119A37A">
            <wp:extent cx="5278120" cy="419735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52" w:rsidRDefault="00196E52" w:rsidP="0042480A">
      <w:pPr>
        <w:pStyle w:val="a0"/>
      </w:pPr>
    </w:p>
    <w:p w:rsidR="00196E52" w:rsidRDefault="00196E52" w:rsidP="0042480A">
      <w:pPr>
        <w:pStyle w:val="a0"/>
      </w:pPr>
    </w:p>
    <w:p w:rsidR="00196E52" w:rsidRDefault="00196E52" w:rsidP="00196E52">
      <w:pPr>
        <w:pStyle w:val="2"/>
      </w:pPr>
      <w:bookmarkStart w:id="220" w:name="_Toc534638038"/>
      <w:r>
        <w:rPr>
          <w:rFonts w:hint="eastAsia"/>
        </w:rPr>
        <w:t>安装</w:t>
      </w:r>
      <w:r>
        <w:rPr>
          <w:rFonts w:hint="eastAsia"/>
        </w:rPr>
        <w:t>Go</w:t>
      </w:r>
      <w:bookmarkEnd w:id="220"/>
    </w:p>
    <w:p w:rsidR="00FC4A29" w:rsidRDefault="00FC4A29" w:rsidP="00FC4A29">
      <w:pPr>
        <w:pStyle w:val="a0"/>
      </w:pPr>
      <w:r>
        <w:rPr>
          <w:rFonts w:hint="eastAsia"/>
        </w:rPr>
        <w:t>官网：参考安装文档：</w:t>
      </w:r>
    </w:p>
    <w:p w:rsidR="00FC4A29" w:rsidRDefault="005A6FA0" w:rsidP="00FC4A29">
      <w:pPr>
        <w:pStyle w:val="a0"/>
      </w:pPr>
      <w:hyperlink r:id="rId329" w:history="1">
        <w:r w:rsidR="00FC4A29" w:rsidRPr="00C21C05">
          <w:rPr>
            <w:rStyle w:val="ad"/>
          </w:rPr>
          <w:t>http://docs.studygolang.com/doc/install</w:t>
        </w:r>
      </w:hyperlink>
    </w:p>
    <w:p w:rsidR="00FC4A29" w:rsidRDefault="005A6FA0" w:rsidP="00FC4A29">
      <w:pPr>
        <w:pStyle w:val="a0"/>
      </w:pPr>
      <w:hyperlink r:id="rId330" w:history="1">
        <w:r w:rsidR="00FC4A29" w:rsidRPr="00C21C05">
          <w:rPr>
            <w:rStyle w:val="ad"/>
          </w:rPr>
          <w:t>http://docscn.studygolang.com/doc/install</w:t>
        </w:r>
      </w:hyperlink>
    </w:p>
    <w:p w:rsidR="00FC4A29" w:rsidRDefault="00FC4A29" w:rsidP="00FC4A29">
      <w:pPr>
        <w:pStyle w:val="a0"/>
      </w:pPr>
    </w:p>
    <w:p w:rsidR="00FC4A29" w:rsidRPr="00042FB0" w:rsidRDefault="00FC4A29" w:rsidP="0053189A">
      <w:pPr>
        <w:pStyle w:val="3"/>
      </w:pPr>
      <w:bookmarkStart w:id="221" w:name="_Toc534638039"/>
      <w:r w:rsidRPr="00042FB0">
        <w:rPr>
          <w:rFonts w:hint="eastAsia"/>
        </w:rPr>
        <w:lastRenderedPageBreak/>
        <w:t>下载</w:t>
      </w:r>
      <w:r w:rsidRPr="00042FB0">
        <w:rPr>
          <w:rFonts w:hint="eastAsia"/>
        </w:rPr>
        <w:t xml:space="preserve"> go</w:t>
      </w:r>
      <w:r w:rsidRPr="00042FB0">
        <w:rPr>
          <w:rFonts w:hint="eastAsia"/>
        </w:rPr>
        <w:t>的</w:t>
      </w:r>
      <w:r w:rsidRPr="00042FB0">
        <w:rPr>
          <w:rFonts w:hint="eastAsia"/>
        </w:rPr>
        <w:t>tarball</w:t>
      </w:r>
      <w:r w:rsidRPr="00042FB0">
        <w:rPr>
          <w:rFonts w:hint="eastAsia"/>
        </w:rPr>
        <w:t>：</w:t>
      </w:r>
      <w:bookmarkEnd w:id="221"/>
    </w:p>
    <w:p w:rsidR="00FC4A29" w:rsidRDefault="00FC4A29" w:rsidP="00FC4A29">
      <w:pPr>
        <w:pStyle w:val="a0"/>
      </w:pPr>
      <w:r>
        <w:rPr>
          <w:noProof/>
        </w:rPr>
        <w:drawing>
          <wp:inline distT="0" distB="0" distL="0" distR="0" wp14:anchorId="2E772506" wp14:editId="68A955A5">
            <wp:extent cx="5278120" cy="2403475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A29" w:rsidRDefault="00FC4A29" w:rsidP="00FC4A29">
      <w:pPr>
        <w:pStyle w:val="a0"/>
      </w:pPr>
      <w:r>
        <w:rPr>
          <w:rFonts w:hint="eastAsia"/>
        </w:rPr>
        <w:t xml:space="preserve">wget </w:t>
      </w:r>
      <w:r w:rsidRPr="00FC4A29">
        <w:t>https://studygolang.com/dl/golang/go1.11.linux-amd64.tar.gz</w:t>
      </w:r>
    </w:p>
    <w:p w:rsidR="00FC4A29" w:rsidRDefault="00FC4A29" w:rsidP="00FC4A29">
      <w:pPr>
        <w:pStyle w:val="a0"/>
      </w:pPr>
      <w:r>
        <w:rPr>
          <w:noProof/>
        </w:rPr>
        <w:drawing>
          <wp:inline distT="0" distB="0" distL="0" distR="0" wp14:anchorId="0E2E94FC" wp14:editId="71EED14C">
            <wp:extent cx="5278120" cy="2494915"/>
            <wp:effectExtent l="0" t="0" r="0" b="63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A29" w:rsidRDefault="00FC4A29" w:rsidP="00FC4A29">
      <w:pPr>
        <w:pStyle w:val="a0"/>
      </w:pPr>
      <w:r>
        <w:rPr>
          <w:noProof/>
        </w:rPr>
        <w:drawing>
          <wp:inline distT="0" distB="0" distL="0" distR="0" wp14:anchorId="6D1985DD" wp14:editId="48F2B8B1">
            <wp:extent cx="5278120" cy="697230"/>
            <wp:effectExtent l="0" t="0" r="0" b="762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B6" w:rsidRDefault="007168B6" w:rsidP="00FC4A29">
      <w:pPr>
        <w:pStyle w:val="a0"/>
      </w:pPr>
    </w:p>
    <w:p w:rsidR="007168B6" w:rsidRPr="00042FB0" w:rsidRDefault="007168B6" w:rsidP="0053189A">
      <w:pPr>
        <w:pStyle w:val="3"/>
      </w:pPr>
      <w:bookmarkStart w:id="222" w:name="_Toc534638040"/>
      <w:r w:rsidRPr="00042FB0">
        <w:rPr>
          <w:rFonts w:hint="eastAsia"/>
        </w:rPr>
        <w:t>解压到指定位置</w:t>
      </w:r>
      <w:bookmarkEnd w:id="222"/>
    </w:p>
    <w:p w:rsidR="001F0EBB" w:rsidRDefault="001F0EBB" w:rsidP="001F0EBB">
      <w:pPr>
        <w:pStyle w:val="a0"/>
      </w:pPr>
    </w:p>
    <w:p w:rsidR="00D62D79" w:rsidRDefault="007168B6" w:rsidP="00FC4A29">
      <w:pPr>
        <w:pStyle w:val="a0"/>
      </w:pPr>
      <w:r w:rsidRPr="007168B6">
        <w:t>tar zxvf go1.11.linux-amd64.tar.gz -C /usr/local/</w:t>
      </w:r>
    </w:p>
    <w:p w:rsidR="007168B6" w:rsidRDefault="007168B6" w:rsidP="00FC4A29">
      <w:pPr>
        <w:pStyle w:val="a0"/>
      </w:pPr>
      <w:r>
        <w:rPr>
          <w:noProof/>
        </w:rPr>
        <w:drawing>
          <wp:inline distT="0" distB="0" distL="0" distR="0" wp14:anchorId="4EC36986" wp14:editId="2F6168D5">
            <wp:extent cx="5278120" cy="246380"/>
            <wp:effectExtent l="0" t="0" r="0" b="127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BB" w:rsidRDefault="001F0EBB" w:rsidP="00FC4A29">
      <w:pPr>
        <w:pStyle w:val="a0"/>
      </w:pPr>
      <w:r>
        <w:rPr>
          <w:rFonts w:hint="eastAsia"/>
        </w:rPr>
        <w:lastRenderedPageBreak/>
        <w:t>是一个免安装版（已经帮我们编译好了），解压到指定位置即可！</w:t>
      </w:r>
    </w:p>
    <w:p w:rsidR="00D679AB" w:rsidRDefault="00D679AB" w:rsidP="00D679AB">
      <w:pPr>
        <w:pStyle w:val="a0"/>
      </w:pPr>
      <w:r>
        <w:rPr>
          <w:rFonts w:hint="eastAsia"/>
        </w:rPr>
        <w:t>会在</w:t>
      </w:r>
      <w:r>
        <w:rPr>
          <w:rFonts w:hint="eastAsia"/>
        </w:rPr>
        <w:t xml:space="preserve"> </w:t>
      </w:r>
      <w:r>
        <w:t xml:space="preserve">/usr/local/ </w:t>
      </w:r>
      <w:r>
        <w:rPr>
          <w:rFonts w:hint="eastAsia"/>
        </w:rPr>
        <w:t>创建</w:t>
      </w:r>
      <w:r>
        <w:rPr>
          <w:rFonts w:hint="eastAsia"/>
        </w:rPr>
        <w:t>go</w:t>
      </w:r>
      <w:r>
        <w:rPr>
          <w:rFonts w:hint="eastAsia"/>
        </w:rPr>
        <w:t>目录，就是</w:t>
      </w:r>
      <w:r>
        <w:rPr>
          <w:rFonts w:hint="eastAsia"/>
        </w:rPr>
        <w:t>go</w:t>
      </w:r>
      <w:r>
        <w:rPr>
          <w:rFonts w:hint="eastAsia"/>
        </w:rPr>
        <w:t>安装目录：</w:t>
      </w:r>
    </w:p>
    <w:p w:rsidR="00001698" w:rsidRDefault="00001698" w:rsidP="00D679AB">
      <w:pPr>
        <w:pStyle w:val="a0"/>
      </w:pPr>
      <w:r>
        <w:rPr>
          <w:noProof/>
        </w:rPr>
        <w:drawing>
          <wp:inline distT="0" distB="0" distL="0" distR="0" wp14:anchorId="0D2333C1" wp14:editId="0919880E">
            <wp:extent cx="5278120" cy="1344930"/>
            <wp:effectExtent l="0" t="0" r="0" b="762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B0" w:rsidRDefault="00042FB0" w:rsidP="00D679AB">
      <w:pPr>
        <w:pStyle w:val="a0"/>
      </w:pPr>
    </w:p>
    <w:p w:rsidR="007F6277" w:rsidRDefault="007F6277" w:rsidP="00D679AB">
      <w:pPr>
        <w:pStyle w:val="a0"/>
      </w:pPr>
      <w:r>
        <w:rPr>
          <w:rFonts w:hint="eastAsia"/>
        </w:rPr>
        <w:t>提示：</w:t>
      </w:r>
    </w:p>
    <w:p w:rsidR="00042FB0" w:rsidRDefault="00042FB0" w:rsidP="00D679AB">
      <w:pPr>
        <w:pStyle w:val="a0"/>
      </w:pPr>
      <w:r>
        <w:rPr>
          <w:rFonts w:hint="eastAsia"/>
        </w:rPr>
        <w:t>/</w:t>
      </w:r>
      <w:r>
        <w:t xml:space="preserve">usr/local </w:t>
      </w:r>
      <w:r>
        <w:rPr>
          <w:rFonts w:hint="eastAsia"/>
        </w:rPr>
        <w:t>本地软件典型的安装命令，相当于</w:t>
      </w:r>
      <w:r>
        <w:rPr>
          <w:rFonts w:hint="eastAsia"/>
        </w:rPr>
        <w:t xml:space="preserve"> Program</w:t>
      </w:r>
      <w:r>
        <w:t xml:space="preserve">Files </w:t>
      </w:r>
      <w:r>
        <w:rPr>
          <w:rFonts w:hint="eastAsia"/>
        </w:rPr>
        <w:t>windows</w:t>
      </w:r>
      <w:r>
        <w:rPr>
          <w:rFonts w:hint="eastAsia"/>
        </w:rPr>
        <w:t>中的。</w:t>
      </w:r>
    </w:p>
    <w:p w:rsidR="00042FB0" w:rsidRDefault="00042FB0" w:rsidP="00042FB0">
      <w:pPr>
        <w:pStyle w:val="a0"/>
      </w:pPr>
      <w:r>
        <w:rPr>
          <w:rFonts w:hint="eastAsia"/>
        </w:rPr>
        <w:t>usr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unix</w:t>
      </w:r>
      <w:r>
        <w:rPr>
          <w:rFonts w:hint="eastAsia"/>
        </w:rPr>
        <w:t xml:space="preserve"> </w:t>
      </w:r>
      <w:r>
        <w:t>software resource</w:t>
      </w:r>
    </w:p>
    <w:p w:rsidR="00017CE2" w:rsidRDefault="00017CE2" w:rsidP="00D679AB">
      <w:pPr>
        <w:pStyle w:val="a0"/>
      </w:pPr>
    </w:p>
    <w:p w:rsidR="00017CE2" w:rsidRPr="00042FB0" w:rsidRDefault="00017CE2" w:rsidP="0053189A">
      <w:pPr>
        <w:pStyle w:val="3"/>
      </w:pPr>
      <w:bookmarkStart w:id="223" w:name="_Toc534638041"/>
      <w:r w:rsidRPr="00042FB0">
        <w:rPr>
          <w:rFonts w:hint="eastAsia"/>
        </w:rPr>
        <w:t>将</w:t>
      </w:r>
      <w:r w:rsidRPr="00042FB0">
        <w:rPr>
          <w:rFonts w:hint="eastAsia"/>
        </w:rPr>
        <w:t xml:space="preserve"> </w:t>
      </w:r>
      <w:r w:rsidRPr="00042FB0">
        <w:t xml:space="preserve">go/bin </w:t>
      </w:r>
      <w:r w:rsidRPr="00042FB0">
        <w:rPr>
          <w:rFonts w:hint="eastAsia"/>
        </w:rPr>
        <w:t>加入到</w:t>
      </w:r>
      <w:r w:rsidRPr="00042FB0">
        <w:rPr>
          <w:rFonts w:hint="eastAsia"/>
        </w:rPr>
        <w:t xml:space="preserve"> PATH</w:t>
      </w:r>
      <w:r w:rsidRPr="00042FB0">
        <w:rPr>
          <w:rFonts w:hint="eastAsia"/>
        </w:rPr>
        <w:t>环境变量</w:t>
      </w:r>
      <w:bookmarkEnd w:id="223"/>
    </w:p>
    <w:p w:rsidR="00D679AB" w:rsidRDefault="00017CE2" w:rsidP="00D679AB">
      <w:pPr>
        <w:pStyle w:val="a0"/>
      </w:pPr>
      <w:r>
        <w:rPr>
          <w:rFonts w:hint="eastAsia"/>
        </w:rPr>
        <w:t>目的：可以在任何位置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>go</w:t>
      </w:r>
      <w:r>
        <w:rPr>
          <w:rFonts w:hint="eastAsia"/>
        </w:rPr>
        <w:t>命令。</w:t>
      </w:r>
    </w:p>
    <w:p w:rsidR="00A30305" w:rsidRDefault="00A30305" w:rsidP="00D679AB">
      <w:pPr>
        <w:pStyle w:val="a0"/>
      </w:pPr>
      <w:r>
        <w:rPr>
          <w:rFonts w:hint="eastAsia"/>
        </w:rPr>
        <w:t>v</w:t>
      </w:r>
      <w:r>
        <w:t>i /etc/profile</w:t>
      </w:r>
    </w:p>
    <w:p w:rsidR="009D4E6E" w:rsidRDefault="00A30305" w:rsidP="00D679AB">
      <w:pPr>
        <w:pStyle w:val="a0"/>
      </w:pPr>
      <w:r>
        <w:rPr>
          <w:noProof/>
        </w:rPr>
        <w:drawing>
          <wp:inline distT="0" distB="0" distL="0" distR="0" wp14:anchorId="4072D774" wp14:editId="067AD0DB">
            <wp:extent cx="5278120" cy="558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05" w:rsidRDefault="00A30305" w:rsidP="00D679AB">
      <w:pPr>
        <w:pStyle w:val="a0"/>
      </w:pPr>
      <w:r>
        <w:t>source /etc/profile</w:t>
      </w:r>
    </w:p>
    <w:p w:rsidR="00BF3F0F" w:rsidRDefault="00BF3F0F" w:rsidP="00D679AB">
      <w:pPr>
        <w:pStyle w:val="a0"/>
      </w:pPr>
    </w:p>
    <w:p w:rsidR="00BF3F0F" w:rsidRDefault="00BF3F0F" w:rsidP="00D679AB">
      <w:pPr>
        <w:pStyle w:val="a0"/>
      </w:pPr>
      <w:r>
        <w:rPr>
          <w:rFonts w:hint="eastAsia"/>
        </w:rPr>
        <w:t>此时在任意位置执行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>命令</w:t>
      </w:r>
    </w:p>
    <w:p w:rsidR="00BF3F0F" w:rsidRDefault="00BF3F0F" w:rsidP="00D679AB">
      <w:pPr>
        <w:pStyle w:val="a0"/>
      </w:pPr>
      <w:r>
        <w:rPr>
          <w:noProof/>
        </w:rPr>
        <w:drawing>
          <wp:inline distT="0" distB="0" distL="0" distR="0" wp14:anchorId="6846BFA2" wp14:editId="25B04CCE">
            <wp:extent cx="4238625" cy="809625"/>
            <wp:effectExtent l="0" t="0" r="952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9A" w:rsidRDefault="00710A9A" w:rsidP="00D679AB">
      <w:pPr>
        <w:pStyle w:val="a0"/>
      </w:pPr>
    </w:p>
    <w:p w:rsidR="00710A9A" w:rsidRPr="00710A9A" w:rsidRDefault="00710A9A" w:rsidP="0053189A">
      <w:pPr>
        <w:pStyle w:val="3"/>
      </w:pPr>
      <w:bookmarkStart w:id="224" w:name="_Toc534638042"/>
      <w:r w:rsidRPr="00710A9A">
        <w:rPr>
          <w:rFonts w:hint="eastAsia"/>
        </w:rPr>
        <w:lastRenderedPageBreak/>
        <w:t>配置</w:t>
      </w:r>
      <w:r w:rsidRPr="00710A9A">
        <w:rPr>
          <w:rFonts w:hint="eastAsia"/>
        </w:rPr>
        <w:t xml:space="preserve"> GOROOT</w:t>
      </w:r>
      <w:r w:rsidRPr="00710A9A">
        <w:t xml:space="preserve"> </w:t>
      </w:r>
      <w:r w:rsidRPr="00710A9A">
        <w:rPr>
          <w:rFonts w:hint="eastAsia"/>
        </w:rPr>
        <w:t>环境变量</w:t>
      </w:r>
      <w:bookmarkEnd w:id="224"/>
    </w:p>
    <w:p w:rsidR="00710A9A" w:rsidRDefault="00710A9A" w:rsidP="00D679AB">
      <w:pPr>
        <w:pStyle w:val="a0"/>
      </w:pPr>
      <w:r>
        <w:rPr>
          <w:noProof/>
        </w:rPr>
        <w:drawing>
          <wp:inline distT="0" distB="0" distL="0" distR="0" wp14:anchorId="369FFF96" wp14:editId="0DBC9DE5">
            <wp:extent cx="5278120" cy="77089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F56" w:rsidRDefault="005D2F56" w:rsidP="00D679AB">
      <w:pPr>
        <w:pStyle w:val="a0"/>
      </w:pPr>
      <w:r>
        <w:rPr>
          <w:rFonts w:hint="eastAsia"/>
        </w:rPr>
        <w:t>vi</w:t>
      </w:r>
      <w:r>
        <w:t xml:space="preserve"> /etc/profile</w:t>
      </w:r>
    </w:p>
    <w:p w:rsidR="005D2F56" w:rsidRDefault="005D2F56" w:rsidP="005D2F56">
      <w:pPr>
        <w:pStyle w:val="a0"/>
        <w:ind w:firstLine="0"/>
      </w:pPr>
      <w:r>
        <w:tab/>
        <w:t>source /etc/profile</w:t>
      </w:r>
    </w:p>
    <w:p w:rsidR="005D2F56" w:rsidRDefault="005D2F56" w:rsidP="00D679AB">
      <w:pPr>
        <w:pStyle w:val="a0"/>
      </w:pPr>
    </w:p>
    <w:p w:rsidR="000221C8" w:rsidRDefault="000221C8" w:rsidP="00D679AB">
      <w:pPr>
        <w:pStyle w:val="a0"/>
      </w:pPr>
      <w:r>
        <w:rPr>
          <w:rFonts w:hint="eastAsia"/>
        </w:rPr>
        <w:t>在执行</w:t>
      </w:r>
      <w:r>
        <w:rPr>
          <w:rFonts w:hint="eastAsia"/>
        </w:rPr>
        <w:t>import</w:t>
      </w:r>
      <w:r>
        <w:rPr>
          <w:rFonts w:hint="eastAsia"/>
        </w:rPr>
        <w:t>时，可以利用该目录中的</w:t>
      </w:r>
      <w:r>
        <w:rPr>
          <w:rFonts w:hint="eastAsia"/>
        </w:rPr>
        <w:t>src</w:t>
      </w:r>
      <w:r>
        <w:t>/</w:t>
      </w:r>
      <w:r>
        <w:rPr>
          <w:rFonts w:hint="eastAsia"/>
        </w:rPr>
        <w:t>中的资源</w:t>
      </w:r>
    </w:p>
    <w:p w:rsidR="00AB58AB" w:rsidRDefault="00AB58AB" w:rsidP="00D679AB">
      <w:pPr>
        <w:pStyle w:val="a0"/>
      </w:pPr>
      <w:r>
        <w:rPr>
          <w:noProof/>
        </w:rPr>
        <w:drawing>
          <wp:inline distT="0" distB="0" distL="0" distR="0" wp14:anchorId="0FD0B804" wp14:editId="384B96AB">
            <wp:extent cx="5278120" cy="1772285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E68" w:rsidRDefault="00305E68" w:rsidP="00704E35">
      <w:pPr>
        <w:pStyle w:val="a0"/>
        <w:ind w:firstLine="0"/>
      </w:pPr>
    </w:p>
    <w:p w:rsidR="00305E68" w:rsidRDefault="00305E68" w:rsidP="00D679AB">
      <w:pPr>
        <w:pStyle w:val="a0"/>
      </w:pPr>
      <w:r>
        <w:rPr>
          <w:rFonts w:hint="eastAsia"/>
        </w:rPr>
        <w:t>G</w:t>
      </w:r>
      <w:r>
        <w:t>O</w:t>
      </w:r>
      <w:r>
        <w:rPr>
          <w:rFonts w:hint="eastAsia"/>
        </w:rPr>
        <w:t>PATH</w:t>
      </w:r>
      <w:r>
        <w:t xml:space="preserve"> </w:t>
      </w:r>
      <w:r>
        <w:rPr>
          <w:rFonts w:hint="eastAsia"/>
        </w:rPr>
        <w:t>环境变量，应该在运行项目时，再使用！</w:t>
      </w:r>
    </w:p>
    <w:p w:rsidR="0053189A" w:rsidRDefault="0053189A" w:rsidP="00D679AB">
      <w:pPr>
        <w:pStyle w:val="a0"/>
      </w:pPr>
    </w:p>
    <w:p w:rsidR="0053189A" w:rsidRDefault="004B0E31" w:rsidP="004B0E31">
      <w:pPr>
        <w:pStyle w:val="3"/>
      </w:pPr>
      <w:bookmarkStart w:id="225" w:name="_Toc534638043"/>
      <w:r>
        <w:rPr>
          <w:rFonts w:hint="eastAsia"/>
        </w:rPr>
        <w:t>配置环境变量</w:t>
      </w:r>
      <w:r>
        <w:rPr>
          <w:rFonts w:hint="eastAsia"/>
        </w:rPr>
        <w:t>GOBIN</w:t>
      </w:r>
      <w:bookmarkEnd w:id="225"/>
    </w:p>
    <w:p w:rsidR="004B0E31" w:rsidRDefault="00823B9A" w:rsidP="004B0E31">
      <w:pPr>
        <w:pStyle w:val="a0"/>
      </w:pPr>
      <w:r>
        <w:rPr>
          <w:rFonts w:hint="eastAsia"/>
        </w:rPr>
        <w:t>安装</w:t>
      </w:r>
      <w:r>
        <w:rPr>
          <w:rFonts w:hint="eastAsia"/>
        </w:rPr>
        <w:t>go</w:t>
      </w:r>
      <w:r>
        <w:rPr>
          <w:rFonts w:hint="eastAsia"/>
        </w:rPr>
        <w:t>的工具时，使用该环境</w:t>
      </w:r>
    </w:p>
    <w:p w:rsidR="00823B9A" w:rsidRDefault="00823B9A" w:rsidP="004B0E31">
      <w:pPr>
        <w:pStyle w:val="a0"/>
      </w:pPr>
      <w:r>
        <w:rPr>
          <w:noProof/>
        </w:rPr>
        <w:drawing>
          <wp:inline distT="0" distB="0" distL="0" distR="0" wp14:anchorId="14DE0598" wp14:editId="29981A08">
            <wp:extent cx="5278120" cy="981075"/>
            <wp:effectExtent l="0" t="0" r="0" b="952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31" w:rsidRPr="004B0E31" w:rsidRDefault="00823B9A" w:rsidP="004B0E31">
      <w:pPr>
        <w:pStyle w:val="a0"/>
      </w:pPr>
      <w:r>
        <w:rPr>
          <w:noProof/>
        </w:rPr>
        <w:drawing>
          <wp:inline distT="0" distB="0" distL="0" distR="0" wp14:anchorId="59F17F70" wp14:editId="0880F8FD">
            <wp:extent cx="5181600" cy="1181100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89A" w:rsidRDefault="0053189A" w:rsidP="0053189A">
      <w:pPr>
        <w:pStyle w:val="3"/>
      </w:pPr>
      <w:bookmarkStart w:id="226" w:name="_Toc534638044"/>
      <w:r>
        <w:rPr>
          <w:rFonts w:hint="eastAsia"/>
        </w:rPr>
        <w:lastRenderedPageBreak/>
        <w:t>测试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>的使用</w:t>
      </w:r>
      <w:bookmarkEnd w:id="226"/>
    </w:p>
    <w:p w:rsidR="004C78DA" w:rsidRDefault="004C78DA" w:rsidP="004C78DA">
      <w:pPr>
        <w:pStyle w:val="a0"/>
      </w:pPr>
      <w:r>
        <w:rPr>
          <w:rFonts w:hint="eastAsia"/>
        </w:rPr>
        <w:t>创建项目目录，配置好</w:t>
      </w:r>
      <w:r>
        <w:rPr>
          <w:rFonts w:hint="eastAsia"/>
        </w:rPr>
        <w:t>GOPATH</w:t>
      </w:r>
    </w:p>
    <w:p w:rsidR="004C78DA" w:rsidRDefault="004C78DA" w:rsidP="004C78DA">
      <w:pPr>
        <w:pStyle w:val="a0"/>
      </w:pPr>
    </w:p>
    <w:p w:rsidR="004C78DA" w:rsidRPr="004C78DA" w:rsidRDefault="004C78DA" w:rsidP="004C78DA">
      <w:pPr>
        <w:pStyle w:val="a0"/>
      </w:pPr>
    </w:p>
    <w:p w:rsidR="00862BBF" w:rsidRDefault="00862BBF" w:rsidP="00862BBF">
      <w:pPr>
        <w:pStyle w:val="a0"/>
      </w:pPr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t>beego</w:t>
      </w:r>
      <w:r>
        <w:rPr>
          <w:rFonts w:hint="eastAsia"/>
        </w:rPr>
        <w:t>,</w:t>
      </w:r>
      <w:r>
        <w:t xml:space="preserve"> bee </w:t>
      </w:r>
      <w:r>
        <w:rPr>
          <w:rFonts w:hint="eastAsia"/>
        </w:rPr>
        <w:t>使用：</w:t>
      </w:r>
    </w:p>
    <w:p w:rsidR="00862BBF" w:rsidRPr="00AF1FC3" w:rsidRDefault="00F049B8" w:rsidP="00862BBF">
      <w:pPr>
        <w:pStyle w:val="a0"/>
      </w:pPr>
      <w:r>
        <w:rPr>
          <w:noProof/>
        </w:rPr>
        <w:drawing>
          <wp:inline distT="0" distB="0" distL="0" distR="0" wp14:anchorId="0FAC5169" wp14:editId="79662AFF">
            <wp:extent cx="5278120" cy="535305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89A" w:rsidRDefault="00F049B8" w:rsidP="00D679AB">
      <w:pPr>
        <w:pStyle w:val="a0"/>
      </w:pPr>
      <w:r>
        <w:rPr>
          <w:noProof/>
        </w:rPr>
        <w:drawing>
          <wp:inline distT="0" distB="0" distL="0" distR="0" wp14:anchorId="32A8C668" wp14:editId="491AE293">
            <wp:extent cx="5278120" cy="167894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DA" w:rsidRDefault="004C78DA" w:rsidP="00D679AB">
      <w:pPr>
        <w:pStyle w:val="a0"/>
      </w:pPr>
    </w:p>
    <w:p w:rsidR="004C78DA" w:rsidRDefault="004C78DA" w:rsidP="00D679AB">
      <w:pPr>
        <w:pStyle w:val="a0"/>
      </w:pPr>
      <w:r>
        <w:rPr>
          <w:rFonts w:hint="eastAsia"/>
        </w:rPr>
        <w:t>创建一个项目</w:t>
      </w:r>
      <w:r>
        <w:rPr>
          <w:rFonts w:hint="eastAsia"/>
        </w:rPr>
        <w:t xml:space="preserve"> bee</w:t>
      </w:r>
      <w:r>
        <w:t xml:space="preserve"> new app</w:t>
      </w:r>
    </w:p>
    <w:p w:rsidR="004C78DA" w:rsidRDefault="004C78DA" w:rsidP="00D679AB">
      <w:pPr>
        <w:pStyle w:val="a0"/>
      </w:pPr>
      <w:r>
        <w:rPr>
          <w:noProof/>
        </w:rPr>
        <w:drawing>
          <wp:inline distT="0" distB="0" distL="0" distR="0" wp14:anchorId="29895629" wp14:editId="5B040BFF">
            <wp:extent cx="5278120" cy="4066540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DA" w:rsidRDefault="004C78DA" w:rsidP="00D679AB">
      <w:pPr>
        <w:pStyle w:val="a0"/>
      </w:pPr>
    </w:p>
    <w:p w:rsidR="00AB3799" w:rsidRDefault="004C78DA" w:rsidP="00D679AB">
      <w:pPr>
        <w:pStyle w:val="a0"/>
      </w:pPr>
      <w:r>
        <w:rPr>
          <w:rFonts w:hint="eastAsia"/>
        </w:rPr>
        <w:t>测试：</w:t>
      </w:r>
    </w:p>
    <w:p w:rsidR="004C78DA" w:rsidRDefault="004C78DA" w:rsidP="00D679AB">
      <w:pPr>
        <w:pStyle w:val="a0"/>
      </w:pPr>
      <w:r>
        <w:rPr>
          <w:rFonts w:hint="eastAsia"/>
        </w:rPr>
        <w:t>c</w:t>
      </w:r>
      <w:r>
        <w:t>d src/app</w:t>
      </w:r>
    </w:p>
    <w:p w:rsidR="00AB3799" w:rsidRDefault="00AB3799" w:rsidP="00D679AB">
      <w:pPr>
        <w:pStyle w:val="a0"/>
      </w:pPr>
      <w:r>
        <w:rPr>
          <w:rFonts w:hint="eastAsia"/>
        </w:rPr>
        <w:t>b</w:t>
      </w:r>
      <w:r>
        <w:t xml:space="preserve">ee </w:t>
      </w:r>
      <w:proofErr w:type="gramStart"/>
      <w:r>
        <w:t>run</w:t>
      </w:r>
      <w:proofErr w:type="gramEnd"/>
    </w:p>
    <w:p w:rsidR="002445B0" w:rsidRDefault="002445B0" w:rsidP="00D679AB">
      <w:pPr>
        <w:pStyle w:val="a0"/>
        <w:rPr>
          <w:noProof/>
        </w:rPr>
      </w:pPr>
    </w:p>
    <w:p w:rsidR="004C78DA" w:rsidRDefault="004C78DA" w:rsidP="00D679AB">
      <w:pPr>
        <w:pStyle w:val="a0"/>
      </w:pPr>
      <w:r>
        <w:rPr>
          <w:noProof/>
        </w:rPr>
        <w:drawing>
          <wp:inline distT="0" distB="0" distL="0" distR="0" wp14:anchorId="1DA10410" wp14:editId="106C9F1E">
            <wp:extent cx="5278120" cy="2778760"/>
            <wp:effectExtent l="0" t="0" r="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DA" w:rsidRDefault="004C78DA" w:rsidP="00D679AB">
      <w:pPr>
        <w:pStyle w:val="a0"/>
      </w:pPr>
    </w:p>
    <w:p w:rsidR="008F6E7A" w:rsidRDefault="008F6E7A" w:rsidP="00D679AB">
      <w:pPr>
        <w:pStyle w:val="a0"/>
      </w:pPr>
      <w:r>
        <w:rPr>
          <w:rFonts w:hint="eastAsia"/>
        </w:rPr>
        <w:t>访问</w:t>
      </w:r>
      <w:r w:rsidR="00FF24FD">
        <w:rPr>
          <w:rFonts w:hint="eastAsia"/>
        </w:rPr>
        <w:t>:</w:t>
      </w:r>
    </w:p>
    <w:p w:rsidR="002445B0" w:rsidRDefault="002445B0" w:rsidP="00D679AB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window</w:t>
      </w:r>
      <w:r>
        <w:rPr>
          <w:rFonts w:hint="eastAsia"/>
        </w:rPr>
        <w:t>上，浏览器中：</w:t>
      </w:r>
    </w:p>
    <w:p w:rsidR="002445B0" w:rsidRDefault="002445B0" w:rsidP="00D679AB">
      <w:pPr>
        <w:pStyle w:val="a0"/>
      </w:pPr>
      <w:r>
        <w:rPr>
          <w:rFonts w:hint="eastAsia"/>
        </w:rPr>
        <w:t>linuxIP</w:t>
      </w:r>
      <w:r>
        <w:t>:8080</w:t>
      </w:r>
    </w:p>
    <w:p w:rsidR="002445B0" w:rsidRDefault="00846244" w:rsidP="00D679AB">
      <w:pPr>
        <w:pStyle w:val="a0"/>
      </w:pPr>
      <w:r>
        <w:rPr>
          <w:noProof/>
        </w:rPr>
        <w:drawing>
          <wp:inline distT="0" distB="0" distL="0" distR="0" wp14:anchorId="5740BC42" wp14:editId="797DD977">
            <wp:extent cx="5278120" cy="2483485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B0" w:rsidRDefault="002445B0" w:rsidP="00D679AB">
      <w:pPr>
        <w:pStyle w:val="a0"/>
      </w:pPr>
    </w:p>
    <w:p w:rsidR="002445B0" w:rsidRDefault="002445B0" w:rsidP="00D679AB">
      <w:pPr>
        <w:pStyle w:val="a0"/>
      </w:pPr>
      <w:proofErr w:type="gramStart"/>
      <w:r>
        <w:rPr>
          <w:rFonts w:hint="eastAsia"/>
        </w:rPr>
        <w:t>若访问不</w:t>
      </w:r>
      <w:proofErr w:type="gramEnd"/>
      <w:r>
        <w:rPr>
          <w:rFonts w:hint="eastAsia"/>
        </w:rPr>
        <w:t>到，可能是服务器端防火墙问题，关闭。（不建议，将</w:t>
      </w:r>
      <w:r w:rsidR="00D136F8">
        <w:rPr>
          <w:rFonts w:hint="eastAsia"/>
        </w:rPr>
        <w:t>t</w:t>
      </w:r>
      <w:r w:rsidR="00D136F8">
        <w:t>cp:</w:t>
      </w:r>
      <w:r>
        <w:rPr>
          <w:rFonts w:hint="eastAsia"/>
        </w:rPr>
        <w:t>8</w:t>
      </w:r>
      <w:r>
        <w:t>080</w:t>
      </w:r>
      <w:r>
        <w:rPr>
          <w:rFonts w:hint="eastAsia"/>
        </w:rPr>
        <w:t>端口加入到白</w:t>
      </w:r>
      <w:r>
        <w:rPr>
          <w:rFonts w:hint="eastAsia"/>
        </w:rPr>
        <w:lastRenderedPageBreak/>
        <w:t>名单）</w:t>
      </w:r>
    </w:p>
    <w:p w:rsidR="002445B0" w:rsidRDefault="002445B0" w:rsidP="00D679AB">
      <w:pPr>
        <w:pStyle w:val="a0"/>
      </w:pPr>
      <w:r>
        <w:rPr>
          <w:noProof/>
        </w:rPr>
        <w:drawing>
          <wp:inline distT="0" distB="0" distL="0" distR="0" wp14:anchorId="08EBC838" wp14:editId="6D8BEE0F">
            <wp:extent cx="5278120" cy="899795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DA" w:rsidRDefault="009C72DA" w:rsidP="00D679AB">
      <w:pPr>
        <w:pStyle w:val="a0"/>
      </w:pPr>
    </w:p>
    <w:p w:rsidR="009C72DA" w:rsidRDefault="009C72DA" w:rsidP="00D679AB">
      <w:pPr>
        <w:pStyle w:val="a0"/>
      </w:pPr>
    </w:p>
    <w:p w:rsidR="009C72DA" w:rsidRDefault="009C72DA" w:rsidP="009C72DA">
      <w:pPr>
        <w:pStyle w:val="2"/>
      </w:pPr>
      <w:bookmarkStart w:id="227" w:name="_Toc534638045"/>
      <w:r>
        <w:rPr>
          <w:rFonts w:hint="eastAsia"/>
        </w:rPr>
        <w:t>安装</w:t>
      </w:r>
      <w:r>
        <w:rPr>
          <w:rFonts w:hint="eastAsia"/>
        </w:rPr>
        <w:t>m</w:t>
      </w:r>
      <w:r>
        <w:t>ysql</w:t>
      </w:r>
      <w:bookmarkEnd w:id="227"/>
    </w:p>
    <w:p w:rsidR="00A07CB6" w:rsidRDefault="00A07CB6" w:rsidP="00A07CB6">
      <w:pPr>
        <w:pStyle w:val="3"/>
      </w:pPr>
      <w:bookmarkStart w:id="228" w:name="_Toc534638046"/>
      <w:r>
        <w:rPr>
          <w:rFonts w:hint="eastAsia"/>
        </w:rPr>
        <w:t>解决依赖</w:t>
      </w:r>
      <w:bookmarkEnd w:id="228"/>
    </w:p>
    <w:p w:rsidR="00A07CB6" w:rsidRPr="00A07CB6" w:rsidRDefault="00A07CB6" w:rsidP="00A07CB6">
      <w:pPr>
        <w:pStyle w:val="a0"/>
      </w:pPr>
      <w:r>
        <w:rPr>
          <w:rFonts w:hint="eastAsia"/>
        </w:rPr>
        <w:t>y</w:t>
      </w:r>
      <w:r>
        <w:t>um</w:t>
      </w:r>
      <w:r w:rsidR="000F2A8B">
        <w:t xml:space="preserve"> install numact</w:t>
      </w:r>
      <w:r w:rsidR="006D2DDA">
        <w:t>l</w:t>
      </w:r>
    </w:p>
    <w:p w:rsidR="009B7EF7" w:rsidRDefault="009B7EF7" w:rsidP="009B7EF7">
      <w:pPr>
        <w:pStyle w:val="a0"/>
      </w:pPr>
    </w:p>
    <w:p w:rsidR="009B7EF7" w:rsidRDefault="00CE5127" w:rsidP="003739E2">
      <w:pPr>
        <w:pStyle w:val="3"/>
      </w:pPr>
      <w:bookmarkStart w:id="229" w:name="_Toc534638047"/>
      <w:r>
        <w:rPr>
          <w:rFonts w:hint="eastAsia"/>
        </w:rPr>
        <w:t>下载需要的资源</w:t>
      </w:r>
      <w:bookmarkEnd w:id="229"/>
    </w:p>
    <w:p w:rsidR="00CE5127" w:rsidRDefault="005A6FA0" w:rsidP="009B7EF7">
      <w:pPr>
        <w:pStyle w:val="a0"/>
      </w:pPr>
      <w:hyperlink r:id="rId348" w:history="1">
        <w:r w:rsidR="00CE5127" w:rsidRPr="005679E5">
          <w:rPr>
            <w:rStyle w:val="ad"/>
          </w:rPr>
          <w:t>https://www.mysql.com/downloads/</w:t>
        </w:r>
      </w:hyperlink>
    </w:p>
    <w:p w:rsidR="00CE5127" w:rsidRDefault="00CE5127" w:rsidP="009B7EF7">
      <w:pPr>
        <w:pStyle w:val="a0"/>
      </w:pPr>
      <w:r>
        <w:rPr>
          <w:noProof/>
        </w:rPr>
        <w:drawing>
          <wp:inline distT="0" distB="0" distL="0" distR="0" wp14:anchorId="1D1380C6" wp14:editId="001C4B6B">
            <wp:extent cx="4343400" cy="2419350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27" w:rsidRDefault="00CE5127" w:rsidP="009B7EF7">
      <w:pPr>
        <w:pStyle w:val="a0"/>
      </w:pPr>
      <w:r>
        <w:rPr>
          <w:rFonts w:hint="eastAsia"/>
        </w:rPr>
        <w:t>我们选择：</w:t>
      </w:r>
    </w:p>
    <w:p w:rsidR="00CE5127" w:rsidRDefault="00CE5127" w:rsidP="009B7EF7">
      <w:pPr>
        <w:pStyle w:val="a0"/>
      </w:pPr>
      <w:r>
        <w:rPr>
          <w:noProof/>
        </w:rPr>
        <w:lastRenderedPageBreak/>
        <w:drawing>
          <wp:inline distT="0" distB="0" distL="0" distR="0" wp14:anchorId="190CDD7E" wp14:editId="40BF1A22">
            <wp:extent cx="5278120" cy="2200910"/>
            <wp:effectExtent l="0" t="0" r="0" b="889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27" w:rsidRDefault="00CE5127" w:rsidP="009B7EF7">
      <w:pPr>
        <w:pStyle w:val="a0"/>
      </w:pPr>
    </w:p>
    <w:p w:rsidR="00CE5127" w:rsidRDefault="00CE5127" w:rsidP="009B7EF7">
      <w:pPr>
        <w:pStyle w:val="a0"/>
      </w:pPr>
      <w:r>
        <w:rPr>
          <w:noProof/>
        </w:rPr>
        <w:drawing>
          <wp:inline distT="0" distB="0" distL="0" distR="0" wp14:anchorId="7856D1AF" wp14:editId="0356B535">
            <wp:extent cx="5278120" cy="683895"/>
            <wp:effectExtent l="0" t="0" r="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27" w:rsidRDefault="00CE5127" w:rsidP="009B7EF7">
      <w:pPr>
        <w:pStyle w:val="a0"/>
      </w:pPr>
    </w:p>
    <w:p w:rsidR="00CE5127" w:rsidRDefault="00CE5127" w:rsidP="009B7EF7">
      <w:pPr>
        <w:pStyle w:val="a0"/>
      </w:pPr>
      <w:r>
        <w:rPr>
          <w:rFonts w:hint="eastAsia"/>
        </w:rPr>
        <w:t>也可以：</w:t>
      </w:r>
      <w:r>
        <w:rPr>
          <w:rFonts w:hint="eastAsia"/>
        </w:rPr>
        <w:t>w</w:t>
      </w:r>
      <w:r>
        <w:t xml:space="preserve">get </w:t>
      </w:r>
    </w:p>
    <w:p w:rsidR="00CE5127" w:rsidRDefault="00CE5127" w:rsidP="009B7EF7">
      <w:pPr>
        <w:pStyle w:val="a0"/>
      </w:pPr>
      <w:r w:rsidRPr="00CE5127">
        <w:t>wget https://cdn.mysql.com//Downloads/MySQL-8.0/mysql-8.0.13-linux-glibc2.12-x86_64.tar.xz</w:t>
      </w:r>
      <w:bookmarkStart w:id="230" w:name="_GoBack"/>
      <w:bookmarkEnd w:id="230"/>
    </w:p>
    <w:p w:rsidR="00CE5127" w:rsidRDefault="00CE5127" w:rsidP="009B7EF7">
      <w:pPr>
        <w:pStyle w:val="a0"/>
      </w:pPr>
    </w:p>
    <w:p w:rsidR="00DA51DC" w:rsidRDefault="00DA51DC" w:rsidP="009B7EF7">
      <w:pPr>
        <w:pStyle w:val="a0"/>
      </w:pPr>
    </w:p>
    <w:p w:rsidR="00DA51DC" w:rsidRDefault="00DA51DC" w:rsidP="009B7EF7">
      <w:pPr>
        <w:pStyle w:val="a0"/>
      </w:pPr>
      <w:r>
        <w:rPr>
          <w:rFonts w:hint="eastAsia"/>
        </w:rPr>
        <w:t>演示时，将资源已经下载完毕，在宿主</w:t>
      </w:r>
      <w:r>
        <w:rPr>
          <w:rFonts w:hint="eastAsia"/>
        </w:rPr>
        <w:t>win</w:t>
      </w:r>
      <w:r>
        <w:rPr>
          <w:rFonts w:hint="eastAsia"/>
        </w:rPr>
        <w:t>上，通过</w:t>
      </w:r>
      <w:r>
        <w:rPr>
          <w:rFonts w:hint="eastAsia"/>
        </w:rPr>
        <w:t>sftp</w:t>
      </w:r>
      <w:r>
        <w:rPr>
          <w:rFonts w:hint="eastAsia"/>
        </w:rPr>
        <w:t>传输到</w:t>
      </w:r>
      <w:r>
        <w:rPr>
          <w:rFonts w:hint="eastAsia"/>
        </w:rPr>
        <w:t>linux</w:t>
      </w:r>
      <w:r>
        <w:rPr>
          <w:rFonts w:hint="eastAsia"/>
        </w:rPr>
        <w:t>：</w:t>
      </w:r>
    </w:p>
    <w:p w:rsidR="00DA51DC" w:rsidRDefault="00DA51DC" w:rsidP="009B7EF7">
      <w:pPr>
        <w:pStyle w:val="a0"/>
      </w:pPr>
      <w:r>
        <w:rPr>
          <w:noProof/>
        </w:rPr>
        <w:drawing>
          <wp:inline distT="0" distB="0" distL="0" distR="0" wp14:anchorId="3E1629D5" wp14:editId="089F2B90">
            <wp:extent cx="5278120" cy="2659380"/>
            <wp:effectExtent l="0" t="0" r="0" b="762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E2" w:rsidRDefault="00DA51DC" w:rsidP="009B7EF7">
      <w:pPr>
        <w:pStyle w:val="a0"/>
      </w:pPr>
      <w:r>
        <w:rPr>
          <w:noProof/>
        </w:rPr>
        <w:lastRenderedPageBreak/>
        <w:drawing>
          <wp:inline distT="0" distB="0" distL="0" distR="0" wp14:anchorId="283613FD" wp14:editId="2ADA5FDC">
            <wp:extent cx="5278120" cy="1478915"/>
            <wp:effectExtent l="0" t="0" r="0" b="698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1DC" w:rsidRDefault="00DA51DC" w:rsidP="009B7EF7">
      <w:pPr>
        <w:pStyle w:val="a0"/>
      </w:pPr>
    </w:p>
    <w:p w:rsidR="00C3278C" w:rsidRDefault="00C3278C" w:rsidP="00C3278C">
      <w:pPr>
        <w:pStyle w:val="a0"/>
        <w:ind w:firstLine="0"/>
      </w:pPr>
      <w:r>
        <w:tab/>
      </w:r>
      <w:r>
        <w:rPr>
          <w:rFonts w:hint="eastAsia"/>
        </w:rPr>
        <w:t>选择的是二进制版本，不需要做源码的编译。</w:t>
      </w:r>
    </w:p>
    <w:p w:rsidR="00C3278C" w:rsidRDefault="005A6FA0" w:rsidP="009B7EF7">
      <w:pPr>
        <w:pStyle w:val="a0"/>
      </w:pPr>
      <w:hyperlink r:id="rId354" w:history="1">
        <w:r w:rsidR="003C7D76" w:rsidRPr="005679E5">
          <w:rPr>
            <w:rStyle w:val="ad"/>
          </w:rPr>
          <w:t>https://dev.mysql.com/doc/refman/8.0/en/</w:t>
        </w:r>
      </w:hyperlink>
    </w:p>
    <w:p w:rsidR="003C7D76" w:rsidRPr="003C7D76" w:rsidRDefault="003C7D76" w:rsidP="009B7EF7">
      <w:pPr>
        <w:pStyle w:val="a0"/>
      </w:pPr>
      <w:r>
        <w:rPr>
          <w:rFonts w:hint="eastAsia"/>
        </w:rPr>
        <w:t>安装过程参考文档：</w:t>
      </w:r>
      <w:r w:rsidRPr="003C7D76">
        <w:t>https://dev.mysql.com/doc/refman/8.0/en/binary-installation.html</w:t>
      </w:r>
    </w:p>
    <w:p w:rsidR="00C3278C" w:rsidRDefault="00C3278C" w:rsidP="009B7EF7">
      <w:pPr>
        <w:pStyle w:val="a0"/>
      </w:pPr>
    </w:p>
    <w:p w:rsidR="00DA51DC" w:rsidRDefault="00DA51DC" w:rsidP="00DA51DC">
      <w:pPr>
        <w:pStyle w:val="3"/>
      </w:pPr>
      <w:bookmarkStart w:id="231" w:name="_Toc534638048"/>
      <w:r>
        <w:rPr>
          <w:rFonts w:hint="eastAsia"/>
        </w:rPr>
        <w:t>解压</w:t>
      </w:r>
      <w:bookmarkEnd w:id="231"/>
    </w:p>
    <w:p w:rsidR="005A72B7" w:rsidRDefault="005A72B7" w:rsidP="005A72B7">
      <w:pPr>
        <w:pStyle w:val="a0"/>
      </w:pPr>
      <w:proofErr w:type="gramStart"/>
      <w:r>
        <w:t>.</w:t>
      </w:r>
      <w:r>
        <w:rPr>
          <w:rFonts w:hint="eastAsia"/>
        </w:rPr>
        <w:t>xz</w:t>
      </w:r>
      <w:proofErr w:type="gramEnd"/>
    </w:p>
    <w:p w:rsidR="005A72B7" w:rsidRDefault="005A72B7" w:rsidP="005A72B7">
      <w:pPr>
        <w:pStyle w:val="a0"/>
      </w:pPr>
      <w:r>
        <w:rPr>
          <w:rFonts w:hint="eastAsia"/>
        </w:rPr>
        <w:t>需要使用</w:t>
      </w:r>
      <w:r>
        <w:rPr>
          <w:rFonts w:hint="eastAsia"/>
        </w:rPr>
        <w:t xml:space="preserve"> </w:t>
      </w:r>
      <w:r>
        <w:t xml:space="preserve">tar Jxvf </w:t>
      </w:r>
      <w:r>
        <w:rPr>
          <w:rFonts w:hint="eastAsia"/>
        </w:rPr>
        <w:t>来解压</w:t>
      </w:r>
    </w:p>
    <w:p w:rsidR="005A72B7" w:rsidRDefault="005A72B7" w:rsidP="005A72B7">
      <w:pPr>
        <w:pStyle w:val="a0"/>
      </w:pPr>
      <w:r>
        <w:rPr>
          <w:rFonts w:hint="eastAsia"/>
        </w:rPr>
        <w:t>解压前，需要安装</w:t>
      </w:r>
      <w:r>
        <w:rPr>
          <w:rFonts w:hint="eastAsia"/>
        </w:rPr>
        <w:t xml:space="preserve"> xz</w:t>
      </w:r>
      <w:r>
        <w:t xml:space="preserve"> </w:t>
      </w:r>
      <w:r>
        <w:rPr>
          <w:rFonts w:hint="eastAsia"/>
        </w:rPr>
        <w:t>工具才可以。</w:t>
      </w:r>
    </w:p>
    <w:p w:rsidR="00630536" w:rsidRDefault="00630536" w:rsidP="005A72B7">
      <w:pPr>
        <w:pStyle w:val="a0"/>
      </w:pPr>
      <w:r>
        <w:rPr>
          <w:rFonts w:hint="eastAsia"/>
        </w:rPr>
        <w:t>y</w:t>
      </w:r>
      <w:r>
        <w:t>um install xz</w:t>
      </w:r>
    </w:p>
    <w:p w:rsidR="00630536" w:rsidRPr="005A72B7" w:rsidRDefault="00630536" w:rsidP="005A72B7">
      <w:pPr>
        <w:pStyle w:val="a0"/>
      </w:pPr>
      <w:r w:rsidRPr="00630536">
        <w:t>tar Jxvf mysql-8.0.13-linux-glibc2.12-x86_64.tar.xz</w:t>
      </w:r>
    </w:p>
    <w:p w:rsidR="00DA51DC" w:rsidRDefault="004535E4" w:rsidP="00DA51DC">
      <w:pPr>
        <w:pStyle w:val="a0"/>
      </w:pPr>
      <w:r>
        <w:rPr>
          <w:noProof/>
        </w:rPr>
        <w:drawing>
          <wp:inline distT="0" distB="0" distL="0" distR="0" wp14:anchorId="1A1C90B1" wp14:editId="13B778C9">
            <wp:extent cx="5278120" cy="761365"/>
            <wp:effectExtent l="0" t="0" r="0" b="63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39" w:rsidRDefault="007F7F39" w:rsidP="00DA51DC">
      <w:pPr>
        <w:pStyle w:val="a0"/>
      </w:pPr>
    </w:p>
    <w:p w:rsidR="00F77C10" w:rsidRDefault="00F77C10" w:rsidP="00DA51DC">
      <w:pPr>
        <w:pStyle w:val="a0"/>
      </w:pPr>
    </w:p>
    <w:p w:rsidR="00F77C10" w:rsidRDefault="00F77C10" w:rsidP="00F77C10">
      <w:pPr>
        <w:pStyle w:val="3"/>
      </w:pPr>
      <w:bookmarkStart w:id="232" w:name="_Toc534638049"/>
      <w:r>
        <w:rPr>
          <w:rFonts w:hint="eastAsia"/>
        </w:rPr>
        <w:t>移动到合理位置</w:t>
      </w:r>
      <w:bookmarkEnd w:id="232"/>
    </w:p>
    <w:p w:rsidR="007F7F39" w:rsidRDefault="007F7F39" w:rsidP="00DA51DC">
      <w:pPr>
        <w:pStyle w:val="a0"/>
      </w:pPr>
      <w:r>
        <w:rPr>
          <w:rFonts w:hint="eastAsia"/>
        </w:rPr>
        <w:t>可以选择将解压后的代码，移动到合理的位置：</w:t>
      </w:r>
    </w:p>
    <w:p w:rsidR="007F7F39" w:rsidRDefault="00CA2B5B" w:rsidP="00DA51DC">
      <w:pPr>
        <w:pStyle w:val="a0"/>
      </w:pPr>
      <w:r>
        <w:rPr>
          <w:rFonts w:hint="eastAsia"/>
        </w:rPr>
        <w:t>/</w:t>
      </w:r>
      <w:r>
        <w:t>usr/local/mysql</w:t>
      </w:r>
    </w:p>
    <w:p w:rsidR="009D2B05" w:rsidRDefault="009D2B05" w:rsidP="00DA51DC">
      <w:pPr>
        <w:pStyle w:val="a0"/>
      </w:pPr>
      <w:r>
        <w:rPr>
          <w:rFonts w:hint="eastAsia"/>
        </w:rPr>
        <w:t>是一个典型的位置：</w:t>
      </w:r>
    </w:p>
    <w:p w:rsidR="009D2B05" w:rsidRDefault="00F44F5C" w:rsidP="00DA51DC">
      <w:pPr>
        <w:pStyle w:val="a0"/>
      </w:pPr>
      <w:r>
        <w:rPr>
          <w:noProof/>
        </w:rPr>
        <w:drawing>
          <wp:inline distT="0" distB="0" distL="0" distR="0" wp14:anchorId="4D3715C4" wp14:editId="489503C2">
            <wp:extent cx="5278120" cy="408940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0B" w:rsidRDefault="00F2280B" w:rsidP="00DA51DC">
      <w:pPr>
        <w:pStyle w:val="a0"/>
      </w:pPr>
    </w:p>
    <w:p w:rsidR="00F2280B" w:rsidRDefault="00F2280B" w:rsidP="00DA51DC">
      <w:pPr>
        <w:pStyle w:val="a0"/>
      </w:pPr>
      <w:r>
        <w:rPr>
          <w:noProof/>
        </w:rPr>
        <w:drawing>
          <wp:inline distT="0" distB="0" distL="0" distR="0" wp14:anchorId="1BB9DF1B" wp14:editId="247202F4">
            <wp:extent cx="5278120" cy="621665"/>
            <wp:effectExtent l="0" t="0" r="0" b="698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B1" w:rsidRDefault="00B431B1" w:rsidP="00DA51DC">
      <w:pPr>
        <w:pStyle w:val="a0"/>
      </w:pPr>
    </w:p>
    <w:p w:rsidR="00B431B1" w:rsidRDefault="00B431B1" w:rsidP="00DA51DC">
      <w:pPr>
        <w:pStyle w:val="a0"/>
      </w:pPr>
    </w:p>
    <w:p w:rsidR="00B431B1" w:rsidRDefault="00B431B1" w:rsidP="00B431B1">
      <w:pPr>
        <w:pStyle w:val="3"/>
      </w:pPr>
      <w:bookmarkStart w:id="233" w:name="_Toc534638050"/>
      <w:r>
        <w:rPr>
          <w:rFonts w:hint="eastAsia"/>
        </w:rPr>
        <w:t>创建独立管理</w:t>
      </w:r>
      <w:r>
        <w:rPr>
          <w:rFonts w:hint="eastAsia"/>
        </w:rPr>
        <w:t>mysqld</w:t>
      </w:r>
      <w:r>
        <w:rPr>
          <w:rFonts w:hint="eastAsia"/>
        </w:rPr>
        <w:t>的用户和组</w:t>
      </w:r>
      <w:bookmarkEnd w:id="233"/>
    </w:p>
    <w:p w:rsidR="00CE1226" w:rsidRDefault="00CE1226" w:rsidP="00CE1226">
      <w:pPr>
        <w:pStyle w:val="a0"/>
      </w:pPr>
    </w:p>
    <w:p w:rsidR="00CE1226" w:rsidRDefault="00CE1226" w:rsidP="00CE1226">
      <w:pPr>
        <w:pStyle w:val="a0"/>
      </w:pPr>
      <w:r>
        <w:t>&gt; groupadd mysql</w:t>
      </w:r>
    </w:p>
    <w:p w:rsidR="00CE1226" w:rsidRDefault="00CE1226" w:rsidP="00CE1226">
      <w:pPr>
        <w:pStyle w:val="a0"/>
      </w:pPr>
      <w:r>
        <w:t>&gt; useradd -r -g mysql -s /bin/false mysql</w:t>
      </w:r>
    </w:p>
    <w:p w:rsidR="00CE1226" w:rsidRDefault="00CE1226" w:rsidP="00CE1226">
      <w:pPr>
        <w:pStyle w:val="a0"/>
      </w:pPr>
    </w:p>
    <w:p w:rsidR="00CE1226" w:rsidRDefault="00CE1226" w:rsidP="00CE1226">
      <w:pPr>
        <w:pStyle w:val="a0"/>
      </w:pPr>
      <w:r>
        <w:rPr>
          <w:rFonts w:hint="eastAsia"/>
        </w:rPr>
        <w:t>要求用户不能登录，最好是系统用户</w:t>
      </w:r>
    </w:p>
    <w:p w:rsidR="00D20D77" w:rsidRDefault="00D20D77" w:rsidP="00CE1226">
      <w:pPr>
        <w:pStyle w:val="a0"/>
      </w:pPr>
      <w:r>
        <w:rPr>
          <w:noProof/>
        </w:rPr>
        <w:drawing>
          <wp:inline distT="0" distB="0" distL="0" distR="0" wp14:anchorId="015DFAC7" wp14:editId="24270D95">
            <wp:extent cx="5278120" cy="1313180"/>
            <wp:effectExtent l="0" t="0" r="0" b="127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8D8" w:rsidRDefault="005108D8" w:rsidP="00CE1226">
      <w:pPr>
        <w:pStyle w:val="a0"/>
      </w:pPr>
    </w:p>
    <w:p w:rsidR="005108D8" w:rsidRDefault="005108D8" w:rsidP="005108D8">
      <w:pPr>
        <w:pStyle w:val="3"/>
      </w:pPr>
      <w:bookmarkStart w:id="234" w:name="_Toc534638051"/>
      <w:r>
        <w:rPr>
          <w:rFonts w:hint="eastAsia"/>
        </w:rPr>
        <w:t>创建</w:t>
      </w:r>
      <w:r>
        <w:rPr>
          <w:rFonts w:hint="eastAsia"/>
        </w:rPr>
        <w:t xml:space="preserve"> </w:t>
      </w:r>
      <w:r>
        <w:t>mysql-files</w:t>
      </w:r>
      <w:bookmarkEnd w:id="234"/>
    </w:p>
    <w:p w:rsidR="007D7C2B" w:rsidRDefault="007D7C2B" w:rsidP="007D7C2B">
      <w:pPr>
        <w:pStyle w:val="a0"/>
      </w:pPr>
      <w:r>
        <w:rPr>
          <w:rFonts w:hint="eastAsia"/>
        </w:rPr>
        <w:t>mysql</w:t>
      </w:r>
      <w:r>
        <w:t>8</w:t>
      </w:r>
      <w:r>
        <w:rPr>
          <w:rFonts w:hint="eastAsia"/>
        </w:rPr>
        <w:t>，与文件相关的操作，建议在独立的目录中完成。</w:t>
      </w:r>
    </w:p>
    <w:p w:rsidR="001B5A16" w:rsidRDefault="00FA292C" w:rsidP="007D7C2B">
      <w:pPr>
        <w:pStyle w:val="a0"/>
      </w:pPr>
      <w:r>
        <w:rPr>
          <w:noProof/>
        </w:rPr>
        <w:drawing>
          <wp:inline distT="0" distB="0" distL="0" distR="0" wp14:anchorId="7372BA54" wp14:editId="254303EF">
            <wp:extent cx="5278120" cy="775970"/>
            <wp:effectExtent l="0" t="0" r="0" b="508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92C" w:rsidRDefault="00FA292C" w:rsidP="007D7C2B">
      <w:pPr>
        <w:pStyle w:val="a0"/>
      </w:pPr>
    </w:p>
    <w:p w:rsidR="00FA292C" w:rsidRDefault="00FA292C" w:rsidP="00FA292C">
      <w:pPr>
        <w:pStyle w:val="3"/>
      </w:pPr>
      <w:bookmarkStart w:id="235" w:name="_Toc534638052"/>
      <w:r>
        <w:rPr>
          <w:rFonts w:hint="eastAsia"/>
        </w:rPr>
        <w:t>执行初始化</w:t>
      </w:r>
      <w:r w:rsidR="00236F0C">
        <w:rPr>
          <w:rFonts w:hint="eastAsia"/>
        </w:rPr>
        <w:t>数据</w:t>
      </w:r>
      <w:r>
        <w:rPr>
          <w:rFonts w:hint="eastAsia"/>
        </w:rPr>
        <w:t>操作</w:t>
      </w:r>
      <w:bookmarkEnd w:id="235"/>
    </w:p>
    <w:p w:rsidR="00272000" w:rsidRDefault="00272000" w:rsidP="00272000">
      <w:pPr>
        <w:pStyle w:val="a0"/>
      </w:pPr>
      <w:r>
        <w:rPr>
          <w:rFonts w:hint="eastAsia"/>
        </w:rPr>
        <w:t>初始化操作，创建默认的表，默认用户，初始化权限</w:t>
      </w:r>
      <w:r w:rsidR="007520F8">
        <w:rPr>
          <w:rFonts w:hint="eastAsia"/>
        </w:rPr>
        <w:t>，初始化配置文件</w:t>
      </w:r>
      <w:r>
        <w:rPr>
          <w:rFonts w:hint="eastAsia"/>
        </w:rPr>
        <w:t>等。</w:t>
      </w:r>
    </w:p>
    <w:p w:rsidR="004222C7" w:rsidRDefault="004222C7" w:rsidP="00272000">
      <w:pPr>
        <w:pStyle w:val="a0"/>
      </w:pPr>
    </w:p>
    <w:p w:rsidR="004222C7" w:rsidRDefault="004222C7" w:rsidP="00272000">
      <w:pPr>
        <w:pStyle w:val="a0"/>
      </w:pPr>
      <w:r>
        <w:rPr>
          <w:rFonts w:hint="eastAsia"/>
        </w:rPr>
        <w:lastRenderedPageBreak/>
        <w:t>要额外注意，系统中可能已经存在的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的配置文件。</w:t>
      </w:r>
    </w:p>
    <w:p w:rsidR="004222C7" w:rsidRPr="004222C7" w:rsidRDefault="00087D60" w:rsidP="00272000">
      <w:pPr>
        <w:pStyle w:val="a0"/>
      </w:pPr>
      <w:r w:rsidRPr="00087D60">
        <w:t>/etc/my.cnf</w:t>
      </w:r>
    </w:p>
    <w:p w:rsidR="00272000" w:rsidRDefault="00087D60" w:rsidP="00272000">
      <w:pPr>
        <w:pStyle w:val="a0"/>
      </w:pPr>
      <w:r>
        <w:rPr>
          <w:noProof/>
        </w:rPr>
        <w:drawing>
          <wp:inline distT="0" distB="0" distL="0" distR="0" wp14:anchorId="150BF437" wp14:editId="1D6B7FBA">
            <wp:extent cx="4505325" cy="828675"/>
            <wp:effectExtent l="0" t="0" r="9525" b="952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82" w:rsidRDefault="00586D82" w:rsidP="00272000">
      <w:pPr>
        <w:pStyle w:val="a0"/>
      </w:pPr>
    </w:p>
    <w:p w:rsidR="00586D82" w:rsidRDefault="00586D82" w:rsidP="00272000">
      <w:pPr>
        <w:pStyle w:val="a0"/>
      </w:pPr>
    </w:p>
    <w:p w:rsidR="00586D82" w:rsidRDefault="00586D82" w:rsidP="00272000">
      <w:pPr>
        <w:pStyle w:val="a0"/>
      </w:pPr>
      <w:r>
        <w:rPr>
          <w:rFonts w:hint="eastAsia"/>
        </w:rPr>
        <w:t>执行初始化操作：</w:t>
      </w:r>
      <w:r w:rsidR="001E43B0" w:rsidRPr="001E43B0">
        <w:t>bin/mysqld --initialize --user=mysql</w:t>
      </w:r>
    </w:p>
    <w:p w:rsidR="00586D82" w:rsidRDefault="00586D82" w:rsidP="00272000">
      <w:pPr>
        <w:pStyle w:val="a0"/>
      </w:pPr>
      <w:r>
        <w:rPr>
          <w:noProof/>
        </w:rPr>
        <w:drawing>
          <wp:inline distT="0" distB="0" distL="0" distR="0" wp14:anchorId="6173339B" wp14:editId="5C5EBD18">
            <wp:extent cx="5278120" cy="1210310"/>
            <wp:effectExtent l="0" t="0" r="0" b="889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82" w:rsidRDefault="00586D82" w:rsidP="00272000">
      <w:pPr>
        <w:pStyle w:val="a0"/>
      </w:pPr>
      <w:r>
        <w:rPr>
          <w:rFonts w:hint="eastAsia"/>
        </w:rPr>
        <w:t>默认的</w:t>
      </w:r>
      <w:r>
        <w:rPr>
          <w:rFonts w:hint="eastAsia"/>
        </w:rPr>
        <w:t>root</w:t>
      </w:r>
      <w:r>
        <w:rPr>
          <w:rFonts w:hint="eastAsia"/>
        </w:rPr>
        <w:t>密码：</w:t>
      </w:r>
      <w:proofErr w:type="gramStart"/>
      <w:r w:rsidRPr="00586D82">
        <w:t>.W</w:t>
      </w:r>
      <w:proofErr w:type="gramEnd"/>
      <w:r w:rsidRPr="00586D82">
        <w:t>&gt;gS(JqT7TU</w:t>
      </w:r>
    </w:p>
    <w:p w:rsidR="00EF595A" w:rsidRDefault="00EF595A" w:rsidP="00272000">
      <w:pPr>
        <w:pStyle w:val="a0"/>
      </w:pPr>
      <w:r>
        <w:rPr>
          <w:rFonts w:hint="eastAsia"/>
        </w:rPr>
        <w:t>结果：应该在</w:t>
      </w:r>
      <w:r>
        <w:rPr>
          <w:rFonts w:hint="eastAsia"/>
        </w:rPr>
        <w:t>data</w:t>
      </w:r>
      <w:r>
        <w:rPr>
          <w:rFonts w:hint="eastAsia"/>
        </w:rPr>
        <w:t>目录中，生成初始化文件。</w:t>
      </w:r>
    </w:p>
    <w:p w:rsidR="00EF595A" w:rsidRDefault="00EF595A" w:rsidP="00272000">
      <w:pPr>
        <w:pStyle w:val="a0"/>
      </w:pPr>
      <w:r>
        <w:rPr>
          <w:noProof/>
        </w:rPr>
        <w:drawing>
          <wp:inline distT="0" distB="0" distL="0" distR="0" wp14:anchorId="7F6F1E00" wp14:editId="1C46E65A">
            <wp:extent cx="5278120" cy="3169920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5A" w:rsidRDefault="00EF595A" w:rsidP="00272000">
      <w:pPr>
        <w:pStyle w:val="a0"/>
      </w:pPr>
    </w:p>
    <w:p w:rsidR="00A53851" w:rsidRDefault="00A53851" w:rsidP="00272000">
      <w:pPr>
        <w:pStyle w:val="a0"/>
      </w:pPr>
    </w:p>
    <w:p w:rsidR="00A53851" w:rsidRDefault="00A53851" w:rsidP="00272000">
      <w:pPr>
        <w:pStyle w:val="a0"/>
      </w:pPr>
      <w:r>
        <w:rPr>
          <w:rFonts w:hint="eastAsia"/>
        </w:rPr>
        <w:t>若出现：</w:t>
      </w:r>
    </w:p>
    <w:p w:rsidR="00A53851" w:rsidRDefault="00A53851" w:rsidP="00A53851">
      <w:pPr>
        <w:pStyle w:val="a0"/>
      </w:pPr>
      <w:r w:rsidRPr="00A53851">
        <w:lastRenderedPageBreak/>
        <w:t>bin/mysqld: error while loading shared libraries: libnuma.so.1: cannot open shared object file: No such file or directory</w:t>
      </w:r>
    </w:p>
    <w:p w:rsidR="00586D82" w:rsidRPr="00272000" w:rsidRDefault="00A53851" w:rsidP="00272000">
      <w:pPr>
        <w:pStyle w:val="a0"/>
      </w:pPr>
      <w:r>
        <w:rPr>
          <w:noProof/>
        </w:rPr>
        <w:drawing>
          <wp:inline distT="0" distB="0" distL="0" distR="0" wp14:anchorId="5F853002" wp14:editId="01FFA6A0">
            <wp:extent cx="5278120" cy="499110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D77" w:rsidRDefault="00A53851" w:rsidP="00CE1226">
      <w:pPr>
        <w:pStyle w:val="a0"/>
      </w:pPr>
      <w:r>
        <w:rPr>
          <w:rFonts w:hint="eastAsia"/>
        </w:rPr>
        <w:t>缺失的某些工具库，去搜索获得帮助：</w:t>
      </w:r>
    </w:p>
    <w:p w:rsidR="00A53851" w:rsidRDefault="00A53851" w:rsidP="00CE1226">
      <w:pPr>
        <w:pStyle w:val="a0"/>
      </w:pPr>
      <w:r>
        <w:rPr>
          <w:rFonts w:hint="eastAsia"/>
        </w:rPr>
        <w:t>num</w:t>
      </w:r>
      <w:r>
        <w:t>ctl</w:t>
      </w:r>
    </w:p>
    <w:p w:rsidR="00A53851" w:rsidRDefault="00A53851" w:rsidP="00CE1226">
      <w:pPr>
        <w:pStyle w:val="a0"/>
      </w:pPr>
      <w:r>
        <w:rPr>
          <w:noProof/>
        </w:rPr>
        <w:drawing>
          <wp:inline distT="0" distB="0" distL="0" distR="0" wp14:anchorId="15BE46F6" wp14:editId="3230E5AC">
            <wp:extent cx="5278120" cy="1762125"/>
            <wp:effectExtent l="0" t="0" r="0" b="952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B0A" w:rsidRDefault="001C0B0A" w:rsidP="00CE1226">
      <w:pPr>
        <w:pStyle w:val="a0"/>
      </w:pPr>
    </w:p>
    <w:p w:rsidR="00236F0C" w:rsidRDefault="00236F0C" w:rsidP="00236F0C">
      <w:pPr>
        <w:pStyle w:val="3"/>
      </w:pPr>
      <w:bookmarkStart w:id="236" w:name="_Toc534638053"/>
      <w:r>
        <w:rPr>
          <w:rFonts w:hint="eastAsia"/>
        </w:rPr>
        <w:t>初始化</w:t>
      </w:r>
      <w:r>
        <w:rPr>
          <w:rFonts w:hint="eastAsia"/>
        </w:rPr>
        <w:t>ssl</w:t>
      </w:r>
      <w:r>
        <w:t>_rsa</w:t>
      </w:r>
      <w:r>
        <w:rPr>
          <w:rFonts w:hint="eastAsia"/>
        </w:rPr>
        <w:t>，加密相关操作</w:t>
      </w:r>
      <w:bookmarkEnd w:id="236"/>
    </w:p>
    <w:p w:rsidR="00D42133" w:rsidRPr="00D42133" w:rsidRDefault="00D42133" w:rsidP="00D42133">
      <w:pPr>
        <w:pStyle w:val="a0"/>
      </w:pPr>
      <w:r>
        <w:rPr>
          <w:rFonts w:hint="eastAsia"/>
        </w:rPr>
        <w:t>主要是</w:t>
      </w:r>
      <w:r>
        <w:rPr>
          <w:rFonts w:hint="eastAsia"/>
        </w:rPr>
        <w:t xml:space="preserve"> C</w:t>
      </w:r>
      <w:r>
        <w:rPr>
          <w:rFonts w:hint="eastAsia"/>
        </w:rPr>
        <w:t>、</w:t>
      </w:r>
      <w:r>
        <w:rPr>
          <w:rFonts w:hint="eastAsia"/>
        </w:rPr>
        <w:t>S</w:t>
      </w:r>
      <w:proofErr w:type="gramStart"/>
      <w:r>
        <w:rPr>
          <w:rFonts w:hint="eastAsia"/>
        </w:rPr>
        <w:t>交互时</w:t>
      </w:r>
      <w:proofErr w:type="gramEnd"/>
      <w:r>
        <w:rPr>
          <w:rFonts w:hint="eastAsia"/>
        </w:rPr>
        <w:t>的加密信道！</w:t>
      </w:r>
    </w:p>
    <w:p w:rsidR="00236F0C" w:rsidRPr="00236F0C" w:rsidRDefault="00236F0C" w:rsidP="00236F0C">
      <w:pPr>
        <w:pStyle w:val="a0"/>
      </w:pPr>
    </w:p>
    <w:p w:rsidR="001C0B0A" w:rsidRDefault="00236F0C" w:rsidP="00CE1226">
      <w:pPr>
        <w:pStyle w:val="a0"/>
      </w:pPr>
      <w:r>
        <w:rPr>
          <w:noProof/>
        </w:rPr>
        <w:drawing>
          <wp:inline distT="0" distB="0" distL="0" distR="0" wp14:anchorId="7368EB40" wp14:editId="469CCFFC">
            <wp:extent cx="5153025" cy="742950"/>
            <wp:effectExtent l="0" t="0" r="952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00" w:rsidRDefault="00712000" w:rsidP="00CE1226">
      <w:pPr>
        <w:pStyle w:val="a0"/>
      </w:pPr>
    </w:p>
    <w:p w:rsidR="00712000" w:rsidRDefault="00712000" w:rsidP="00712000">
      <w:pPr>
        <w:pStyle w:val="3"/>
      </w:pPr>
      <w:bookmarkStart w:id="237" w:name="_Toc534638054"/>
      <w:r>
        <w:rPr>
          <w:rFonts w:hint="eastAsia"/>
        </w:rPr>
        <w:t>提供了守护进程</w:t>
      </w:r>
      <w:bookmarkEnd w:id="237"/>
    </w:p>
    <w:p w:rsidR="00A53851" w:rsidRDefault="005F4E2C" w:rsidP="00CE1226">
      <w:pPr>
        <w:pStyle w:val="a0"/>
      </w:pPr>
      <w:r>
        <w:rPr>
          <w:rFonts w:hint="eastAsia"/>
        </w:rPr>
        <w:t>将</w:t>
      </w:r>
      <w:r>
        <w:rPr>
          <w:rFonts w:hint="eastAsia"/>
        </w:rPr>
        <w:t>mysql</w:t>
      </w:r>
      <w:r>
        <w:rPr>
          <w:rFonts w:hint="eastAsia"/>
        </w:rPr>
        <w:t>服务器守护进程文件，放在</w:t>
      </w:r>
      <w:r>
        <w:rPr>
          <w:rFonts w:hint="eastAsia"/>
        </w:rPr>
        <w:t>linux</w:t>
      </w:r>
      <w:r>
        <w:rPr>
          <w:rFonts w:hint="eastAsia"/>
        </w:rPr>
        <w:t>守护进程文件同一位置：</w:t>
      </w:r>
    </w:p>
    <w:p w:rsidR="005F4E2C" w:rsidRDefault="005F4E2C" w:rsidP="00CE1226">
      <w:pPr>
        <w:pStyle w:val="a0"/>
      </w:pPr>
    </w:p>
    <w:p w:rsidR="005F4E2C" w:rsidRPr="00286B1C" w:rsidRDefault="00D97FFB" w:rsidP="00CE1226">
      <w:pPr>
        <w:pStyle w:val="a0"/>
        <w:rPr>
          <w:color w:val="FF0000"/>
        </w:rPr>
      </w:pPr>
      <w:r w:rsidRPr="00286B1C">
        <w:rPr>
          <w:color w:val="FF0000"/>
        </w:rPr>
        <w:t xml:space="preserve">cp </w:t>
      </w:r>
      <w:r w:rsidR="005F4E2C" w:rsidRPr="00286B1C">
        <w:rPr>
          <w:color w:val="FF0000"/>
        </w:rPr>
        <w:t>support-files/msyql.server</w:t>
      </w:r>
      <w:r w:rsidRPr="00286B1C">
        <w:rPr>
          <w:color w:val="FF0000"/>
        </w:rPr>
        <w:t xml:space="preserve"> /etc/</w:t>
      </w:r>
      <w:proofErr w:type="gramStart"/>
      <w:r w:rsidRPr="00286B1C">
        <w:rPr>
          <w:color w:val="FF0000"/>
        </w:rPr>
        <w:t>init.d</w:t>
      </w:r>
      <w:proofErr w:type="gramEnd"/>
      <w:r w:rsidRPr="00286B1C">
        <w:rPr>
          <w:color w:val="FF0000"/>
        </w:rPr>
        <w:t>/mysqld</w:t>
      </w:r>
    </w:p>
    <w:p w:rsidR="00825036" w:rsidRDefault="00825036" w:rsidP="00CE1226">
      <w:pPr>
        <w:pStyle w:val="a0"/>
      </w:pPr>
      <w:r>
        <w:rPr>
          <w:noProof/>
        </w:rPr>
        <w:drawing>
          <wp:inline distT="0" distB="0" distL="0" distR="0" wp14:anchorId="114F938C" wp14:editId="18B25991">
            <wp:extent cx="5278120" cy="475615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36" w:rsidRDefault="00825036" w:rsidP="00CE1226">
      <w:pPr>
        <w:pStyle w:val="a0"/>
      </w:pPr>
      <w:r>
        <w:rPr>
          <w:rFonts w:hint="eastAsia"/>
        </w:rPr>
        <w:t>建议命名为</w:t>
      </w:r>
      <w:r>
        <w:rPr>
          <w:rFonts w:hint="eastAsia"/>
        </w:rPr>
        <w:t>mysqld</w:t>
      </w:r>
      <w:r>
        <w:rPr>
          <w:rFonts w:hint="eastAsia"/>
        </w:rPr>
        <w:t>。</w:t>
      </w:r>
    </w:p>
    <w:p w:rsidR="00825036" w:rsidRDefault="00825036" w:rsidP="00CE1226">
      <w:pPr>
        <w:pStyle w:val="a0"/>
      </w:pPr>
    </w:p>
    <w:p w:rsidR="00825036" w:rsidRPr="00D97FFB" w:rsidRDefault="00825036" w:rsidP="00CE1226">
      <w:pPr>
        <w:pStyle w:val="a0"/>
        <w:rPr>
          <w:color w:val="FF0000"/>
        </w:rPr>
      </w:pPr>
      <w:r w:rsidRPr="00D97FFB">
        <w:rPr>
          <w:rFonts w:hint="eastAsia"/>
          <w:color w:val="FF0000"/>
        </w:rPr>
        <w:lastRenderedPageBreak/>
        <w:t>再使用</w:t>
      </w:r>
      <w:r w:rsidRPr="00D97FFB">
        <w:rPr>
          <w:rFonts w:hint="eastAsia"/>
          <w:color w:val="FF0000"/>
        </w:rPr>
        <w:t>c</w:t>
      </w:r>
      <w:r w:rsidRPr="00D97FFB">
        <w:rPr>
          <w:color w:val="FF0000"/>
        </w:rPr>
        <w:t xml:space="preserve">hkconfig </w:t>
      </w:r>
      <w:r w:rsidR="00D97FFB" w:rsidRPr="00D97FFB">
        <w:rPr>
          <w:rFonts w:hint="eastAsia"/>
          <w:color w:val="FF0000"/>
        </w:rPr>
        <w:t>--</w:t>
      </w:r>
      <w:r w:rsidRPr="00D97FFB">
        <w:rPr>
          <w:color w:val="FF0000"/>
        </w:rPr>
        <w:t xml:space="preserve">add </w:t>
      </w:r>
      <w:r w:rsidRPr="00D97FFB">
        <w:rPr>
          <w:rFonts w:hint="eastAsia"/>
          <w:color w:val="FF0000"/>
        </w:rPr>
        <w:t>语法将其加入到守护进程中。</w:t>
      </w:r>
    </w:p>
    <w:p w:rsidR="00825036" w:rsidRDefault="00825036" w:rsidP="00CE1226">
      <w:pPr>
        <w:pStyle w:val="a0"/>
      </w:pPr>
      <w:r>
        <w:rPr>
          <w:noProof/>
        </w:rPr>
        <w:drawing>
          <wp:inline distT="0" distB="0" distL="0" distR="0" wp14:anchorId="529B3B64" wp14:editId="294531DD">
            <wp:extent cx="5278120" cy="2745740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4D" w:rsidRDefault="00A2244D" w:rsidP="00CE1226">
      <w:pPr>
        <w:pStyle w:val="a0"/>
      </w:pPr>
    </w:p>
    <w:p w:rsidR="00A2244D" w:rsidRDefault="00A2244D" w:rsidP="00CE1226">
      <w:pPr>
        <w:pStyle w:val="a0"/>
      </w:pPr>
    </w:p>
    <w:p w:rsidR="00A2244D" w:rsidRDefault="00A2244D" w:rsidP="00CE1226">
      <w:pPr>
        <w:pStyle w:val="a0"/>
      </w:pPr>
    </w:p>
    <w:p w:rsidR="00A2244D" w:rsidRDefault="00A2244D" w:rsidP="00CE1226">
      <w:pPr>
        <w:pStyle w:val="a0"/>
      </w:pPr>
      <w:r>
        <w:rPr>
          <w:rFonts w:hint="eastAsia"/>
        </w:rPr>
        <w:t>可以看</w:t>
      </w:r>
      <w:r>
        <w:rPr>
          <w:rFonts w:hint="eastAsia"/>
        </w:rPr>
        <w:t>m</w:t>
      </w:r>
      <w:r>
        <w:t>ysqld</w:t>
      </w:r>
      <w:r>
        <w:rPr>
          <w:rFonts w:hint="eastAsia"/>
        </w:rPr>
        <w:t>中的核心代码：</w:t>
      </w:r>
    </w:p>
    <w:p w:rsidR="00A2244D" w:rsidRDefault="00A2244D" w:rsidP="00CE1226">
      <w:pPr>
        <w:pStyle w:val="a0"/>
      </w:pPr>
      <w:r>
        <w:rPr>
          <w:noProof/>
        </w:rPr>
        <w:drawing>
          <wp:inline distT="0" distB="0" distL="0" distR="0" wp14:anchorId="27AB8ADF" wp14:editId="380604C8">
            <wp:extent cx="5278120" cy="436753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4D" w:rsidRDefault="00A2244D" w:rsidP="00CE1226">
      <w:pPr>
        <w:pStyle w:val="a0"/>
      </w:pPr>
    </w:p>
    <w:p w:rsidR="00A2244D" w:rsidRDefault="00A2244D" w:rsidP="00F639A9">
      <w:pPr>
        <w:pStyle w:val="3"/>
      </w:pPr>
      <w:bookmarkStart w:id="238" w:name="_Toc534638055"/>
      <w:r>
        <w:rPr>
          <w:rFonts w:hint="eastAsia"/>
        </w:rPr>
        <w:t>通过</w:t>
      </w:r>
      <w:r>
        <w:rPr>
          <w:rFonts w:hint="eastAsia"/>
        </w:rPr>
        <w:t>service</w:t>
      </w:r>
      <w:r>
        <w:rPr>
          <w:rFonts w:hint="eastAsia"/>
        </w:rPr>
        <w:t>进行管理</w:t>
      </w:r>
      <w:r>
        <w:rPr>
          <w:rFonts w:hint="eastAsia"/>
        </w:rPr>
        <w:t>mysqld</w:t>
      </w:r>
      <w:r>
        <w:rPr>
          <w:rFonts w:hint="eastAsia"/>
        </w:rPr>
        <w:t>服务</w:t>
      </w:r>
      <w:bookmarkEnd w:id="238"/>
    </w:p>
    <w:p w:rsidR="00A2244D" w:rsidRDefault="00A2244D" w:rsidP="00CE1226">
      <w:pPr>
        <w:pStyle w:val="a0"/>
      </w:pPr>
    </w:p>
    <w:p w:rsidR="00A97079" w:rsidRDefault="00A97079" w:rsidP="00CE1226">
      <w:pPr>
        <w:pStyle w:val="a0"/>
      </w:pPr>
      <w:r>
        <w:rPr>
          <w:rFonts w:hint="eastAsia"/>
        </w:rPr>
        <w:t>s</w:t>
      </w:r>
      <w:r>
        <w:t>e</w:t>
      </w:r>
      <w:r w:rsidR="00F2427C">
        <w:t>r</w:t>
      </w:r>
      <w:r>
        <w:t>vice mysqld start</w:t>
      </w:r>
    </w:p>
    <w:p w:rsidR="00F2427C" w:rsidRDefault="00F2427C" w:rsidP="00CE1226">
      <w:pPr>
        <w:pStyle w:val="a0"/>
      </w:pPr>
      <w:r>
        <w:rPr>
          <w:rFonts w:hint="eastAsia"/>
        </w:rPr>
        <w:t>s</w:t>
      </w:r>
      <w:r>
        <w:t>ervice mysqld stop</w:t>
      </w:r>
    </w:p>
    <w:p w:rsidR="00F2427C" w:rsidRDefault="00F2427C" w:rsidP="00CE1226">
      <w:pPr>
        <w:pStyle w:val="a0"/>
      </w:pPr>
      <w:r>
        <w:t>service mysqld restart</w:t>
      </w:r>
    </w:p>
    <w:p w:rsidR="00F639A9" w:rsidRDefault="00A97079" w:rsidP="00CE1226">
      <w:pPr>
        <w:pStyle w:val="a0"/>
      </w:pPr>
      <w:r>
        <w:rPr>
          <w:noProof/>
        </w:rPr>
        <w:drawing>
          <wp:inline distT="0" distB="0" distL="0" distR="0" wp14:anchorId="4C6D9554" wp14:editId="1E507018">
            <wp:extent cx="5278120" cy="1538605"/>
            <wp:effectExtent l="0" t="0" r="0" b="444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D2" w:rsidRDefault="008578D2" w:rsidP="00CE1226">
      <w:pPr>
        <w:pStyle w:val="a0"/>
      </w:pPr>
    </w:p>
    <w:p w:rsidR="008578D2" w:rsidRDefault="001E22B0" w:rsidP="001E22B0">
      <w:pPr>
        <w:pStyle w:val="3"/>
      </w:pPr>
      <w:bookmarkStart w:id="239" w:name="_Toc534638056"/>
      <w:r>
        <w:rPr>
          <w:rFonts w:hint="eastAsia"/>
        </w:rPr>
        <w:t>测试客户端连接</w:t>
      </w:r>
      <w:bookmarkEnd w:id="239"/>
    </w:p>
    <w:p w:rsidR="00A86EBB" w:rsidRDefault="00A86EBB" w:rsidP="00A86EBB">
      <w:pPr>
        <w:pStyle w:val="a0"/>
      </w:pP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就是客户端</w:t>
      </w:r>
    </w:p>
    <w:p w:rsidR="00A86EBB" w:rsidRDefault="00A86EBB" w:rsidP="00A86EBB">
      <w:pPr>
        <w:pStyle w:val="a0"/>
      </w:pPr>
    </w:p>
    <w:p w:rsidR="00A86EBB" w:rsidRDefault="00A86EBB" w:rsidP="00A86EBB">
      <w:pPr>
        <w:pStyle w:val="a0"/>
      </w:pPr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t xml:space="preserve">mysql/bin </w:t>
      </w:r>
      <w:r>
        <w:rPr>
          <w:rFonts w:hint="eastAsia"/>
        </w:rPr>
        <w:t>目录加入到环境变量</w:t>
      </w:r>
      <w:r>
        <w:rPr>
          <w:rFonts w:hint="eastAsia"/>
        </w:rPr>
        <w:t>PATH</w:t>
      </w:r>
    </w:p>
    <w:p w:rsidR="00A86EBB" w:rsidRDefault="00A86EBB" w:rsidP="00A86EBB">
      <w:pPr>
        <w:pStyle w:val="a0"/>
      </w:pPr>
      <w:r>
        <w:rPr>
          <w:noProof/>
        </w:rPr>
        <w:drawing>
          <wp:inline distT="0" distB="0" distL="0" distR="0" wp14:anchorId="61C4F472" wp14:editId="7409F1AC">
            <wp:extent cx="5278120" cy="1463675"/>
            <wp:effectExtent l="0" t="0" r="0" b="317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EBB" w:rsidRDefault="00A86EBB" w:rsidP="00A86EBB">
      <w:pPr>
        <w:pStyle w:val="a0"/>
      </w:pPr>
    </w:p>
    <w:p w:rsidR="00A86EBB" w:rsidRDefault="00A86EBB" w:rsidP="00A86EBB">
      <w:pPr>
        <w:pStyle w:val="a0"/>
      </w:pPr>
      <w:r>
        <w:rPr>
          <w:rFonts w:hint="eastAsia"/>
        </w:rPr>
        <w:t>使用刚刚初始化的</w:t>
      </w:r>
      <w:r>
        <w:rPr>
          <w:rFonts w:hint="eastAsia"/>
        </w:rPr>
        <w:t>root</w:t>
      </w:r>
      <w:r>
        <w:rPr>
          <w:rFonts w:hint="eastAsia"/>
        </w:rPr>
        <w:t>密码：</w:t>
      </w:r>
      <w:r w:rsidR="002C7C36">
        <w:rPr>
          <w:rFonts w:hint="eastAsia"/>
        </w:rPr>
        <w:t>参考</w:t>
      </w:r>
      <w:r w:rsidR="002C7C36">
        <w:rPr>
          <w:rFonts w:hint="eastAsia"/>
        </w:rPr>
        <w:t>1</w:t>
      </w:r>
      <w:r w:rsidR="002C7C36">
        <w:t>6</w:t>
      </w:r>
      <w:r w:rsidR="002C7C36">
        <w:rPr>
          <w:rFonts w:hint="eastAsia"/>
        </w:rPr>
        <w:t>.</w:t>
      </w:r>
      <w:r w:rsidR="002C7C36">
        <w:t>8</w:t>
      </w:r>
      <w:r w:rsidR="002C7C36">
        <w:rPr>
          <w:rFonts w:hint="eastAsia"/>
        </w:rPr>
        <w:t>.</w:t>
      </w:r>
      <w:r w:rsidR="002C7C36">
        <w:t>7</w:t>
      </w:r>
      <w:r w:rsidR="002C7C36">
        <w:rPr>
          <w:rFonts w:hint="eastAsia"/>
        </w:rPr>
        <w:t>.</w:t>
      </w:r>
    </w:p>
    <w:p w:rsidR="00A86EBB" w:rsidRDefault="00A86EBB" w:rsidP="00A86EBB">
      <w:pPr>
        <w:pStyle w:val="a0"/>
      </w:pPr>
      <w:r>
        <w:rPr>
          <w:noProof/>
        </w:rPr>
        <w:lastRenderedPageBreak/>
        <w:drawing>
          <wp:inline distT="0" distB="0" distL="0" distR="0" wp14:anchorId="11FFB8D5" wp14:editId="7FDEC4BB">
            <wp:extent cx="5278120" cy="2105660"/>
            <wp:effectExtent l="0" t="0" r="0" b="889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EBB" w:rsidRPr="001E22B0" w:rsidRDefault="00A86EBB" w:rsidP="00A86EBB">
      <w:pPr>
        <w:pStyle w:val="a0"/>
      </w:pPr>
    </w:p>
    <w:p w:rsidR="00825036" w:rsidRDefault="0056612B" w:rsidP="00CE1226">
      <w:pPr>
        <w:pStyle w:val="a0"/>
      </w:pPr>
      <w:r>
        <w:rPr>
          <w:rFonts w:hint="eastAsia"/>
        </w:rPr>
        <w:t>执行</w:t>
      </w:r>
      <w:r>
        <w:rPr>
          <w:rFonts w:hint="eastAsia"/>
        </w:rPr>
        <w:t>SQL</w:t>
      </w:r>
      <w:r>
        <w:rPr>
          <w:rFonts w:hint="eastAsia"/>
        </w:rPr>
        <w:t>前的第一个工作是重置密码：</w:t>
      </w:r>
    </w:p>
    <w:p w:rsidR="0056612B" w:rsidRDefault="0056612B" w:rsidP="00CE1226">
      <w:pPr>
        <w:pStyle w:val="a0"/>
      </w:pPr>
      <w:r>
        <w:rPr>
          <w:noProof/>
        </w:rPr>
        <w:drawing>
          <wp:inline distT="0" distB="0" distL="0" distR="0" wp14:anchorId="4C76BA9B" wp14:editId="7BAC1A7C">
            <wp:extent cx="5278120" cy="4150995"/>
            <wp:effectExtent l="0" t="0" r="0" b="190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36" w:rsidRDefault="00825036" w:rsidP="00CE1226">
      <w:pPr>
        <w:pStyle w:val="a0"/>
      </w:pPr>
    </w:p>
    <w:p w:rsidR="00944FAF" w:rsidRDefault="00944FAF" w:rsidP="00944FAF">
      <w:pPr>
        <w:pStyle w:val="3"/>
      </w:pPr>
      <w:bookmarkStart w:id="240" w:name="_Toc534638057"/>
      <w:r>
        <w:rPr>
          <w:rFonts w:hint="eastAsia"/>
        </w:rPr>
        <w:t>/</w:t>
      </w:r>
      <w:r>
        <w:t>etc/my.cnf</w:t>
      </w:r>
      <w:r w:rsidR="00CC6D17">
        <w:rPr>
          <w:rFonts w:hint="eastAsia"/>
        </w:rPr>
        <w:t>，</w:t>
      </w:r>
      <w:r w:rsidR="00CC6D17">
        <w:rPr>
          <w:rFonts w:hint="eastAsia"/>
        </w:rPr>
        <w:t xml:space="preserve"> </w:t>
      </w:r>
      <w:r w:rsidR="00CC6D17">
        <w:t>mysql</w:t>
      </w:r>
      <w:r w:rsidR="00CC6D17">
        <w:rPr>
          <w:rFonts w:hint="eastAsia"/>
        </w:rPr>
        <w:t>配置文件</w:t>
      </w:r>
      <w:bookmarkEnd w:id="240"/>
    </w:p>
    <w:p w:rsidR="00454634" w:rsidRDefault="003778E8" w:rsidP="00454634">
      <w:pPr>
        <w:pStyle w:val="a0"/>
      </w:pPr>
      <w:r>
        <w:rPr>
          <w:rFonts w:hint="eastAsia"/>
        </w:rPr>
        <w:t>mysqld</w:t>
      </w:r>
      <w:r>
        <w:rPr>
          <w:rFonts w:hint="eastAsia"/>
        </w:rPr>
        <w:t>的主配置文件。（</w:t>
      </w:r>
      <w:r>
        <w:rPr>
          <w:rFonts w:hint="eastAsia"/>
        </w:rPr>
        <w:t>windows</w:t>
      </w:r>
      <w:r>
        <w:rPr>
          <w:rFonts w:hint="eastAsia"/>
        </w:rPr>
        <w:t>上的</w:t>
      </w:r>
      <w:r>
        <w:rPr>
          <w:rFonts w:hint="eastAsia"/>
        </w:rPr>
        <w:t>my</w:t>
      </w:r>
      <w:r>
        <w:t>.ini</w:t>
      </w:r>
      <w:r>
        <w:rPr>
          <w:rFonts w:hint="eastAsia"/>
        </w:rPr>
        <w:t>）</w:t>
      </w:r>
    </w:p>
    <w:p w:rsidR="00084B89" w:rsidRDefault="00084B89" w:rsidP="00454634">
      <w:pPr>
        <w:pStyle w:val="a0"/>
      </w:pPr>
      <w:r>
        <w:rPr>
          <w:rFonts w:hint="eastAsia"/>
        </w:rPr>
        <w:t>（在初始化之前将其删除的原因，</w:t>
      </w:r>
      <w:r>
        <w:rPr>
          <w:rFonts w:hint="eastAsia"/>
        </w:rPr>
        <w:t>m</w:t>
      </w:r>
      <w:r>
        <w:t xml:space="preserve">y.cnf </w:t>
      </w:r>
      <w:r>
        <w:rPr>
          <w:rFonts w:hint="eastAsia"/>
        </w:rPr>
        <w:t>不是我们创建的，不可控！）</w:t>
      </w:r>
    </w:p>
    <w:p w:rsidR="00084B89" w:rsidRDefault="00084B89" w:rsidP="00454634">
      <w:pPr>
        <w:pStyle w:val="a0"/>
      </w:pPr>
    </w:p>
    <w:p w:rsidR="00454634" w:rsidRDefault="00454634" w:rsidP="003778E8">
      <w:pPr>
        <w:pStyle w:val="a0"/>
      </w:pPr>
      <w:r>
        <w:rPr>
          <w:rFonts w:hint="eastAsia"/>
        </w:rPr>
        <w:lastRenderedPageBreak/>
        <w:t>如果需要去更改，</w:t>
      </w:r>
      <w:r>
        <w:rPr>
          <w:rFonts w:hint="eastAsia"/>
        </w:rPr>
        <w:t>mysqld</w:t>
      </w:r>
      <w:r>
        <w:rPr>
          <w:rFonts w:hint="eastAsia"/>
        </w:rPr>
        <w:t>的配置，需要手动创建该文件。</w:t>
      </w:r>
    </w:p>
    <w:p w:rsidR="00454634" w:rsidRDefault="00454634" w:rsidP="004615FF">
      <w:pPr>
        <w:pStyle w:val="a0"/>
      </w:pPr>
      <w:r>
        <w:rPr>
          <w:rFonts w:hint="eastAsia"/>
        </w:rPr>
        <w:t>在其中增加配置</w:t>
      </w:r>
      <w:r w:rsidR="004615FF">
        <w:rPr>
          <w:rFonts w:hint="eastAsia"/>
        </w:rPr>
        <w:t>。</w:t>
      </w:r>
    </w:p>
    <w:p w:rsidR="00467BD0" w:rsidRDefault="00467BD0" w:rsidP="004615FF">
      <w:pPr>
        <w:pStyle w:val="a0"/>
      </w:pPr>
    </w:p>
    <w:p w:rsidR="00467BD0" w:rsidRDefault="00467BD0" w:rsidP="004615FF">
      <w:pPr>
        <w:pStyle w:val="a0"/>
      </w:pPr>
      <w:r>
        <w:rPr>
          <w:rFonts w:hint="eastAsia"/>
        </w:rPr>
        <w:t>演示调整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目录</w:t>
      </w:r>
    </w:p>
    <w:p w:rsidR="00AA2065" w:rsidRDefault="00AA2065" w:rsidP="004615FF">
      <w:pPr>
        <w:pStyle w:val="a0"/>
      </w:pPr>
      <w:r>
        <w:rPr>
          <w:rFonts w:hint="eastAsia"/>
        </w:rPr>
        <w:t>默认的</w:t>
      </w:r>
      <w:r>
        <w:rPr>
          <w:rFonts w:hint="eastAsia"/>
        </w:rPr>
        <w:t>data</w:t>
      </w:r>
      <w:r>
        <w:rPr>
          <w:rFonts w:hint="eastAsia"/>
        </w:rPr>
        <w:t>目录在</w:t>
      </w:r>
      <w:r>
        <w:rPr>
          <w:rFonts w:hint="eastAsia"/>
        </w:rPr>
        <w:t>/</w:t>
      </w:r>
      <w:r>
        <w:t>usr/local/mysql</w:t>
      </w:r>
      <w:r>
        <w:rPr>
          <w:rFonts w:hint="eastAsia"/>
        </w:rPr>
        <w:t>/</w:t>
      </w:r>
      <w:r>
        <w:t>data</w:t>
      </w:r>
      <w:r>
        <w:rPr>
          <w:rFonts w:hint="eastAsia"/>
        </w:rPr>
        <w:t>中。</w:t>
      </w:r>
    </w:p>
    <w:p w:rsidR="00AA2065" w:rsidRDefault="00AA2065" w:rsidP="004615FF">
      <w:pPr>
        <w:pStyle w:val="a0"/>
      </w:pPr>
    </w:p>
    <w:p w:rsidR="00CB42B6" w:rsidRDefault="00CB42B6" w:rsidP="00CB42B6">
      <w:pPr>
        <w:pStyle w:val="a0"/>
        <w:numPr>
          <w:ilvl w:val="0"/>
          <w:numId w:val="27"/>
        </w:numPr>
      </w:pPr>
      <w:r>
        <w:rPr>
          <w:rFonts w:hint="eastAsia"/>
        </w:rPr>
        <w:t>创建</w:t>
      </w:r>
      <w:r>
        <w:rPr>
          <w:rFonts w:hint="eastAsia"/>
        </w:rPr>
        <w:t>/</w:t>
      </w:r>
      <w:r>
        <w:t>etc/my.cnf</w:t>
      </w:r>
    </w:p>
    <w:p w:rsidR="00CB42B6" w:rsidRDefault="00CB42B6" w:rsidP="00CB42B6">
      <w:pPr>
        <w:pStyle w:val="a0"/>
      </w:pPr>
      <w:r w:rsidRPr="00CB42B6">
        <w:t>touch /etc/my.cnf</w:t>
      </w:r>
    </w:p>
    <w:p w:rsidR="00CB42B6" w:rsidRDefault="00CB42B6" w:rsidP="00CB42B6">
      <w:pPr>
        <w:pStyle w:val="a0"/>
      </w:pPr>
    </w:p>
    <w:p w:rsidR="00CB42B6" w:rsidRDefault="00CB42B6" w:rsidP="00CB42B6">
      <w:pPr>
        <w:pStyle w:val="a0"/>
        <w:numPr>
          <w:ilvl w:val="0"/>
          <w:numId w:val="27"/>
        </w:numPr>
      </w:pPr>
      <w:r>
        <w:rPr>
          <w:rFonts w:hint="eastAsia"/>
        </w:rPr>
        <w:t>编辑文件</w:t>
      </w:r>
    </w:p>
    <w:p w:rsidR="00CB42B6" w:rsidRDefault="00CB42B6" w:rsidP="00CB42B6">
      <w:pPr>
        <w:pStyle w:val="a0"/>
      </w:pPr>
      <w:r>
        <w:rPr>
          <w:rFonts w:hint="eastAsia"/>
        </w:rPr>
        <w:t>vi</w:t>
      </w:r>
      <w:r>
        <w:t xml:space="preserve"> /etc/my.cnf</w:t>
      </w:r>
    </w:p>
    <w:p w:rsidR="00CB42B6" w:rsidRDefault="00CB42B6" w:rsidP="00CB42B6">
      <w:pPr>
        <w:pStyle w:val="a0"/>
        <w:ind w:firstLine="0"/>
      </w:pPr>
      <w:r>
        <w:tab/>
        <w:t>1,2</w:t>
      </w:r>
      <w:r>
        <w:rPr>
          <w:rFonts w:hint="eastAsia"/>
        </w:rPr>
        <w:t>合成一步即可！</w:t>
      </w:r>
    </w:p>
    <w:p w:rsidR="00E647B3" w:rsidRDefault="002B536E" w:rsidP="00CB42B6">
      <w:pPr>
        <w:pStyle w:val="a0"/>
        <w:ind w:firstLine="0"/>
      </w:pPr>
      <w:r>
        <w:rPr>
          <w:noProof/>
        </w:rPr>
        <w:drawing>
          <wp:inline distT="0" distB="0" distL="0" distR="0" wp14:anchorId="279CB893" wp14:editId="5C4E7F3B">
            <wp:extent cx="5278120" cy="4371975"/>
            <wp:effectExtent l="0" t="0" r="0" b="952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AE" w:rsidRDefault="002565AE" w:rsidP="00CB42B6">
      <w:pPr>
        <w:pStyle w:val="a0"/>
        <w:ind w:firstLine="0"/>
      </w:pPr>
      <w:r>
        <w:rPr>
          <w:rFonts w:hint="eastAsia"/>
        </w:rPr>
        <w:t>如果需要调整成其他目录，则可以配置。</w:t>
      </w:r>
    </w:p>
    <w:p w:rsidR="00E647B3" w:rsidRDefault="00DC767C" w:rsidP="00CB42B6">
      <w:pPr>
        <w:pStyle w:val="a0"/>
        <w:ind w:firstLine="0"/>
      </w:pPr>
      <w:r>
        <w:rPr>
          <w:rFonts w:hint="eastAsia"/>
        </w:rPr>
        <w:t>保存退出！</w:t>
      </w:r>
    </w:p>
    <w:p w:rsidR="00DC767C" w:rsidRDefault="00DC767C" w:rsidP="00CB42B6">
      <w:pPr>
        <w:pStyle w:val="a0"/>
        <w:ind w:firstLine="0"/>
      </w:pPr>
    </w:p>
    <w:p w:rsidR="00DC767C" w:rsidRDefault="00DC767C" w:rsidP="00DC767C">
      <w:pPr>
        <w:pStyle w:val="a0"/>
        <w:numPr>
          <w:ilvl w:val="0"/>
          <w:numId w:val="27"/>
        </w:numPr>
      </w:pPr>
      <w:r>
        <w:rPr>
          <w:rFonts w:hint="eastAsia"/>
        </w:rPr>
        <w:t>修改文件所有者</w:t>
      </w:r>
    </w:p>
    <w:p w:rsidR="00DC767C" w:rsidRDefault="00DC767C" w:rsidP="00CB42B6">
      <w:pPr>
        <w:pStyle w:val="a0"/>
        <w:ind w:firstLine="0"/>
      </w:pPr>
      <w:proofErr w:type="gramStart"/>
      <w:r>
        <w:rPr>
          <w:rFonts w:hint="eastAsia"/>
        </w:rPr>
        <w:t>m</w:t>
      </w:r>
      <w:r>
        <w:t>ysql:mysql</w:t>
      </w:r>
      <w:proofErr w:type="gramEnd"/>
    </w:p>
    <w:p w:rsidR="00DC767C" w:rsidRDefault="00DC767C" w:rsidP="00CB42B6">
      <w:pPr>
        <w:pStyle w:val="a0"/>
        <w:ind w:firstLine="0"/>
      </w:pPr>
      <w:r>
        <w:rPr>
          <w:noProof/>
        </w:rPr>
        <w:drawing>
          <wp:inline distT="0" distB="0" distL="0" distR="0" wp14:anchorId="45DF2719" wp14:editId="16B24139">
            <wp:extent cx="5238750" cy="58102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B1" w:rsidRDefault="004E65B1" w:rsidP="00CB42B6">
      <w:pPr>
        <w:pStyle w:val="a0"/>
        <w:ind w:firstLine="0"/>
      </w:pPr>
    </w:p>
    <w:p w:rsidR="00DC767C" w:rsidRDefault="004E65B1" w:rsidP="004E65B1">
      <w:pPr>
        <w:pStyle w:val="a0"/>
        <w:numPr>
          <w:ilvl w:val="0"/>
          <w:numId w:val="27"/>
        </w:numPr>
      </w:pPr>
      <w:r>
        <w:rPr>
          <w:rFonts w:hint="eastAsia"/>
        </w:rPr>
        <w:t>移动</w:t>
      </w:r>
      <w:r>
        <w:rPr>
          <w:rFonts w:hint="eastAsia"/>
        </w:rPr>
        <w:t>data</w:t>
      </w:r>
      <w:r>
        <w:rPr>
          <w:rFonts w:hint="eastAsia"/>
        </w:rPr>
        <w:t>，</w:t>
      </w:r>
      <w:r w:rsidR="00DC767C">
        <w:rPr>
          <w:rFonts w:hint="eastAsia"/>
        </w:rPr>
        <w:t>重启</w:t>
      </w:r>
      <w:r w:rsidR="00DC767C">
        <w:rPr>
          <w:rFonts w:hint="eastAsia"/>
        </w:rPr>
        <w:t>mysqld</w:t>
      </w:r>
    </w:p>
    <w:p w:rsidR="00E647B3" w:rsidRDefault="004E65B1" w:rsidP="004E65B1">
      <w:pPr>
        <w:pStyle w:val="a0"/>
        <w:ind w:left="420" w:firstLine="0"/>
      </w:pPr>
      <w:r>
        <w:rPr>
          <w:rFonts w:hint="eastAsia"/>
        </w:rPr>
        <w:t>先关闭服务，再移动</w:t>
      </w:r>
      <w:r>
        <w:rPr>
          <w:rFonts w:hint="eastAsia"/>
        </w:rPr>
        <w:t>data</w:t>
      </w:r>
      <w:r>
        <w:rPr>
          <w:rFonts w:hint="eastAsia"/>
        </w:rPr>
        <w:t>，再重启。</w:t>
      </w:r>
    </w:p>
    <w:p w:rsidR="004E65B1" w:rsidRDefault="00EE4D5A" w:rsidP="004E65B1">
      <w:pPr>
        <w:pStyle w:val="a0"/>
        <w:ind w:left="420" w:firstLine="0"/>
      </w:pPr>
      <w:r>
        <w:rPr>
          <w:rFonts w:hint="eastAsia"/>
        </w:rPr>
        <w:t>需要的位置，需要保证</w:t>
      </w:r>
      <w:r>
        <w:rPr>
          <w:rFonts w:hint="eastAsia"/>
        </w:rPr>
        <w:t>mysql</w:t>
      </w:r>
      <w:r>
        <w:rPr>
          <w:rFonts w:hint="eastAsia"/>
        </w:rPr>
        <w:t>用户有权限去读写目录。</w:t>
      </w:r>
      <w:r w:rsidR="003E1885">
        <w:rPr>
          <w:rFonts w:hint="eastAsia"/>
        </w:rPr>
        <w:t>需要设置上层目录的权限。</w:t>
      </w:r>
    </w:p>
    <w:p w:rsidR="00CB42B6" w:rsidRDefault="008F6EC1" w:rsidP="00CB42B6">
      <w:pPr>
        <w:pStyle w:val="a0"/>
      </w:pPr>
      <w:r>
        <w:rPr>
          <w:noProof/>
        </w:rPr>
        <w:drawing>
          <wp:inline distT="0" distB="0" distL="0" distR="0" wp14:anchorId="6BC1F52D" wp14:editId="628B2D1E">
            <wp:extent cx="5278120" cy="721995"/>
            <wp:effectExtent l="0" t="0" r="0" b="190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EE0" w:rsidRDefault="00D43EE0" w:rsidP="00CB42B6">
      <w:pPr>
        <w:pStyle w:val="a0"/>
      </w:pPr>
    </w:p>
    <w:p w:rsidR="00D43EE0" w:rsidRDefault="00D43EE0" w:rsidP="00CB42B6">
      <w:pPr>
        <w:pStyle w:val="a0"/>
      </w:pPr>
      <w:r>
        <w:rPr>
          <w:rFonts w:hint="eastAsia"/>
        </w:rPr>
        <w:t>更改后，配置生效，例如</w:t>
      </w:r>
      <w:r>
        <w:rPr>
          <w:rFonts w:hint="eastAsia"/>
        </w:rPr>
        <w:t xml:space="preserve"> data=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d</w:t>
      </w:r>
      <w:r>
        <w:t>ata1</w:t>
      </w:r>
    </w:p>
    <w:p w:rsidR="007164C5" w:rsidRDefault="007164C5" w:rsidP="00CB42B6">
      <w:pPr>
        <w:pStyle w:val="a0"/>
      </w:pPr>
      <w:r>
        <w:rPr>
          <w:rFonts w:hint="eastAsia"/>
        </w:rPr>
        <w:t>重启之后的提示：</w:t>
      </w:r>
    </w:p>
    <w:p w:rsidR="00D43EE0" w:rsidRDefault="00D43EE0" w:rsidP="00CB42B6">
      <w:pPr>
        <w:pStyle w:val="a0"/>
      </w:pPr>
      <w:r>
        <w:rPr>
          <w:noProof/>
        </w:rPr>
        <w:drawing>
          <wp:inline distT="0" distB="0" distL="0" distR="0" wp14:anchorId="2FD8A5E1" wp14:editId="3D6855E8">
            <wp:extent cx="5278120" cy="694055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521" w:rsidRDefault="00C20521" w:rsidP="00CB42B6">
      <w:pPr>
        <w:pStyle w:val="a0"/>
      </w:pPr>
    </w:p>
    <w:p w:rsidR="00C20521" w:rsidRDefault="00C20521" w:rsidP="00CB42B6">
      <w:pPr>
        <w:pStyle w:val="a0"/>
      </w:pPr>
      <w:r>
        <w:rPr>
          <w:rFonts w:hint="eastAsia"/>
        </w:rPr>
        <w:t>典型的</w:t>
      </w:r>
      <w:r>
        <w:rPr>
          <w:rFonts w:hint="eastAsia"/>
        </w:rPr>
        <w:t>data</w:t>
      </w:r>
      <w:r>
        <w:rPr>
          <w:rFonts w:hint="eastAsia"/>
        </w:rPr>
        <w:t>目录：</w:t>
      </w:r>
    </w:p>
    <w:p w:rsidR="00C20521" w:rsidRDefault="00C20521" w:rsidP="00CB42B6">
      <w:pPr>
        <w:pStyle w:val="a0"/>
      </w:pPr>
      <w:r>
        <w:t>/usr/local/mysql/data</w:t>
      </w:r>
    </w:p>
    <w:p w:rsidR="00C20521" w:rsidRDefault="00C20521" w:rsidP="00CB42B6">
      <w:pPr>
        <w:pStyle w:val="a0"/>
      </w:pPr>
      <w:r>
        <w:rPr>
          <w:rFonts w:hint="eastAsia"/>
        </w:rPr>
        <w:t>/</w:t>
      </w:r>
      <w:r>
        <w:t>var/mysql/data</w:t>
      </w:r>
    </w:p>
    <w:p w:rsidR="00C20521" w:rsidRDefault="00C20521" w:rsidP="00CB42B6">
      <w:pPr>
        <w:pStyle w:val="a0"/>
      </w:pPr>
      <w:r>
        <w:rPr>
          <w:rFonts w:hint="eastAsia"/>
        </w:rPr>
        <w:t>/</w:t>
      </w:r>
      <w:r>
        <w:t>home/mysql/data</w:t>
      </w:r>
    </w:p>
    <w:p w:rsidR="005C1547" w:rsidRDefault="005C1547" w:rsidP="00CB42B6">
      <w:pPr>
        <w:pStyle w:val="a0"/>
      </w:pPr>
    </w:p>
    <w:p w:rsidR="005C1547" w:rsidRDefault="005C1547" w:rsidP="00CB42B6">
      <w:pPr>
        <w:pStyle w:val="a0"/>
      </w:pPr>
      <w:r>
        <w:rPr>
          <w:rFonts w:hint="eastAsia"/>
        </w:rPr>
        <w:t>演示将其放在</w:t>
      </w:r>
      <w:r>
        <w:rPr>
          <w:rFonts w:hint="eastAsia"/>
        </w:rPr>
        <w:t>v</w:t>
      </w:r>
      <w:r>
        <w:t>ar</w:t>
      </w:r>
      <w:r>
        <w:rPr>
          <w:rFonts w:hint="eastAsia"/>
        </w:rPr>
        <w:t>目录：</w:t>
      </w:r>
    </w:p>
    <w:p w:rsidR="005C1547" w:rsidRDefault="005C1547" w:rsidP="00CB42B6">
      <w:pPr>
        <w:pStyle w:val="a0"/>
      </w:pPr>
      <w:r>
        <w:rPr>
          <w:noProof/>
        </w:rPr>
        <w:lastRenderedPageBreak/>
        <w:drawing>
          <wp:inline distT="0" distB="0" distL="0" distR="0" wp14:anchorId="6D80C333" wp14:editId="15C6DBEA">
            <wp:extent cx="5278120" cy="1467485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547" w:rsidRDefault="005C1547" w:rsidP="00CB42B6">
      <w:pPr>
        <w:pStyle w:val="a0"/>
      </w:pPr>
      <w:r>
        <w:rPr>
          <w:noProof/>
        </w:rPr>
        <w:drawing>
          <wp:inline distT="0" distB="0" distL="0" distR="0" wp14:anchorId="4ED09CDE" wp14:editId="1C6A8DA9">
            <wp:extent cx="4114800" cy="106680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1F" w:rsidRDefault="002E1E1F" w:rsidP="00CB42B6">
      <w:pPr>
        <w:pStyle w:val="a0"/>
      </w:pPr>
    </w:p>
    <w:p w:rsidR="002E1E1F" w:rsidRDefault="002E1E1F" w:rsidP="00CB42B6">
      <w:pPr>
        <w:pStyle w:val="a0"/>
      </w:pPr>
    </w:p>
    <w:p w:rsidR="002E1E1F" w:rsidRDefault="002E1E1F" w:rsidP="002E1E1F">
      <w:pPr>
        <w:pStyle w:val="2"/>
      </w:pPr>
      <w:r>
        <w:tab/>
      </w:r>
      <w:bookmarkStart w:id="241" w:name="_Toc534638058"/>
      <w:r>
        <w:rPr>
          <w:rFonts w:hint="eastAsia"/>
        </w:rPr>
        <w:t>将代码，和数据</w:t>
      </w:r>
      <w:r>
        <w:rPr>
          <w:rFonts w:hint="eastAsia"/>
        </w:rPr>
        <w:t>SQL</w:t>
      </w:r>
      <w:r>
        <w:rPr>
          <w:rFonts w:hint="eastAsia"/>
        </w:rPr>
        <w:t>，都导出到</w:t>
      </w:r>
      <w:r>
        <w:rPr>
          <w:rFonts w:hint="eastAsia"/>
        </w:rPr>
        <w:t>linux</w:t>
      </w:r>
      <w:r>
        <w:rPr>
          <w:rFonts w:hint="eastAsia"/>
        </w:rPr>
        <w:t>运行</w:t>
      </w:r>
      <w:bookmarkEnd w:id="241"/>
    </w:p>
    <w:p w:rsidR="005D1AA6" w:rsidRDefault="005D1AA6" w:rsidP="005D1AA6">
      <w:pPr>
        <w:pStyle w:val="a0"/>
      </w:pPr>
    </w:p>
    <w:p w:rsidR="005D1AA6" w:rsidRDefault="005D1AA6" w:rsidP="005D1AA6">
      <w:pPr>
        <w:pStyle w:val="a0"/>
      </w:pPr>
    </w:p>
    <w:p w:rsidR="005D1AA6" w:rsidRDefault="005D1AA6" w:rsidP="005D1AA6">
      <w:pPr>
        <w:pStyle w:val="1"/>
      </w:pPr>
      <w:bookmarkStart w:id="242" w:name="_Toc534638059"/>
      <w:r>
        <w:rPr>
          <w:rFonts w:hint="eastAsia"/>
        </w:rPr>
        <w:lastRenderedPageBreak/>
        <w:t>单用户模式</w:t>
      </w:r>
      <w:bookmarkEnd w:id="242"/>
    </w:p>
    <w:p w:rsidR="00FC75AD" w:rsidRDefault="00FC75AD" w:rsidP="00FC75AD">
      <w:r>
        <w:rPr>
          <w:rFonts w:hint="eastAsia"/>
        </w:rPr>
        <w:t>i</w:t>
      </w:r>
      <w:r>
        <w:t>nit 1</w:t>
      </w:r>
    </w:p>
    <w:p w:rsidR="00BE45B7" w:rsidRDefault="00BE45B7" w:rsidP="00FC75AD">
      <w:r>
        <w:rPr>
          <w:rFonts w:hint="eastAsia"/>
        </w:rPr>
        <w:t>典型的例子就是，</w:t>
      </w:r>
      <w:r>
        <w:rPr>
          <w:rFonts w:hint="eastAsia"/>
        </w:rPr>
        <w:t>root</w:t>
      </w:r>
      <w:r>
        <w:rPr>
          <w:rFonts w:hint="eastAsia"/>
        </w:rPr>
        <w:t>密码忘了。不能进入系统。</w:t>
      </w:r>
    </w:p>
    <w:p w:rsidR="00B20C8C" w:rsidRDefault="00B20C8C" w:rsidP="00FC75AD"/>
    <w:p w:rsidR="00B20C8C" w:rsidRDefault="00B20C8C" w:rsidP="00FC75AD">
      <w:r>
        <w:rPr>
          <w:rFonts w:hint="eastAsia"/>
        </w:rPr>
        <w:t>可以在开机时，编辑启动选项，进入单用户模式</w:t>
      </w:r>
    </w:p>
    <w:p w:rsidR="00B20C8C" w:rsidRDefault="00B20C8C" w:rsidP="00FC75AD"/>
    <w:p w:rsidR="00C83850" w:rsidRDefault="00C83850" w:rsidP="00FC75AD">
      <w:r>
        <w:rPr>
          <w:rFonts w:hint="eastAsia"/>
        </w:rPr>
        <w:t>启动时，编辑</w:t>
      </w:r>
      <w:r>
        <w:rPr>
          <w:rFonts w:hint="eastAsia"/>
        </w:rPr>
        <w:t xml:space="preserve"> </w:t>
      </w:r>
      <w:r>
        <w:rPr>
          <w:rFonts w:hint="eastAsia"/>
        </w:rPr>
        <w:t>启动命令：</w:t>
      </w:r>
    </w:p>
    <w:p w:rsidR="00C83850" w:rsidRDefault="006C7FF3" w:rsidP="00FC75AD">
      <w:r>
        <w:rPr>
          <w:rFonts w:hint="eastAsia"/>
        </w:rPr>
        <w:t>键入</w:t>
      </w:r>
      <w:r>
        <w:rPr>
          <w:rFonts w:hint="eastAsia"/>
        </w:rPr>
        <w:t xml:space="preserve"> e</w:t>
      </w:r>
      <w:r>
        <w:t xml:space="preserve"> </w:t>
      </w:r>
      <w:r>
        <w:rPr>
          <w:rFonts w:hint="eastAsia"/>
        </w:rPr>
        <w:t>进入编辑模式：</w:t>
      </w:r>
    </w:p>
    <w:p w:rsidR="00C83850" w:rsidRDefault="00C83850" w:rsidP="00FC75AD">
      <w:r>
        <w:rPr>
          <w:noProof/>
        </w:rPr>
        <w:drawing>
          <wp:inline distT="0" distB="0" distL="0" distR="0" wp14:anchorId="7DBE07F1" wp14:editId="6DE4FB37">
            <wp:extent cx="5278120" cy="457962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AFC" w:rsidRDefault="00D64AFC" w:rsidP="00FC75AD"/>
    <w:p w:rsidR="00D64AFC" w:rsidRDefault="00D64AFC" w:rsidP="00FC75AD">
      <w:r>
        <w:rPr>
          <w:rFonts w:hint="eastAsia"/>
        </w:rPr>
        <w:t>进入内核命令编辑：</w:t>
      </w:r>
    </w:p>
    <w:p w:rsidR="00D64AFC" w:rsidRDefault="00D64AFC" w:rsidP="00FC75AD">
      <w:r>
        <w:rPr>
          <w:rFonts w:hint="eastAsia"/>
        </w:rPr>
        <w:t>选择</w:t>
      </w:r>
      <w:r>
        <w:rPr>
          <w:rFonts w:hint="eastAsia"/>
        </w:rPr>
        <w:t xml:space="preserve"> </w:t>
      </w:r>
      <w:r>
        <w:t>kernel</w:t>
      </w:r>
      <w:r>
        <w:rPr>
          <w:rFonts w:hint="eastAsia"/>
        </w:rPr>
        <w:t>，再次</w:t>
      </w:r>
      <w:r>
        <w:rPr>
          <w:rFonts w:hint="eastAsia"/>
        </w:rPr>
        <w:t>e</w:t>
      </w:r>
      <w:r>
        <w:rPr>
          <w:rFonts w:hint="eastAsia"/>
        </w:rPr>
        <w:t>编辑</w:t>
      </w:r>
    </w:p>
    <w:p w:rsidR="00D64AFC" w:rsidRDefault="00D64AFC" w:rsidP="00FC75AD">
      <w:r>
        <w:rPr>
          <w:noProof/>
        </w:rPr>
        <w:lastRenderedPageBreak/>
        <w:drawing>
          <wp:inline distT="0" distB="0" distL="0" distR="0" wp14:anchorId="6EFB87A8" wp14:editId="0C5925BA">
            <wp:extent cx="5278120" cy="4579620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D88" w:rsidRDefault="00F40D88" w:rsidP="00FC75AD"/>
    <w:p w:rsidR="00F40D88" w:rsidRDefault="00F40D88" w:rsidP="00FC75AD">
      <w:r>
        <w:rPr>
          <w:rFonts w:hint="eastAsia"/>
        </w:rPr>
        <w:t>增加单用户选项</w:t>
      </w:r>
    </w:p>
    <w:p w:rsidR="00F40D88" w:rsidRDefault="00F40D88" w:rsidP="00FC75AD">
      <w:r>
        <w:rPr>
          <w:rFonts w:hint="eastAsia"/>
        </w:rPr>
        <w:t>输入</w:t>
      </w:r>
      <w:r>
        <w:rPr>
          <w:rFonts w:hint="eastAsia"/>
        </w:rPr>
        <w:t xml:space="preserve"> </w:t>
      </w:r>
      <w:r>
        <w:rPr>
          <w:rFonts w:hint="eastAsia"/>
        </w:rPr>
        <w:t>空格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：</w:t>
      </w:r>
    </w:p>
    <w:p w:rsidR="00C2449E" w:rsidRDefault="00F40D88" w:rsidP="00FC75AD">
      <w:r>
        <w:rPr>
          <w:noProof/>
        </w:rPr>
        <w:lastRenderedPageBreak/>
        <w:drawing>
          <wp:inline distT="0" distB="0" distL="0" distR="0" wp14:anchorId="6059CD21" wp14:editId="131097D0">
            <wp:extent cx="5278120" cy="457962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49E">
        <w:rPr>
          <w:rFonts w:hint="eastAsia"/>
        </w:rPr>
        <w:t>回车，</w:t>
      </w:r>
    </w:p>
    <w:p w:rsidR="00F40D88" w:rsidRDefault="00C2449E" w:rsidP="00FC75AD">
      <w:r>
        <w:rPr>
          <w:rFonts w:hint="eastAsia"/>
        </w:rPr>
        <w:t>会退回</w:t>
      </w:r>
      <w:r>
        <w:rPr>
          <w:rFonts w:hint="eastAsia"/>
        </w:rPr>
        <w:t>kernel</w:t>
      </w:r>
      <w:r>
        <w:rPr>
          <w:rFonts w:hint="eastAsia"/>
        </w:rPr>
        <w:t>界面</w:t>
      </w:r>
    </w:p>
    <w:p w:rsidR="00C2449E" w:rsidRDefault="00C2449E" w:rsidP="00FC75AD">
      <w:r>
        <w:rPr>
          <w:rFonts w:hint="eastAsia"/>
        </w:rPr>
        <w:t>使用</w:t>
      </w:r>
      <w:r>
        <w:rPr>
          <w:rFonts w:hint="eastAsia"/>
        </w:rPr>
        <w:t xml:space="preserve"> b</w:t>
      </w:r>
      <w:r>
        <w:t xml:space="preserve"> </w:t>
      </w:r>
      <w:r>
        <w:rPr>
          <w:rFonts w:hint="eastAsia"/>
        </w:rPr>
        <w:t>启动即可：</w:t>
      </w:r>
    </w:p>
    <w:p w:rsidR="00C2449E" w:rsidRDefault="00C2449E" w:rsidP="00FC75AD">
      <w:r>
        <w:rPr>
          <w:noProof/>
        </w:rPr>
        <w:lastRenderedPageBreak/>
        <w:drawing>
          <wp:inline distT="0" distB="0" distL="0" distR="0" wp14:anchorId="50C5A3D2" wp14:editId="492A9890">
            <wp:extent cx="5278120" cy="4579620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9E" w:rsidRDefault="00C2449E" w:rsidP="00FC75AD"/>
    <w:p w:rsidR="00C2449E" w:rsidRDefault="00C2449E" w:rsidP="00FC75AD"/>
    <w:p w:rsidR="00C2449E" w:rsidRDefault="00C2449E" w:rsidP="00FC75AD">
      <w:r>
        <w:rPr>
          <w:rFonts w:hint="eastAsia"/>
        </w:rPr>
        <w:t>以单用户登录：</w:t>
      </w:r>
    </w:p>
    <w:p w:rsidR="00C2449E" w:rsidRDefault="00C2449E" w:rsidP="00FC75AD">
      <w:r>
        <w:rPr>
          <w:rFonts w:hint="eastAsia"/>
        </w:rPr>
        <w:t>root</w:t>
      </w:r>
      <w:r>
        <w:rPr>
          <w:rFonts w:hint="eastAsia"/>
        </w:rPr>
        <w:t>就是这个单用户。</w:t>
      </w:r>
    </w:p>
    <w:p w:rsidR="00C2449E" w:rsidRDefault="00D44DEC" w:rsidP="00FC75AD">
      <w:r>
        <w:rPr>
          <w:noProof/>
        </w:rPr>
        <w:lastRenderedPageBreak/>
        <w:drawing>
          <wp:inline distT="0" distB="0" distL="0" distR="0" wp14:anchorId="5C6A4AC8" wp14:editId="3F4BD09B">
            <wp:extent cx="5278120" cy="4455160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DEC" w:rsidRDefault="00D44DEC" w:rsidP="00FC75AD"/>
    <w:p w:rsidR="00D44DEC" w:rsidRDefault="00D44DEC" w:rsidP="00FC75AD">
      <w:r>
        <w:rPr>
          <w:rFonts w:hint="eastAsia"/>
        </w:rPr>
        <w:t>若需要更改密码，使用</w:t>
      </w:r>
      <w:r>
        <w:rPr>
          <w:rFonts w:hint="eastAsia"/>
        </w:rPr>
        <w:t xml:space="preserve"> </w:t>
      </w:r>
      <w:r>
        <w:t xml:space="preserve">passwd </w:t>
      </w:r>
      <w:r>
        <w:rPr>
          <w:rFonts w:hint="eastAsia"/>
        </w:rPr>
        <w:t>命令：</w:t>
      </w:r>
    </w:p>
    <w:p w:rsidR="001914EE" w:rsidRDefault="001914EE" w:rsidP="00FC75AD">
      <w:r>
        <w:rPr>
          <w:noProof/>
        </w:rPr>
        <w:drawing>
          <wp:inline distT="0" distB="0" distL="0" distR="0" wp14:anchorId="68AC91D0" wp14:editId="2CF295BA">
            <wp:extent cx="5278120" cy="1411605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EE" w:rsidRDefault="001914EE" w:rsidP="00FC75AD"/>
    <w:p w:rsidR="001914EE" w:rsidRDefault="001914EE" w:rsidP="00FC75AD"/>
    <w:p w:rsidR="001914EE" w:rsidRDefault="001914EE" w:rsidP="00FC75AD">
      <w:r>
        <w:rPr>
          <w:rFonts w:hint="eastAsia"/>
        </w:rPr>
        <w:t>之后</w:t>
      </w:r>
      <w:proofErr w:type="gramStart"/>
      <w:r>
        <w:rPr>
          <w:rFonts w:hint="eastAsia"/>
        </w:rPr>
        <w:t>正规启动</w:t>
      </w:r>
      <w:proofErr w:type="gramEnd"/>
      <w:r>
        <w:rPr>
          <w:rFonts w:hint="eastAsia"/>
        </w:rPr>
        <w:t>系统即可</w:t>
      </w:r>
    </w:p>
    <w:p w:rsidR="001914EE" w:rsidRDefault="001914EE" w:rsidP="00FC75AD"/>
    <w:p w:rsidR="00D44DEC" w:rsidRPr="00FC75AD" w:rsidRDefault="002313B8" w:rsidP="00FC75AD">
      <w:r>
        <w:rPr>
          <w:noProof/>
        </w:rPr>
        <w:lastRenderedPageBreak/>
        <w:drawing>
          <wp:inline distT="0" distB="0" distL="0" distR="0" wp14:anchorId="693862DD" wp14:editId="2357D8C8">
            <wp:extent cx="5278120" cy="454025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4DEC" w:rsidRPr="00FC75AD" w:rsidSect="005F7D91">
      <w:headerReference w:type="default" r:id="rId385"/>
      <w:footerReference w:type="default" r:id="rId386"/>
      <w:pgSz w:w="11906" w:h="16838"/>
      <w:pgMar w:top="1416" w:right="1797" w:bottom="1440" w:left="1797" w:header="935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7FB5" w:rsidRDefault="00207FB5">
      <w:pPr>
        <w:ind w:firstLine="480"/>
      </w:pPr>
      <w:r>
        <w:separator/>
      </w:r>
    </w:p>
  </w:endnote>
  <w:endnote w:type="continuationSeparator" w:id="0">
    <w:p w:rsidR="00207FB5" w:rsidRDefault="00207FB5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6FA0" w:rsidRPr="007774BE" w:rsidRDefault="005A6FA0" w:rsidP="00531B28">
    <w:pPr>
      <w:pStyle w:val="a7"/>
      <w:pBdr>
        <w:top w:val="single" w:sz="6" w:space="1" w:color="auto"/>
      </w:pBdr>
      <w:rPr>
        <w:kern w:val="0"/>
      </w:rPr>
    </w:pPr>
    <w:r>
      <w:rPr>
        <w:kern w:val="0"/>
        <w:lang w:val="zh-CN"/>
      </w:rPr>
      <w:t xml:space="preserve">                                                                          </w:t>
    </w:r>
    <w:r w:rsidRPr="00531B28">
      <w:rPr>
        <w:kern w:val="0"/>
        <w:lang w:val="zh-CN"/>
      </w:rPr>
      <w:t xml:space="preserve">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PAGE  \* Arabic  \* MERGEFORMAT</w:instrText>
    </w:r>
    <w:r w:rsidRPr="00531B28">
      <w:rPr>
        <w:b/>
        <w:bCs/>
        <w:kern w:val="0"/>
      </w:rPr>
      <w:fldChar w:fldCharType="separate"/>
    </w:r>
    <w:r w:rsidRPr="00627BA0">
      <w:rPr>
        <w:b/>
        <w:bCs/>
        <w:noProof/>
        <w:kern w:val="0"/>
        <w:lang w:val="zh-CN"/>
      </w:rPr>
      <w:t>2</w:t>
    </w:r>
    <w:r w:rsidRPr="00531B28">
      <w:rPr>
        <w:b/>
        <w:bCs/>
        <w:kern w:val="0"/>
      </w:rPr>
      <w:fldChar w:fldCharType="end"/>
    </w:r>
    <w:r w:rsidRPr="00531B28">
      <w:rPr>
        <w:kern w:val="0"/>
        <w:lang w:val="zh-CN"/>
      </w:rPr>
      <w:t xml:space="preserve"> /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NUMPAGES  \* Arabic  \* MERGEFORMAT</w:instrText>
    </w:r>
    <w:r w:rsidRPr="00531B28">
      <w:rPr>
        <w:b/>
        <w:bCs/>
        <w:kern w:val="0"/>
      </w:rPr>
      <w:fldChar w:fldCharType="separate"/>
    </w:r>
    <w:r w:rsidRPr="00627BA0">
      <w:rPr>
        <w:b/>
        <w:bCs/>
        <w:noProof/>
        <w:kern w:val="0"/>
        <w:lang w:val="zh-CN"/>
      </w:rPr>
      <w:t>2</w:t>
    </w:r>
    <w:r w:rsidRPr="00531B28">
      <w:rPr>
        <w:b/>
        <w:bCs/>
        <w:kern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7FB5" w:rsidRDefault="00207FB5">
      <w:pPr>
        <w:ind w:firstLine="480"/>
      </w:pPr>
      <w:r>
        <w:separator/>
      </w:r>
    </w:p>
  </w:footnote>
  <w:footnote w:type="continuationSeparator" w:id="0">
    <w:p w:rsidR="00207FB5" w:rsidRDefault="00207FB5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6FA0" w:rsidRDefault="005A6FA0" w:rsidP="00120754">
    <w:pPr>
      <w:pStyle w:val="a6"/>
      <w:pBdr>
        <w:bottom w:val="single" w:sz="6" w:space="2" w:color="auto"/>
      </w:pBdr>
      <w:jc w:val="right"/>
    </w:pPr>
    <w:r>
      <w:rPr>
        <w:rFonts w:hint="eastAsia"/>
        <w:noProof/>
        <w:lang w:val="zh-CN"/>
      </w:rPr>
      <w:drawing>
        <wp:anchor distT="0" distB="0" distL="114300" distR="114300" simplePos="0" relativeHeight="251658240" behindDoc="0" locked="0" layoutInCell="1" allowOverlap="1" wp14:anchorId="38925026">
          <wp:simplePos x="0" y="0"/>
          <wp:positionH relativeFrom="column">
            <wp:posOffset>4078605</wp:posOffset>
          </wp:positionH>
          <wp:positionV relativeFrom="paragraph">
            <wp:posOffset>85725</wp:posOffset>
          </wp:positionV>
          <wp:extent cx="127000" cy="127000"/>
          <wp:effectExtent l="0" t="0" r="6350" b="6350"/>
          <wp:wrapNone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vatar-100x100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000" cy="127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gramStart"/>
    <w:r>
      <w:rPr>
        <w:rFonts w:hint="eastAsia"/>
      </w:rPr>
      <w:t>韩忠康</w:t>
    </w:r>
    <w:proofErr w:type="gramEnd"/>
    <w:r>
      <w:rPr>
        <w:rFonts w:hint="eastAsia"/>
      </w:rPr>
      <w:t>(</w:t>
    </w:r>
    <w:r>
      <w:t>hellokang.net)</w:t>
    </w:r>
    <w:r w:rsidRPr="00120754">
      <w:rPr>
        <w:rFonts w:hint="eastAsia"/>
        <w:noProof/>
        <w:lang w:val="zh-CN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520AC92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C4186752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EF08850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DAFCA4F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FFAC124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F28947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20908E0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A98F63E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EA22C2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4560F6B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4100E3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1" w15:restartNumberingAfterBreak="0">
    <w:nsid w:val="05170575"/>
    <w:multiLevelType w:val="hybridMultilevel"/>
    <w:tmpl w:val="042A2D4A"/>
    <w:lvl w:ilvl="0" w:tplc="0409000F">
      <w:start w:val="1"/>
      <w:numFmt w:val="decimal"/>
      <w:lvlText w:val="%1.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12" w15:restartNumberingAfterBreak="0">
    <w:nsid w:val="0ACF628F"/>
    <w:multiLevelType w:val="hybridMultilevel"/>
    <w:tmpl w:val="B3F8AEAC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3" w15:restartNumberingAfterBreak="0">
    <w:nsid w:val="0BD936A0"/>
    <w:multiLevelType w:val="hybridMultilevel"/>
    <w:tmpl w:val="AB86C0AC"/>
    <w:lvl w:ilvl="0" w:tplc="37A635DC">
      <w:start w:val="19"/>
      <w:numFmt w:val="bullet"/>
      <w:lvlText w:val=""/>
      <w:lvlJc w:val="left"/>
      <w:pPr>
        <w:ind w:left="785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4" w15:restartNumberingAfterBreak="0">
    <w:nsid w:val="1A963324"/>
    <w:multiLevelType w:val="hybridMultilevel"/>
    <w:tmpl w:val="E1AAFC60"/>
    <w:lvl w:ilvl="0" w:tplc="881865C0"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5" w15:restartNumberingAfterBreak="0">
    <w:nsid w:val="1B386629"/>
    <w:multiLevelType w:val="hybridMultilevel"/>
    <w:tmpl w:val="0AB2899C"/>
    <w:lvl w:ilvl="0" w:tplc="AAD05D88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6" w15:restartNumberingAfterBreak="0">
    <w:nsid w:val="241F001A"/>
    <w:multiLevelType w:val="hybridMultilevel"/>
    <w:tmpl w:val="C6A8A494"/>
    <w:lvl w:ilvl="0" w:tplc="AAD05D88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 w15:restartNumberingAfterBreak="0">
    <w:nsid w:val="26F40E65"/>
    <w:multiLevelType w:val="hybridMultilevel"/>
    <w:tmpl w:val="84F64F7C"/>
    <w:lvl w:ilvl="0" w:tplc="1AC67D0A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8" w15:restartNumberingAfterBreak="0">
    <w:nsid w:val="2977000E"/>
    <w:multiLevelType w:val="hybridMultilevel"/>
    <w:tmpl w:val="489047BA"/>
    <w:lvl w:ilvl="0" w:tplc="9A9AB17A">
      <w:start w:val="1"/>
      <w:numFmt w:val="upperLetter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 w15:restartNumberingAfterBreak="0">
    <w:nsid w:val="2C155F84"/>
    <w:multiLevelType w:val="hybridMultilevel"/>
    <w:tmpl w:val="0FBC0722"/>
    <w:lvl w:ilvl="0" w:tplc="BFD00F8E"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0" w15:restartNumberingAfterBreak="0">
    <w:nsid w:val="3E452C9B"/>
    <w:multiLevelType w:val="hybridMultilevel"/>
    <w:tmpl w:val="E1AAF76A"/>
    <w:lvl w:ilvl="0" w:tplc="AAD05D88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3F4E5FDD"/>
    <w:multiLevelType w:val="multilevel"/>
    <w:tmpl w:val="27F8A36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ascii="Arial" w:eastAsia="黑体" w:hAnsi="Arial" w:cs="Arial" w:hint="default"/>
        <w:b/>
        <w:i w:val="0"/>
        <w:sz w:val="32"/>
        <w:szCs w:val="32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576"/>
        </w:tabs>
        <w:ind w:left="576" w:hanging="576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isLgl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isLgl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2" w15:restartNumberingAfterBreak="0">
    <w:nsid w:val="61B2415B"/>
    <w:multiLevelType w:val="hybridMultilevel"/>
    <w:tmpl w:val="FEEC39CE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23" w15:restartNumberingAfterBreak="0">
    <w:nsid w:val="68E55B75"/>
    <w:multiLevelType w:val="hybridMultilevel"/>
    <w:tmpl w:val="063EBACE"/>
    <w:lvl w:ilvl="0" w:tplc="99FCD990">
      <w:start w:val="1"/>
      <w:numFmt w:val="lowerLetter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4" w15:restartNumberingAfterBreak="0">
    <w:nsid w:val="6B9C18D2"/>
    <w:multiLevelType w:val="hybridMultilevel"/>
    <w:tmpl w:val="BB1242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E976F73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50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265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343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45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572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651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76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8442"/>
        </w:tabs>
        <w:ind w:left="5102" w:hanging="1700"/>
      </w:pPr>
    </w:lvl>
  </w:abstractNum>
  <w:num w:numId="1">
    <w:abstractNumId w:val="21"/>
  </w:num>
  <w:num w:numId="2">
    <w:abstractNumId w:val="10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25"/>
  </w:num>
  <w:num w:numId="1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</w:num>
  <w:num w:numId="16">
    <w:abstractNumId w:val="12"/>
  </w:num>
  <w:num w:numId="17">
    <w:abstractNumId w:val="19"/>
  </w:num>
  <w:num w:numId="18">
    <w:abstractNumId w:val="14"/>
  </w:num>
  <w:num w:numId="19">
    <w:abstractNumId w:val="24"/>
  </w:num>
  <w:num w:numId="20">
    <w:abstractNumId w:val="13"/>
  </w:num>
  <w:num w:numId="21">
    <w:abstractNumId w:val="11"/>
  </w:num>
  <w:num w:numId="22">
    <w:abstractNumId w:val="22"/>
  </w:num>
  <w:num w:numId="23">
    <w:abstractNumId w:val="23"/>
  </w:num>
  <w:num w:numId="24">
    <w:abstractNumId w:val="17"/>
  </w:num>
  <w:num w:numId="25">
    <w:abstractNumId w:val="15"/>
  </w:num>
  <w:num w:numId="26">
    <w:abstractNumId w:val="16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3EA"/>
    <w:rsid w:val="00001698"/>
    <w:rsid w:val="00004877"/>
    <w:rsid w:val="00006E8F"/>
    <w:rsid w:val="000113C1"/>
    <w:rsid w:val="000113E3"/>
    <w:rsid w:val="00011F44"/>
    <w:rsid w:val="0001211B"/>
    <w:rsid w:val="000124F5"/>
    <w:rsid w:val="00014E63"/>
    <w:rsid w:val="00015F49"/>
    <w:rsid w:val="0001760F"/>
    <w:rsid w:val="00017CE2"/>
    <w:rsid w:val="00017EEA"/>
    <w:rsid w:val="00021F1D"/>
    <w:rsid w:val="000221C8"/>
    <w:rsid w:val="00022A58"/>
    <w:rsid w:val="00023944"/>
    <w:rsid w:val="0002579E"/>
    <w:rsid w:val="00027880"/>
    <w:rsid w:val="00034B95"/>
    <w:rsid w:val="000407F2"/>
    <w:rsid w:val="00041606"/>
    <w:rsid w:val="00042FB0"/>
    <w:rsid w:val="00052090"/>
    <w:rsid w:val="0005281D"/>
    <w:rsid w:val="00053B64"/>
    <w:rsid w:val="00056676"/>
    <w:rsid w:val="00056D29"/>
    <w:rsid w:val="00060632"/>
    <w:rsid w:val="00061CB5"/>
    <w:rsid w:val="0006489C"/>
    <w:rsid w:val="0006635D"/>
    <w:rsid w:val="000718A9"/>
    <w:rsid w:val="000736A3"/>
    <w:rsid w:val="000769E0"/>
    <w:rsid w:val="00076FB0"/>
    <w:rsid w:val="0007714B"/>
    <w:rsid w:val="00080138"/>
    <w:rsid w:val="0008094A"/>
    <w:rsid w:val="00080FD1"/>
    <w:rsid w:val="000828F0"/>
    <w:rsid w:val="00084B89"/>
    <w:rsid w:val="00085F70"/>
    <w:rsid w:val="00087D60"/>
    <w:rsid w:val="00092DFB"/>
    <w:rsid w:val="00093A61"/>
    <w:rsid w:val="0009589D"/>
    <w:rsid w:val="00096EA9"/>
    <w:rsid w:val="000971D4"/>
    <w:rsid w:val="000A2A2F"/>
    <w:rsid w:val="000A2F71"/>
    <w:rsid w:val="000A53EE"/>
    <w:rsid w:val="000A55C1"/>
    <w:rsid w:val="000A6A5B"/>
    <w:rsid w:val="000B0065"/>
    <w:rsid w:val="000B2A83"/>
    <w:rsid w:val="000B3BE4"/>
    <w:rsid w:val="000B3BE7"/>
    <w:rsid w:val="000B5941"/>
    <w:rsid w:val="000C04CB"/>
    <w:rsid w:val="000C0BC1"/>
    <w:rsid w:val="000C2116"/>
    <w:rsid w:val="000C2624"/>
    <w:rsid w:val="000C33D3"/>
    <w:rsid w:val="000C44F9"/>
    <w:rsid w:val="000C5043"/>
    <w:rsid w:val="000D115F"/>
    <w:rsid w:val="000D4112"/>
    <w:rsid w:val="000D57A1"/>
    <w:rsid w:val="000E64D3"/>
    <w:rsid w:val="000E6CB1"/>
    <w:rsid w:val="000E6D23"/>
    <w:rsid w:val="000F2A8B"/>
    <w:rsid w:val="000F2AFB"/>
    <w:rsid w:val="000F304F"/>
    <w:rsid w:val="000F35B9"/>
    <w:rsid w:val="000F551D"/>
    <w:rsid w:val="000F58CF"/>
    <w:rsid w:val="001005A4"/>
    <w:rsid w:val="00100F97"/>
    <w:rsid w:val="00101282"/>
    <w:rsid w:val="001025DF"/>
    <w:rsid w:val="001055AB"/>
    <w:rsid w:val="00105D04"/>
    <w:rsid w:val="0010639D"/>
    <w:rsid w:val="001118E9"/>
    <w:rsid w:val="00114574"/>
    <w:rsid w:val="00114D0A"/>
    <w:rsid w:val="00115CA1"/>
    <w:rsid w:val="00120754"/>
    <w:rsid w:val="00122BC9"/>
    <w:rsid w:val="00125535"/>
    <w:rsid w:val="001325AD"/>
    <w:rsid w:val="00134D57"/>
    <w:rsid w:val="00137524"/>
    <w:rsid w:val="00137973"/>
    <w:rsid w:val="00137C10"/>
    <w:rsid w:val="0014155D"/>
    <w:rsid w:val="00141C1E"/>
    <w:rsid w:val="00143850"/>
    <w:rsid w:val="00151924"/>
    <w:rsid w:val="0015238E"/>
    <w:rsid w:val="001533AB"/>
    <w:rsid w:val="00154CA1"/>
    <w:rsid w:val="001553FB"/>
    <w:rsid w:val="00160B05"/>
    <w:rsid w:val="001618C1"/>
    <w:rsid w:val="00164A71"/>
    <w:rsid w:val="0016500C"/>
    <w:rsid w:val="001704FC"/>
    <w:rsid w:val="00170793"/>
    <w:rsid w:val="001729A6"/>
    <w:rsid w:val="00175128"/>
    <w:rsid w:val="001758FF"/>
    <w:rsid w:val="00181B7A"/>
    <w:rsid w:val="001850D3"/>
    <w:rsid w:val="00186762"/>
    <w:rsid w:val="001914EE"/>
    <w:rsid w:val="0019399B"/>
    <w:rsid w:val="00196E52"/>
    <w:rsid w:val="001A2218"/>
    <w:rsid w:val="001B1D4E"/>
    <w:rsid w:val="001B27A9"/>
    <w:rsid w:val="001B428F"/>
    <w:rsid w:val="001B5A16"/>
    <w:rsid w:val="001B6288"/>
    <w:rsid w:val="001B710E"/>
    <w:rsid w:val="001C05E3"/>
    <w:rsid w:val="001C0B0A"/>
    <w:rsid w:val="001C197B"/>
    <w:rsid w:val="001C4617"/>
    <w:rsid w:val="001C5E46"/>
    <w:rsid w:val="001C6B38"/>
    <w:rsid w:val="001D1895"/>
    <w:rsid w:val="001D20BA"/>
    <w:rsid w:val="001D26F9"/>
    <w:rsid w:val="001D361A"/>
    <w:rsid w:val="001D58D3"/>
    <w:rsid w:val="001D5EA1"/>
    <w:rsid w:val="001E122A"/>
    <w:rsid w:val="001E22B0"/>
    <w:rsid w:val="001E2A6B"/>
    <w:rsid w:val="001E3934"/>
    <w:rsid w:val="001E3EC3"/>
    <w:rsid w:val="001E43B0"/>
    <w:rsid w:val="001E6322"/>
    <w:rsid w:val="001E6D41"/>
    <w:rsid w:val="001F0EBB"/>
    <w:rsid w:val="001F46F2"/>
    <w:rsid w:val="002002BD"/>
    <w:rsid w:val="00201237"/>
    <w:rsid w:val="00204C38"/>
    <w:rsid w:val="002078CB"/>
    <w:rsid w:val="00207FB5"/>
    <w:rsid w:val="00210BF0"/>
    <w:rsid w:val="00211288"/>
    <w:rsid w:val="00211FBF"/>
    <w:rsid w:val="0021335C"/>
    <w:rsid w:val="00220464"/>
    <w:rsid w:val="00221DA1"/>
    <w:rsid w:val="00222F38"/>
    <w:rsid w:val="002231C9"/>
    <w:rsid w:val="00223687"/>
    <w:rsid w:val="002247A1"/>
    <w:rsid w:val="002273FD"/>
    <w:rsid w:val="00227CAD"/>
    <w:rsid w:val="0023032A"/>
    <w:rsid w:val="002308DA"/>
    <w:rsid w:val="002313B8"/>
    <w:rsid w:val="00236F0C"/>
    <w:rsid w:val="00237710"/>
    <w:rsid w:val="002445B0"/>
    <w:rsid w:val="00247630"/>
    <w:rsid w:val="002565AE"/>
    <w:rsid w:val="00256998"/>
    <w:rsid w:val="00262BB8"/>
    <w:rsid w:val="00263EEA"/>
    <w:rsid w:val="00264702"/>
    <w:rsid w:val="00265C26"/>
    <w:rsid w:val="00266A72"/>
    <w:rsid w:val="00270475"/>
    <w:rsid w:val="00272000"/>
    <w:rsid w:val="002756C0"/>
    <w:rsid w:val="00276181"/>
    <w:rsid w:val="00280BC3"/>
    <w:rsid w:val="0028614F"/>
    <w:rsid w:val="00286B1C"/>
    <w:rsid w:val="00286DF5"/>
    <w:rsid w:val="00290258"/>
    <w:rsid w:val="002934E2"/>
    <w:rsid w:val="002A0883"/>
    <w:rsid w:val="002A518C"/>
    <w:rsid w:val="002A635D"/>
    <w:rsid w:val="002A7D48"/>
    <w:rsid w:val="002B15F9"/>
    <w:rsid w:val="002B27A6"/>
    <w:rsid w:val="002B2FE0"/>
    <w:rsid w:val="002B49A6"/>
    <w:rsid w:val="002B536E"/>
    <w:rsid w:val="002B5583"/>
    <w:rsid w:val="002B62F7"/>
    <w:rsid w:val="002B650C"/>
    <w:rsid w:val="002B71DF"/>
    <w:rsid w:val="002B7772"/>
    <w:rsid w:val="002B7904"/>
    <w:rsid w:val="002C3069"/>
    <w:rsid w:val="002C33E5"/>
    <w:rsid w:val="002C4831"/>
    <w:rsid w:val="002C4A9A"/>
    <w:rsid w:val="002C67C7"/>
    <w:rsid w:val="002C6AB6"/>
    <w:rsid w:val="002C73F3"/>
    <w:rsid w:val="002C7C36"/>
    <w:rsid w:val="002D2EC9"/>
    <w:rsid w:val="002D4BB1"/>
    <w:rsid w:val="002D4F55"/>
    <w:rsid w:val="002D5E68"/>
    <w:rsid w:val="002D77CD"/>
    <w:rsid w:val="002E1B01"/>
    <w:rsid w:val="002E1E1F"/>
    <w:rsid w:val="002E2195"/>
    <w:rsid w:val="002E3EAD"/>
    <w:rsid w:val="002E583A"/>
    <w:rsid w:val="002F06FD"/>
    <w:rsid w:val="002F08B6"/>
    <w:rsid w:val="002F309C"/>
    <w:rsid w:val="002F3389"/>
    <w:rsid w:val="002F4B71"/>
    <w:rsid w:val="00302FB2"/>
    <w:rsid w:val="00303472"/>
    <w:rsid w:val="0030552E"/>
    <w:rsid w:val="003055FB"/>
    <w:rsid w:val="00305E68"/>
    <w:rsid w:val="0030728E"/>
    <w:rsid w:val="00320A32"/>
    <w:rsid w:val="00322D96"/>
    <w:rsid w:val="0033208F"/>
    <w:rsid w:val="003347B0"/>
    <w:rsid w:val="00335DD7"/>
    <w:rsid w:val="00336280"/>
    <w:rsid w:val="00336D92"/>
    <w:rsid w:val="0034189D"/>
    <w:rsid w:val="00343FDA"/>
    <w:rsid w:val="003450E6"/>
    <w:rsid w:val="00350919"/>
    <w:rsid w:val="003548D8"/>
    <w:rsid w:val="003555F9"/>
    <w:rsid w:val="00356030"/>
    <w:rsid w:val="003572E6"/>
    <w:rsid w:val="003607CF"/>
    <w:rsid w:val="003638BB"/>
    <w:rsid w:val="00363A30"/>
    <w:rsid w:val="00367237"/>
    <w:rsid w:val="003739E2"/>
    <w:rsid w:val="003778E8"/>
    <w:rsid w:val="0038079F"/>
    <w:rsid w:val="0038186B"/>
    <w:rsid w:val="003834F8"/>
    <w:rsid w:val="00386132"/>
    <w:rsid w:val="003865D4"/>
    <w:rsid w:val="00386D18"/>
    <w:rsid w:val="00386E81"/>
    <w:rsid w:val="00390D9C"/>
    <w:rsid w:val="0039221A"/>
    <w:rsid w:val="00392FC6"/>
    <w:rsid w:val="00396C50"/>
    <w:rsid w:val="00397433"/>
    <w:rsid w:val="003A02DF"/>
    <w:rsid w:val="003A084F"/>
    <w:rsid w:val="003A3947"/>
    <w:rsid w:val="003A3AB0"/>
    <w:rsid w:val="003A3CB9"/>
    <w:rsid w:val="003B1FD7"/>
    <w:rsid w:val="003B23AC"/>
    <w:rsid w:val="003B3EB8"/>
    <w:rsid w:val="003B4D73"/>
    <w:rsid w:val="003B5858"/>
    <w:rsid w:val="003B7B10"/>
    <w:rsid w:val="003C025F"/>
    <w:rsid w:val="003C09E9"/>
    <w:rsid w:val="003C135C"/>
    <w:rsid w:val="003C3F4E"/>
    <w:rsid w:val="003C6730"/>
    <w:rsid w:val="003C7D76"/>
    <w:rsid w:val="003D03BA"/>
    <w:rsid w:val="003D1E49"/>
    <w:rsid w:val="003D616D"/>
    <w:rsid w:val="003D62A4"/>
    <w:rsid w:val="003D7B4C"/>
    <w:rsid w:val="003D7C35"/>
    <w:rsid w:val="003E1885"/>
    <w:rsid w:val="003E38E5"/>
    <w:rsid w:val="003E6D4C"/>
    <w:rsid w:val="003F124C"/>
    <w:rsid w:val="003F56EA"/>
    <w:rsid w:val="003F57E9"/>
    <w:rsid w:val="003F6A00"/>
    <w:rsid w:val="003F7026"/>
    <w:rsid w:val="003F7E92"/>
    <w:rsid w:val="0040010A"/>
    <w:rsid w:val="004006FD"/>
    <w:rsid w:val="00401415"/>
    <w:rsid w:val="0040613C"/>
    <w:rsid w:val="004066CE"/>
    <w:rsid w:val="00406793"/>
    <w:rsid w:val="00410A7F"/>
    <w:rsid w:val="00412B8E"/>
    <w:rsid w:val="00420288"/>
    <w:rsid w:val="004222C7"/>
    <w:rsid w:val="00422D7B"/>
    <w:rsid w:val="004246A0"/>
    <w:rsid w:val="0042480A"/>
    <w:rsid w:val="00424A54"/>
    <w:rsid w:val="00425112"/>
    <w:rsid w:val="00426111"/>
    <w:rsid w:val="00430B77"/>
    <w:rsid w:val="00436527"/>
    <w:rsid w:val="0044097B"/>
    <w:rsid w:val="00440D25"/>
    <w:rsid w:val="004414F1"/>
    <w:rsid w:val="0044314B"/>
    <w:rsid w:val="004466F5"/>
    <w:rsid w:val="00446CB2"/>
    <w:rsid w:val="00447618"/>
    <w:rsid w:val="00450424"/>
    <w:rsid w:val="00450B09"/>
    <w:rsid w:val="00451469"/>
    <w:rsid w:val="00452D64"/>
    <w:rsid w:val="00452E67"/>
    <w:rsid w:val="004535E4"/>
    <w:rsid w:val="004535FF"/>
    <w:rsid w:val="0045362E"/>
    <w:rsid w:val="00454634"/>
    <w:rsid w:val="00455DB0"/>
    <w:rsid w:val="004615FF"/>
    <w:rsid w:val="00464EDF"/>
    <w:rsid w:val="00466014"/>
    <w:rsid w:val="004668EE"/>
    <w:rsid w:val="004670B3"/>
    <w:rsid w:val="00467BD0"/>
    <w:rsid w:val="00467EFE"/>
    <w:rsid w:val="00470CC2"/>
    <w:rsid w:val="0047102E"/>
    <w:rsid w:val="004748D0"/>
    <w:rsid w:val="00476D17"/>
    <w:rsid w:val="00481DE7"/>
    <w:rsid w:val="00482AC2"/>
    <w:rsid w:val="00483940"/>
    <w:rsid w:val="00486D8F"/>
    <w:rsid w:val="004912BD"/>
    <w:rsid w:val="004926DD"/>
    <w:rsid w:val="0049584C"/>
    <w:rsid w:val="004962BA"/>
    <w:rsid w:val="004970E1"/>
    <w:rsid w:val="004A07F6"/>
    <w:rsid w:val="004A0FF2"/>
    <w:rsid w:val="004A1EFF"/>
    <w:rsid w:val="004A1F25"/>
    <w:rsid w:val="004A2CD7"/>
    <w:rsid w:val="004A31B3"/>
    <w:rsid w:val="004A4B7C"/>
    <w:rsid w:val="004A5B49"/>
    <w:rsid w:val="004B0E31"/>
    <w:rsid w:val="004B1A04"/>
    <w:rsid w:val="004B2D05"/>
    <w:rsid w:val="004B33D3"/>
    <w:rsid w:val="004B4A97"/>
    <w:rsid w:val="004B7205"/>
    <w:rsid w:val="004C041D"/>
    <w:rsid w:val="004C045D"/>
    <w:rsid w:val="004C3770"/>
    <w:rsid w:val="004C5E1B"/>
    <w:rsid w:val="004C78DA"/>
    <w:rsid w:val="004C7D5C"/>
    <w:rsid w:val="004D0F01"/>
    <w:rsid w:val="004D5562"/>
    <w:rsid w:val="004D7B0A"/>
    <w:rsid w:val="004E21CE"/>
    <w:rsid w:val="004E436B"/>
    <w:rsid w:val="004E65B1"/>
    <w:rsid w:val="004E706C"/>
    <w:rsid w:val="004F1D3A"/>
    <w:rsid w:val="004F3512"/>
    <w:rsid w:val="004F44F6"/>
    <w:rsid w:val="004F550A"/>
    <w:rsid w:val="004F61A2"/>
    <w:rsid w:val="00502F18"/>
    <w:rsid w:val="005040FF"/>
    <w:rsid w:val="00505816"/>
    <w:rsid w:val="0050646A"/>
    <w:rsid w:val="00506868"/>
    <w:rsid w:val="005108D8"/>
    <w:rsid w:val="005165B6"/>
    <w:rsid w:val="0051684C"/>
    <w:rsid w:val="005168D6"/>
    <w:rsid w:val="0052045C"/>
    <w:rsid w:val="0052155D"/>
    <w:rsid w:val="00522576"/>
    <w:rsid w:val="00524553"/>
    <w:rsid w:val="00524615"/>
    <w:rsid w:val="00525074"/>
    <w:rsid w:val="0053005A"/>
    <w:rsid w:val="0053189A"/>
    <w:rsid w:val="00531B28"/>
    <w:rsid w:val="00533976"/>
    <w:rsid w:val="0053460C"/>
    <w:rsid w:val="00535FC3"/>
    <w:rsid w:val="005373EA"/>
    <w:rsid w:val="005454D7"/>
    <w:rsid w:val="00547D00"/>
    <w:rsid w:val="00550DC7"/>
    <w:rsid w:val="00551D88"/>
    <w:rsid w:val="00552AFB"/>
    <w:rsid w:val="00552B24"/>
    <w:rsid w:val="0055472A"/>
    <w:rsid w:val="0055615C"/>
    <w:rsid w:val="00561C76"/>
    <w:rsid w:val="00563846"/>
    <w:rsid w:val="00564A6D"/>
    <w:rsid w:val="0056612B"/>
    <w:rsid w:val="0056715B"/>
    <w:rsid w:val="005736B2"/>
    <w:rsid w:val="00575C20"/>
    <w:rsid w:val="005763B5"/>
    <w:rsid w:val="00581F06"/>
    <w:rsid w:val="00583842"/>
    <w:rsid w:val="00583FBA"/>
    <w:rsid w:val="00584310"/>
    <w:rsid w:val="00586D82"/>
    <w:rsid w:val="00591C13"/>
    <w:rsid w:val="00593CF9"/>
    <w:rsid w:val="005965D7"/>
    <w:rsid w:val="005A2C6A"/>
    <w:rsid w:val="005A5246"/>
    <w:rsid w:val="005A6FA0"/>
    <w:rsid w:val="005A72B7"/>
    <w:rsid w:val="005A73AE"/>
    <w:rsid w:val="005B034E"/>
    <w:rsid w:val="005B05E0"/>
    <w:rsid w:val="005B2CE1"/>
    <w:rsid w:val="005B4B05"/>
    <w:rsid w:val="005B57F4"/>
    <w:rsid w:val="005B7F56"/>
    <w:rsid w:val="005C0EDE"/>
    <w:rsid w:val="005C1547"/>
    <w:rsid w:val="005C380E"/>
    <w:rsid w:val="005C5853"/>
    <w:rsid w:val="005D1286"/>
    <w:rsid w:val="005D1AA6"/>
    <w:rsid w:val="005D2F56"/>
    <w:rsid w:val="005D6B3B"/>
    <w:rsid w:val="005E3361"/>
    <w:rsid w:val="005E3B5A"/>
    <w:rsid w:val="005E5F3D"/>
    <w:rsid w:val="005F12C6"/>
    <w:rsid w:val="005F37FE"/>
    <w:rsid w:val="005F48A3"/>
    <w:rsid w:val="005F4E2C"/>
    <w:rsid w:val="005F5774"/>
    <w:rsid w:val="005F7D91"/>
    <w:rsid w:val="00600582"/>
    <w:rsid w:val="00601E24"/>
    <w:rsid w:val="00605B42"/>
    <w:rsid w:val="006061D4"/>
    <w:rsid w:val="006069F8"/>
    <w:rsid w:val="00607125"/>
    <w:rsid w:val="00611452"/>
    <w:rsid w:val="006138C1"/>
    <w:rsid w:val="00617DEE"/>
    <w:rsid w:val="0062036A"/>
    <w:rsid w:val="00626ECB"/>
    <w:rsid w:val="00627BA0"/>
    <w:rsid w:val="00630536"/>
    <w:rsid w:val="00633D7F"/>
    <w:rsid w:val="00633DA2"/>
    <w:rsid w:val="00635271"/>
    <w:rsid w:val="0063725A"/>
    <w:rsid w:val="00637AB3"/>
    <w:rsid w:val="006401C4"/>
    <w:rsid w:val="006410A8"/>
    <w:rsid w:val="006433C8"/>
    <w:rsid w:val="00643AA2"/>
    <w:rsid w:val="006446FA"/>
    <w:rsid w:val="0065251B"/>
    <w:rsid w:val="00652DFD"/>
    <w:rsid w:val="00655274"/>
    <w:rsid w:val="006575D2"/>
    <w:rsid w:val="006616FA"/>
    <w:rsid w:val="0066797D"/>
    <w:rsid w:val="00667A05"/>
    <w:rsid w:val="0067061E"/>
    <w:rsid w:val="00670B52"/>
    <w:rsid w:val="006736C0"/>
    <w:rsid w:val="00677246"/>
    <w:rsid w:val="00677406"/>
    <w:rsid w:val="00680C25"/>
    <w:rsid w:val="00683DA9"/>
    <w:rsid w:val="00684C03"/>
    <w:rsid w:val="00687051"/>
    <w:rsid w:val="00694152"/>
    <w:rsid w:val="0069504A"/>
    <w:rsid w:val="006A0B5F"/>
    <w:rsid w:val="006A1872"/>
    <w:rsid w:val="006A704D"/>
    <w:rsid w:val="006B2285"/>
    <w:rsid w:val="006B22EB"/>
    <w:rsid w:val="006B6C7A"/>
    <w:rsid w:val="006C0249"/>
    <w:rsid w:val="006C05AD"/>
    <w:rsid w:val="006C19C2"/>
    <w:rsid w:val="006C1A25"/>
    <w:rsid w:val="006C7FF3"/>
    <w:rsid w:val="006D2D3C"/>
    <w:rsid w:val="006D2DDA"/>
    <w:rsid w:val="006D4E74"/>
    <w:rsid w:val="006E0002"/>
    <w:rsid w:val="006E022F"/>
    <w:rsid w:val="006E158D"/>
    <w:rsid w:val="006E180E"/>
    <w:rsid w:val="006E1F5C"/>
    <w:rsid w:val="006E32B2"/>
    <w:rsid w:val="006E4032"/>
    <w:rsid w:val="006E608B"/>
    <w:rsid w:val="006E63BD"/>
    <w:rsid w:val="006E7878"/>
    <w:rsid w:val="006E7CCF"/>
    <w:rsid w:val="006F015C"/>
    <w:rsid w:val="006F1A42"/>
    <w:rsid w:val="006F1BEF"/>
    <w:rsid w:val="006F3415"/>
    <w:rsid w:val="006F3578"/>
    <w:rsid w:val="006F3A7C"/>
    <w:rsid w:val="006F5C35"/>
    <w:rsid w:val="006F7B29"/>
    <w:rsid w:val="0070020A"/>
    <w:rsid w:val="00701635"/>
    <w:rsid w:val="007028F6"/>
    <w:rsid w:val="00702BB3"/>
    <w:rsid w:val="00703774"/>
    <w:rsid w:val="00704E35"/>
    <w:rsid w:val="00710A9A"/>
    <w:rsid w:val="007118A8"/>
    <w:rsid w:val="00712000"/>
    <w:rsid w:val="00713761"/>
    <w:rsid w:val="00714619"/>
    <w:rsid w:val="00714BE3"/>
    <w:rsid w:val="007158DA"/>
    <w:rsid w:val="007164C5"/>
    <w:rsid w:val="007168B6"/>
    <w:rsid w:val="00717C27"/>
    <w:rsid w:val="00720115"/>
    <w:rsid w:val="0072183F"/>
    <w:rsid w:val="007253F5"/>
    <w:rsid w:val="007261B7"/>
    <w:rsid w:val="007264E1"/>
    <w:rsid w:val="00732835"/>
    <w:rsid w:val="00734ED6"/>
    <w:rsid w:val="00735EDB"/>
    <w:rsid w:val="00735FA8"/>
    <w:rsid w:val="0073672F"/>
    <w:rsid w:val="00745381"/>
    <w:rsid w:val="0074589D"/>
    <w:rsid w:val="00745D1F"/>
    <w:rsid w:val="00747BFA"/>
    <w:rsid w:val="00750A7F"/>
    <w:rsid w:val="00750DD0"/>
    <w:rsid w:val="007520F8"/>
    <w:rsid w:val="00754611"/>
    <w:rsid w:val="00754F9D"/>
    <w:rsid w:val="0075539B"/>
    <w:rsid w:val="00755447"/>
    <w:rsid w:val="00760697"/>
    <w:rsid w:val="007645AD"/>
    <w:rsid w:val="00765790"/>
    <w:rsid w:val="00766475"/>
    <w:rsid w:val="007717A7"/>
    <w:rsid w:val="00773822"/>
    <w:rsid w:val="007774BE"/>
    <w:rsid w:val="007807C1"/>
    <w:rsid w:val="007826DD"/>
    <w:rsid w:val="00784F8F"/>
    <w:rsid w:val="007850FA"/>
    <w:rsid w:val="00785BBB"/>
    <w:rsid w:val="007934FA"/>
    <w:rsid w:val="00793D9F"/>
    <w:rsid w:val="007953B6"/>
    <w:rsid w:val="007A0425"/>
    <w:rsid w:val="007A354E"/>
    <w:rsid w:val="007A5B14"/>
    <w:rsid w:val="007A69EF"/>
    <w:rsid w:val="007A7DCB"/>
    <w:rsid w:val="007B01D3"/>
    <w:rsid w:val="007B4F95"/>
    <w:rsid w:val="007B6E80"/>
    <w:rsid w:val="007B7F3D"/>
    <w:rsid w:val="007C0766"/>
    <w:rsid w:val="007D40D1"/>
    <w:rsid w:val="007D45B4"/>
    <w:rsid w:val="007D45C6"/>
    <w:rsid w:val="007D4FB6"/>
    <w:rsid w:val="007D50DF"/>
    <w:rsid w:val="007D70E2"/>
    <w:rsid w:val="007D7C2B"/>
    <w:rsid w:val="007E074B"/>
    <w:rsid w:val="007E08F2"/>
    <w:rsid w:val="007E1882"/>
    <w:rsid w:val="007E1B9C"/>
    <w:rsid w:val="007E24B4"/>
    <w:rsid w:val="007E47CF"/>
    <w:rsid w:val="007E5A7F"/>
    <w:rsid w:val="007F33A7"/>
    <w:rsid w:val="007F6277"/>
    <w:rsid w:val="007F6ED9"/>
    <w:rsid w:val="007F7F39"/>
    <w:rsid w:val="00802DD7"/>
    <w:rsid w:val="008077DF"/>
    <w:rsid w:val="0081002F"/>
    <w:rsid w:val="008105B3"/>
    <w:rsid w:val="0081200C"/>
    <w:rsid w:val="00813A6E"/>
    <w:rsid w:val="00813AC0"/>
    <w:rsid w:val="00813CFF"/>
    <w:rsid w:val="008146E3"/>
    <w:rsid w:val="00815237"/>
    <w:rsid w:val="00820683"/>
    <w:rsid w:val="00821D65"/>
    <w:rsid w:val="00822B86"/>
    <w:rsid w:val="0082327B"/>
    <w:rsid w:val="00823B9A"/>
    <w:rsid w:val="00825036"/>
    <w:rsid w:val="0082634C"/>
    <w:rsid w:val="00827F68"/>
    <w:rsid w:val="00834294"/>
    <w:rsid w:val="00837982"/>
    <w:rsid w:val="00837EEC"/>
    <w:rsid w:val="008402CF"/>
    <w:rsid w:val="00840CF1"/>
    <w:rsid w:val="00846244"/>
    <w:rsid w:val="00846BA9"/>
    <w:rsid w:val="00847F4E"/>
    <w:rsid w:val="0085008A"/>
    <w:rsid w:val="00850CD1"/>
    <w:rsid w:val="00852EB6"/>
    <w:rsid w:val="00853CB8"/>
    <w:rsid w:val="00857801"/>
    <w:rsid w:val="008578D2"/>
    <w:rsid w:val="00862838"/>
    <w:rsid w:val="00862BBF"/>
    <w:rsid w:val="008651C4"/>
    <w:rsid w:val="0087089B"/>
    <w:rsid w:val="0087372E"/>
    <w:rsid w:val="00873AB8"/>
    <w:rsid w:val="00874E9E"/>
    <w:rsid w:val="0087576E"/>
    <w:rsid w:val="00876194"/>
    <w:rsid w:val="00877A8A"/>
    <w:rsid w:val="00882A83"/>
    <w:rsid w:val="008831BF"/>
    <w:rsid w:val="00890170"/>
    <w:rsid w:val="00892AAA"/>
    <w:rsid w:val="00893A9E"/>
    <w:rsid w:val="00895D9E"/>
    <w:rsid w:val="008A2B76"/>
    <w:rsid w:val="008A61D3"/>
    <w:rsid w:val="008A6DF4"/>
    <w:rsid w:val="008B10EA"/>
    <w:rsid w:val="008B2D48"/>
    <w:rsid w:val="008B58AA"/>
    <w:rsid w:val="008B5AE0"/>
    <w:rsid w:val="008B6129"/>
    <w:rsid w:val="008C192A"/>
    <w:rsid w:val="008C1C39"/>
    <w:rsid w:val="008C4F3D"/>
    <w:rsid w:val="008C51FD"/>
    <w:rsid w:val="008C5F8F"/>
    <w:rsid w:val="008C70E7"/>
    <w:rsid w:val="008D1AD0"/>
    <w:rsid w:val="008D3012"/>
    <w:rsid w:val="008D3D6F"/>
    <w:rsid w:val="008D631E"/>
    <w:rsid w:val="008E1870"/>
    <w:rsid w:val="008E1D20"/>
    <w:rsid w:val="008E4769"/>
    <w:rsid w:val="008E4C89"/>
    <w:rsid w:val="008F1639"/>
    <w:rsid w:val="008F308F"/>
    <w:rsid w:val="008F3AD5"/>
    <w:rsid w:val="008F6CB4"/>
    <w:rsid w:val="008F6E7A"/>
    <w:rsid w:val="008F6EC1"/>
    <w:rsid w:val="008F7681"/>
    <w:rsid w:val="008F7B5E"/>
    <w:rsid w:val="00900734"/>
    <w:rsid w:val="00902136"/>
    <w:rsid w:val="009029EC"/>
    <w:rsid w:val="0090497E"/>
    <w:rsid w:val="0091433E"/>
    <w:rsid w:val="0091444D"/>
    <w:rsid w:val="00914AA0"/>
    <w:rsid w:val="00914C99"/>
    <w:rsid w:val="009213C2"/>
    <w:rsid w:val="009232F8"/>
    <w:rsid w:val="009232FA"/>
    <w:rsid w:val="00923D24"/>
    <w:rsid w:val="009306AC"/>
    <w:rsid w:val="009307C5"/>
    <w:rsid w:val="009319E7"/>
    <w:rsid w:val="00932E97"/>
    <w:rsid w:val="009358F1"/>
    <w:rsid w:val="00935A89"/>
    <w:rsid w:val="00937DC5"/>
    <w:rsid w:val="00944B2A"/>
    <w:rsid w:val="00944FAF"/>
    <w:rsid w:val="00951B87"/>
    <w:rsid w:val="0095609A"/>
    <w:rsid w:val="00956459"/>
    <w:rsid w:val="009648E5"/>
    <w:rsid w:val="00970CB7"/>
    <w:rsid w:val="00970F8D"/>
    <w:rsid w:val="009710CF"/>
    <w:rsid w:val="00973519"/>
    <w:rsid w:val="009748B5"/>
    <w:rsid w:val="00975B01"/>
    <w:rsid w:val="00977A9F"/>
    <w:rsid w:val="0098450D"/>
    <w:rsid w:val="00985300"/>
    <w:rsid w:val="00986469"/>
    <w:rsid w:val="009909FE"/>
    <w:rsid w:val="0099181E"/>
    <w:rsid w:val="009A1390"/>
    <w:rsid w:val="009A358B"/>
    <w:rsid w:val="009A3B05"/>
    <w:rsid w:val="009A5214"/>
    <w:rsid w:val="009A7EFF"/>
    <w:rsid w:val="009B0357"/>
    <w:rsid w:val="009B1B56"/>
    <w:rsid w:val="009B2407"/>
    <w:rsid w:val="009B2D3E"/>
    <w:rsid w:val="009B7EF7"/>
    <w:rsid w:val="009C0502"/>
    <w:rsid w:val="009C31D7"/>
    <w:rsid w:val="009C4C6B"/>
    <w:rsid w:val="009C7105"/>
    <w:rsid w:val="009C72DA"/>
    <w:rsid w:val="009D2B05"/>
    <w:rsid w:val="009D423E"/>
    <w:rsid w:val="009D4E6E"/>
    <w:rsid w:val="009D607B"/>
    <w:rsid w:val="009D7156"/>
    <w:rsid w:val="009E2DE0"/>
    <w:rsid w:val="009E2E5D"/>
    <w:rsid w:val="009E3DA7"/>
    <w:rsid w:val="009E497C"/>
    <w:rsid w:val="009E53EF"/>
    <w:rsid w:val="009E5C01"/>
    <w:rsid w:val="009E5FD8"/>
    <w:rsid w:val="009E7926"/>
    <w:rsid w:val="009F152E"/>
    <w:rsid w:val="009F194A"/>
    <w:rsid w:val="009F2B40"/>
    <w:rsid w:val="009F46C8"/>
    <w:rsid w:val="00A007F0"/>
    <w:rsid w:val="00A01518"/>
    <w:rsid w:val="00A0154F"/>
    <w:rsid w:val="00A044C0"/>
    <w:rsid w:val="00A04B0C"/>
    <w:rsid w:val="00A04BA1"/>
    <w:rsid w:val="00A06900"/>
    <w:rsid w:val="00A07CB6"/>
    <w:rsid w:val="00A1023A"/>
    <w:rsid w:val="00A125CF"/>
    <w:rsid w:val="00A13DBC"/>
    <w:rsid w:val="00A14C07"/>
    <w:rsid w:val="00A15521"/>
    <w:rsid w:val="00A170CB"/>
    <w:rsid w:val="00A17B06"/>
    <w:rsid w:val="00A204EA"/>
    <w:rsid w:val="00A21350"/>
    <w:rsid w:val="00A213CD"/>
    <w:rsid w:val="00A2244D"/>
    <w:rsid w:val="00A26150"/>
    <w:rsid w:val="00A2695D"/>
    <w:rsid w:val="00A27216"/>
    <w:rsid w:val="00A30305"/>
    <w:rsid w:val="00A31C82"/>
    <w:rsid w:val="00A334C1"/>
    <w:rsid w:val="00A33660"/>
    <w:rsid w:val="00A3391C"/>
    <w:rsid w:val="00A33A1E"/>
    <w:rsid w:val="00A349FF"/>
    <w:rsid w:val="00A419C8"/>
    <w:rsid w:val="00A41C34"/>
    <w:rsid w:val="00A42539"/>
    <w:rsid w:val="00A42C8E"/>
    <w:rsid w:val="00A43664"/>
    <w:rsid w:val="00A53851"/>
    <w:rsid w:val="00A628B9"/>
    <w:rsid w:val="00A63704"/>
    <w:rsid w:val="00A666B8"/>
    <w:rsid w:val="00A72538"/>
    <w:rsid w:val="00A7450A"/>
    <w:rsid w:val="00A76263"/>
    <w:rsid w:val="00A7636C"/>
    <w:rsid w:val="00A81F0A"/>
    <w:rsid w:val="00A82031"/>
    <w:rsid w:val="00A86EBB"/>
    <w:rsid w:val="00A902A4"/>
    <w:rsid w:val="00A91DE4"/>
    <w:rsid w:val="00A95359"/>
    <w:rsid w:val="00A95676"/>
    <w:rsid w:val="00A95E82"/>
    <w:rsid w:val="00A9670C"/>
    <w:rsid w:val="00A96A40"/>
    <w:rsid w:val="00A96A8E"/>
    <w:rsid w:val="00A97079"/>
    <w:rsid w:val="00AA0AF5"/>
    <w:rsid w:val="00AA11FC"/>
    <w:rsid w:val="00AA151B"/>
    <w:rsid w:val="00AA2065"/>
    <w:rsid w:val="00AA2648"/>
    <w:rsid w:val="00AA3D95"/>
    <w:rsid w:val="00AA43DB"/>
    <w:rsid w:val="00AA635A"/>
    <w:rsid w:val="00AA7676"/>
    <w:rsid w:val="00AA7E90"/>
    <w:rsid w:val="00AB18E2"/>
    <w:rsid w:val="00AB1A54"/>
    <w:rsid w:val="00AB2BE5"/>
    <w:rsid w:val="00AB3799"/>
    <w:rsid w:val="00AB4BCD"/>
    <w:rsid w:val="00AB4DB0"/>
    <w:rsid w:val="00AB58AB"/>
    <w:rsid w:val="00AC2978"/>
    <w:rsid w:val="00AC3219"/>
    <w:rsid w:val="00AC3691"/>
    <w:rsid w:val="00AC3BAE"/>
    <w:rsid w:val="00AC4859"/>
    <w:rsid w:val="00AC4FAC"/>
    <w:rsid w:val="00AC53CC"/>
    <w:rsid w:val="00AC63CD"/>
    <w:rsid w:val="00AC79B5"/>
    <w:rsid w:val="00AD0124"/>
    <w:rsid w:val="00AD1B54"/>
    <w:rsid w:val="00AD2618"/>
    <w:rsid w:val="00AD29BF"/>
    <w:rsid w:val="00AD624E"/>
    <w:rsid w:val="00AD69E3"/>
    <w:rsid w:val="00AD78CB"/>
    <w:rsid w:val="00AD7CD2"/>
    <w:rsid w:val="00AE133E"/>
    <w:rsid w:val="00AE1411"/>
    <w:rsid w:val="00AE3F51"/>
    <w:rsid w:val="00AE70B0"/>
    <w:rsid w:val="00AE7CDC"/>
    <w:rsid w:val="00AF0C3D"/>
    <w:rsid w:val="00AF1C62"/>
    <w:rsid w:val="00AF1D50"/>
    <w:rsid w:val="00AF1FC3"/>
    <w:rsid w:val="00AF2BA7"/>
    <w:rsid w:val="00AF2E2E"/>
    <w:rsid w:val="00B002BD"/>
    <w:rsid w:val="00B0395C"/>
    <w:rsid w:val="00B04FD3"/>
    <w:rsid w:val="00B065A9"/>
    <w:rsid w:val="00B07D12"/>
    <w:rsid w:val="00B111CF"/>
    <w:rsid w:val="00B1171E"/>
    <w:rsid w:val="00B1233B"/>
    <w:rsid w:val="00B15A15"/>
    <w:rsid w:val="00B16074"/>
    <w:rsid w:val="00B17C11"/>
    <w:rsid w:val="00B207AC"/>
    <w:rsid w:val="00B208F6"/>
    <w:rsid w:val="00B20C8C"/>
    <w:rsid w:val="00B21572"/>
    <w:rsid w:val="00B23168"/>
    <w:rsid w:val="00B23DD9"/>
    <w:rsid w:val="00B312B1"/>
    <w:rsid w:val="00B37410"/>
    <w:rsid w:val="00B431B1"/>
    <w:rsid w:val="00B474EF"/>
    <w:rsid w:val="00B515A1"/>
    <w:rsid w:val="00B53144"/>
    <w:rsid w:val="00B55B9E"/>
    <w:rsid w:val="00B61812"/>
    <w:rsid w:val="00B6219B"/>
    <w:rsid w:val="00B6240F"/>
    <w:rsid w:val="00B627D8"/>
    <w:rsid w:val="00B63C4F"/>
    <w:rsid w:val="00B6512A"/>
    <w:rsid w:val="00B666A1"/>
    <w:rsid w:val="00B72DFA"/>
    <w:rsid w:val="00B73BC9"/>
    <w:rsid w:val="00B76BA5"/>
    <w:rsid w:val="00B76D5D"/>
    <w:rsid w:val="00B77110"/>
    <w:rsid w:val="00B771EB"/>
    <w:rsid w:val="00B77D8F"/>
    <w:rsid w:val="00B800E7"/>
    <w:rsid w:val="00B8083E"/>
    <w:rsid w:val="00B80B0D"/>
    <w:rsid w:val="00B822C6"/>
    <w:rsid w:val="00B82485"/>
    <w:rsid w:val="00B82547"/>
    <w:rsid w:val="00B877C3"/>
    <w:rsid w:val="00B90AC3"/>
    <w:rsid w:val="00B90EB2"/>
    <w:rsid w:val="00B933C9"/>
    <w:rsid w:val="00B93FE9"/>
    <w:rsid w:val="00B97CA5"/>
    <w:rsid w:val="00BA3C3D"/>
    <w:rsid w:val="00BA487D"/>
    <w:rsid w:val="00BA6436"/>
    <w:rsid w:val="00BA748A"/>
    <w:rsid w:val="00BA756E"/>
    <w:rsid w:val="00BB17B1"/>
    <w:rsid w:val="00BB2222"/>
    <w:rsid w:val="00BB27C2"/>
    <w:rsid w:val="00BB2FB1"/>
    <w:rsid w:val="00BB4424"/>
    <w:rsid w:val="00BB4AF8"/>
    <w:rsid w:val="00BC20B8"/>
    <w:rsid w:val="00BC63EA"/>
    <w:rsid w:val="00BC6CE1"/>
    <w:rsid w:val="00BC7128"/>
    <w:rsid w:val="00BC77F7"/>
    <w:rsid w:val="00BD07BE"/>
    <w:rsid w:val="00BD10A1"/>
    <w:rsid w:val="00BD1830"/>
    <w:rsid w:val="00BD59F5"/>
    <w:rsid w:val="00BE1E43"/>
    <w:rsid w:val="00BE2209"/>
    <w:rsid w:val="00BE2C06"/>
    <w:rsid w:val="00BE40A0"/>
    <w:rsid w:val="00BE45B7"/>
    <w:rsid w:val="00BE654A"/>
    <w:rsid w:val="00BE73A4"/>
    <w:rsid w:val="00BF1616"/>
    <w:rsid w:val="00BF3F0F"/>
    <w:rsid w:val="00BF48D3"/>
    <w:rsid w:val="00C0384B"/>
    <w:rsid w:val="00C038C2"/>
    <w:rsid w:val="00C0658F"/>
    <w:rsid w:val="00C0675E"/>
    <w:rsid w:val="00C10353"/>
    <w:rsid w:val="00C13F8B"/>
    <w:rsid w:val="00C1490C"/>
    <w:rsid w:val="00C1688C"/>
    <w:rsid w:val="00C20521"/>
    <w:rsid w:val="00C20E43"/>
    <w:rsid w:val="00C21AE4"/>
    <w:rsid w:val="00C2449E"/>
    <w:rsid w:val="00C26C84"/>
    <w:rsid w:val="00C3278C"/>
    <w:rsid w:val="00C40676"/>
    <w:rsid w:val="00C41126"/>
    <w:rsid w:val="00C41D9D"/>
    <w:rsid w:val="00C45092"/>
    <w:rsid w:val="00C45342"/>
    <w:rsid w:val="00C47E34"/>
    <w:rsid w:val="00C522CD"/>
    <w:rsid w:val="00C528AD"/>
    <w:rsid w:val="00C57A97"/>
    <w:rsid w:val="00C61A46"/>
    <w:rsid w:val="00C651A1"/>
    <w:rsid w:val="00C65647"/>
    <w:rsid w:val="00C72160"/>
    <w:rsid w:val="00C72A64"/>
    <w:rsid w:val="00C742A5"/>
    <w:rsid w:val="00C74612"/>
    <w:rsid w:val="00C80293"/>
    <w:rsid w:val="00C83850"/>
    <w:rsid w:val="00C90049"/>
    <w:rsid w:val="00C90BE0"/>
    <w:rsid w:val="00C90CC8"/>
    <w:rsid w:val="00C9165F"/>
    <w:rsid w:val="00C926AD"/>
    <w:rsid w:val="00C92D37"/>
    <w:rsid w:val="00C930FC"/>
    <w:rsid w:val="00C96FF8"/>
    <w:rsid w:val="00CA09AC"/>
    <w:rsid w:val="00CA2B5B"/>
    <w:rsid w:val="00CA4770"/>
    <w:rsid w:val="00CA4A35"/>
    <w:rsid w:val="00CA4F72"/>
    <w:rsid w:val="00CA5A3D"/>
    <w:rsid w:val="00CA64EF"/>
    <w:rsid w:val="00CB04F7"/>
    <w:rsid w:val="00CB2F10"/>
    <w:rsid w:val="00CB42B6"/>
    <w:rsid w:val="00CB4FFE"/>
    <w:rsid w:val="00CB5530"/>
    <w:rsid w:val="00CB6FBD"/>
    <w:rsid w:val="00CB737F"/>
    <w:rsid w:val="00CB7F14"/>
    <w:rsid w:val="00CC1198"/>
    <w:rsid w:val="00CC2843"/>
    <w:rsid w:val="00CC4BAC"/>
    <w:rsid w:val="00CC67F9"/>
    <w:rsid w:val="00CC6D17"/>
    <w:rsid w:val="00CD0103"/>
    <w:rsid w:val="00CD38DA"/>
    <w:rsid w:val="00CD667A"/>
    <w:rsid w:val="00CD7280"/>
    <w:rsid w:val="00CE1226"/>
    <w:rsid w:val="00CE4AB5"/>
    <w:rsid w:val="00CE5127"/>
    <w:rsid w:val="00CE6284"/>
    <w:rsid w:val="00CE68A2"/>
    <w:rsid w:val="00CE72C5"/>
    <w:rsid w:val="00CE7512"/>
    <w:rsid w:val="00CF4640"/>
    <w:rsid w:val="00CF4F99"/>
    <w:rsid w:val="00D05AEA"/>
    <w:rsid w:val="00D05E85"/>
    <w:rsid w:val="00D136F8"/>
    <w:rsid w:val="00D15EA7"/>
    <w:rsid w:val="00D20D77"/>
    <w:rsid w:val="00D23B6E"/>
    <w:rsid w:val="00D25AC1"/>
    <w:rsid w:val="00D25E5B"/>
    <w:rsid w:val="00D26926"/>
    <w:rsid w:val="00D3065E"/>
    <w:rsid w:val="00D3153B"/>
    <w:rsid w:val="00D33EB7"/>
    <w:rsid w:val="00D3437D"/>
    <w:rsid w:val="00D34B1F"/>
    <w:rsid w:val="00D40CC5"/>
    <w:rsid w:val="00D42133"/>
    <w:rsid w:val="00D43EE0"/>
    <w:rsid w:val="00D44DEC"/>
    <w:rsid w:val="00D44F05"/>
    <w:rsid w:val="00D4712F"/>
    <w:rsid w:val="00D50D1A"/>
    <w:rsid w:val="00D51616"/>
    <w:rsid w:val="00D51B7A"/>
    <w:rsid w:val="00D56C66"/>
    <w:rsid w:val="00D57F24"/>
    <w:rsid w:val="00D57FA1"/>
    <w:rsid w:val="00D604CC"/>
    <w:rsid w:val="00D61DD3"/>
    <w:rsid w:val="00D62D79"/>
    <w:rsid w:val="00D64AFC"/>
    <w:rsid w:val="00D679AB"/>
    <w:rsid w:val="00D70063"/>
    <w:rsid w:val="00D7401B"/>
    <w:rsid w:val="00D75893"/>
    <w:rsid w:val="00D767B7"/>
    <w:rsid w:val="00D76D39"/>
    <w:rsid w:val="00D770D3"/>
    <w:rsid w:val="00D77E92"/>
    <w:rsid w:val="00D81156"/>
    <w:rsid w:val="00D8250D"/>
    <w:rsid w:val="00D82BF5"/>
    <w:rsid w:val="00D83329"/>
    <w:rsid w:val="00D842E8"/>
    <w:rsid w:val="00D84358"/>
    <w:rsid w:val="00D85C1A"/>
    <w:rsid w:val="00D85F03"/>
    <w:rsid w:val="00D91700"/>
    <w:rsid w:val="00D92E09"/>
    <w:rsid w:val="00D937F1"/>
    <w:rsid w:val="00D94805"/>
    <w:rsid w:val="00D97FFB"/>
    <w:rsid w:val="00DA0965"/>
    <w:rsid w:val="00DA2E14"/>
    <w:rsid w:val="00DA2F5B"/>
    <w:rsid w:val="00DA3741"/>
    <w:rsid w:val="00DA51DC"/>
    <w:rsid w:val="00DA7498"/>
    <w:rsid w:val="00DA7CA8"/>
    <w:rsid w:val="00DB3311"/>
    <w:rsid w:val="00DB4E5C"/>
    <w:rsid w:val="00DB6E31"/>
    <w:rsid w:val="00DB7154"/>
    <w:rsid w:val="00DC2A88"/>
    <w:rsid w:val="00DC4B30"/>
    <w:rsid w:val="00DC4B81"/>
    <w:rsid w:val="00DC767C"/>
    <w:rsid w:val="00DC7EDC"/>
    <w:rsid w:val="00DD07F3"/>
    <w:rsid w:val="00DD4217"/>
    <w:rsid w:val="00DD47D8"/>
    <w:rsid w:val="00DD6E49"/>
    <w:rsid w:val="00DE08FD"/>
    <w:rsid w:val="00DE1D5B"/>
    <w:rsid w:val="00DE56C6"/>
    <w:rsid w:val="00DE7361"/>
    <w:rsid w:val="00DF1646"/>
    <w:rsid w:val="00DF71E8"/>
    <w:rsid w:val="00E018A3"/>
    <w:rsid w:val="00E075B2"/>
    <w:rsid w:val="00E15BA4"/>
    <w:rsid w:val="00E208CA"/>
    <w:rsid w:val="00E228D2"/>
    <w:rsid w:val="00E23F33"/>
    <w:rsid w:val="00E242C4"/>
    <w:rsid w:val="00E265E3"/>
    <w:rsid w:val="00E3255F"/>
    <w:rsid w:val="00E33793"/>
    <w:rsid w:val="00E409A7"/>
    <w:rsid w:val="00E4216E"/>
    <w:rsid w:val="00E426B4"/>
    <w:rsid w:val="00E43A76"/>
    <w:rsid w:val="00E459ED"/>
    <w:rsid w:val="00E464CD"/>
    <w:rsid w:val="00E51452"/>
    <w:rsid w:val="00E56402"/>
    <w:rsid w:val="00E57ABB"/>
    <w:rsid w:val="00E63465"/>
    <w:rsid w:val="00E647B3"/>
    <w:rsid w:val="00E64E81"/>
    <w:rsid w:val="00E6698B"/>
    <w:rsid w:val="00E67621"/>
    <w:rsid w:val="00E67F12"/>
    <w:rsid w:val="00E7328A"/>
    <w:rsid w:val="00E82195"/>
    <w:rsid w:val="00E828CA"/>
    <w:rsid w:val="00E82B8B"/>
    <w:rsid w:val="00E85D6D"/>
    <w:rsid w:val="00E92445"/>
    <w:rsid w:val="00E93842"/>
    <w:rsid w:val="00E953B0"/>
    <w:rsid w:val="00E95F6E"/>
    <w:rsid w:val="00EA14EC"/>
    <w:rsid w:val="00EA1D2F"/>
    <w:rsid w:val="00EA2A42"/>
    <w:rsid w:val="00EA6311"/>
    <w:rsid w:val="00EB3B1B"/>
    <w:rsid w:val="00EB4D58"/>
    <w:rsid w:val="00EC1B56"/>
    <w:rsid w:val="00EC1DDA"/>
    <w:rsid w:val="00EC2504"/>
    <w:rsid w:val="00EC406C"/>
    <w:rsid w:val="00EC4E41"/>
    <w:rsid w:val="00EC5A35"/>
    <w:rsid w:val="00EC65AA"/>
    <w:rsid w:val="00EE3ECC"/>
    <w:rsid w:val="00EE4829"/>
    <w:rsid w:val="00EE4A24"/>
    <w:rsid w:val="00EE4D5A"/>
    <w:rsid w:val="00EE51F6"/>
    <w:rsid w:val="00EE6899"/>
    <w:rsid w:val="00EE6CF7"/>
    <w:rsid w:val="00EF2F98"/>
    <w:rsid w:val="00EF4A5E"/>
    <w:rsid w:val="00EF595A"/>
    <w:rsid w:val="00EF5F82"/>
    <w:rsid w:val="00EF6968"/>
    <w:rsid w:val="00F049B8"/>
    <w:rsid w:val="00F05943"/>
    <w:rsid w:val="00F106B6"/>
    <w:rsid w:val="00F11206"/>
    <w:rsid w:val="00F137F8"/>
    <w:rsid w:val="00F177A3"/>
    <w:rsid w:val="00F17FBA"/>
    <w:rsid w:val="00F21D60"/>
    <w:rsid w:val="00F2280B"/>
    <w:rsid w:val="00F2355C"/>
    <w:rsid w:val="00F239AA"/>
    <w:rsid w:val="00F23B25"/>
    <w:rsid w:val="00F23D2B"/>
    <w:rsid w:val="00F241AA"/>
    <w:rsid w:val="00F2427C"/>
    <w:rsid w:val="00F25FAC"/>
    <w:rsid w:val="00F2625F"/>
    <w:rsid w:val="00F26EA6"/>
    <w:rsid w:val="00F27D9B"/>
    <w:rsid w:val="00F30F5A"/>
    <w:rsid w:val="00F33B75"/>
    <w:rsid w:val="00F34FC5"/>
    <w:rsid w:val="00F36243"/>
    <w:rsid w:val="00F40D88"/>
    <w:rsid w:val="00F435E2"/>
    <w:rsid w:val="00F44F5C"/>
    <w:rsid w:val="00F502E0"/>
    <w:rsid w:val="00F52984"/>
    <w:rsid w:val="00F53711"/>
    <w:rsid w:val="00F549AD"/>
    <w:rsid w:val="00F54A4B"/>
    <w:rsid w:val="00F56914"/>
    <w:rsid w:val="00F56A05"/>
    <w:rsid w:val="00F624B2"/>
    <w:rsid w:val="00F639A9"/>
    <w:rsid w:val="00F63FDA"/>
    <w:rsid w:val="00F65949"/>
    <w:rsid w:val="00F65B10"/>
    <w:rsid w:val="00F66E73"/>
    <w:rsid w:val="00F7183F"/>
    <w:rsid w:val="00F731AA"/>
    <w:rsid w:val="00F76005"/>
    <w:rsid w:val="00F77C10"/>
    <w:rsid w:val="00F820AE"/>
    <w:rsid w:val="00F8334C"/>
    <w:rsid w:val="00F87A65"/>
    <w:rsid w:val="00F94C90"/>
    <w:rsid w:val="00FA02D4"/>
    <w:rsid w:val="00FA0459"/>
    <w:rsid w:val="00FA292C"/>
    <w:rsid w:val="00FA4521"/>
    <w:rsid w:val="00FA682C"/>
    <w:rsid w:val="00FB118D"/>
    <w:rsid w:val="00FB23F7"/>
    <w:rsid w:val="00FB30AD"/>
    <w:rsid w:val="00FB5705"/>
    <w:rsid w:val="00FB5F50"/>
    <w:rsid w:val="00FB73E6"/>
    <w:rsid w:val="00FC2915"/>
    <w:rsid w:val="00FC3689"/>
    <w:rsid w:val="00FC3748"/>
    <w:rsid w:val="00FC4428"/>
    <w:rsid w:val="00FC4A29"/>
    <w:rsid w:val="00FC64C9"/>
    <w:rsid w:val="00FC6B8D"/>
    <w:rsid w:val="00FC75AD"/>
    <w:rsid w:val="00FD05F9"/>
    <w:rsid w:val="00FD38D4"/>
    <w:rsid w:val="00FD3EB5"/>
    <w:rsid w:val="00FD6514"/>
    <w:rsid w:val="00FE1910"/>
    <w:rsid w:val="00FE1B20"/>
    <w:rsid w:val="00FE4AF5"/>
    <w:rsid w:val="00FE53B5"/>
    <w:rsid w:val="00FE61ED"/>
    <w:rsid w:val="00FE6FD2"/>
    <w:rsid w:val="00FF24FD"/>
    <w:rsid w:val="00FF37D4"/>
    <w:rsid w:val="00FF5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85F0BF2-B638-4989-A3CE-149C0FAD1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A95359"/>
    <w:pPr>
      <w:widowControl w:val="0"/>
      <w:spacing w:before="100" w:after="100" w:line="360" w:lineRule="atLeast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4A4B7C"/>
    <w:pPr>
      <w:keepNext/>
      <w:keepLines/>
      <w:pageBreakBefore/>
      <w:numPr>
        <w:numId w:val="1"/>
      </w:numPr>
      <w:spacing w:before="240" w:after="240" w:line="360" w:lineRule="auto"/>
      <w:jc w:val="left"/>
      <w:textAlignment w:val="baseline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0"/>
    <w:qFormat/>
    <w:rsid w:val="00BE73A4"/>
    <w:pPr>
      <w:keepNext/>
      <w:keepLines/>
      <w:numPr>
        <w:ilvl w:val="1"/>
        <w:numId w:val="1"/>
      </w:numPr>
      <w:spacing w:before="240" w:after="120" w:line="360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0"/>
    <w:qFormat/>
    <w:rsid w:val="00BE73A4"/>
    <w:pPr>
      <w:keepNext/>
      <w:keepLines/>
      <w:numPr>
        <w:ilvl w:val="2"/>
        <w:numId w:val="1"/>
      </w:numPr>
      <w:spacing w:before="240" w:after="12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0"/>
    <w:qFormat/>
    <w:rsid w:val="00BE73A4"/>
    <w:pPr>
      <w:keepNext/>
      <w:keepLines/>
      <w:numPr>
        <w:ilvl w:val="3"/>
        <w:numId w:val="1"/>
      </w:numPr>
      <w:spacing w:before="240" w:after="120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0"/>
    <w:qFormat/>
    <w:rsid w:val="00BE73A4"/>
    <w:pPr>
      <w:keepNext/>
      <w:keepLines/>
      <w:numPr>
        <w:ilvl w:val="4"/>
        <w:numId w:val="1"/>
      </w:numPr>
      <w:spacing w:before="120" w:after="120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rsid w:val="00BE73A4"/>
    <w:pPr>
      <w:keepNext/>
      <w:keepLines/>
      <w:numPr>
        <w:ilvl w:val="5"/>
        <w:numId w:val="1"/>
      </w:numPr>
      <w:spacing w:before="120" w:after="0"/>
      <w:outlineLvl w:val="5"/>
    </w:pPr>
    <w:rPr>
      <w:rFonts w:ascii="Arial" w:hAnsi="Arial"/>
      <w:b/>
      <w:bCs/>
    </w:rPr>
  </w:style>
  <w:style w:type="paragraph" w:styleId="7">
    <w:name w:val="heading 7"/>
    <w:basedOn w:val="a"/>
    <w:next w:val="a"/>
    <w:qFormat/>
    <w:rsid w:val="00BE73A4"/>
    <w:pPr>
      <w:keepNext/>
      <w:keepLines/>
      <w:numPr>
        <w:ilvl w:val="6"/>
        <w:numId w:val="1"/>
      </w:numPr>
      <w:spacing w:before="240" w:after="64" w:line="320" w:lineRule="atLeast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BE73A4"/>
    <w:pPr>
      <w:keepNext/>
      <w:keepLines/>
      <w:numPr>
        <w:ilvl w:val="7"/>
        <w:numId w:val="1"/>
      </w:numPr>
      <w:spacing w:before="240" w:after="64" w:line="320" w:lineRule="atLeast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BE73A4"/>
    <w:pPr>
      <w:keepNext/>
      <w:keepLines/>
      <w:numPr>
        <w:ilvl w:val="8"/>
        <w:numId w:val="1"/>
      </w:numPr>
      <w:spacing w:before="240" w:after="64" w:line="320" w:lineRule="atLeast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 First Indent"/>
    <w:basedOn w:val="a"/>
    <w:rsid w:val="002E3EAD"/>
    <w:pPr>
      <w:ind w:firstLine="425"/>
      <w:textAlignment w:val="baseline"/>
    </w:pPr>
  </w:style>
  <w:style w:type="paragraph" w:styleId="a4">
    <w:name w:val="Document Map"/>
    <w:basedOn w:val="a"/>
    <w:semiHidden/>
    <w:rsid w:val="00A95359"/>
    <w:pPr>
      <w:shd w:val="clear" w:color="auto" w:fill="000080"/>
    </w:pPr>
  </w:style>
  <w:style w:type="paragraph" w:customStyle="1" w:styleId="a5">
    <w:name w:val="表格正文"/>
    <w:basedOn w:val="a"/>
    <w:rsid w:val="002E3EAD"/>
    <w:pPr>
      <w:spacing w:before="0" w:after="0"/>
      <w:textAlignment w:val="baseline"/>
    </w:pPr>
  </w:style>
  <w:style w:type="paragraph" w:styleId="a6">
    <w:name w:val="header"/>
    <w:basedOn w:val="a"/>
    <w:rsid w:val="002E3E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a7">
    <w:name w:val="footer"/>
    <w:basedOn w:val="a"/>
    <w:link w:val="a8"/>
    <w:uiPriority w:val="99"/>
    <w:rsid w:val="002E3EAD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rsid w:val="00531B28"/>
    <w:rPr>
      <w:kern w:val="2"/>
      <w:sz w:val="18"/>
      <w:szCs w:val="18"/>
    </w:rPr>
  </w:style>
  <w:style w:type="paragraph" w:customStyle="1" w:styleId="a9">
    <w:name w:val="封面项目名称"/>
    <w:basedOn w:val="a"/>
    <w:rsid w:val="006E022F"/>
    <w:pPr>
      <w:jc w:val="center"/>
    </w:pPr>
    <w:rPr>
      <w:rFonts w:eastAsia="华文中宋"/>
      <w:sz w:val="44"/>
    </w:rPr>
  </w:style>
  <w:style w:type="paragraph" w:customStyle="1" w:styleId="aa">
    <w:name w:val="封面文档名称"/>
    <w:basedOn w:val="a9"/>
    <w:rsid w:val="006E022F"/>
    <w:rPr>
      <w:sz w:val="68"/>
    </w:rPr>
  </w:style>
  <w:style w:type="paragraph" w:customStyle="1" w:styleId="ab">
    <w:name w:val="封面文档日期"/>
    <w:basedOn w:val="a"/>
    <w:next w:val="a"/>
    <w:rsid w:val="006E022F"/>
    <w:pPr>
      <w:jc w:val="center"/>
    </w:pPr>
    <w:rPr>
      <w:rFonts w:eastAsia="黑体"/>
      <w:sz w:val="32"/>
    </w:rPr>
  </w:style>
  <w:style w:type="paragraph" w:styleId="ac">
    <w:name w:val="Date"/>
    <w:basedOn w:val="a"/>
    <w:next w:val="a"/>
    <w:rsid w:val="006E022F"/>
    <w:pPr>
      <w:ind w:leftChars="2500" w:left="100"/>
    </w:pPr>
  </w:style>
  <w:style w:type="character" w:styleId="ad">
    <w:name w:val="Hyperlink"/>
    <w:basedOn w:val="a1"/>
    <w:uiPriority w:val="99"/>
    <w:rsid w:val="006E022F"/>
    <w:rPr>
      <w:color w:val="0000FF"/>
      <w:u w:val="single"/>
    </w:rPr>
  </w:style>
  <w:style w:type="paragraph" w:styleId="TOC1">
    <w:name w:val="toc 1"/>
    <w:basedOn w:val="a"/>
    <w:next w:val="a"/>
    <w:autoRedefine/>
    <w:uiPriority w:val="39"/>
    <w:rsid w:val="008F7B5E"/>
    <w:pPr>
      <w:tabs>
        <w:tab w:val="left" w:pos="720"/>
        <w:tab w:val="right" w:leader="dot" w:pos="8302"/>
      </w:tabs>
      <w:spacing w:after="0" w:line="240" w:lineRule="auto"/>
    </w:pPr>
    <w:rPr>
      <w:b/>
    </w:rPr>
  </w:style>
  <w:style w:type="paragraph" w:styleId="TOC2">
    <w:name w:val="toc 2"/>
    <w:basedOn w:val="a"/>
    <w:next w:val="a"/>
    <w:autoRedefine/>
    <w:uiPriority w:val="39"/>
    <w:rsid w:val="006069F8"/>
    <w:pPr>
      <w:tabs>
        <w:tab w:val="left" w:pos="900"/>
        <w:tab w:val="right" w:leader="dot" w:pos="8302"/>
      </w:tabs>
      <w:spacing w:after="0" w:line="240" w:lineRule="auto"/>
      <w:ind w:leftChars="171" w:left="359"/>
    </w:pPr>
  </w:style>
  <w:style w:type="paragraph" w:styleId="TOC3">
    <w:name w:val="toc 3"/>
    <w:basedOn w:val="a"/>
    <w:next w:val="a"/>
    <w:autoRedefine/>
    <w:uiPriority w:val="39"/>
    <w:rsid w:val="006069F8"/>
    <w:pPr>
      <w:tabs>
        <w:tab w:val="left" w:pos="1080"/>
        <w:tab w:val="right" w:leader="dot" w:pos="8302"/>
      </w:tabs>
      <w:spacing w:before="0" w:after="0" w:line="240" w:lineRule="auto"/>
      <w:ind w:leftChars="257" w:left="540"/>
    </w:pPr>
  </w:style>
  <w:style w:type="paragraph" w:customStyle="1" w:styleId="ae">
    <w:name w:val="正文题目"/>
    <w:basedOn w:val="a"/>
    <w:rsid w:val="00CC2843"/>
    <w:pPr>
      <w:spacing w:before="0" w:after="0" w:line="360" w:lineRule="auto"/>
      <w:jc w:val="center"/>
    </w:pPr>
    <w:rPr>
      <w:b/>
      <w:kern w:val="0"/>
      <w:sz w:val="36"/>
    </w:rPr>
  </w:style>
  <w:style w:type="paragraph" w:customStyle="1" w:styleId="af">
    <w:name w:val="表格标题"/>
    <w:basedOn w:val="a5"/>
    <w:next w:val="a5"/>
    <w:rsid w:val="008F7B5E"/>
    <w:pPr>
      <w:jc w:val="center"/>
    </w:pPr>
    <w:rPr>
      <w:b/>
    </w:rPr>
  </w:style>
  <w:style w:type="paragraph" w:customStyle="1" w:styleId="af0">
    <w:name w:val="封面正文标题"/>
    <w:basedOn w:val="a"/>
    <w:rsid w:val="00CC2843"/>
    <w:pPr>
      <w:spacing w:before="0" w:after="0" w:line="360" w:lineRule="auto"/>
      <w:jc w:val="center"/>
    </w:pPr>
    <w:rPr>
      <w:rFonts w:ascii="宋体" w:eastAsia="华文中宋"/>
      <w:kern w:val="0"/>
      <w:sz w:val="72"/>
    </w:rPr>
  </w:style>
  <w:style w:type="character" w:styleId="af1">
    <w:name w:val="page number"/>
    <w:basedOn w:val="a1"/>
    <w:rsid w:val="000407F2"/>
  </w:style>
  <w:style w:type="character" w:styleId="af2">
    <w:name w:val="Unresolved Mention"/>
    <w:basedOn w:val="a1"/>
    <w:uiPriority w:val="99"/>
    <w:semiHidden/>
    <w:unhideWhenUsed/>
    <w:rsid w:val="006C19C2"/>
    <w:rPr>
      <w:color w:val="605E5C"/>
      <w:shd w:val="clear" w:color="auto" w:fill="E1DFDD"/>
    </w:rPr>
  </w:style>
  <w:style w:type="table" w:styleId="af3">
    <w:name w:val="Table Grid"/>
    <w:basedOn w:val="a2"/>
    <w:rsid w:val="006F1B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1.png"/><Relationship Id="rId21" Type="http://schemas.openxmlformats.org/officeDocument/2006/relationships/image" Target="media/image13.png"/><Relationship Id="rId63" Type="http://schemas.openxmlformats.org/officeDocument/2006/relationships/image" Target="media/image52.png"/><Relationship Id="rId159" Type="http://schemas.openxmlformats.org/officeDocument/2006/relationships/image" Target="media/image146.png"/><Relationship Id="rId324" Type="http://schemas.openxmlformats.org/officeDocument/2006/relationships/image" Target="media/image304.png"/><Relationship Id="rId366" Type="http://schemas.openxmlformats.org/officeDocument/2006/relationships/image" Target="media/image342.png"/><Relationship Id="rId170" Type="http://schemas.openxmlformats.org/officeDocument/2006/relationships/image" Target="media/image154.png"/><Relationship Id="rId226" Type="http://schemas.openxmlformats.org/officeDocument/2006/relationships/image" Target="media/image208.png"/><Relationship Id="rId268" Type="http://schemas.openxmlformats.org/officeDocument/2006/relationships/image" Target="media/image250.png"/><Relationship Id="rId32" Type="http://schemas.openxmlformats.org/officeDocument/2006/relationships/image" Target="media/image24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335" Type="http://schemas.openxmlformats.org/officeDocument/2006/relationships/image" Target="media/image313.png"/><Relationship Id="rId377" Type="http://schemas.openxmlformats.org/officeDocument/2006/relationships/image" Target="media/image353.png"/><Relationship Id="rId5" Type="http://schemas.openxmlformats.org/officeDocument/2006/relationships/footnotes" Target="footnotes.xml"/><Relationship Id="rId181" Type="http://schemas.openxmlformats.org/officeDocument/2006/relationships/image" Target="media/image165.png"/><Relationship Id="rId237" Type="http://schemas.openxmlformats.org/officeDocument/2006/relationships/image" Target="media/image219.png"/><Relationship Id="rId279" Type="http://schemas.openxmlformats.org/officeDocument/2006/relationships/image" Target="media/image261.png"/><Relationship Id="rId43" Type="http://schemas.openxmlformats.org/officeDocument/2006/relationships/image" Target="media/image35.png"/><Relationship Id="rId139" Type="http://schemas.openxmlformats.org/officeDocument/2006/relationships/image" Target="media/image126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46" Type="http://schemas.openxmlformats.org/officeDocument/2006/relationships/image" Target="media/image324.png"/><Relationship Id="rId388" Type="http://schemas.openxmlformats.org/officeDocument/2006/relationships/theme" Target="theme/theme1.xml"/><Relationship Id="rId85" Type="http://schemas.openxmlformats.org/officeDocument/2006/relationships/image" Target="media/image73.png"/><Relationship Id="rId150" Type="http://schemas.openxmlformats.org/officeDocument/2006/relationships/image" Target="media/image137.png"/><Relationship Id="rId192" Type="http://schemas.openxmlformats.org/officeDocument/2006/relationships/image" Target="media/image176.png"/><Relationship Id="rId206" Type="http://schemas.openxmlformats.org/officeDocument/2006/relationships/image" Target="media/image188.png"/><Relationship Id="rId248" Type="http://schemas.openxmlformats.org/officeDocument/2006/relationships/image" Target="media/image230.png"/><Relationship Id="rId12" Type="http://schemas.openxmlformats.org/officeDocument/2006/relationships/image" Target="media/image5.png"/><Relationship Id="rId108" Type="http://schemas.openxmlformats.org/officeDocument/2006/relationships/image" Target="media/image96.png"/><Relationship Id="rId315" Type="http://schemas.openxmlformats.org/officeDocument/2006/relationships/image" Target="media/image297.png"/><Relationship Id="rId357" Type="http://schemas.openxmlformats.org/officeDocument/2006/relationships/image" Target="media/image333.png"/><Relationship Id="rId54" Type="http://schemas.openxmlformats.org/officeDocument/2006/relationships/image" Target="media/image46.png"/><Relationship Id="rId96" Type="http://schemas.openxmlformats.org/officeDocument/2006/relationships/image" Target="media/image84.png"/><Relationship Id="rId161" Type="http://schemas.openxmlformats.org/officeDocument/2006/relationships/image" Target="media/image148.png"/><Relationship Id="rId217" Type="http://schemas.openxmlformats.org/officeDocument/2006/relationships/image" Target="media/image199.png"/><Relationship Id="rId259" Type="http://schemas.openxmlformats.org/officeDocument/2006/relationships/image" Target="media/image241.png"/><Relationship Id="rId23" Type="http://schemas.openxmlformats.org/officeDocument/2006/relationships/image" Target="media/image15.png"/><Relationship Id="rId119" Type="http://schemas.openxmlformats.org/officeDocument/2006/relationships/image" Target="media/image107.png"/><Relationship Id="rId270" Type="http://schemas.openxmlformats.org/officeDocument/2006/relationships/image" Target="media/image252.png"/><Relationship Id="rId326" Type="http://schemas.openxmlformats.org/officeDocument/2006/relationships/image" Target="media/image306.png"/><Relationship Id="rId65" Type="http://schemas.openxmlformats.org/officeDocument/2006/relationships/image" Target="media/image54.png"/><Relationship Id="rId130" Type="http://schemas.openxmlformats.org/officeDocument/2006/relationships/image" Target="media/image118.png"/><Relationship Id="rId368" Type="http://schemas.openxmlformats.org/officeDocument/2006/relationships/image" Target="media/image344.png"/><Relationship Id="rId172" Type="http://schemas.openxmlformats.org/officeDocument/2006/relationships/image" Target="media/image156.png"/><Relationship Id="rId228" Type="http://schemas.openxmlformats.org/officeDocument/2006/relationships/image" Target="media/image210.png"/><Relationship Id="rId281" Type="http://schemas.openxmlformats.org/officeDocument/2006/relationships/image" Target="media/image263.png"/><Relationship Id="rId337" Type="http://schemas.openxmlformats.org/officeDocument/2006/relationships/image" Target="media/image315.png"/><Relationship Id="rId34" Type="http://schemas.openxmlformats.org/officeDocument/2006/relationships/image" Target="media/image26.png"/><Relationship Id="rId76" Type="http://schemas.openxmlformats.org/officeDocument/2006/relationships/image" Target="media/image64.png"/><Relationship Id="rId141" Type="http://schemas.openxmlformats.org/officeDocument/2006/relationships/image" Target="media/image128.png"/><Relationship Id="rId379" Type="http://schemas.openxmlformats.org/officeDocument/2006/relationships/image" Target="media/image355.png"/><Relationship Id="rId7" Type="http://schemas.openxmlformats.org/officeDocument/2006/relationships/hyperlink" Target="https://www.virtualbox.org/" TargetMode="External"/><Relationship Id="rId183" Type="http://schemas.openxmlformats.org/officeDocument/2006/relationships/image" Target="media/image167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45" Type="http://schemas.openxmlformats.org/officeDocument/2006/relationships/image" Target="media/image37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hyperlink" Target="https://www.mysql.com/downloads/" TargetMode="External"/><Relationship Id="rId152" Type="http://schemas.openxmlformats.org/officeDocument/2006/relationships/image" Target="media/image139.png"/><Relationship Id="rId194" Type="http://schemas.openxmlformats.org/officeDocument/2006/relationships/image" Target="media/image178.png"/><Relationship Id="rId208" Type="http://schemas.openxmlformats.org/officeDocument/2006/relationships/image" Target="media/image190.png"/><Relationship Id="rId261" Type="http://schemas.openxmlformats.org/officeDocument/2006/relationships/image" Target="media/image243.png"/><Relationship Id="rId14" Type="http://schemas.openxmlformats.org/officeDocument/2006/relationships/image" Target="media/image6.png"/><Relationship Id="rId56" Type="http://schemas.openxmlformats.org/officeDocument/2006/relationships/image" Target="media/image48.png"/><Relationship Id="rId317" Type="http://schemas.openxmlformats.org/officeDocument/2006/relationships/image" Target="media/image298.png"/><Relationship Id="rId359" Type="http://schemas.openxmlformats.org/officeDocument/2006/relationships/image" Target="media/image335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63" Type="http://schemas.openxmlformats.org/officeDocument/2006/relationships/image" Target="media/image150.emf"/><Relationship Id="rId219" Type="http://schemas.openxmlformats.org/officeDocument/2006/relationships/image" Target="media/image201.png"/><Relationship Id="rId370" Type="http://schemas.openxmlformats.org/officeDocument/2006/relationships/image" Target="media/image346.png"/><Relationship Id="rId230" Type="http://schemas.openxmlformats.org/officeDocument/2006/relationships/image" Target="media/image212.png"/><Relationship Id="rId25" Type="http://schemas.openxmlformats.org/officeDocument/2006/relationships/image" Target="media/image17.png"/><Relationship Id="rId67" Type="http://schemas.openxmlformats.org/officeDocument/2006/relationships/image" Target="media/image56.png"/><Relationship Id="rId272" Type="http://schemas.openxmlformats.org/officeDocument/2006/relationships/image" Target="media/image254.png"/><Relationship Id="rId328" Type="http://schemas.openxmlformats.org/officeDocument/2006/relationships/image" Target="media/image308.png"/><Relationship Id="rId132" Type="http://schemas.openxmlformats.org/officeDocument/2006/relationships/image" Target="media/image120.emf"/><Relationship Id="rId174" Type="http://schemas.openxmlformats.org/officeDocument/2006/relationships/image" Target="media/image158.png"/><Relationship Id="rId381" Type="http://schemas.openxmlformats.org/officeDocument/2006/relationships/image" Target="media/image357.png"/><Relationship Id="rId241" Type="http://schemas.openxmlformats.org/officeDocument/2006/relationships/image" Target="media/image223.png"/><Relationship Id="rId36" Type="http://schemas.openxmlformats.org/officeDocument/2006/relationships/image" Target="media/image28.png"/><Relationship Id="rId283" Type="http://schemas.openxmlformats.org/officeDocument/2006/relationships/image" Target="media/image265.png"/><Relationship Id="rId339" Type="http://schemas.openxmlformats.org/officeDocument/2006/relationships/image" Target="media/image317.png"/><Relationship Id="rId78" Type="http://schemas.openxmlformats.org/officeDocument/2006/relationships/image" Target="media/image66.png"/><Relationship Id="rId101" Type="http://schemas.openxmlformats.org/officeDocument/2006/relationships/image" Target="media/image89.png"/><Relationship Id="rId143" Type="http://schemas.openxmlformats.org/officeDocument/2006/relationships/image" Target="media/image130.png"/><Relationship Id="rId185" Type="http://schemas.openxmlformats.org/officeDocument/2006/relationships/image" Target="media/image169.png"/><Relationship Id="rId350" Type="http://schemas.openxmlformats.org/officeDocument/2006/relationships/image" Target="media/image327.png"/><Relationship Id="rId9" Type="http://schemas.openxmlformats.org/officeDocument/2006/relationships/image" Target="media/image2.png"/><Relationship Id="rId210" Type="http://schemas.openxmlformats.org/officeDocument/2006/relationships/image" Target="media/image192.png"/><Relationship Id="rId252" Type="http://schemas.openxmlformats.org/officeDocument/2006/relationships/image" Target="media/image234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47" Type="http://schemas.openxmlformats.org/officeDocument/2006/relationships/image" Target="media/image39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package" Target="embeddings/Microsoft_Visio_Drawing1.vsdx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340" Type="http://schemas.openxmlformats.org/officeDocument/2006/relationships/image" Target="media/image318.png"/><Relationship Id="rId361" Type="http://schemas.openxmlformats.org/officeDocument/2006/relationships/image" Target="media/image337.png"/><Relationship Id="rId196" Type="http://schemas.openxmlformats.org/officeDocument/2006/relationships/image" Target="media/image180.emf"/><Relationship Id="rId200" Type="http://schemas.openxmlformats.org/officeDocument/2006/relationships/image" Target="media/image182.png"/><Relationship Id="rId382" Type="http://schemas.openxmlformats.org/officeDocument/2006/relationships/image" Target="media/image358.png"/><Relationship Id="rId16" Type="http://schemas.openxmlformats.org/officeDocument/2006/relationships/image" Target="media/image8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png"/><Relationship Id="rId319" Type="http://schemas.openxmlformats.org/officeDocument/2006/relationships/image" Target="media/image300.png"/><Relationship Id="rId37" Type="http://schemas.openxmlformats.org/officeDocument/2006/relationships/image" Target="media/image29.png"/><Relationship Id="rId58" Type="http://schemas.openxmlformats.org/officeDocument/2006/relationships/image" Target="media/image50.emf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330" Type="http://schemas.openxmlformats.org/officeDocument/2006/relationships/hyperlink" Target="http://docscn.studygolang.com/doc/install" TargetMode="External"/><Relationship Id="rId90" Type="http://schemas.openxmlformats.org/officeDocument/2006/relationships/image" Target="media/image78.png"/><Relationship Id="rId165" Type="http://schemas.openxmlformats.org/officeDocument/2006/relationships/image" Target="media/image151.emf"/><Relationship Id="rId186" Type="http://schemas.openxmlformats.org/officeDocument/2006/relationships/image" Target="media/image170.png"/><Relationship Id="rId351" Type="http://schemas.openxmlformats.org/officeDocument/2006/relationships/image" Target="media/image328.png"/><Relationship Id="rId372" Type="http://schemas.openxmlformats.org/officeDocument/2006/relationships/image" Target="media/image34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320" Type="http://schemas.openxmlformats.org/officeDocument/2006/relationships/hyperlink" Target="https://mirrors.edge.kernel.org/pub/software/scm/git/" TargetMode="External"/><Relationship Id="rId80" Type="http://schemas.openxmlformats.org/officeDocument/2006/relationships/image" Target="media/image68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package" Target="embeddings/Microsoft_Visio_Drawing5.vsdx"/><Relationship Id="rId341" Type="http://schemas.openxmlformats.org/officeDocument/2006/relationships/image" Target="media/image319.png"/><Relationship Id="rId362" Type="http://schemas.openxmlformats.org/officeDocument/2006/relationships/image" Target="media/image338.png"/><Relationship Id="rId383" Type="http://schemas.openxmlformats.org/officeDocument/2006/relationships/image" Target="media/image35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package" Target="embeddings/Microsoft_Visio_Drawing.vsdx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image" Target="media/image292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32.png"/><Relationship Id="rId166" Type="http://schemas.openxmlformats.org/officeDocument/2006/relationships/package" Target="embeddings/Microsoft_Visio_Drawing3.vsdx"/><Relationship Id="rId187" Type="http://schemas.openxmlformats.org/officeDocument/2006/relationships/image" Target="media/image171.png"/><Relationship Id="rId331" Type="http://schemas.openxmlformats.org/officeDocument/2006/relationships/image" Target="media/image309.png"/><Relationship Id="rId352" Type="http://schemas.openxmlformats.org/officeDocument/2006/relationships/image" Target="media/image329.png"/><Relationship Id="rId373" Type="http://schemas.openxmlformats.org/officeDocument/2006/relationships/image" Target="media/image349.png"/><Relationship Id="rId1" Type="http://schemas.openxmlformats.org/officeDocument/2006/relationships/numbering" Target="numbering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275" Type="http://schemas.openxmlformats.org/officeDocument/2006/relationships/image" Target="media/image257.png"/><Relationship Id="rId296" Type="http://schemas.openxmlformats.org/officeDocument/2006/relationships/image" Target="media/image278.png"/><Relationship Id="rId300" Type="http://schemas.openxmlformats.org/officeDocument/2006/relationships/image" Target="media/image282.png"/><Relationship Id="rId60" Type="http://schemas.openxmlformats.org/officeDocument/2006/relationships/image" Target="media/image51.png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1.emf"/><Relationship Id="rId321" Type="http://schemas.openxmlformats.org/officeDocument/2006/relationships/image" Target="media/image301.png"/><Relationship Id="rId342" Type="http://schemas.openxmlformats.org/officeDocument/2006/relationships/image" Target="media/image320.png"/><Relationship Id="rId363" Type="http://schemas.openxmlformats.org/officeDocument/2006/relationships/image" Target="media/image339.png"/><Relationship Id="rId384" Type="http://schemas.openxmlformats.org/officeDocument/2006/relationships/image" Target="media/image360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47.png"/><Relationship Id="rId286" Type="http://schemas.openxmlformats.org/officeDocument/2006/relationships/image" Target="media/image268.png"/><Relationship Id="rId50" Type="http://schemas.openxmlformats.org/officeDocument/2006/relationships/image" Target="media/image42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2.emf"/><Relationship Id="rId188" Type="http://schemas.openxmlformats.org/officeDocument/2006/relationships/image" Target="media/image172.png"/><Relationship Id="rId311" Type="http://schemas.openxmlformats.org/officeDocument/2006/relationships/image" Target="media/image293.png"/><Relationship Id="rId332" Type="http://schemas.openxmlformats.org/officeDocument/2006/relationships/image" Target="media/image310.png"/><Relationship Id="rId353" Type="http://schemas.openxmlformats.org/officeDocument/2006/relationships/image" Target="media/image330.png"/><Relationship Id="rId374" Type="http://schemas.openxmlformats.org/officeDocument/2006/relationships/image" Target="media/image350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image" Target="media/image279.png"/><Relationship Id="rId40" Type="http://schemas.openxmlformats.org/officeDocument/2006/relationships/image" Target="media/image32.png"/><Relationship Id="rId115" Type="http://schemas.openxmlformats.org/officeDocument/2006/relationships/image" Target="media/image103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301" Type="http://schemas.openxmlformats.org/officeDocument/2006/relationships/image" Target="media/image283.png"/><Relationship Id="rId322" Type="http://schemas.openxmlformats.org/officeDocument/2006/relationships/image" Target="media/image302.png"/><Relationship Id="rId343" Type="http://schemas.openxmlformats.org/officeDocument/2006/relationships/image" Target="media/image321.png"/><Relationship Id="rId364" Type="http://schemas.openxmlformats.org/officeDocument/2006/relationships/image" Target="media/image340.png"/><Relationship Id="rId61" Type="http://schemas.openxmlformats.org/officeDocument/2006/relationships/hyperlink" Target="https://www.netsarang.com/products/xsh_overview.html" TargetMode="External"/><Relationship Id="rId82" Type="http://schemas.openxmlformats.org/officeDocument/2006/relationships/image" Target="media/image70.png"/><Relationship Id="rId199" Type="http://schemas.openxmlformats.org/officeDocument/2006/relationships/package" Target="embeddings/Microsoft_Visio_Drawing6.vsdx"/><Relationship Id="rId203" Type="http://schemas.openxmlformats.org/officeDocument/2006/relationships/image" Target="media/image185.png"/><Relationship Id="rId385" Type="http://schemas.openxmlformats.org/officeDocument/2006/relationships/header" Target="header1.xml"/><Relationship Id="rId19" Type="http://schemas.openxmlformats.org/officeDocument/2006/relationships/image" Target="media/image11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png"/><Relationship Id="rId30" Type="http://schemas.openxmlformats.org/officeDocument/2006/relationships/image" Target="media/image22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package" Target="embeddings/Microsoft_Visio_Drawing4.vsdx"/><Relationship Id="rId312" Type="http://schemas.openxmlformats.org/officeDocument/2006/relationships/image" Target="media/image294.png"/><Relationship Id="rId333" Type="http://schemas.openxmlformats.org/officeDocument/2006/relationships/image" Target="media/image311.png"/><Relationship Id="rId354" Type="http://schemas.openxmlformats.org/officeDocument/2006/relationships/hyperlink" Target="https://dev.mysql.com/doc/refman/8.0/en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189" Type="http://schemas.openxmlformats.org/officeDocument/2006/relationships/image" Target="media/image173.png"/><Relationship Id="rId375" Type="http://schemas.openxmlformats.org/officeDocument/2006/relationships/image" Target="media/image351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80.png"/><Relationship Id="rId116" Type="http://schemas.openxmlformats.org/officeDocument/2006/relationships/image" Target="media/image104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302" Type="http://schemas.openxmlformats.org/officeDocument/2006/relationships/image" Target="media/image284.png"/><Relationship Id="rId323" Type="http://schemas.openxmlformats.org/officeDocument/2006/relationships/image" Target="media/image303.png"/><Relationship Id="rId344" Type="http://schemas.openxmlformats.org/officeDocument/2006/relationships/image" Target="media/image32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hyperlink" Target="https://www.netsarang.com/download/down_xsh.html" TargetMode="External"/><Relationship Id="rId83" Type="http://schemas.openxmlformats.org/officeDocument/2006/relationships/image" Target="media/image71.png"/><Relationship Id="rId179" Type="http://schemas.openxmlformats.org/officeDocument/2006/relationships/image" Target="media/image163.png"/><Relationship Id="rId365" Type="http://schemas.openxmlformats.org/officeDocument/2006/relationships/image" Target="media/image341.png"/><Relationship Id="rId386" Type="http://schemas.openxmlformats.org/officeDocument/2006/relationships/footer" Target="footer1.xml"/><Relationship Id="rId190" Type="http://schemas.openxmlformats.org/officeDocument/2006/relationships/image" Target="media/image174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70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image" Target="media/image295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hyperlink" Target="https://filezilla-project.org/" TargetMode="External"/><Relationship Id="rId94" Type="http://schemas.openxmlformats.org/officeDocument/2006/relationships/image" Target="media/image82.png"/><Relationship Id="rId148" Type="http://schemas.openxmlformats.org/officeDocument/2006/relationships/image" Target="media/image135.png"/><Relationship Id="rId169" Type="http://schemas.openxmlformats.org/officeDocument/2006/relationships/image" Target="media/image153.png"/><Relationship Id="rId334" Type="http://schemas.openxmlformats.org/officeDocument/2006/relationships/image" Target="media/image312.png"/><Relationship Id="rId355" Type="http://schemas.openxmlformats.org/officeDocument/2006/relationships/image" Target="media/image331.png"/><Relationship Id="rId376" Type="http://schemas.openxmlformats.org/officeDocument/2006/relationships/image" Target="media/image352.png"/><Relationship Id="rId4" Type="http://schemas.openxmlformats.org/officeDocument/2006/relationships/webSettings" Target="webSettings.xml"/><Relationship Id="rId180" Type="http://schemas.openxmlformats.org/officeDocument/2006/relationships/image" Target="media/image164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303" Type="http://schemas.openxmlformats.org/officeDocument/2006/relationships/image" Target="media/image285.png"/><Relationship Id="rId42" Type="http://schemas.openxmlformats.org/officeDocument/2006/relationships/image" Target="media/image34.png"/><Relationship Id="rId84" Type="http://schemas.openxmlformats.org/officeDocument/2006/relationships/image" Target="media/image72.png"/><Relationship Id="rId138" Type="http://schemas.openxmlformats.org/officeDocument/2006/relationships/image" Target="media/image125.png"/><Relationship Id="rId345" Type="http://schemas.openxmlformats.org/officeDocument/2006/relationships/image" Target="media/image323.png"/><Relationship Id="rId387" Type="http://schemas.openxmlformats.org/officeDocument/2006/relationships/fontTable" Target="fontTable.xml"/><Relationship Id="rId191" Type="http://schemas.openxmlformats.org/officeDocument/2006/relationships/image" Target="media/image175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107" Type="http://schemas.openxmlformats.org/officeDocument/2006/relationships/image" Target="media/image95.png"/><Relationship Id="rId289" Type="http://schemas.openxmlformats.org/officeDocument/2006/relationships/image" Target="media/image271.png"/><Relationship Id="rId11" Type="http://schemas.openxmlformats.org/officeDocument/2006/relationships/image" Target="media/image4.png"/><Relationship Id="rId53" Type="http://schemas.openxmlformats.org/officeDocument/2006/relationships/image" Target="media/image45.png"/><Relationship Id="rId149" Type="http://schemas.openxmlformats.org/officeDocument/2006/relationships/image" Target="media/image136.png"/><Relationship Id="rId314" Type="http://schemas.openxmlformats.org/officeDocument/2006/relationships/image" Target="media/image296.png"/><Relationship Id="rId356" Type="http://schemas.openxmlformats.org/officeDocument/2006/relationships/image" Target="media/image332.png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216" Type="http://schemas.openxmlformats.org/officeDocument/2006/relationships/image" Target="media/image198.png"/><Relationship Id="rId258" Type="http://schemas.openxmlformats.org/officeDocument/2006/relationships/image" Target="media/image240.png"/><Relationship Id="rId22" Type="http://schemas.openxmlformats.org/officeDocument/2006/relationships/image" Target="media/image14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325" Type="http://schemas.openxmlformats.org/officeDocument/2006/relationships/image" Target="media/image305.png"/><Relationship Id="rId367" Type="http://schemas.openxmlformats.org/officeDocument/2006/relationships/image" Target="media/image343.png"/><Relationship Id="rId171" Type="http://schemas.openxmlformats.org/officeDocument/2006/relationships/image" Target="media/image155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33" Type="http://schemas.openxmlformats.org/officeDocument/2006/relationships/image" Target="media/image25.png"/><Relationship Id="rId129" Type="http://schemas.openxmlformats.org/officeDocument/2006/relationships/image" Target="media/image117.png"/><Relationship Id="rId280" Type="http://schemas.openxmlformats.org/officeDocument/2006/relationships/image" Target="media/image262.png"/><Relationship Id="rId336" Type="http://schemas.openxmlformats.org/officeDocument/2006/relationships/image" Target="media/image314.png"/><Relationship Id="rId75" Type="http://schemas.openxmlformats.org/officeDocument/2006/relationships/image" Target="media/image63.png"/><Relationship Id="rId140" Type="http://schemas.openxmlformats.org/officeDocument/2006/relationships/image" Target="media/image127.png"/><Relationship Id="rId182" Type="http://schemas.openxmlformats.org/officeDocument/2006/relationships/image" Target="media/image166.png"/><Relationship Id="rId378" Type="http://schemas.openxmlformats.org/officeDocument/2006/relationships/image" Target="media/image354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347" Type="http://schemas.openxmlformats.org/officeDocument/2006/relationships/image" Target="media/image325.png"/><Relationship Id="rId44" Type="http://schemas.openxmlformats.org/officeDocument/2006/relationships/image" Target="media/image36.png"/><Relationship Id="rId86" Type="http://schemas.openxmlformats.org/officeDocument/2006/relationships/image" Target="media/image74.png"/><Relationship Id="rId151" Type="http://schemas.openxmlformats.org/officeDocument/2006/relationships/image" Target="media/image138.png"/><Relationship Id="rId193" Type="http://schemas.openxmlformats.org/officeDocument/2006/relationships/image" Target="media/image177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13" Type="http://schemas.openxmlformats.org/officeDocument/2006/relationships/hyperlink" Target="https://www.vmware.com/" TargetMode="External"/><Relationship Id="rId109" Type="http://schemas.openxmlformats.org/officeDocument/2006/relationships/image" Target="media/image97.png"/><Relationship Id="rId260" Type="http://schemas.openxmlformats.org/officeDocument/2006/relationships/image" Target="media/image242.png"/><Relationship Id="rId316" Type="http://schemas.openxmlformats.org/officeDocument/2006/relationships/hyperlink" Target="https://git-scm.com/download/linux" TargetMode="External"/><Relationship Id="rId55" Type="http://schemas.openxmlformats.org/officeDocument/2006/relationships/image" Target="media/image47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image" Target="media/image334.png"/><Relationship Id="rId162" Type="http://schemas.openxmlformats.org/officeDocument/2006/relationships/image" Target="media/image149.png"/><Relationship Id="rId218" Type="http://schemas.openxmlformats.org/officeDocument/2006/relationships/image" Target="media/image200.png"/><Relationship Id="rId271" Type="http://schemas.openxmlformats.org/officeDocument/2006/relationships/image" Target="media/image253.png"/><Relationship Id="rId24" Type="http://schemas.openxmlformats.org/officeDocument/2006/relationships/image" Target="media/image16.png"/><Relationship Id="rId66" Type="http://schemas.openxmlformats.org/officeDocument/2006/relationships/image" Target="media/image55.png"/><Relationship Id="rId131" Type="http://schemas.openxmlformats.org/officeDocument/2006/relationships/image" Target="media/image119.png"/><Relationship Id="rId327" Type="http://schemas.openxmlformats.org/officeDocument/2006/relationships/image" Target="media/image307.png"/><Relationship Id="rId369" Type="http://schemas.openxmlformats.org/officeDocument/2006/relationships/image" Target="media/image345.png"/><Relationship Id="rId173" Type="http://schemas.openxmlformats.org/officeDocument/2006/relationships/image" Target="media/image157.png"/><Relationship Id="rId229" Type="http://schemas.openxmlformats.org/officeDocument/2006/relationships/image" Target="media/image211.png"/><Relationship Id="rId380" Type="http://schemas.openxmlformats.org/officeDocument/2006/relationships/image" Target="media/image356.png"/><Relationship Id="rId240" Type="http://schemas.openxmlformats.org/officeDocument/2006/relationships/image" Target="media/image222.png"/><Relationship Id="rId35" Type="http://schemas.openxmlformats.org/officeDocument/2006/relationships/image" Target="media/image2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64.png"/><Relationship Id="rId338" Type="http://schemas.openxmlformats.org/officeDocument/2006/relationships/image" Target="media/image316.png"/><Relationship Id="rId8" Type="http://schemas.openxmlformats.org/officeDocument/2006/relationships/image" Target="media/image1.png"/><Relationship Id="rId142" Type="http://schemas.openxmlformats.org/officeDocument/2006/relationships/image" Target="media/image129.png"/><Relationship Id="rId184" Type="http://schemas.openxmlformats.org/officeDocument/2006/relationships/image" Target="media/image168.png"/><Relationship Id="rId251" Type="http://schemas.openxmlformats.org/officeDocument/2006/relationships/image" Target="media/image233.png"/><Relationship Id="rId46" Type="http://schemas.openxmlformats.org/officeDocument/2006/relationships/image" Target="media/image38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349" Type="http://schemas.openxmlformats.org/officeDocument/2006/relationships/image" Target="media/image326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image" Target="media/image140.png"/><Relationship Id="rId195" Type="http://schemas.openxmlformats.org/officeDocument/2006/relationships/image" Target="media/image179.png"/><Relationship Id="rId209" Type="http://schemas.openxmlformats.org/officeDocument/2006/relationships/image" Target="media/image191.png"/><Relationship Id="rId360" Type="http://schemas.openxmlformats.org/officeDocument/2006/relationships/image" Target="media/image336.png"/><Relationship Id="rId220" Type="http://schemas.openxmlformats.org/officeDocument/2006/relationships/image" Target="media/image202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44.png"/><Relationship Id="rId318" Type="http://schemas.openxmlformats.org/officeDocument/2006/relationships/image" Target="media/image299.png"/><Relationship Id="rId99" Type="http://schemas.openxmlformats.org/officeDocument/2006/relationships/image" Target="media/image87.png"/><Relationship Id="rId122" Type="http://schemas.openxmlformats.org/officeDocument/2006/relationships/image" Target="media/image110.png"/><Relationship Id="rId164" Type="http://schemas.openxmlformats.org/officeDocument/2006/relationships/package" Target="embeddings/Microsoft_Visio_Drawing2.vsdx"/><Relationship Id="rId371" Type="http://schemas.openxmlformats.org/officeDocument/2006/relationships/image" Target="media/image347.png"/><Relationship Id="rId26" Type="http://schemas.openxmlformats.org/officeDocument/2006/relationships/image" Target="media/image18.png"/><Relationship Id="rId231" Type="http://schemas.openxmlformats.org/officeDocument/2006/relationships/image" Target="media/image213.png"/><Relationship Id="rId273" Type="http://schemas.openxmlformats.org/officeDocument/2006/relationships/image" Target="media/image255.png"/><Relationship Id="rId329" Type="http://schemas.openxmlformats.org/officeDocument/2006/relationships/hyperlink" Target="http://docs.studygolang.com/doc/instal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s\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模板.dotx</Template>
  <TotalTime>3639</TotalTime>
  <Pages>205</Pages>
  <Words>6877</Words>
  <Characters>39203</Characters>
  <Application>Microsoft Office Word</Application>
  <DocSecurity>0</DocSecurity>
  <Lines>326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项目名称</vt:lpstr>
    </vt:vector>
  </TitlesOfParts>
  <Company>sinobest</Company>
  <LinksUpToDate>false</LinksUpToDate>
  <CharactersWithSpaces>45989</CharactersWithSpaces>
  <SharedDoc>false</SharedDoc>
  <HLinks>
    <vt:vector size="18" baseType="variant">
      <vt:variant>
        <vt:i4>1966136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_Toc112728972</vt:lpwstr>
      </vt:variant>
      <vt:variant>
        <vt:i4>1966136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_Toc112728971</vt:lpwstr>
      </vt:variant>
      <vt:variant>
        <vt:i4>1966136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_Toc112728970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项目名称</dc:title>
  <dc:subject/>
  <dc:creator>韩忠康</dc:creator>
  <cp:keywords/>
  <dc:description/>
  <cp:lastModifiedBy>东 李</cp:lastModifiedBy>
  <cp:revision>1089</cp:revision>
  <dcterms:created xsi:type="dcterms:W3CDTF">2018-12-24T08:08:00Z</dcterms:created>
  <dcterms:modified xsi:type="dcterms:W3CDTF">2019-01-08T10:19:00Z</dcterms:modified>
</cp:coreProperties>
</file>