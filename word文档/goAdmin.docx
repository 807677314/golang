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022F" w:rsidRDefault="00531B28" w:rsidP="00CC2843">
      <w:pPr>
        <w:pStyle w:val="ab"/>
      </w:pPr>
      <w:r>
        <w:rPr>
          <w:rFonts w:hint="eastAsia"/>
        </w:rPr>
        <w:t>技术</w:t>
      </w:r>
    </w:p>
    <w:p w:rsidR="005F12C6" w:rsidRDefault="008F7B5E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449540698" w:history="1">
        <w:r w:rsidR="005F12C6" w:rsidRPr="00F9637C">
          <w:rPr>
            <w:rStyle w:val="ad"/>
            <w:rFonts w:ascii="Arial" w:hAnsi="Arial" w:cs="Arial"/>
            <w:noProof/>
          </w:rPr>
          <w:t>1</w:t>
        </w:r>
        <w:r w:rsidR="005F12C6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5F12C6" w:rsidRPr="00F9637C">
          <w:rPr>
            <w:rStyle w:val="ad"/>
            <w:rFonts w:hint="eastAsia"/>
            <w:noProof/>
          </w:rPr>
          <w:t>标题</w:t>
        </w:r>
        <w:r w:rsidR="005F12C6" w:rsidRPr="00F9637C">
          <w:rPr>
            <w:rStyle w:val="ad"/>
            <w:noProof/>
          </w:rPr>
          <w:t>1</w:t>
        </w:r>
        <w:r w:rsidR="005F12C6">
          <w:rPr>
            <w:noProof/>
            <w:webHidden/>
          </w:rPr>
          <w:tab/>
        </w:r>
        <w:r w:rsidR="005F12C6">
          <w:rPr>
            <w:noProof/>
            <w:webHidden/>
          </w:rPr>
          <w:fldChar w:fldCharType="begin"/>
        </w:r>
        <w:r w:rsidR="005F12C6">
          <w:rPr>
            <w:noProof/>
            <w:webHidden/>
          </w:rPr>
          <w:instrText xml:space="preserve"> PAGEREF _Toc449540698 \h </w:instrText>
        </w:r>
        <w:r w:rsidR="005F12C6">
          <w:rPr>
            <w:noProof/>
            <w:webHidden/>
          </w:rPr>
        </w:r>
        <w:r w:rsidR="005F12C6">
          <w:rPr>
            <w:noProof/>
            <w:webHidden/>
          </w:rPr>
          <w:fldChar w:fldCharType="separate"/>
        </w:r>
        <w:r w:rsidR="00625AC0">
          <w:rPr>
            <w:rFonts w:hint="eastAsia"/>
            <w:b w:val="0"/>
            <w:bCs/>
            <w:noProof/>
            <w:webHidden/>
          </w:rPr>
          <w:t>错误</w:t>
        </w:r>
        <w:r w:rsidR="00625AC0">
          <w:rPr>
            <w:rFonts w:hint="eastAsia"/>
            <w:b w:val="0"/>
            <w:bCs/>
            <w:noProof/>
            <w:webHidden/>
          </w:rPr>
          <w:t>!</w:t>
        </w:r>
        <w:r w:rsidR="00625AC0">
          <w:rPr>
            <w:rFonts w:hint="eastAsia"/>
            <w:b w:val="0"/>
            <w:bCs/>
            <w:noProof/>
            <w:webHidden/>
          </w:rPr>
          <w:t>未定义书签。</w:t>
        </w:r>
        <w:r w:rsidR="005F12C6">
          <w:rPr>
            <w:noProof/>
            <w:webHidden/>
          </w:rPr>
          <w:fldChar w:fldCharType="end"/>
        </w:r>
      </w:hyperlink>
    </w:p>
    <w:p w:rsidR="005F12C6" w:rsidRDefault="007763F3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49540699" w:history="1">
        <w:r w:rsidR="005F12C6" w:rsidRPr="00F9637C">
          <w:rPr>
            <w:rStyle w:val="ad"/>
            <w:noProof/>
          </w:rPr>
          <w:t>1.1</w:t>
        </w:r>
        <w:r w:rsidR="005F12C6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F12C6" w:rsidRPr="00F9637C">
          <w:rPr>
            <w:rStyle w:val="ad"/>
            <w:rFonts w:hint="eastAsia"/>
            <w:noProof/>
          </w:rPr>
          <w:t>标题</w:t>
        </w:r>
        <w:r w:rsidR="005F12C6" w:rsidRPr="00F9637C">
          <w:rPr>
            <w:rStyle w:val="ad"/>
            <w:noProof/>
          </w:rPr>
          <w:t>2</w:t>
        </w:r>
        <w:r w:rsidR="005F12C6">
          <w:rPr>
            <w:noProof/>
            <w:webHidden/>
          </w:rPr>
          <w:tab/>
        </w:r>
        <w:r w:rsidR="005F12C6">
          <w:rPr>
            <w:noProof/>
            <w:webHidden/>
          </w:rPr>
          <w:fldChar w:fldCharType="begin"/>
        </w:r>
        <w:r w:rsidR="005F12C6">
          <w:rPr>
            <w:noProof/>
            <w:webHidden/>
          </w:rPr>
          <w:instrText xml:space="preserve"> PAGEREF _Toc449540699 \h </w:instrText>
        </w:r>
        <w:r w:rsidR="005F12C6">
          <w:rPr>
            <w:noProof/>
            <w:webHidden/>
          </w:rPr>
        </w:r>
        <w:r w:rsidR="005F12C6">
          <w:rPr>
            <w:noProof/>
            <w:webHidden/>
          </w:rPr>
          <w:fldChar w:fldCharType="separate"/>
        </w:r>
        <w:r w:rsidR="00625AC0">
          <w:rPr>
            <w:rFonts w:hint="eastAsia"/>
            <w:b/>
            <w:bCs/>
            <w:noProof/>
            <w:webHidden/>
          </w:rPr>
          <w:t>错误</w:t>
        </w:r>
        <w:r w:rsidR="00625AC0">
          <w:rPr>
            <w:rFonts w:hint="eastAsia"/>
            <w:b/>
            <w:bCs/>
            <w:noProof/>
            <w:webHidden/>
          </w:rPr>
          <w:t>!</w:t>
        </w:r>
        <w:r w:rsidR="00625AC0">
          <w:rPr>
            <w:rFonts w:hint="eastAsia"/>
            <w:b/>
            <w:bCs/>
            <w:noProof/>
            <w:webHidden/>
          </w:rPr>
          <w:t>未定义书签。</w:t>
        </w:r>
        <w:r w:rsidR="005F12C6">
          <w:rPr>
            <w:noProof/>
            <w:webHidden/>
          </w:rPr>
          <w:fldChar w:fldCharType="end"/>
        </w:r>
      </w:hyperlink>
    </w:p>
    <w:p w:rsidR="005F12C6" w:rsidRDefault="007763F3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449540700" w:history="1">
        <w:r w:rsidR="005F12C6" w:rsidRPr="00F9637C">
          <w:rPr>
            <w:rStyle w:val="ad"/>
            <w:noProof/>
          </w:rPr>
          <w:t>1.1.1</w:t>
        </w:r>
        <w:r w:rsidR="005F12C6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F12C6" w:rsidRPr="00F9637C">
          <w:rPr>
            <w:rStyle w:val="ad"/>
            <w:rFonts w:hint="eastAsia"/>
            <w:noProof/>
          </w:rPr>
          <w:t>标题</w:t>
        </w:r>
        <w:r w:rsidR="005F12C6" w:rsidRPr="00F9637C">
          <w:rPr>
            <w:rStyle w:val="ad"/>
            <w:noProof/>
          </w:rPr>
          <w:t>3</w:t>
        </w:r>
        <w:r w:rsidR="005F12C6">
          <w:rPr>
            <w:noProof/>
            <w:webHidden/>
          </w:rPr>
          <w:tab/>
        </w:r>
        <w:r w:rsidR="005F12C6">
          <w:rPr>
            <w:noProof/>
            <w:webHidden/>
          </w:rPr>
          <w:fldChar w:fldCharType="begin"/>
        </w:r>
        <w:r w:rsidR="005F12C6">
          <w:rPr>
            <w:noProof/>
            <w:webHidden/>
          </w:rPr>
          <w:instrText xml:space="preserve"> PAGEREF _Toc449540700 \h </w:instrText>
        </w:r>
        <w:r w:rsidR="005F12C6">
          <w:rPr>
            <w:noProof/>
            <w:webHidden/>
          </w:rPr>
        </w:r>
        <w:r w:rsidR="005F12C6">
          <w:rPr>
            <w:noProof/>
            <w:webHidden/>
          </w:rPr>
          <w:fldChar w:fldCharType="separate"/>
        </w:r>
        <w:r w:rsidR="00625AC0">
          <w:rPr>
            <w:rFonts w:hint="eastAsia"/>
            <w:b/>
            <w:bCs/>
            <w:noProof/>
            <w:webHidden/>
          </w:rPr>
          <w:t>错误</w:t>
        </w:r>
        <w:r w:rsidR="00625AC0">
          <w:rPr>
            <w:rFonts w:hint="eastAsia"/>
            <w:b/>
            <w:bCs/>
            <w:noProof/>
            <w:webHidden/>
          </w:rPr>
          <w:t>!</w:t>
        </w:r>
        <w:r w:rsidR="00625AC0">
          <w:rPr>
            <w:rFonts w:hint="eastAsia"/>
            <w:b/>
            <w:bCs/>
            <w:noProof/>
            <w:webHidden/>
          </w:rPr>
          <w:t>未定义书签。</w:t>
        </w:r>
        <w:r w:rsidR="005F12C6"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6E022F" w:rsidP="006E022F"/>
    <w:p w:rsidR="0013338A" w:rsidRDefault="0013338A" w:rsidP="0013338A">
      <w:pPr>
        <w:pStyle w:val="1"/>
      </w:pPr>
      <w:r>
        <w:rPr>
          <w:rFonts w:hint="eastAsia"/>
        </w:rPr>
        <w:lastRenderedPageBreak/>
        <w:t>列表分页</w:t>
      </w:r>
    </w:p>
    <w:p w:rsidR="0013338A" w:rsidRDefault="00C646C0" w:rsidP="00C646C0">
      <w:pPr>
        <w:pStyle w:val="2"/>
      </w:pPr>
      <w:r>
        <w:rPr>
          <w:rFonts w:hint="eastAsia"/>
        </w:rPr>
        <w:t>分析</w:t>
      </w:r>
    </w:p>
    <w:p w:rsidR="00C646C0" w:rsidRDefault="004B318F" w:rsidP="00C646C0">
      <w:pPr>
        <w:pStyle w:val="a0"/>
      </w:pPr>
      <w:r>
        <w:rPr>
          <w:rFonts w:hint="eastAsia"/>
        </w:rPr>
        <w:t>分页，数据量过大，在一个页面不能方便的查看，需要一部分一部分的查看。需要</w:t>
      </w:r>
      <w:proofErr w:type="gramStart"/>
      <w:r>
        <w:rPr>
          <w:rFonts w:hint="eastAsia"/>
        </w:rPr>
        <w:t>使用使用</w:t>
      </w:r>
      <w:proofErr w:type="gramEnd"/>
      <w:r>
        <w:rPr>
          <w:rFonts w:hint="eastAsia"/>
        </w:rPr>
        <w:t>分页。</w:t>
      </w:r>
    </w:p>
    <w:p w:rsidR="004B318F" w:rsidRDefault="00210476" w:rsidP="00C646C0">
      <w:pPr>
        <w:pStyle w:val="a0"/>
      </w:pPr>
      <w:r>
        <w:rPr>
          <w:rFonts w:hint="eastAsia"/>
        </w:rPr>
        <w:t>效果是：</w:t>
      </w:r>
    </w:p>
    <w:p w:rsidR="00210476" w:rsidRDefault="005B17E5" w:rsidP="00C646C0">
      <w:pPr>
        <w:pStyle w:val="a0"/>
      </w:pPr>
      <w:r>
        <w:rPr>
          <w:noProof/>
        </w:rPr>
        <w:drawing>
          <wp:inline distT="0" distB="0" distL="0" distR="0" wp14:anchorId="38FB8F94" wp14:editId="29FCC653">
            <wp:extent cx="5278120" cy="21132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18F" w:rsidRDefault="004B318F" w:rsidP="00C646C0">
      <w:pPr>
        <w:pStyle w:val="a0"/>
      </w:pPr>
    </w:p>
    <w:p w:rsidR="00720B40" w:rsidRDefault="00720B40" w:rsidP="00C646C0">
      <w:pPr>
        <w:pStyle w:val="a0"/>
      </w:pPr>
      <w:r>
        <w:rPr>
          <w:rFonts w:hint="eastAsia"/>
        </w:rPr>
        <w:t>需要的工作：两项工作</w:t>
      </w:r>
    </w:p>
    <w:p w:rsidR="00720B40" w:rsidRDefault="00720B40" w:rsidP="00720B40">
      <w:pPr>
        <w:pStyle w:val="a0"/>
        <w:numPr>
          <w:ilvl w:val="0"/>
          <w:numId w:val="15"/>
        </w:numPr>
      </w:pPr>
      <w:r>
        <w:rPr>
          <w:rFonts w:hint="eastAsia"/>
        </w:rPr>
        <w:t>依据页面获取当页数据（记录），需要查询中的</w:t>
      </w:r>
      <w:r>
        <w:rPr>
          <w:rFonts w:hint="eastAsia"/>
        </w:rPr>
        <w:t>limit</w:t>
      </w:r>
      <w:r>
        <w:rPr>
          <w:rFonts w:hint="eastAsia"/>
        </w:rPr>
        <w:t>实现</w:t>
      </w:r>
    </w:p>
    <w:p w:rsidR="00720B40" w:rsidRDefault="00720B40" w:rsidP="00720B40">
      <w:pPr>
        <w:pStyle w:val="a0"/>
        <w:numPr>
          <w:ilvl w:val="0"/>
          <w:numId w:val="15"/>
        </w:numPr>
      </w:pPr>
      <w:r>
        <w:rPr>
          <w:rFonts w:hint="eastAsia"/>
        </w:rPr>
        <w:t>提供翻页链接（其他的操作方式也可以，例如输入页码等）。</w:t>
      </w:r>
    </w:p>
    <w:p w:rsidR="00F711A4" w:rsidRDefault="00F711A4" w:rsidP="00F711A4">
      <w:pPr>
        <w:pStyle w:val="a0"/>
      </w:pPr>
    </w:p>
    <w:p w:rsidR="00F711A4" w:rsidRDefault="00F711A4" w:rsidP="00F711A4">
      <w:pPr>
        <w:pStyle w:val="2"/>
      </w:pPr>
      <w:r>
        <w:rPr>
          <w:rFonts w:hint="eastAsia"/>
        </w:rPr>
        <w:t>传递页码</w:t>
      </w:r>
    </w:p>
    <w:p w:rsidR="00F711A4" w:rsidRDefault="00F711A4" w:rsidP="00F711A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ClassList</w:t>
      </w:r>
      <w:r>
        <w:t>Action</w:t>
      </w:r>
      <w:proofErr w:type="spellEnd"/>
      <w:r>
        <w:t xml:space="preserve"> </w:t>
      </w:r>
      <w:r>
        <w:rPr>
          <w:rFonts w:hint="eastAsia"/>
        </w:rPr>
        <w:t>动作中，</w:t>
      </w:r>
    </w:p>
    <w:p w:rsidR="00F711A4" w:rsidRDefault="00F711A4" w:rsidP="00F711A4">
      <w:pPr>
        <w:pStyle w:val="a0"/>
      </w:pPr>
      <w:r>
        <w:rPr>
          <w:rFonts w:hint="eastAsia"/>
        </w:rPr>
        <w:t>在获取列表数据时，要确定，当前的页码。有俩种情况：</w:t>
      </w:r>
    </w:p>
    <w:p w:rsidR="00F711A4" w:rsidRDefault="00F711A4" w:rsidP="00F711A4">
      <w:pPr>
        <w:pStyle w:val="a0"/>
        <w:numPr>
          <w:ilvl w:val="0"/>
          <w:numId w:val="16"/>
        </w:numPr>
      </w:pPr>
      <w:r>
        <w:rPr>
          <w:rFonts w:hint="eastAsia"/>
        </w:rPr>
        <w:t>用户通过请求</w:t>
      </w:r>
      <w:r>
        <w:rPr>
          <w:rFonts w:hint="eastAsia"/>
        </w:rPr>
        <w:t>URL</w:t>
      </w:r>
      <w:r>
        <w:rPr>
          <w:rFonts w:hint="eastAsia"/>
        </w:rPr>
        <w:t>指定。例如：</w:t>
      </w:r>
      <w:r w:rsidRPr="00F711A4">
        <w:t>/class/list/?page=4</w:t>
      </w:r>
      <w:r>
        <w:t xml:space="preserve"> </w:t>
      </w:r>
      <w:r>
        <w:rPr>
          <w:rFonts w:hint="eastAsia"/>
        </w:rPr>
        <w:t>以上的</w:t>
      </w:r>
      <w:r>
        <w:rPr>
          <w:rFonts w:hint="eastAsia"/>
        </w:rPr>
        <w:t>URI</w:t>
      </w:r>
      <w:r>
        <w:rPr>
          <w:rFonts w:hint="eastAsia"/>
        </w:rPr>
        <w:t>就表示要获取第</w:t>
      </w:r>
      <w:r>
        <w:rPr>
          <w:rFonts w:hint="eastAsia"/>
        </w:rPr>
        <w:t>4</w:t>
      </w:r>
      <w:r>
        <w:rPr>
          <w:rFonts w:hint="eastAsia"/>
        </w:rPr>
        <w:t>页的数据。</w:t>
      </w:r>
    </w:p>
    <w:p w:rsidR="00F711A4" w:rsidRDefault="00F711A4" w:rsidP="00F711A4">
      <w:pPr>
        <w:pStyle w:val="a0"/>
        <w:numPr>
          <w:ilvl w:val="0"/>
          <w:numId w:val="16"/>
        </w:numPr>
      </w:pPr>
      <w:r>
        <w:rPr>
          <w:rFonts w:hint="eastAsia"/>
        </w:rPr>
        <w:t>默认为第</w:t>
      </w:r>
      <w:r>
        <w:rPr>
          <w:rFonts w:hint="eastAsia"/>
        </w:rPr>
        <w:t>1</w:t>
      </w:r>
      <w:r>
        <w:rPr>
          <w:rFonts w:hint="eastAsia"/>
        </w:rPr>
        <w:t>页，当没有指定页码时，认为需要显示第一页数据。例如第一次进入列表页时。</w:t>
      </w:r>
    </w:p>
    <w:p w:rsidR="00555D2E" w:rsidRDefault="00555D2E" w:rsidP="00555D2E">
      <w:pPr>
        <w:pStyle w:val="a0"/>
      </w:pPr>
    </w:p>
    <w:p w:rsidR="00555D2E" w:rsidRDefault="00555D2E" w:rsidP="00555D2E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t>ClassListAction</w:t>
      </w:r>
      <w:proofErr w:type="spellEnd"/>
      <w:r>
        <w:t xml:space="preserve"> </w:t>
      </w:r>
      <w:r>
        <w:rPr>
          <w:rFonts w:hint="eastAsia"/>
        </w:rPr>
        <w:t>中确定当前页码：</w:t>
      </w:r>
    </w:p>
    <w:p w:rsidR="00555D2E" w:rsidRDefault="00555D2E" w:rsidP="00555D2E">
      <w:pPr>
        <w:pStyle w:val="a0"/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/main/</w:t>
      </w:r>
      <w:proofErr w:type="spellStart"/>
      <w:r>
        <w:t>classActions.go</w:t>
      </w:r>
      <w:proofErr w:type="spellEnd"/>
    </w:p>
    <w:p w:rsidR="00555D2E" w:rsidRDefault="008625DA" w:rsidP="00555D2E">
      <w:pPr>
        <w:pStyle w:val="a0"/>
      </w:pPr>
      <w:r>
        <w:rPr>
          <w:noProof/>
        </w:rPr>
        <w:lastRenderedPageBreak/>
        <w:drawing>
          <wp:inline distT="0" distB="0" distL="0" distR="0" wp14:anchorId="22232578" wp14:editId="023DF902">
            <wp:extent cx="5278120" cy="30962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DA" w:rsidRDefault="008625DA" w:rsidP="00555D2E">
      <w:pPr>
        <w:pStyle w:val="a0"/>
      </w:pPr>
      <w:r>
        <w:rPr>
          <w:rFonts w:hint="eastAsia"/>
        </w:rPr>
        <w:t>注意，此时获取的</w:t>
      </w:r>
      <w:r>
        <w:rPr>
          <w:rFonts w:hint="eastAsia"/>
        </w:rPr>
        <w:t>page</w:t>
      </w:r>
      <w:r>
        <w:rPr>
          <w:rFonts w:hint="eastAsia"/>
        </w:rPr>
        <w:t>为字符串类型，后面需要参与计算，需要转换为</w:t>
      </w:r>
      <w:r w:rsidR="00B411EE">
        <w:rPr>
          <w:rFonts w:hint="eastAsia"/>
        </w:rPr>
        <w:t>整型。</w:t>
      </w:r>
    </w:p>
    <w:p w:rsidR="00A4443E" w:rsidRDefault="00A4443E" w:rsidP="00555D2E">
      <w:pPr>
        <w:pStyle w:val="a0"/>
      </w:pPr>
    </w:p>
    <w:p w:rsidR="00A4443E" w:rsidRDefault="00A4443E" w:rsidP="00A4443E">
      <w:pPr>
        <w:pStyle w:val="2"/>
      </w:pPr>
      <w:r>
        <w:rPr>
          <w:rFonts w:hint="eastAsia"/>
        </w:rPr>
        <w:t>确定每页展示的记录数量</w:t>
      </w:r>
    </w:p>
    <w:p w:rsidR="00A4443E" w:rsidRDefault="00A4443E" w:rsidP="00A4443E">
      <w:pPr>
        <w:pStyle w:val="a0"/>
      </w:pPr>
      <w:r>
        <w:rPr>
          <w:rFonts w:hint="eastAsia"/>
        </w:rPr>
        <w:t>认为控制的。</w:t>
      </w:r>
    </w:p>
    <w:p w:rsidR="00E82C13" w:rsidRDefault="00E82C13" w:rsidP="00A4443E">
      <w:pPr>
        <w:pStyle w:val="a0"/>
      </w:pPr>
      <w:r>
        <w:rPr>
          <w:noProof/>
        </w:rPr>
        <w:drawing>
          <wp:inline distT="0" distB="0" distL="0" distR="0" wp14:anchorId="264F3712" wp14:editId="1683F6F8">
            <wp:extent cx="5278120" cy="26238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18" w:rsidRDefault="00670218" w:rsidP="00A4443E">
      <w:pPr>
        <w:pStyle w:val="a0"/>
      </w:pPr>
    </w:p>
    <w:p w:rsidR="00670218" w:rsidRDefault="00670218" w:rsidP="00670218">
      <w:pPr>
        <w:pStyle w:val="2"/>
      </w:pPr>
      <w:r>
        <w:rPr>
          <w:rFonts w:hint="eastAsia"/>
        </w:rPr>
        <w:t>利用</w:t>
      </w:r>
      <w:r>
        <w:rPr>
          <w:rFonts w:hint="eastAsia"/>
        </w:rPr>
        <w:t>limit</w:t>
      </w:r>
      <w:r>
        <w:rPr>
          <w:rFonts w:hint="eastAsia"/>
        </w:rPr>
        <w:t>限定获取的数据</w:t>
      </w:r>
    </w:p>
    <w:p w:rsidR="00693728" w:rsidRDefault="00693728" w:rsidP="00693728">
      <w:pPr>
        <w:pStyle w:val="a0"/>
      </w:pPr>
      <w:r>
        <w:rPr>
          <w:rFonts w:hint="eastAsia"/>
        </w:rPr>
        <w:t>li</w:t>
      </w:r>
      <w:r>
        <w:t xml:space="preserve">mit offset </w:t>
      </w:r>
      <w:r>
        <w:rPr>
          <w:rFonts w:hint="eastAsia"/>
        </w:rPr>
        <w:t>语法：</w:t>
      </w:r>
    </w:p>
    <w:p w:rsidR="00693728" w:rsidRDefault="00693728" w:rsidP="00693728">
      <w:pPr>
        <w:pStyle w:val="a0"/>
      </w:pPr>
    </w:p>
    <w:p w:rsidR="00693728" w:rsidRDefault="00693728" w:rsidP="00693728">
      <w:pPr>
        <w:pStyle w:val="a0"/>
      </w:pPr>
      <w:r>
        <w:rPr>
          <w:rFonts w:hint="eastAsia"/>
        </w:rPr>
        <w:t>offset</w:t>
      </w:r>
      <w:r>
        <w:rPr>
          <w:rFonts w:hint="eastAsia"/>
        </w:rPr>
        <w:t>的获取方案：</w:t>
      </w:r>
    </w:p>
    <w:p w:rsidR="00693728" w:rsidRDefault="00693728" w:rsidP="00693728">
      <w:pPr>
        <w:pStyle w:val="a0"/>
      </w:pP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size</w:t>
      </w:r>
      <w:r>
        <w:t xml:space="preserve"> </w:t>
      </w:r>
      <w:r>
        <w:rPr>
          <w:rFonts w:hint="eastAsia"/>
        </w:rPr>
        <w:t>获取</w:t>
      </w:r>
      <w:r>
        <w:rPr>
          <w:rFonts w:hint="eastAsia"/>
        </w:rPr>
        <w:t xml:space="preserve"> offset</w:t>
      </w:r>
      <w:r>
        <w:rPr>
          <w:rFonts w:hint="eastAsia"/>
        </w:rPr>
        <w:t>：</w:t>
      </w:r>
    </w:p>
    <w:p w:rsidR="00693728" w:rsidRPr="00693728" w:rsidRDefault="00693728" w:rsidP="00693728">
      <w:pPr>
        <w:pStyle w:val="a0"/>
        <w:rPr>
          <w:color w:val="FF0000"/>
        </w:rPr>
      </w:pPr>
      <w:r w:rsidRPr="00693728">
        <w:rPr>
          <w:rFonts w:hint="eastAsia"/>
          <w:color w:val="FF0000"/>
        </w:rPr>
        <w:t>offset</w:t>
      </w:r>
      <w:r w:rsidRPr="00693728">
        <w:rPr>
          <w:color w:val="FF0000"/>
        </w:rPr>
        <w:t xml:space="preserve"> = (page-1) * size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693728" w:rsidTr="00693728"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p</w:t>
            </w:r>
            <w:r>
              <w:t>age</w:t>
            </w:r>
          </w:p>
        </w:tc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o</w:t>
            </w:r>
            <w:r>
              <w:t>ffset</w:t>
            </w:r>
          </w:p>
        </w:tc>
        <w:tc>
          <w:tcPr>
            <w:tcW w:w="2768" w:type="dxa"/>
          </w:tcPr>
          <w:p w:rsidR="00693728" w:rsidRDefault="00693728" w:rsidP="00693728">
            <w:pPr>
              <w:pStyle w:val="a0"/>
              <w:ind w:firstLine="0"/>
            </w:pPr>
            <w:r>
              <w:t xml:space="preserve">Limit </w:t>
            </w:r>
          </w:p>
        </w:tc>
      </w:tr>
      <w:tr w:rsidR="00693728" w:rsidTr="00693728"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2768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</w:tr>
      <w:tr w:rsidR="00693728" w:rsidTr="00693728"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2768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</w:tr>
      <w:tr w:rsidR="00693728" w:rsidTr="00693728"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2767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6</w:t>
            </w:r>
          </w:p>
        </w:tc>
        <w:tc>
          <w:tcPr>
            <w:tcW w:w="2768" w:type="dxa"/>
          </w:tcPr>
          <w:p w:rsidR="00693728" w:rsidRDefault="00693728" w:rsidP="0069372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</w:tr>
    </w:tbl>
    <w:p w:rsidR="00693728" w:rsidRDefault="00693728" w:rsidP="00693728">
      <w:pPr>
        <w:pStyle w:val="a0"/>
      </w:pPr>
    </w:p>
    <w:p w:rsidR="00693728" w:rsidRDefault="00693728" w:rsidP="00693728">
      <w:pPr>
        <w:pStyle w:val="a0"/>
      </w:pPr>
      <w:r>
        <w:rPr>
          <w:rFonts w:hint="eastAsia"/>
        </w:rPr>
        <w:t>操作时，需要考虑类型计算转换的问题：</w:t>
      </w:r>
    </w:p>
    <w:p w:rsidR="00693728" w:rsidRDefault="00693728" w:rsidP="00693728">
      <w:pPr>
        <w:pStyle w:val="a0"/>
      </w:pPr>
      <w:proofErr w:type="spellStart"/>
      <w:r>
        <w:rPr>
          <w:rFonts w:hint="eastAsia"/>
        </w:rPr>
        <w:t>s</w:t>
      </w:r>
      <w:r>
        <w:t>trconv.Itoa</w:t>
      </w:r>
      <w:proofErr w:type="spellEnd"/>
      <w:r>
        <w:t xml:space="preserve">(): </w:t>
      </w:r>
      <w:r>
        <w:rPr>
          <w:rFonts w:hint="eastAsia"/>
        </w:rPr>
        <w:t>整形转字符串</w:t>
      </w:r>
    </w:p>
    <w:p w:rsidR="00693728" w:rsidRDefault="00693728" w:rsidP="00693728">
      <w:pPr>
        <w:pStyle w:val="a0"/>
      </w:pPr>
      <w:proofErr w:type="spellStart"/>
      <w:r>
        <w:rPr>
          <w:rFonts w:hint="eastAsia"/>
        </w:rPr>
        <w:t>s</w:t>
      </w:r>
      <w:r>
        <w:t>trconv.Atoi</w:t>
      </w:r>
      <w:proofErr w:type="spellEnd"/>
      <w:r>
        <w:t>()</w:t>
      </w:r>
      <w:r>
        <w:rPr>
          <w:rFonts w:hint="eastAsia"/>
        </w:rPr>
        <w:t>：字符串转</w:t>
      </w:r>
      <w:r w:rsidR="00D35947">
        <w:rPr>
          <w:rFonts w:hint="eastAsia"/>
        </w:rPr>
        <w:t>整型</w:t>
      </w:r>
    </w:p>
    <w:p w:rsidR="00D35947" w:rsidRDefault="00AA35F5" w:rsidP="00693728">
      <w:pPr>
        <w:pStyle w:val="a0"/>
      </w:pPr>
      <w:r>
        <w:rPr>
          <w:noProof/>
        </w:rPr>
        <w:drawing>
          <wp:inline distT="0" distB="0" distL="0" distR="0" wp14:anchorId="3CE4975F" wp14:editId="29C6B21A">
            <wp:extent cx="5278120" cy="33635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F5" w:rsidRDefault="00AA35F5" w:rsidP="00693728">
      <w:pPr>
        <w:pStyle w:val="a0"/>
      </w:pPr>
      <w:r>
        <w:rPr>
          <w:noProof/>
        </w:rPr>
        <w:lastRenderedPageBreak/>
        <w:drawing>
          <wp:inline distT="0" distB="0" distL="0" distR="0" wp14:anchorId="62B3A9D9" wp14:editId="0505E796">
            <wp:extent cx="5278120" cy="24930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3D" w:rsidRDefault="0070403D" w:rsidP="00693728">
      <w:pPr>
        <w:pStyle w:val="a0"/>
      </w:pPr>
    </w:p>
    <w:p w:rsidR="0070403D" w:rsidRDefault="0070403D" w:rsidP="00693728">
      <w:pPr>
        <w:pStyle w:val="a0"/>
      </w:pPr>
      <w:r>
        <w:rPr>
          <w:rFonts w:hint="eastAsia"/>
        </w:rPr>
        <w:t>默认页码</w:t>
      </w:r>
    </w:p>
    <w:p w:rsidR="0070403D" w:rsidRDefault="0070403D" w:rsidP="00693728">
      <w:pPr>
        <w:pStyle w:val="a0"/>
      </w:pPr>
      <w:r>
        <w:rPr>
          <w:noProof/>
        </w:rPr>
        <w:drawing>
          <wp:inline distT="0" distB="0" distL="0" distR="0" wp14:anchorId="18FA3626" wp14:editId="05C594FD">
            <wp:extent cx="5278120" cy="12363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3D" w:rsidRDefault="0070403D" w:rsidP="00693728">
      <w:pPr>
        <w:pStyle w:val="a0"/>
      </w:pPr>
    </w:p>
    <w:p w:rsidR="0070403D" w:rsidRDefault="0070403D" w:rsidP="0070403D">
      <w:pPr>
        <w:pStyle w:val="a0"/>
      </w:pPr>
      <w:r>
        <w:rPr>
          <w:rFonts w:hint="eastAsia"/>
        </w:rPr>
        <w:t>U</w:t>
      </w:r>
      <w:r>
        <w:t>RL</w:t>
      </w:r>
      <w:r>
        <w:rPr>
          <w:rFonts w:hint="eastAsia"/>
        </w:rPr>
        <w:t>传递页码：</w:t>
      </w:r>
    </w:p>
    <w:p w:rsidR="0070403D" w:rsidRDefault="00395086" w:rsidP="0070403D">
      <w:pPr>
        <w:pStyle w:val="a0"/>
      </w:pPr>
      <w:r>
        <w:rPr>
          <w:noProof/>
        </w:rPr>
        <w:drawing>
          <wp:inline distT="0" distB="0" distL="0" distR="0" wp14:anchorId="3435A6E9" wp14:editId="0681F254">
            <wp:extent cx="5278120" cy="11963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52" w:rsidRDefault="00DF4052" w:rsidP="0070403D">
      <w:pPr>
        <w:pStyle w:val="a0"/>
      </w:pPr>
    </w:p>
    <w:p w:rsidR="00DF4052" w:rsidRDefault="00DF4052" w:rsidP="0070403D">
      <w:pPr>
        <w:pStyle w:val="a0"/>
      </w:pPr>
      <w:r>
        <w:rPr>
          <w:rFonts w:hint="eastAsia"/>
        </w:rPr>
        <w:t>此时，利用页码获取数据操作完成！</w:t>
      </w:r>
    </w:p>
    <w:p w:rsidR="007C6BD4" w:rsidRDefault="007C6BD4" w:rsidP="0070403D">
      <w:pPr>
        <w:pStyle w:val="a0"/>
      </w:pPr>
    </w:p>
    <w:p w:rsidR="007C6BD4" w:rsidRDefault="007C6BD4" w:rsidP="0070403D">
      <w:pPr>
        <w:pStyle w:val="a0"/>
      </w:pPr>
    </w:p>
    <w:p w:rsidR="007C6BD4" w:rsidRDefault="007C6BD4" w:rsidP="007C6BD4">
      <w:pPr>
        <w:pStyle w:val="2"/>
      </w:pPr>
      <w:r>
        <w:rPr>
          <w:rFonts w:hint="eastAsia"/>
        </w:rPr>
        <w:t>翻页</w:t>
      </w:r>
      <w:r w:rsidR="00025AC6">
        <w:rPr>
          <w:rFonts w:hint="eastAsia"/>
        </w:rPr>
        <w:t>分析</w:t>
      </w:r>
    </w:p>
    <w:p w:rsidR="00527D6C" w:rsidRDefault="00527D6C" w:rsidP="00527D6C">
      <w:pPr>
        <w:pStyle w:val="a0"/>
      </w:pPr>
      <w:r>
        <w:rPr>
          <w:rFonts w:hint="eastAsia"/>
        </w:rPr>
        <w:t>形成链接地址</w:t>
      </w:r>
      <w:r>
        <w:rPr>
          <w:rFonts w:hint="eastAsia"/>
        </w:rPr>
        <w:t>URL</w:t>
      </w:r>
      <w:r>
        <w:rPr>
          <w:rFonts w:hint="eastAsia"/>
        </w:rPr>
        <w:t>，要传递</w:t>
      </w:r>
      <w:r>
        <w:rPr>
          <w:rFonts w:hint="eastAsia"/>
        </w:rPr>
        <w:t>page</w:t>
      </w:r>
      <w:r>
        <w:rPr>
          <w:rFonts w:hint="eastAsia"/>
        </w:rPr>
        <w:t>参数进行请求。</w:t>
      </w:r>
    </w:p>
    <w:p w:rsidR="0091500C" w:rsidRDefault="0091500C" w:rsidP="00527D6C">
      <w:pPr>
        <w:pStyle w:val="a0"/>
      </w:pPr>
      <w:r>
        <w:rPr>
          <w:rFonts w:hint="eastAsia"/>
        </w:rPr>
        <w:lastRenderedPageBreak/>
        <w:t>需要的数据：</w:t>
      </w:r>
    </w:p>
    <w:p w:rsidR="0091500C" w:rsidRDefault="0091500C" w:rsidP="00527D6C">
      <w:pPr>
        <w:pStyle w:val="a0"/>
      </w:pPr>
      <w:r>
        <w:rPr>
          <w:rFonts w:hint="eastAsia"/>
        </w:rPr>
        <w:t>当前是第几页？</w:t>
      </w:r>
      <w:r>
        <w:rPr>
          <w:rFonts w:hint="eastAsia"/>
        </w:rPr>
        <w:t>p</w:t>
      </w:r>
      <w:r>
        <w:t>age</w:t>
      </w:r>
    </w:p>
    <w:p w:rsidR="0091500C" w:rsidRDefault="0091500C" w:rsidP="00527D6C">
      <w:pPr>
        <w:pStyle w:val="a0"/>
      </w:pPr>
      <w:r>
        <w:rPr>
          <w:rFonts w:hint="eastAsia"/>
        </w:rPr>
        <w:t>一共有多少记录数？</w:t>
      </w:r>
      <w:r>
        <w:rPr>
          <w:rFonts w:hint="eastAsia"/>
        </w:rPr>
        <w:t>s</w:t>
      </w:r>
      <w:r>
        <w:t xml:space="preserve">elect </w:t>
      </w:r>
      <w:proofErr w:type="gramStart"/>
      <w:r>
        <w:t>count(</w:t>
      </w:r>
      <w:proofErr w:type="gramEnd"/>
      <w:r>
        <w:t xml:space="preserve">*) from </w:t>
      </w:r>
      <w:r>
        <w:rPr>
          <w:rFonts w:hint="eastAsia"/>
        </w:rPr>
        <w:t>table</w:t>
      </w:r>
    </w:p>
    <w:p w:rsidR="0091500C" w:rsidRDefault="0091500C" w:rsidP="00527D6C">
      <w:pPr>
        <w:pStyle w:val="a0"/>
      </w:pPr>
      <w:r>
        <w:rPr>
          <w:rFonts w:hint="eastAsia"/>
        </w:rPr>
        <w:t>一共有多少页？向上取整</w:t>
      </w:r>
      <w:r>
        <w:rPr>
          <w:rFonts w:hint="eastAsia"/>
        </w:rPr>
        <w:t>(count</w:t>
      </w:r>
      <w:r>
        <w:t>(*)/size)</w:t>
      </w:r>
    </w:p>
    <w:p w:rsidR="0067244C" w:rsidRDefault="0067244C" w:rsidP="00527D6C">
      <w:pPr>
        <w:pStyle w:val="a0"/>
      </w:pPr>
    </w:p>
    <w:p w:rsidR="0067244C" w:rsidRDefault="0067244C" w:rsidP="00527D6C">
      <w:pPr>
        <w:pStyle w:val="a0"/>
      </w:pPr>
      <w:proofErr w:type="spellStart"/>
      <w:proofErr w:type="gramStart"/>
      <w:r>
        <w:rPr>
          <w:rFonts w:hint="eastAsia"/>
        </w:rPr>
        <w:t>ClassListAction</w:t>
      </w:r>
      <w:proofErr w:type="spellEnd"/>
      <w:r>
        <w:t>(</w:t>
      </w:r>
      <w:proofErr w:type="gramEnd"/>
      <w:r>
        <w:t>)</w:t>
      </w:r>
    </w:p>
    <w:p w:rsidR="0067244C" w:rsidRDefault="0067244C" w:rsidP="00527D6C">
      <w:pPr>
        <w:pStyle w:val="a0"/>
      </w:pPr>
    </w:p>
    <w:p w:rsidR="007704C3" w:rsidRDefault="0067244C" w:rsidP="00C660F4">
      <w:pPr>
        <w:pStyle w:val="2"/>
      </w:pPr>
      <w:r>
        <w:rPr>
          <w:rFonts w:hint="eastAsia"/>
        </w:rPr>
        <w:t>总记录数</w:t>
      </w:r>
      <w:r w:rsidR="00C660F4">
        <w:rPr>
          <w:rFonts w:hint="eastAsia"/>
        </w:rPr>
        <w:t>，</w:t>
      </w:r>
      <w:r w:rsidR="007704C3">
        <w:rPr>
          <w:rFonts w:hint="eastAsia"/>
        </w:rPr>
        <w:t>总页数</w:t>
      </w:r>
    </w:p>
    <w:p w:rsidR="008505E2" w:rsidRDefault="008505E2" w:rsidP="008505E2">
      <w:pPr>
        <w:pStyle w:val="a0"/>
      </w:pPr>
      <w:r>
        <w:rPr>
          <w:noProof/>
        </w:rPr>
        <w:drawing>
          <wp:inline distT="0" distB="0" distL="0" distR="0" wp14:anchorId="75962F56" wp14:editId="04428F30">
            <wp:extent cx="5278120" cy="19011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E2" w:rsidRDefault="008505E2" w:rsidP="008505E2">
      <w:pPr>
        <w:pStyle w:val="a0"/>
      </w:pPr>
    </w:p>
    <w:p w:rsidR="00694160" w:rsidRDefault="00694160" w:rsidP="008505E2">
      <w:pPr>
        <w:pStyle w:val="a0"/>
      </w:pPr>
      <w:r>
        <w:rPr>
          <w:rFonts w:hint="eastAsia"/>
        </w:rPr>
        <w:t>需要使用独立的查询，获取总记录数。</w:t>
      </w:r>
      <w:r>
        <w:rPr>
          <w:rFonts w:hint="eastAsia"/>
        </w:rPr>
        <w:t>count</w:t>
      </w:r>
      <w:r>
        <w:rPr>
          <w:rFonts w:hint="eastAsia"/>
        </w:rPr>
        <w:t>合计函数。</w:t>
      </w:r>
    </w:p>
    <w:p w:rsidR="00694160" w:rsidRDefault="00694160" w:rsidP="008505E2">
      <w:pPr>
        <w:pStyle w:val="a0"/>
      </w:pPr>
    </w:p>
    <w:p w:rsidR="008505E2" w:rsidRDefault="008505E2" w:rsidP="008505E2">
      <w:pPr>
        <w:pStyle w:val="a0"/>
      </w:pPr>
      <w:r>
        <w:rPr>
          <w:rFonts w:hint="eastAsia"/>
        </w:rPr>
        <w:t>由于计算时，可能有小数部分，使用浮点数进行计算。</w:t>
      </w:r>
    </w:p>
    <w:p w:rsidR="008505E2" w:rsidRDefault="008505E2" w:rsidP="008505E2">
      <w:pPr>
        <w:pStyle w:val="a0"/>
      </w:pPr>
      <w:proofErr w:type="spellStart"/>
      <w:r>
        <w:rPr>
          <w:rFonts w:hint="eastAsia"/>
        </w:rPr>
        <w:t>s</w:t>
      </w:r>
      <w:r>
        <w:t>trconv.ParseFloat</w:t>
      </w:r>
      <w:proofErr w:type="spellEnd"/>
      <w:r>
        <w:t>()</w:t>
      </w:r>
      <w:r>
        <w:rPr>
          <w:rFonts w:hint="eastAsia"/>
        </w:rPr>
        <w:t>从字符串中解析浮点数</w:t>
      </w:r>
    </w:p>
    <w:p w:rsidR="008505E2" w:rsidRDefault="008505E2" w:rsidP="008505E2">
      <w:pPr>
        <w:pStyle w:val="a0"/>
      </w:pPr>
      <w:proofErr w:type="spellStart"/>
      <w:r>
        <w:rPr>
          <w:rFonts w:hint="eastAsia"/>
        </w:rPr>
        <w:t>m</w:t>
      </w:r>
      <w:r>
        <w:t>ath.Ceil</w:t>
      </w:r>
      <w:proofErr w:type="spellEnd"/>
      <w:r>
        <w:t>()</w:t>
      </w:r>
      <w:r>
        <w:rPr>
          <w:rFonts w:hint="eastAsia"/>
        </w:rPr>
        <w:t>将浮点数向上取整</w:t>
      </w:r>
      <w:r w:rsidR="00D30F9B">
        <w:rPr>
          <w:rFonts w:hint="eastAsia"/>
        </w:rPr>
        <w:t>（天花板取整）</w:t>
      </w:r>
    </w:p>
    <w:p w:rsidR="009178AC" w:rsidRDefault="009178AC" w:rsidP="008505E2">
      <w:pPr>
        <w:pStyle w:val="a0"/>
      </w:pPr>
    </w:p>
    <w:p w:rsidR="009178AC" w:rsidRDefault="009178AC" w:rsidP="009178AC">
      <w:pPr>
        <w:pStyle w:val="2"/>
      </w:pPr>
      <w:r>
        <w:rPr>
          <w:rFonts w:hint="eastAsia"/>
        </w:rPr>
        <w:t>展示翻页链接</w:t>
      </w:r>
    </w:p>
    <w:p w:rsidR="00B32A31" w:rsidRDefault="00B32A31" w:rsidP="00B32A31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 xml:space="preserve"> </w:t>
      </w:r>
      <w:r w:rsidR="00F7331F">
        <w:rPr>
          <w:rFonts w:hint="eastAsia"/>
        </w:rPr>
        <w:t>当前页码，</w:t>
      </w:r>
      <w:r>
        <w:rPr>
          <w:rFonts w:hint="eastAsia"/>
        </w:rPr>
        <w:t>总记录数和总页数，分配到模板中使用：</w:t>
      </w:r>
    </w:p>
    <w:p w:rsidR="00B32A31" w:rsidRDefault="00B32A31" w:rsidP="00B32A31">
      <w:pPr>
        <w:pStyle w:val="a0"/>
      </w:pPr>
      <w:r>
        <w:rPr>
          <w:noProof/>
        </w:rPr>
        <w:lastRenderedPageBreak/>
        <w:drawing>
          <wp:inline distT="0" distB="0" distL="0" distR="0" wp14:anchorId="1FF69988" wp14:editId="6236AADB">
            <wp:extent cx="5278120" cy="14833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0B" w:rsidRDefault="0004490B" w:rsidP="00B32A31">
      <w:pPr>
        <w:pStyle w:val="a0"/>
      </w:pPr>
    </w:p>
    <w:p w:rsidR="0004490B" w:rsidRDefault="0004490B" w:rsidP="00B32A31">
      <w:pPr>
        <w:pStyle w:val="a0"/>
      </w:pPr>
      <w:r>
        <w:rPr>
          <w:rFonts w:hint="eastAsia"/>
        </w:rPr>
        <w:t>模板中展示：</w:t>
      </w:r>
    </w:p>
    <w:p w:rsidR="0004490B" w:rsidRDefault="0004490B" w:rsidP="00B32A31">
      <w:pPr>
        <w:pStyle w:val="a0"/>
      </w:pPr>
      <w:r>
        <w:rPr>
          <w:rFonts w:hint="eastAsia"/>
        </w:rPr>
        <w:t>总记录数，总页数</w:t>
      </w:r>
      <w:r w:rsidR="007F2120">
        <w:rPr>
          <w:rFonts w:hint="eastAsia"/>
        </w:rPr>
        <w:t>，第一页：</w:t>
      </w:r>
    </w:p>
    <w:p w:rsidR="0004490B" w:rsidRDefault="007F2120" w:rsidP="00B32A31">
      <w:pPr>
        <w:pStyle w:val="a0"/>
      </w:pPr>
      <w:r>
        <w:rPr>
          <w:noProof/>
        </w:rPr>
        <w:drawing>
          <wp:inline distT="0" distB="0" distL="0" distR="0" wp14:anchorId="567DBC26" wp14:editId="08D4A9BF">
            <wp:extent cx="5278120" cy="1085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B4" w:rsidRDefault="00D266B4" w:rsidP="00B32A31">
      <w:pPr>
        <w:pStyle w:val="a0"/>
      </w:pPr>
    </w:p>
    <w:p w:rsidR="00D266B4" w:rsidRDefault="00D266B4" w:rsidP="00B32A31">
      <w:pPr>
        <w:pStyle w:val="a0"/>
      </w:pPr>
      <w:r>
        <w:rPr>
          <w:rFonts w:hint="eastAsia"/>
        </w:rPr>
        <w:t>中间的页码：</w:t>
      </w:r>
    </w:p>
    <w:p w:rsidR="00D266B4" w:rsidRDefault="00D266B4" w:rsidP="00B32A31">
      <w:pPr>
        <w:pStyle w:val="a0"/>
      </w:pPr>
      <w:r>
        <w:rPr>
          <w:rFonts w:hint="eastAsia"/>
        </w:rPr>
        <w:t>设计：展示当前页码，以及其前一页和后一页：</w:t>
      </w:r>
    </w:p>
    <w:p w:rsidR="00D266B4" w:rsidRDefault="0040791A" w:rsidP="00B32A31">
      <w:pPr>
        <w:pStyle w:val="a0"/>
      </w:pPr>
      <w:r>
        <w:rPr>
          <w:rFonts w:hint="eastAsia"/>
        </w:rPr>
        <w:t>需要将前一页和后一页，计算好后分配到模板中：</w:t>
      </w:r>
    </w:p>
    <w:p w:rsidR="0040791A" w:rsidRDefault="0083445E" w:rsidP="00B32A31">
      <w:pPr>
        <w:pStyle w:val="a0"/>
      </w:pPr>
      <w:proofErr w:type="spellStart"/>
      <w:proofErr w:type="gramStart"/>
      <w:r>
        <w:rPr>
          <w:rFonts w:hint="eastAsia"/>
        </w:rPr>
        <w:t>Class</w:t>
      </w:r>
      <w:r>
        <w:t>ListAction</w:t>
      </w:r>
      <w:proofErr w:type="spellEnd"/>
      <w:r>
        <w:t>(</w:t>
      </w:r>
      <w:proofErr w:type="gramEnd"/>
      <w:r>
        <w:t>)</w:t>
      </w:r>
    </w:p>
    <w:p w:rsidR="0083445E" w:rsidRDefault="00D726FA" w:rsidP="00B32A31">
      <w:pPr>
        <w:pStyle w:val="a0"/>
      </w:pPr>
      <w:r>
        <w:rPr>
          <w:noProof/>
        </w:rPr>
        <w:drawing>
          <wp:inline distT="0" distB="0" distL="0" distR="0" wp14:anchorId="66778787" wp14:editId="4E0444FC">
            <wp:extent cx="5278120" cy="11379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FA" w:rsidRDefault="00D726FA" w:rsidP="00B32A31">
      <w:pPr>
        <w:pStyle w:val="a0"/>
      </w:pPr>
    </w:p>
    <w:p w:rsidR="00D726FA" w:rsidRDefault="00D726FA" w:rsidP="00B32A31">
      <w:pPr>
        <w:pStyle w:val="a0"/>
      </w:pPr>
      <w:r>
        <w:rPr>
          <w:rFonts w:hint="eastAsia"/>
        </w:rPr>
        <w:t>对于前一页和后一页在显示时，越界的情况，加以判断：</w:t>
      </w:r>
    </w:p>
    <w:p w:rsidR="00D726FA" w:rsidRDefault="00D726FA" w:rsidP="00B32A31">
      <w:pPr>
        <w:pStyle w:val="a0"/>
      </w:pPr>
      <w:proofErr w:type="spellStart"/>
      <w:r>
        <w:rPr>
          <w:rFonts w:hint="eastAsia"/>
        </w:rPr>
        <w:t>list</w:t>
      </w:r>
      <w:r>
        <w:t>.html</w:t>
      </w:r>
      <w:proofErr w:type="spellEnd"/>
    </w:p>
    <w:p w:rsidR="00D726FA" w:rsidRDefault="00D726FA" w:rsidP="00B32A31">
      <w:pPr>
        <w:pStyle w:val="a0"/>
      </w:pPr>
      <w:r>
        <w:rPr>
          <w:noProof/>
        </w:rPr>
        <w:drawing>
          <wp:inline distT="0" distB="0" distL="0" distR="0" wp14:anchorId="464AE5E4" wp14:editId="53DAB294">
            <wp:extent cx="5278120" cy="13531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B32A31">
      <w:pPr>
        <w:pStyle w:val="a0"/>
      </w:pPr>
    </w:p>
    <w:p w:rsidR="00904CC2" w:rsidRDefault="00904CC2" w:rsidP="00B32A31">
      <w:pPr>
        <w:pStyle w:val="a0"/>
      </w:pPr>
      <w:r>
        <w:rPr>
          <w:rFonts w:hint="eastAsia"/>
        </w:rPr>
        <w:t>效果：</w:t>
      </w:r>
    </w:p>
    <w:p w:rsidR="00904CC2" w:rsidRDefault="00904CC2" w:rsidP="00B32A31">
      <w:pPr>
        <w:pStyle w:val="a0"/>
      </w:pPr>
      <w:r>
        <w:rPr>
          <w:noProof/>
        </w:rPr>
        <w:drawing>
          <wp:inline distT="0" distB="0" distL="0" distR="0" wp14:anchorId="2B839100" wp14:editId="68D3924B">
            <wp:extent cx="5278120" cy="20739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B32A31">
      <w:pPr>
        <w:pStyle w:val="a0"/>
      </w:pPr>
      <w:r>
        <w:rPr>
          <w:noProof/>
        </w:rPr>
        <w:drawing>
          <wp:inline distT="0" distB="0" distL="0" distR="0" wp14:anchorId="3B7BCFCA" wp14:editId="0046EC6A">
            <wp:extent cx="5278120" cy="17710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B32A31">
      <w:pPr>
        <w:pStyle w:val="a0"/>
      </w:pPr>
      <w:r>
        <w:rPr>
          <w:noProof/>
        </w:rPr>
        <w:drawing>
          <wp:inline distT="0" distB="0" distL="0" distR="0" wp14:anchorId="7EA849FA" wp14:editId="28B46EF5">
            <wp:extent cx="5278120" cy="22231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C2" w:rsidRDefault="00904CC2" w:rsidP="00B32A31">
      <w:pPr>
        <w:pStyle w:val="a0"/>
      </w:pPr>
    </w:p>
    <w:p w:rsidR="00904CC2" w:rsidRDefault="00904CC2" w:rsidP="00B32A31">
      <w:pPr>
        <w:pStyle w:val="a0"/>
      </w:pPr>
    </w:p>
    <w:p w:rsidR="00904CC2" w:rsidRDefault="007A61DF" w:rsidP="007A61DF">
      <w:pPr>
        <w:pStyle w:val="2"/>
      </w:pPr>
      <w:r>
        <w:rPr>
          <w:rFonts w:hint="eastAsia"/>
        </w:rPr>
        <w:t>输入页码翻页</w:t>
      </w:r>
    </w:p>
    <w:p w:rsidR="007A61DF" w:rsidRDefault="007A61DF" w:rsidP="007A61DF">
      <w:pPr>
        <w:pStyle w:val="a0"/>
      </w:pPr>
      <w:r>
        <w:rPr>
          <w:rFonts w:hint="eastAsia"/>
        </w:rPr>
        <w:t>增加一个表单，用于输入页码：</w:t>
      </w:r>
    </w:p>
    <w:p w:rsidR="007A61DF" w:rsidRDefault="007A61DF" w:rsidP="007A61DF">
      <w:pPr>
        <w:pStyle w:val="a0"/>
      </w:pPr>
      <w:r>
        <w:rPr>
          <w:rFonts w:hint="eastAsia"/>
        </w:rPr>
        <w:t>action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/class/list/</w:t>
      </w:r>
    </w:p>
    <w:p w:rsidR="007A61DF" w:rsidRDefault="007A61DF" w:rsidP="007A61DF">
      <w:pPr>
        <w:pStyle w:val="a0"/>
      </w:pPr>
      <w:r>
        <w:rPr>
          <w:rFonts w:hint="eastAsia"/>
        </w:rPr>
        <w:lastRenderedPageBreak/>
        <w:t>m</w:t>
      </w:r>
      <w:r>
        <w:t xml:space="preserve">ethod </w:t>
      </w:r>
      <w:r>
        <w:rPr>
          <w:rFonts w:hint="eastAsia"/>
        </w:rPr>
        <w:t>为</w:t>
      </w:r>
      <w:r>
        <w:rPr>
          <w:rFonts w:hint="eastAsia"/>
        </w:rPr>
        <w:t xml:space="preserve"> get</w:t>
      </w:r>
      <w:r>
        <w:rPr>
          <w:rFonts w:hint="eastAsia"/>
        </w:rPr>
        <w:t>，是获取数据：</w:t>
      </w:r>
    </w:p>
    <w:p w:rsidR="007A61DF" w:rsidRPr="007A61DF" w:rsidRDefault="007A61DF" w:rsidP="007A61DF">
      <w:pPr>
        <w:pStyle w:val="a0"/>
      </w:pPr>
      <w:proofErr w:type="spellStart"/>
      <w:r>
        <w:rPr>
          <w:rFonts w:hint="eastAsia"/>
        </w:rPr>
        <w:t>list</w:t>
      </w:r>
      <w:r>
        <w:t>.html</w:t>
      </w:r>
      <w:proofErr w:type="spellEnd"/>
    </w:p>
    <w:p w:rsidR="007A61DF" w:rsidRDefault="007A61DF" w:rsidP="007A61DF">
      <w:pPr>
        <w:pStyle w:val="a0"/>
      </w:pPr>
      <w:r>
        <w:rPr>
          <w:noProof/>
        </w:rPr>
        <w:drawing>
          <wp:inline distT="0" distB="0" distL="0" distR="0" wp14:anchorId="33124A00" wp14:editId="5C8458AC">
            <wp:extent cx="5278120" cy="21380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DF" w:rsidRDefault="007A61DF" w:rsidP="007A61DF">
      <w:pPr>
        <w:pStyle w:val="a0"/>
      </w:pPr>
    </w:p>
    <w:p w:rsidR="007A61DF" w:rsidRDefault="007A61DF" w:rsidP="007A61DF">
      <w:pPr>
        <w:pStyle w:val="a0"/>
      </w:pPr>
      <w:r>
        <w:rPr>
          <w:rFonts w:hint="eastAsia"/>
        </w:rPr>
        <w:t>效果可以实现：</w:t>
      </w:r>
    </w:p>
    <w:p w:rsidR="007A61DF" w:rsidRDefault="007A61DF" w:rsidP="007A61DF">
      <w:pPr>
        <w:pStyle w:val="a0"/>
      </w:pPr>
      <w:r>
        <w:rPr>
          <w:noProof/>
        </w:rPr>
        <w:drawing>
          <wp:inline distT="0" distB="0" distL="0" distR="0" wp14:anchorId="41E0D554" wp14:editId="0EAA8443">
            <wp:extent cx="5278120" cy="14001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46" w:rsidRDefault="00056446" w:rsidP="007A61DF">
      <w:pPr>
        <w:pStyle w:val="a0"/>
      </w:pPr>
    </w:p>
    <w:p w:rsidR="00056446" w:rsidRDefault="00056446" w:rsidP="007A61DF">
      <w:pPr>
        <w:pStyle w:val="a0"/>
      </w:pPr>
    </w:p>
    <w:p w:rsidR="00056446" w:rsidRDefault="00056446" w:rsidP="00056446">
      <w:pPr>
        <w:pStyle w:val="1"/>
      </w:pPr>
      <w:r>
        <w:rPr>
          <w:rFonts w:hint="eastAsia"/>
        </w:rPr>
        <w:lastRenderedPageBreak/>
        <w:t>搜索</w:t>
      </w:r>
    </w:p>
    <w:p w:rsidR="00056446" w:rsidRDefault="00DE2278" w:rsidP="00056446">
      <w:r>
        <w:rPr>
          <w:rFonts w:hint="eastAsia"/>
        </w:rPr>
        <w:t>功能分析：</w:t>
      </w:r>
      <w:r w:rsidR="00056446">
        <w:rPr>
          <w:rFonts w:hint="eastAsia"/>
        </w:rPr>
        <w:t>提供输入框，键入搜索关键字后，依据</w:t>
      </w:r>
      <w:r>
        <w:rPr>
          <w:rFonts w:hint="eastAsia"/>
        </w:rPr>
        <w:t>：</w:t>
      </w:r>
      <w:r w:rsidRPr="009E5775">
        <w:rPr>
          <w:rFonts w:hint="eastAsia"/>
          <w:color w:val="FF0000"/>
        </w:rPr>
        <w:t>班级名称</w:t>
      </w:r>
      <w:r>
        <w:rPr>
          <w:rFonts w:hint="eastAsia"/>
        </w:rPr>
        <w:t>，教室，</w:t>
      </w:r>
      <w:r w:rsidRPr="009E5775">
        <w:rPr>
          <w:rFonts w:hint="eastAsia"/>
          <w:color w:val="FF0000"/>
        </w:rPr>
        <w:t>教师</w:t>
      </w:r>
      <w:r>
        <w:rPr>
          <w:rFonts w:hint="eastAsia"/>
        </w:rPr>
        <w:t xml:space="preserve"> </w:t>
      </w:r>
      <w:r>
        <w:rPr>
          <w:rFonts w:hint="eastAsia"/>
        </w:rPr>
        <w:t>进行搜索。</w:t>
      </w:r>
    </w:p>
    <w:p w:rsidR="00BB1131" w:rsidRDefault="00BB1131" w:rsidP="00056446"/>
    <w:p w:rsidR="00BB1131" w:rsidRDefault="00BB1131" w:rsidP="00056446">
      <w:r>
        <w:rPr>
          <w:rFonts w:hint="eastAsia"/>
        </w:rPr>
        <w:t>提供一个搜索表单，</w:t>
      </w:r>
      <w:r>
        <w:rPr>
          <w:rFonts w:hint="eastAsia"/>
        </w:rPr>
        <w:t>get</w:t>
      </w:r>
      <w:r>
        <w:rPr>
          <w:rFonts w:hint="eastAsia"/>
        </w:rPr>
        <w:t>的提交方式。</w:t>
      </w:r>
    </w:p>
    <w:p w:rsidR="004237C3" w:rsidRDefault="004237C3" w:rsidP="00056446">
      <w:r>
        <w:rPr>
          <w:rFonts w:hint="eastAsia"/>
        </w:rPr>
        <w:t>action</w:t>
      </w:r>
      <w:r>
        <w:rPr>
          <w:rFonts w:hint="eastAsia"/>
        </w:rPr>
        <w:t>地址也是</w:t>
      </w:r>
      <w:r>
        <w:t>/class/list/</w:t>
      </w:r>
    </w:p>
    <w:p w:rsidR="004237C3" w:rsidRDefault="004237C3" w:rsidP="00056446">
      <w:r>
        <w:rPr>
          <w:rFonts w:hint="eastAsia"/>
        </w:rPr>
        <w:t>具体实现，利用搜索关键字，在查询时，设置条件。</w:t>
      </w:r>
    </w:p>
    <w:p w:rsidR="009E5775" w:rsidRDefault="009E5775" w:rsidP="00056446"/>
    <w:p w:rsidR="009E5775" w:rsidRDefault="009E5775" w:rsidP="00056446">
      <w:r>
        <w:rPr>
          <w:rFonts w:hint="eastAsia"/>
        </w:rPr>
        <w:t>搜索时使用，</w:t>
      </w:r>
      <w:r>
        <w:rPr>
          <w:rFonts w:hint="eastAsia"/>
        </w:rPr>
        <w:t xml:space="preserve"> </w:t>
      </w:r>
      <w:r>
        <w:t xml:space="preserve">like </w:t>
      </w:r>
      <w:r>
        <w:rPr>
          <w:rFonts w:hint="eastAsia"/>
        </w:rPr>
        <w:t>模式匹配搜索，要求使用前缀搜索，</w:t>
      </w:r>
      <w:r>
        <w:rPr>
          <w:rFonts w:hint="eastAsia"/>
        </w:rPr>
        <w:t xml:space="preserve"> </w:t>
      </w:r>
      <w:r>
        <w:t>field like ‘keyword%’</w:t>
      </w:r>
      <w:r w:rsidR="00595330">
        <w:rPr>
          <w:rFonts w:hint="eastAsia"/>
        </w:rPr>
        <w:t>。</w:t>
      </w:r>
    </w:p>
    <w:p w:rsidR="003F0987" w:rsidRDefault="003F0987" w:rsidP="00056446"/>
    <w:p w:rsidR="003F0987" w:rsidRDefault="003F0987" w:rsidP="003F0987">
      <w:pPr>
        <w:pStyle w:val="2"/>
      </w:pPr>
      <w:r>
        <w:rPr>
          <w:rFonts w:hint="eastAsia"/>
        </w:rPr>
        <w:t>搜索表单</w:t>
      </w:r>
    </w:p>
    <w:p w:rsidR="00391873" w:rsidRDefault="00391873" w:rsidP="00391873">
      <w:pPr>
        <w:pStyle w:val="a0"/>
      </w:pPr>
      <w:proofErr w:type="spellStart"/>
      <w:r>
        <w:rPr>
          <w:rFonts w:hint="eastAsia"/>
        </w:rPr>
        <w:t>l</w:t>
      </w:r>
      <w:r>
        <w:t>ist.html</w:t>
      </w:r>
      <w:proofErr w:type="spellEnd"/>
    </w:p>
    <w:p w:rsidR="00391873" w:rsidRDefault="00391873" w:rsidP="00391873">
      <w:pPr>
        <w:pStyle w:val="a0"/>
      </w:pPr>
      <w:r>
        <w:rPr>
          <w:noProof/>
        </w:rPr>
        <w:drawing>
          <wp:inline distT="0" distB="0" distL="0" distR="0" wp14:anchorId="0F110AFD" wp14:editId="20DDD037">
            <wp:extent cx="5278120" cy="154178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B4" w:rsidRDefault="00381EB4" w:rsidP="00391873">
      <w:pPr>
        <w:pStyle w:val="a0"/>
      </w:pPr>
    </w:p>
    <w:p w:rsidR="009F4E39" w:rsidRDefault="00381EB4" w:rsidP="00EC215B">
      <w:pPr>
        <w:pStyle w:val="2"/>
      </w:pPr>
      <w:proofErr w:type="spellStart"/>
      <w:r>
        <w:t>ClassListAction</w:t>
      </w:r>
      <w:proofErr w:type="spellEnd"/>
      <w:r w:rsidR="009F4E39">
        <w:rPr>
          <w:rFonts w:hint="eastAsia"/>
        </w:rPr>
        <w:t>动作</w:t>
      </w:r>
    </w:p>
    <w:p w:rsidR="009F4E39" w:rsidRDefault="009F4E39" w:rsidP="009F4E39">
      <w:pPr>
        <w:pStyle w:val="a0"/>
      </w:pPr>
      <w:r>
        <w:rPr>
          <w:rFonts w:hint="eastAsia"/>
        </w:rPr>
        <w:t>在拼凑</w:t>
      </w:r>
      <w:r>
        <w:rPr>
          <w:rFonts w:hint="eastAsia"/>
        </w:rPr>
        <w:t>where</w:t>
      </w:r>
      <w:r>
        <w:rPr>
          <w:rFonts w:hint="eastAsia"/>
        </w:rPr>
        <w:t>条件时，需要考虑：</w:t>
      </w:r>
    </w:p>
    <w:p w:rsidR="009F4E39" w:rsidRDefault="009F4E39" w:rsidP="009F4E39">
      <w:pPr>
        <w:pStyle w:val="a0"/>
      </w:pPr>
      <w:r>
        <w:rPr>
          <w:rFonts w:hint="eastAsia"/>
        </w:rPr>
        <w:t>当没有指定查询条件时，不需要</w:t>
      </w:r>
      <w:r>
        <w:rPr>
          <w:rFonts w:hint="eastAsia"/>
        </w:rPr>
        <w:t>where</w:t>
      </w:r>
      <w:r>
        <w:rPr>
          <w:rFonts w:hint="eastAsia"/>
        </w:rPr>
        <w:t>子句。</w:t>
      </w:r>
    </w:p>
    <w:p w:rsidR="008928C6" w:rsidRDefault="008928C6" w:rsidP="009F4E39">
      <w:pPr>
        <w:pStyle w:val="a0"/>
      </w:pPr>
      <w:r>
        <w:rPr>
          <w:noProof/>
        </w:rPr>
        <w:lastRenderedPageBreak/>
        <w:drawing>
          <wp:inline distT="0" distB="0" distL="0" distR="0" wp14:anchorId="1AC97A8A" wp14:editId="1CEE2901">
            <wp:extent cx="5278120" cy="21310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C6" w:rsidRDefault="008928C6" w:rsidP="009F4E39">
      <w:pPr>
        <w:pStyle w:val="a0"/>
      </w:pPr>
      <w:r>
        <w:rPr>
          <w:rFonts w:hint="eastAsia"/>
        </w:rPr>
        <w:t>测试：</w:t>
      </w:r>
    </w:p>
    <w:p w:rsidR="008928C6" w:rsidRDefault="008928C6" w:rsidP="009F4E39">
      <w:pPr>
        <w:pStyle w:val="a0"/>
      </w:pPr>
      <w:r>
        <w:rPr>
          <w:noProof/>
        </w:rPr>
        <w:drawing>
          <wp:inline distT="0" distB="0" distL="0" distR="0" wp14:anchorId="5A786CC4" wp14:editId="45648D76">
            <wp:extent cx="5278120" cy="8286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EB" w:rsidRDefault="008907EB" w:rsidP="009F4E39">
      <w:pPr>
        <w:pStyle w:val="a0"/>
      </w:pPr>
      <w:r>
        <w:rPr>
          <w:rFonts w:hint="eastAsia"/>
        </w:rPr>
        <w:t>结果：</w:t>
      </w:r>
    </w:p>
    <w:p w:rsidR="00E54977" w:rsidRDefault="00E54977" w:rsidP="009F4E39">
      <w:pPr>
        <w:pStyle w:val="a0"/>
      </w:pPr>
      <w:r>
        <w:rPr>
          <w:noProof/>
        </w:rPr>
        <w:drawing>
          <wp:inline distT="0" distB="0" distL="0" distR="0" wp14:anchorId="63B5CA9A" wp14:editId="58C5D5C5">
            <wp:extent cx="5278120" cy="9874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89" w:rsidRDefault="00E07889" w:rsidP="009F4E39">
      <w:pPr>
        <w:pStyle w:val="a0"/>
      </w:pPr>
    </w:p>
    <w:p w:rsidR="00E07889" w:rsidRDefault="00E07889" w:rsidP="009F4E39">
      <w:pPr>
        <w:pStyle w:val="a0"/>
      </w:pPr>
    </w:p>
    <w:p w:rsidR="00E07889" w:rsidRDefault="00E07889" w:rsidP="00E07889">
      <w:pPr>
        <w:pStyle w:val="2"/>
      </w:pPr>
      <w:r>
        <w:rPr>
          <w:rFonts w:hint="eastAsia"/>
        </w:rPr>
        <w:t>记录搜索关键字</w:t>
      </w:r>
    </w:p>
    <w:p w:rsidR="00E07889" w:rsidRPr="00E07889" w:rsidRDefault="00E07889" w:rsidP="00E07889">
      <w:pPr>
        <w:pStyle w:val="a0"/>
      </w:pPr>
      <w:r>
        <w:rPr>
          <w:rFonts w:hint="eastAsia"/>
        </w:rPr>
        <w:t>在查询出结果时，搜索关键字显示在搜索框内：</w:t>
      </w:r>
    </w:p>
    <w:p w:rsidR="009F4E39" w:rsidRDefault="009F4E39" w:rsidP="009F4E39">
      <w:pPr>
        <w:pStyle w:val="a0"/>
      </w:pPr>
    </w:p>
    <w:p w:rsidR="008D4856" w:rsidRDefault="008D4856" w:rsidP="009F4E39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t>classListAction</w:t>
      </w:r>
      <w:proofErr w:type="spellEnd"/>
      <w:r>
        <w:rPr>
          <w:rFonts w:hint="eastAsia"/>
        </w:rPr>
        <w:t>中，将搜索</w:t>
      </w:r>
      <w:r>
        <w:rPr>
          <w:rFonts w:hint="eastAsia"/>
        </w:rPr>
        <w:t>keywords</w:t>
      </w:r>
      <w:r>
        <w:rPr>
          <w:rFonts w:hint="eastAsia"/>
        </w:rPr>
        <w:t>分配到模板中：</w:t>
      </w:r>
    </w:p>
    <w:p w:rsidR="008D4856" w:rsidRDefault="008D4856" w:rsidP="009F4E39">
      <w:pPr>
        <w:pStyle w:val="a0"/>
      </w:pPr>
      <w:r>
        <w:rPr>
          <w:noProof/>
        </w:rPr>
        <w:lastRenderedPageBreak/>
        <w:drawing>
          <wp:inline distT="0" distB="0" distL="0" distR="0" wp14:anchorId="1FD579B4" wp14:editId="7AB89771">
            <wp:extent cx="5278120" cy="27355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56" w:rsidRDefault="008D4856" w:rsidP="009F4E39">
      <w:pPr>
        <w:pStyle w:val="a0"/>
      </w:pPr>
    </w:p>
    <w:p w:rsidR="008D4856" w:rsidRDefault="008D4856" w:rsidP="009F4E39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list</w:t>
      </w:r>
      <w:r>
        <w:t>.html</w:t>
      </w:r>
      <w:proofErr w:type="spellEnd"/>
      <w:r>
        <w:t xml:space="preserve"> </w:t>
      </w:r>
      <w:r>
        <w:rPr>
          <w:rFonts w:hint="eastAsia"/>
        </w:rPr>
        <w:t>输出：</w:t>
      </w:r>
    </w:p>
    <w:p w:rsidR="008D4856" w:rsidRDefault="008D4856" w:rsidP="009F4E39">
      <w:pPr>
        <w:pStyle w:val="a0"/>
      </w:pPr>
      <w:r>
        <w:rPr>
          <w:noProof/>
        </w:rPr>
        <w:drawing>
          <wp:inline distT="0" distB="0" distL="0" distR="0" wp14:anchorId="01D6E141" wp14:editId="264563EE">
            <wp:extent cx="5278120" cy="13754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4B" w:rsidRDefault="00083B4B" w:rsidP="009F4E39">
      <w:pPr>
        <w:pStyle w:val="a0"/>
      </w:pPr>
    </w:p>
    <w:p w:rsidR="00083B4B" w:rsidRDefault="00083B4B" w:rsidP="009F4E39">
      <w:pPr>
        <w:pStyle w:val="a0"/>
      </w:pPr>
      <w:r>
        <w:rPr>
          <w:rFonts w:hint="eastAsia"/>
        </w:rPr>
        <w:t>结果：</w:t>
      </w:r>
    </w:p>
    <w:p w:rsidR="00083B4B" w:rsidRDefault="00083B4B" w:rsidP="009F4E39">
      <w:pPr>
        <w:pStyle w:val="a0"/>
      </w:pPr>
    </w:p>
    <w:p w:rsidR="00083B4B" w:rsidRDefault="00083B4B" w:rsidP="009F4E39">
      <w:pPr>
        <w:pStyle w:val="a0"/>
      </w:pPr>
      <w:r>
        <w:rPr>
          <w:noProof/>
        </w:rPr>
        <w:drawing>
          <wp:inline distT="0" distB="0" distL="0" distR="0" wp14:anchorId="7D734CA1" wp14:editId="00F78D81">
            <wp:extent cx="5278120" cy="11823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4B" w:rsidRDefault="00083B4B" w:rsidP="009F4E39">
      <w:pPr>
        <w:pStyle w:val="a0"/>
      </w:pPr>
    </w:p>
    <w:p w:rsidR="00083B4B" w:rsidRDefault="00083B4B" w:rsidP="00083B4B">
      <w:pPr>
        <w:pStyle w:val="2"/>
      </w:pPr>
      <w:r>
        <w:rPr>
          <w:rFonts w:hint="eastAsia"/>
        </w:rPr>
        <w:t>与翻页的整合</w:t>
      </w:r>
    </w:p>
    <w:p w:rsidR="00900D9D" w:rsidRDefault="00900D9D" w:rsidP="00900D9D">
      <w:pPr>
        <w:pStyle w:val="a0"/>
      </w:pPr>
      <w:r>
        <w:rPr>
          <w:rFonts w:hint="eastAsia"/>
        </w:rPr>
        <w:t>问题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：搜索条件与总记录数统计条件不匹配，导致结果的记录数统计不对。</w:t>
      </w:r>
    </w:p>
    <w:p w:rsidR="00900D9D" w:rsidRDefault="00900D9D" w:rsidP="00900D9D">
      <w:pPr>
        <w:pStyle w:val="a0"/>
      </w:pPr>
      <w:r>
        <w:rPr>
          <w:noProof/>
        </w:rPr>
        <w:lastRenderedPageBreak/>
        <w:drawing>
          <wp:inline distT="0" distB="0" distL="0" distR="0" wp14:anchorId="4FA2ED01" wp14:editId="796CEDE3">
            <wp:extent cx="5278120" cy="13976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55" w:rsidRDefault="006D7E55" w:rsidP="00900D9D">
      <w:pPr>
        <w:pStyle w:val="a0"/>
      </w:pPr>
    </w:p>
    <w:p w:rsidR="001208F8" w:rsidRDefault="001208F8" w:rsidP="00900D9D">
      <w:pPr>
        <w:pStyle w:val="a0"/>
      </w:pPr>
      <w:r>
        <w:rPr>
          <w:rFonts w:hint="eastAsia"/>
        </w:rPr>
        <w:t>解决方案，在查询</w:t>
      </w:r>
      <w:r>
        <w:rPr>
          <w:rFonts w:hint="eastAsia"/>
        </w:rPr>
        <w:t>count</w:t>
      </w:r>
      <w:r>
        <w:t>()</w:t>
      </w:r>
      <w:r>
        <w:rPr>
          <w:rFonts w:hint="eastAsia"/>
        </w:rPr>
        <w:t>时，指定条件即可：</w:t>
      </w:r>
    </w:p>
    <w:p w:rsidR="001208F8" w:rsidRDefault="00C13AF6" w:rsidP="00900D9D">
      <w:pPr>
        <w:pStyle w:val="a0"/>
      </w:pPr>
      <w:r>
        <w:rPr>
          <w:noProof/>
        </w:rPr>
        <w:drawing>
          <wp:inline distT="0" distB="0" distL="0" distR="0" wp14:anchorId="739A2FAC" wp14:editId="644B45CC">
            <wp:extent cx="5278120" cy="141986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F8" w:rsidRDefault="00B536EB" w:rsidP="00900D9D">
      <w:pPr>
        <w:pStyle w:val="a0"/>
      </w:pPr>
      <w:r>
        <w:rPr>
          <w:noProof/>
        </w:rPr>
        <w:drawing>
          <wp:inline distT="0" distB="0" distL="0" distR="0" wp14:anchorId="4119048F" wp14:editId="1D170A78">
            <wp:extent cx="5278120" cy="10560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F8" w:rsidRDefault="001208F8" w:rsidP="00900D9D">
      <w:pPr>
        <w:pStyle w:val="a0"/>
      </w:pPr>
    </w:p>
    <w:p w:rsidR="001208F8" w:rsidRDefault="001208F8" w:rsidP="00900D9D">
      <w:pPr>
        <w:pStyle w:val="a0"/>
      </w:pPr>
    </w:p>
    <w:p w:rsidR="006D7E55" w:rsidRDefault="006D7E55" w:rsidP="006D7E55">
      <w:pPr>
        <w:pStyle w:val="a0"/>
      </w:pPr>
      <w:r>
        <w:rPr>
          <w:rFonts w:hint="eastAsia"/>
        </w:rPr>
        <w:t>问题二：翻页时需要保留搜索条件，翻页展示的还是搜索的结果。</w:t>
      </w:r>
      <w:r w:rsidR="00444D1D">
        <w:rPr>
          <w:rFonts w:hint="eastAsia"/>
        </w:rPr>
        <w:t>由于翻页请求，没有携带搜索关键字条件。</w:t>
      </w:r>
    </w:p>
    <w:p w:rsidR="001208F8" w:rsidRDefault="00B536EB" w:rsidP="006D7E55">
      <w:pPr>
        <w:pStyle w:val="a0"/>
      </w:pPr>
      <w:r>
        <w:rPr>
          <w:rFonts w:hint="eastAsia"/>
        </w:rPr>
        <w:t>在形成翻页链接时，将</w:t>
      </w:r>
      <w:r>
        <w:rPr>
          <w:rFonts w:hint="eastAsia"/>
        </w:rPr>
        <w:t>keywords</w:t>
      </w:r>
      <w:r>
        <w:rPr>
          <w:rFonts w:hint="eastAsia"/>
        </w:rPr>
        <w:t>作为参数传递即可</w:t>
      </w:r>
    </w:p>
    <w:p w:rsidR="00BC4183" w:rsidRDefault="00BC4183" w:rsidP="006D7E55">
      <w:pPr>
        <w:pStyle w:val="a0"/>
      </w:pPr>
      <w:proofErr w:type="spellStart"/>
      <w:r>
        <w:rPr>
          <w:rFonts w:hint="eastAsia"/>
        </w:rPr>
        <w:t>list</w:t>
      </w:r>
      <w:r>
        <w:t>.html</w:t>
      </w:r>
      <w:proofErr w:type="spellEnd"/>
    </w:p>
    <w:p w:rsidR="00BC4183" w:rsidRDefault="00BC4183" w:rsidP="006D7E55">
      <w:pPr>
        <w:pStyle w:val="a0"/>
      </w:pPr>
      <w:r>
        <w:rPr>
          <w:noProof/>
        </w:rPr>
        <w:drawing>
          <wp:inline distT="0" distB="0" distL="0" distR="0" wp14:anchorId="20918903" wp14:editId="2A2600B3">
            <wp:extent cx="5278120" cy="12211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83" w:rsidRDefault="00BC4183" w:rsidP="006D7E55">
      <w:pPr>
        <w:pStyle w:val="a0"/>
      </w:pPr>
      <w:r>
        <w:rPr>
          <w:rFonts w:hint="eastAsia"/>
        </w:rPr>
        <w:t>结果：</w:t>
      </w:r>
    </w:p>
    <w:p w:rsidR="00BC4183" w:rsidRDefault="00BC4183" w:rsidP="006D7E55">
      <w:pPr>
        <w:pStyle w:val="a0"/>
      </w:pPr>
    </w:p>
    <w:p w:rsidR="00BC4183" w:rsidRDefault="00BC4183" w:rsidP="006D7E55">
      <w:pPr>
        <w:pStyle w:val="a0"/>
      </w:pPr>
      <w:r>
        <w:rPr>
          <w:noProof/>
        </w:rPr>
        <w:lastRenderedPageBreak/>
        <w:drawing>
          <wp:inline distT="0" distB="0" distL="0" distR="0" wp14:anchorId="1F4BACB7" wp14:editId="306B71D2">
            <wp:extent cx="5278120" cy="14592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E8" w:rsidRDefault="00AE74E8" w:rsidP="006D7E55">
      <w:pPr>
        <w:pStyle w:val="a0"/>
      </w:pPr>
    </w:p>
    <w:p w:rsidR="00AE74E8" w:rsidRDefault="007B3751" w:rsidP="00AE74E8">
      <w:pPr>
        <w:pStyle w:val="1"/>
      </w:pPr>
      <w:r>
        <w:rPr>
          <w:rFonts w:hint="eastAsia"/>
        </w:rPr>
        <w:lastRenderedPageBreak/>
        <w:t>批量删除（删除）</w:t>
      </w:r>
    </w:p>
    <w:p w:rsidR="007B3751" w:rsidRDefault="00693967" w:rsidP="00693967">
      <w:pPr>
        <w:pStyle w:val="2"/>
      </w:pPr>
      <w:r>
        <w:rPr>
          <w:rFonts w:hint="eastAsia"/>
        </w:rPr>
        <w:t>全选，全不选</w:t>
      </w:r>
    </w:p>
    <w:p w:rsidR="00C55DD6" w:rsidRDefault="00C55DD6" w:rsidP="00C55DD6">
      <w:pPr>
        <w:pStyle w:val="a0"/>
      </w:pPr>
      <w:r>
        <w:rPr>
          <w:rFonts w:hint="eastAsia"/>
        </w:rPr>
        <w:t>思路：一个</w:t>
      </w:r>
      <w:proofErr w:type="gramStart"/>
      <w:r>
        <w:rPr>
          <w:rFonts w:hint="eastAsia"/>
        </w:rPr>
        <w:t>用于全选的</w:t>
      </w:r>
      <w:proofErr w:type="gramEnd"/>
      <w:r>
        <w:rPr>
          <w:rFonts w:hint="eastAsia"/>
        </w:rPr>
        <w:t>checkbox</w:t>
      </w:r>
      <w:r>
        <w:rPr>
          <w:rFonts w:hint="eastAsia"/>
        </w:rPr>
        <w:t>（复选框），他的状态（是否选择），决定每条记录的</w:t>
      </w:r>
      <w:r>
        <w:rPr>
          <w:rFonts w:hint="eastAsia"/>
        </w:rPr>
        <w:t>checkbox</w:t>
      </w:r>
      <w:r>
        <w:rPr>
          <w:rFonts w:hint="eastAsia"/>
        </w:rPr>
        <w:t>的状态。</w:t>
      </w:r>
    </w:p>
    <w:p w:rsidR="00C55DD6" w:rsidRDefault="00C55DD6" w:rsidP="00C55DD6">
      <w:pPr>
        <w:pStyle w:val="a0"/>
      </w:pPr>
    </w:p>
    <w:p w:rsidR="00C55DD6" w:rsidRDefault="007378B7" w:rsidP="00C55DD6">
      <w:pPr>
        <w:pStyle w:val="a0"/>
      </w:pPr>
      <w:r>
        <w:rPr>
          <w:rFonts w:hint="eastAsia"/>
        </w:rPr>
        <w:t>演示，使用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实现：</w:t>
      </w:r>
    </w:p>
    <w:p w:rsidR="007378B7" w:rsidRDefault="00FC556B" w:rsidP="00C55DD6">
      <w:pPr>
        <w:pStyle w:val="a0"/>
      </w:pPr>
      <w:r>
        <w:rPr>
          <w:noProof/>
        </w:rPr>
        <w:drawing>
          <wp:inline distT="0" distB="0" distL="0" distR="0" wp14:anchorId="2F6EC740" wp14:editId="7947EA89">
            <wp:extent cx="5278120" cy="108013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AE9" w:rsidRDefault="00E14AE9" w:rsidP="00C55DD6">
      <w:pPr>
        <w:pStyle w:val="a0"/>
      </w:pPr>
    </w:p>
    <w:p w:rsidR="00E14AE9" w:rsidRDefault="00E14AE9" w:rsidP="00C55DD6">
      <w:pPr>
        <w:pStyle w:val="a0"/>
      </w:pPr>
      <w:r>
        <w:rPr>
          <w:noProof/>
        </w:rPr>
        <w:drawing>
          <wp:inline distT="0" distB="0" distL="0" distR="0" wp14:anchorId="15073C97" wp14:editId="6B35CA33">
            <wp:extent cx="5278120" cy="13868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15" w:rsidRDefault="00F37D15" w:rsidP="00C55DD6">
      <w:pPr>
        <w:pStyle w:val="a0"/>
      </w:pPr>
    </w:p>
    <w:p w:rsidR="00F37D15" w:rsidRDefault="00F37D15" w:rsidP="00C55DD6">
      <w:pPr>
        <w:pStyle w:val="a0"/>
      </w:pPr>
    </w:p>
    <w:p w:rsidR="00F37D15" w:rsidRDefault="00F37D15" w:rsidP="00C55DD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Go</w:t>
      </w:r>
      <w:r>
        <w:rPr>
          <w:rFonts w:hint="eastAsia"/>
        </w:rPr>
        <w:t>中，不会默认解析</w:t>
      </w:r>
      <w:r>
        <w:rPr>
          <w:rFonts w:hint="eastAsia"/>
        </w:rPr>
        <w:t>[</w:t>
      </w:r>
      <w:r>
        <w:t xml:space="preserve">] </w:t>
      </w:r>
      <w:r>
        <w:rPr>
          <w:rFonts w:hint="eastAsia"/>
        </w:rPr>
        <w:t>集合的提交，因此使用常规</w:t>
      </w:r>
      <w:r>
        <w:rPr>
          <w:rFonts w:hint="eastAsia"/>
        </w:rPr>
        <w:t>name</w:t>
      </w:r>
      <w:r>
        <w:rPr>
          <w:rFonts w:hint="eastAsia"/>
        </w:rPr>
        <w:t>即可，例如</w:t>
      </w:r>
      <w:r>
        <w:rPr>
          <w:rFonts w:hint="eastAsia"/>
        </w:rPr>
        <w:t xml:space="preserve"> ids</w:t>
      </w:r>
      <w:r>
        <w:rPr>
          <w:rFonts w:hint="eastAsia"/>
        </w:rPr>
        <w:t>：</w:t>
      </w:r>
    </w:p>
    <w:p w:rsidR="00F37D15" w:rsidRDefault="00F37D15" w:rsidP="00C55DD6">
      <w:pPr>
        <w:pStyle w:val="a0"/>
      </w:pPr>
      <w:r>
        <w:rPr>
          <w:noProof/>
        </w:rPr>
        <w:drawing>
          <wp:inline distT="0" distB="0" distL="0" distR="0" wp14:anchorId="632A9420" wp14:editId="42B52AB4">
            <wp:extent cx="5278120" cy="13830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15" w:rsidRDefault="00F37D15" w:rsidP="00C55DD6">
      <w:pPr>
        <w:pStyle w:val="a0"/>
      </w:pPr>
      <w:r>
        <w:rPr>
          <w:noProof/>
        </w:rPr>
        <w:drawing>
          <wp:inline distT="0" distB="0" distL="0" distR="0" wp14:anchorId="5B559D10" wp14:editId="3AD6E7B8">
            <wp:extent cx="5278120" cy="7099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51" w:rsidRDefault="00CC7951" w:rsidP="00C55DD6">
      <w:pPr>
        <w:pStyle w:val="a0"/>
      </w:pPr>
    </w:p>
    <w:p w:rsidR="00CC7951" w:rsidRDefault="00CC7951" w:rsidP="00C55DD6">
      <w:pPr>
        <w:pStyle w:val="a0"/>
      </w:pPr>
      <w:r>
        <w:rPr>
          <w:noProof/>
        </w:rPr>
        <w:drawing>
          <wp:inline distT="0" distB="0" distL="0" distR="0" wp14:anchorId="3D00ABCE" wp14:editId="30CC5CBF">
            <wp:extent cx="5278120" cy="43135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C2" w:rsidRDefault="009F11C2" w:rsidP="00C55DD6">
      <w:pPr>
        <w:pStyle w:val="a0"/>
      </w:pPr>
    </w:p>
    <w:p w:rsidR="009F11C2" w:rsidRDefault="009F11C2" w:rsidP="00C55DD6">
      <w:pPr>
        <w:pStyle w:val="a0"/>
      </w:pPr>
    </w:p>
    <w:p w:rsidR="009F11C2" w:rsidRDefault="0059605A" w:rsidP="0059605A">
      <w:pPr>
        <w:pStyle w:val="2"/>
      </w:pPr>
      <w:r>
        <w:rPr>
          <w:rFonts w:hint="eastAsia"/>
        </w:rPr>
        <w:t>表单提交</w:t>
      </w:r>
    </w:p>
    <w:p w:rsidR="00965FB2" w:rsidRDefault="00965FB2" w:rsidP="00965FB2">
      <w:pPr>
        <w:pStyle w:val="a0"/>
      </w:pPr>
      <w:r>
        <w:rPr>
          <w:rFonts w:hint="eastAsia"/>
        </w:rPr>
        <w:t>在链接上绑定事件，将表单提交</w:t>
      </w:r>
    </w:p>
    <w:p w:rsidR="00965FB2" w:rsidRDefault="00C928BD" w:rsidP="00965FB2">
      <w:pPr>
        <w:pStyle w:val="a0"/>
      </w:pPr>
      <w:r>
        <w:rPr>
          <w:noProof/>
        </w:rPr>
        <w:drawing>
          <wp:inline distT="0" distB="0" distL="0" distR="0" wp14:anchorId="226AED8A" wp14:editId="2B096738">
            <wp:extent cx="5278120" cy="10121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4C" w:rsidRDefault="003E2E4C" w:rsidP="00965FB2">
      <w:pPr>
        <w:pStyle w:val="a0"/>
      </w:pPr>
    </w:p>
    <w:p w:rsidR="003E2E4C" w:rsidRDefault="003E2E4C" w:rsidP="00965FB2">
      <w:pPr>
        <w:pStyle w:val="a0"/>
      </w:pPr>
      <w:r>
        <w:rPr>
          <w:noProof/>
        </w:rPr>
        <w:lastRenderedPageBreak/>
        <w:drawing>
          <wp:inline distT="0" distB="0" distL="0" distR="0" wp14:anchorId="1D5EB6AF" wp14:editId="08C191D9">
            <wp:extent cx="5278120" cy="14319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D" w:rsidRDefault="008529AD" w:rsidP="00965FB2">
      <w:pPr>
        <w:pStyle w:val="a0"/>
      </w:pPr>
    </w:p>
    <w:p w:rsidR="00C928BD" w:rsidRDefault="00C928BD" w:rsidP="00965FB2">
      <w:pPr>
        <w:pStyle w:val="a0"/>
      </w:pPr>
      <w:r>
        <w:rPr>
          <w:noProof/>
        </w:rPr>
        <w:drawing>
          <wp:inline distT="0" distB="0" distL="0" distR="0" wp14:anchorId="49A7E254" wp14:editId="3F35508E">
            <wp:extent cx="5278120" cy="34696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52" w:rsidRDefault="009B6252" w:rsidP="00965FB2">
      <w:pPr>
        <w:pStyle w:val="a0"/>
      </w:pPr>
    </w:p>
    <w:p w:rsidR="009B6252" w:rsidRDefault="009B6252" w:rsidP="00965FB2">
      <w:pPr>
        <w:pStyle w:val="a0"/>
      </w:pPr>
    </w:p>
    <w:p w:rsidR="009B6252" w:rsidRDefault="009B6252" w:rsidP="009B6252">
      <w:pPr>
        <w:pStyle w:val="2"/>
      </w:pPr>
      <w:r>
        <w:rPr>
          <w:rFonts w:hint="eastAsia"/>
        </w:rPr>
        <w:t>在服务器端，增加动作处理批量操作</w:t>
      </w:r>
    </w:p>
    <w:p w:rsidR="004C590E" w:rsidRDefault="008529AD" w:rsidP="004C590E">
      <w:pPr>
        <w:pStyle w:val="a0"/>
      </w:pPr>
      <w:r>
        <w:rPr>
          <w:rFonts w:hint="eastAsia"/>
        </w:rPr>
        <w:t>路由：</w:t>
      </w:r>
    </w:p>
    <w:p w:rsidR="008529AD" w:rsidRDefault="008529AD" w:rsidP="004C590E">
      <w:pPr>
        <w:pStyle w:val="a0"/>
      </w:pPr>
      <w:r>
        <w:rPr>
          <w:noProof/>
        </w:rPr>
        <w:drawing>
          <wp:inline distT="0" distB="0" distL="0" distR="0" wp14:anchorId="05C9062A" wp14:editId="0970366E">
            <wp:extent cx="5278120" cy="17500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D" w:rsidRDefault="008529AD" w:rsidP="004C590E">
      <w:pPr>
        <w:pStyle w:val="a0"/>
      </w:pPr>
    </w:p>
    <w:p w:rsidR="008529AD" w:rsidRDefault="008529AD" w:rsidP="004C590E">
      <w:pPr>
        <w:pStyle w:val="a0"/>
      </w:pPr>
      <w:r>
        <w:rPr>
          <w:rFonts w:hint="eastAsia"/>
        </w:rPr>
        <w:t>动作：</w:t>
      </w:r>
      <w:r w:rsidR="003F213A">
        <w:rPr>
          <w:rFonts w:hint="eastAsia"/>
        </w:rPr>
        <w:t>服务器会得到全部提交的</w:t>
      </w:r>
      <w:r w:rsidR="003F213A">
        <w:rPr>
          <w:rFonts w:hint="eastAsia"/>
        </w:rPr>
        <w:t>id</w:t>
      </w:r>
      <w:r w:rsidR="003F213A">
        <w:rPr>
          <w:rFonts w:hint="eastAsia"/>
        </w:rPr>
        <w:t>数据，利用</w:t>
      </w:r>
      <w:r w:rsidR="003F213A">
        <w:rPr>
          <w:rFonts w:hint="eastAsia"/>
        </w:rPr>
        <w:t>where</w:t>
      </w:r>
      <w:r w:rsidR="003F213A">
        <w:rPr>
          <w:rFonts w:hint="eastAsia"/>
        </w:rPr>
        <w:t>条件操作即可</w:t>
      </w:r>
      <w:r w:rsidR="00F32B2A">
        <w:rPr>
          <w:rFonts w:hint="eastAsia"/>
        </w:rPr>
        <w:t>，最典型的使用</w:t>
      </w:r>
      <w:r w:rsidR="00F32B2A">
        <w:rPr>
          <w:rFonts w:hint="eastAsia"/>
        </w:rPr>
        <w:t>in</w:t>
      </w:r>
      <w:r w:rsidR="00F32B2A">
        <w:rPr>
          <w:rFonts w:hint="eastAsia"/>
        </w:rPr>
        <w:t>作为</w:t>
      </w:r>
      <w:r w:rsidR="00F32B2A">
        <w:rPr>
          <w:rFonts w:hint="eastAsia"/>
        </w:rPr>
        <w:t>where</w:t>
      </w:r>
      <w:r w:rsidR="00F32B2A">
        <w:rPr>
          <w:rFonts w:hint="eastAsia"/>
        </w:rPr>
        <w:t>的运算符：</w:t>
      </w:r>
      <w:r w:rsidR="00F32B2A">
        <w:rPr>
          <w:rFonts w:hint="eastAsia"/>
        </w:rPr>
        <w:t xml:space="preserve"> where</w:t>
      </w:r>
      <w:r w:rsidR="00F32B2A">
        <w:t xml:space="preserve"> id in (1, 5, 6, 7, 9)</w:t>
      </w:r>
    </w:p>
    <w:p w:rsidR="008529AD" w:rsidRDefault="003F213A" w:rsidP="004C590E">
      <w:pPr>
        <w:pStyle w:val="a0"/>
      </w:pPr>
      <w:r>
        <w:rPr>
          <w:noProof/>
        </w:rPr>
        <w:drawing>
          <wp:inline distT="0" distB="0" distL="0" distR="0" wp14:anchorId="4A106381" wp14:editId="79E4A71C">
            <wp:extent cx="5278120" cy="29337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9E" w:rsidRDefault="00295B9E" w:rsidP="004C590E">
      <w:pPr>
        <w:pStyle w:val="a0"/>
      </w:pPr>
    </w:p>
    <w:p w:rsidR="00295B9E" w:rsidRDefault="00295B9E" w:rsidP="004C590E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>ids</w:t>
      </w:r>
      <w:r>
        <w:rPr>
          <w:rFonts w:hint="eastAsia"/>
        </w:rPr>
        <w:t>拼凑</w:t>
      </w:r>
      <w:r>
        <w:rPr>
          <w:rFonts w:hint="eastAsia"/>
        </w:rPr>
        <w:t xml:space="preserve"> where</w:t>
      </w:r>
      <w:r>
        <w:t xml:space="preserve"> </w:t>
      </w:r>
      <w:proofErr w:type="spellStart"/>
      <w:r>
        <w:t>id</w:t>
      </w:r>
      <w:proofErr w:type="spellEnd"/>
      <w:r>
        <w:t xml:space="preserve"> in () </w:t>
      </w:r>
      <w:r>
        <w:rPr>
          <w:rFonts w:hint="eastAsia"/>
        </w:rPr>
        <w:t>条件即可：</w:t>
      </w:r>
    </w:p>
    <w:p w:rsidR="00295B9E" w:rsidRDefault="00295B9E" w:rsidP="004C590E">
      <w:pPr>
        <w:pStyle w:val="a0"/>
      </w:pPr>
      <w:r>
        <w:rPr>
          <w:noProof/>
        </w:rPr>
        <w:drawing>
          <wp:inline distT="0" distB="0" distL="0" distR="0" wp14:anchorId="33F373DC" wp14:editId="009AC8E8">
            <wp:extent cx="5278120" cy="22091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61" w:rsidRDefault="00384A61" w:rsidP="004C590E">
      <w:pPr>
        <w:pStyle w:val="a0"/>
      </w:pPr>
    </w:p>
    <w:p w:rsidR="005830AA" w:rsidRDefault="005830AA" w:rsidP="004C590E">
      <w:pPr>
        <w:pStyle w:val="a0"/>
        <w:rPr>
          <w:rFonts w:hint="eastAsia"/>
        </w:rPr>
      </w:pPr>
    </w:p>
    <w:p w:rsidR="00384A61" w:rsidRDefault="00384A61" w:rsidP="004C590E">
      <w:pPr>
        <w:pStyle w:val="a0"/>
      </w:pPr>
      <w:r>
        <w:rPr>
          <w:rFonts w:hint="eastAsia"/>
        </w:rPr>
        <w:t>保证，</w:t>
      </w:r>
      <w:r>
        <w:rPr>
          <w:rFonts w:hint="eastAsia"/>
        </w:rPr>
        <w:t>ids</w:t>
      </w:r>
      <w:r>
        <w:rPr>
          <w:rFonts w:hint="eastAsia"/>
        </w:rPr>
        <w:t>存在用户所选的</w:t>
      </w:r>
      <w:r>
        <w:rPr>
          <w:rFonts w:hint="eastAsia"/>
        </w:rPr>
        <w:t>id</w:t>
      </w:r>
      <w:r>
        <w:rPr>
          <w:rFonts w:hint="eastAsia"/>
        </w:rPr>
        <w:t>，因此增加完整性判断：</w:t>
      </w:r>
    </w:p>
    <w:p w:rsidR="00384A61" w:rsidRDefault="00384A61" w:rsidP="004C590E">
      <w:pPr>
        <w:pStyle w:val="a0"/>
      </w:pPr>
      <w:r>
        <w:rPr>
          <w:noProof/>
        </w:rPr>
        <w:lastRenderedPageBreak/>
        <w:drawing>
          <wp:inline distT="0" distB="0" distL="0" distR="0" wp14:anchorId="78A97CD9" wp14:editId="6414FF62">
            <wp:extent cx="5278120" cy="233870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4A" w:rsidRDefault="0034344A" w:rsidP="004C590E">
      <w:pPr>
        <w:pStyle w:val="a0"/>
      </w:pPr>
    </w:p>
    <w:p w:rsidR="0034344A" w:rsidRDefault="0034344A" w:rsidP="004C590E">
      <w:pPr>
        <w:pStyle w:val="a0"/>
      </w:pPr>
    </w:p>
    <w:p w:rsidR="0034344A" w:rsidRDefault="0034344A" w:rsidP="0034344A">
      <w:pPr>
        <w:pStyle w:val="1"/>
      </w:pPr>
      <w:r>
        <w:rPr>
          <w:rFonts w:hint="eastAsia"/>
        </w:rPr>
        <w:lastRenderedPageBreak/>
        <w:t>Go</w:t>
      </w:r>
      <w:r>
        <w:rPr>
          <w:rFonts w:hint="eastAsia"/>
        </w:rPr>
        <w:t>对请求参数的解析</w:t>
      </w:r>
    </w:p>
    <w:p w:rsidR="0034344A" w:rsidRDefault="00527FC2" w:rsidP="0034344A">
      <w:r>
        <w:rPr>
          <w:rFonts w:hint="eastAsia"/>
        </w:rPr>
        <w:t>允许（认为），在浏览器请求时，会出现同名的请求数据，包括查询字符串（？</w:t>
      </w:r>
      <w:r>
        <w:rPr>
          <w:rFonts w:hint="eastAsia"/>
        </w:rPr>
        <w:t>GET</w:t>
      </w:r>
      <w:r>
        <w:rPr>
          <w:rFonts w:hint="eastAsia"/>
        </w:rPr>
        <w:t>数据）和</w:t>
      </w:r>
      <w:r>
        <w:rPr>
          <w:rFonts w:hint="eastAsia"/>
        </w:rPr>
        <w:t>post</w:t>
      </w:r>
      <w:r>
        <w:rPr>
          <w:rFonts w:hint="eastAsia"/>
        </w:rPr>
        <w:t>表单数据。</w:t>
      </w:r>
    </w:p>
    <w:p w:rsidR="00527FC2" w:rsidRDefault="00527FC2" w:rsidP="0034344A">
      <w:r>
        <w:rPr>
          <w:noProof/>
        </w:rPr>
        <w:drawing>
          <wp:inline distT="0" distB="0" distL="0" distR="0" wp14:anchorId="7F86D552" wp14:editId="0D8E6C2E">
            <wp:extent cx="5278120" cy="20281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C2" w:rsidRDefault="00527FC2" w:rsidP="0034344A">
      <w:r>
        <w:rPr>
          <w:rFonts w:hint="eastAsia"/>
        </w:rPr>
        <w:t>以上的</w:t>
      </w:r>
      <w:r>
        <w:rPr>
          <w:rFonts w:hint="eastAsia"/>
        </w:rPr>
        <w:t>name</w:t>
      </w:r>
      <w:r>
        <w:rPr>
          <w:rFonts w:hint="eastAsia"/>
        </w:rPr>
        <w:t>的解析，在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中，全都有效：</w:t>
      </w:r>
      <w:r w:rsidR="001C6EC2">
        <w:rPr>
          <w:rFonts w:hint="eastAsia"/>
        </w:rPr>
        <w:t>解析到一个切片中，存储多个值。</w:t>
      </w:r>
    </w:p>
    <w:p w:rsidR="001C6EC2" w:rsidRDefault="001C6EC2" w:rsidP="0034344A">
      <w:r>
        <w:rPr>
          <w:rFonts w:hint="eastAsia"/>
        </w:rPr>
        <w:t>[</w:t>
      </w:r>
      <w:r>
        <w:t>]</w:t>
      </w:r>
      <w:r>
        <w:rPr>
          <w:rFonts w:hint="eastAsia"/>
        </w:rPr>
        <w:t>中括号下标语法，可以获取该切片</w:t>
      </w:r>
    </w:p>
    <w:p w:rsidR="001C6EC2" w:rsidRDefault="001C6EC2" w:rsidP="0034344A">
      <w:pPr>
        <w:rPr>
          <w:rFonts w:hint="eastAsia"/>
        </w:rPr>
      </w:pPr>
      <w:r>
        <w:rPr>
          <w:rFonts w:hint="eastAsia"/>
        </w:rPr>
        <w:t>.</w:t>
      </w:r>
      <w:r>
        <w:t>Get(key)</w:t>
      </w:r>
      <w:r>
        <w:rPr>
          <w:rFonts w:hint="eastAsia"/>
        </w:rPr>
        <w:t>，用于获取切片中的第一个值</w:t>
      </w:r>
    </w:p>
    <w:p w:rsidR="00527FC2" w:rsidRDefault="00527FC2" w:rsidP="0034344A">
      <w:r>
        <w:rPr>
          <w:noProof/>
        </w:rPr>
        <w:drawing>
          <wp:inline distT="0" distB="0" distL="0" distR="0" wp14:anchorId="012DCE27" wp14:editId="28E0CBBC">
            <wp:extent cx="5278120" cy="28213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7D" w:rsidRDefault="00E9017D" w:rsidP="0034344A"/>
    <w:p w:rsidR="00E9017D" w:rsidRDefault="00E9017D" w:rsidP="0034344A">
      <w:r>
        <w:rPr>
          <w:rFonts w:hint="eastAsia"/>
        </w:rPr>
        <w:t>功能上，如果传递的数据时多个，使用下标语法，例如批量删除中的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E9017D" w:rsidRDefault="00E9017D" w:rsidP="0034344A">
      <w:r>
        <w:rPr>
          <w:rFonts w:hint="eastAsia"/>
        </w:rPr>
        <w:t>如果传递值是一个，使用</w:t>
      </w:r>
      <w:r>
        <w:rPr>
          <w:rFonts w:hint="eastAsia"/>
        </w:rPr>
        <w:t>.Get</w:t>
      </w:r>
      <w:r>
        <w:t xml:space="preserve">() </w:t>
      </w:r>
      <w:r>
        <w:rPr>
          <w:rFonts w:hint="eastAsia"/>
        </w:rPr>
        <w:t>获取一个值。例如</w:t>
      </w:r>
      <w:r>
        <w:rPr>
          <w:rFonts w:hint="eastAsia"/>
        </w:rPr>
        <w:t xml:space="preserve"> </w:t>
      </w:r>
      <w:r>
        <w:rPr>
          <w:rFonts w:hint="eastAsia"/>
        </w:rPr>
        <w:t>编辑（</w:t>
      </w:r>
      <w:r>
        <w:rPr>
          <w:rFonts w:hint="eastAsia"/>
        </w:rPr>
        <w:t>set</w:t>
      </w:r>
      <w:r>
        <w:rPr>
          <w:rFonts w:hint="eastAsia"/>
        </w:rPr>
        <w:t>）时，使用的是</w:t>
      </w:r>
      <w:r>
        <w:rPr>
          <w:rFonts w:hint="eastAsia"/>
        </w:rPr>
        <w:t>.</w:t>
      </w:r>
      <w:proofErr w:type="gramStart"/>
      <w:r>
        <w:t>Get(</w:t>
      </w:r>
      <w:proofErr w:type="gramEnd"/>
      <w:r>
        <w:t>)</w:t>
      </w:r>
    </w:p>
    <w:p w:rsidR="00E9017D" w:rsidRDefault="00E9017D" w:rsidP="0034344A"/>
    <w:p w:rsidR="00E9017D" w:rsidRDefault="00E9017D" w:rsidP="0034344A"/>
    <w:p w:rsidR="007B2B3E" w:rsidRDefault="00961329" w:rsidP="0034344A">
      <w:r>
        <w:rPr>
          <w:rFonts w:hint="eastAsia"/>
        </w:rPr>
        <w:lastRenderedPageBreak/>
        <w:t>在很多额外的程序中，由于不允许出现同名</w:t>
      </w:r>
      <w:r>
        <w:rPr>
          <w:rFonts w:hint="eastAsia"/>
        </w:rPr>
        <w:t>key</w:t>
      </w:r>
      <w:r>
        <w:rPr>
          <w:rFonts w:hint="eastAsia"/>
        </w:rPr>
        <w:t>的情况（通常出现的后果是后边会覆盖前面的），</w:t>
      </w:r>
      <w:r w:rsidR="00A20BD9">
        <w:rPr>
          <w:rFonts w:hint="eastAsia"/>
        </w:rPr>
        <w:t>在非</w:t>
      </w:r>
      <w:r w:rsidR="00A20BD9">
        <w:rPr>
          <w:rFonts w:hint="eastAsia"/>
        </w:rPr>
        <w:t>Go</w:t>
      </w:r>
      <w:r w:rsidR="00A20BD9">
        <w:rPr>
          <w:rFonts w:hint="eastAsia"/>
        </w:rPr>
        <w:t>语言程序中，如果需要传递多个数据类似于</w:t>
      </w:r>
      <w:r w:rsidR="00A20BD9">
        <w:rPr>
          <w:rFonts w:hint="eastAsia"/>
        </w:rPr>
        <w:t>ids</w:t>
      </w:r>
      <w:r w:rsidR="00A20BD9">
        <w:rPr>
          <w:rFonts w:hint="eastAsia"/>
        </w:rPr>
        <w:t>，需要使用</w:t>
      </w:r>
      <w:r w:rsidR="00A20BD9">
        <w:rPr>
          <w:rFonts w:hint="eastAsia"/>
        </w:rPr>
        <w:t xml:space="preserve"> </w:t>
      </w:r>
      <w:r w:rsidR="00A20BD9">
        <w:t>&lt;input name=</w:t>
      </w:r>
      <w:proofErr w:type="gramStart"/>
      <w:r w:rsidR="00A20BD9">
        <w:t>”</w:t>
      </w:r>
      <w:proofErr w:type="gramEnd"/>
      <w:r w:rsidR="00A20BD9">
        <w:t>ids[]</w:t>
      </w:r>
      <w:proofErr w:type="gramStart"/>
      <w:r w:rsidR="00A20BD9">
        <w:t>”</w:t>
      </w:r>
      <w:proofErr w:type="gramEnd"/>
      <w:r w:rsidR="00A20BD9">
        <w:t>&gt;</w:t>
      </w:r>
      <w:r w:rsidR="00A20BD9">
        <w:rPr>
          <w:rFonts w:hint="eastAsia"/>
        </w:rPr>
        <w:t>来进行定义。注意</w:t>
      </w:r>
      <w:r w:rsidR="00A20BD9">
        <w:rPr>
          <w:rFonts w:hint="eastAsia"/>
        </w:rPr>
        <w:t>name</w:t>
      </w:r>
      <w:r w:rsidR="00A20BD9">
        <w:t xml:space="preserve"> </w:t>
      </w:r>
      <w:r w:rsidR="00A20BD9">
        <w:rPr>
          <w:rFonts w:hint="eastAsia"/>
        </w:rPr>
        <w:t>为</w:t>
      </w:r>
      <w:r w:rsidR="00A20BD9">
        <w:rPr>
          <w:rFonts w:hint="eastAsia"/>
        </w:rPr>
        <w:t xml:space="preserve"> </w:t>
      </w:r>
      <w:r w:rsidR="00A20BD9">
        <w:t>ids[]</w:t>
      </w:r>
      <w:r w:rsidR="007B2B3E">
        <w:rPr>
          <w:rFonts w:hint="eastAsia"/>
        </w:rPr>
        <w:t>。</w:t>
      </w:r>
    </w:p>
    <w:p w:rsidR="007B2B3E" w:rsidRDefault="007B2B3E" w:rsidP="0034344A">
      <w:r>
        <w:rPr>
          <w:rFonts w:hint="eastAsia"/>
        </w:rPr>
        <w:t>go</w:t>
      </w:r>
      <w:r>
        <w:rPr>
          <w:rFonts w:hint="eastAsia"/>
        </w:rPr>
        <w:t>中不需要。</w:t>
      </w:r>
    </w:p>
    <w:p w:rsidR="003D562B" w:rsidRDefault="003D562B" w:rsidP="0034344A"/>
    <w:p w:rsidR="003D562B" w:rsidRDefault="003D562B" w:rsidP="0034344A"/>
    <w:p w:rsidR="003D562B" w:rsidRDefault="003D562B" w:rsidP="003D562B">
      <w:pPr>
        <w:pStyle w:val="1"/>
      </w:pPr>
      <w:r>
        <w:rPr>
          <w:rFonts w:hint="eastAsia"/>
        </w:rPr>
        <w:lastRenderedPageBreak/>
        <w:t>列表查询班级人数</w:t>
      </w:r>
    </w:p>
    <w:p w:rsidR="000463B3" w:rsidRDefault="000463B3" w:rsidP="000463B3">
      <w:r>
        <w:rPr>
          <w:noProof/>
        </w:rPr>
        <w:drawing>
          <wp:inline distT="0" distB="0" distL="0" distR="0" wp14:anchorId="33E1A8B9" wp14:editId="522D7A59">
            <wp:extent cx="5278120" cy="14173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B3" w:rsidRDefault="000463B3" w:rsidP="000463B3"/>
    <w:p w:rsidR="000463B3" w:rsidRDefault="000463B3" w:rsidP="000463B3">
      <w:r>
        <w:rPr>
          <w:rFonts w:hint="eastAsia"/>
        </w:rPr>
        <w:t>需要有学生表配合。使用测试学生数据，表示学生所属的班级：</w:t>
      </w:r>
    </w:p>
    <w:p w:rsidR="000463B3" w:rsidRDefault="005728A6" w:rsidP="000463B3">
      <w:r>
        <w:rPr>
          <w:rFonts w:hint="eastAsia"/>
        </w:rPr>
        <w:t>班级和学生的关系：一对多。</w:t>
      </w:r>
    </w:p>
    <w:p w:rsidR="006907D8" w:rsidRDefault="006907D8" w:rsidP="000463B3">
      <w:r>
        <w:rPr>
          <w:noProof/>
        </w:rPr>
        <w:drawing>
          <wp:inline distT="0" distB="0" distL="0" distR="0" wp14:anchorId="19EDFA6B" wp14:editId="65760CB9">
            <wp:extent cx="5278120" cy="2516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99" w:rsidRDefault="009C1399" w:rsidP="000463B3"/>
    <w:p w:rsidR="009C1399" w:rsidRDefault="009C1399" w:rsidP="000463B3">
      <w:r>
        <w:rPr>
          <w:rFonts w:hint="eastAsia"/>
        </w:rPr>
        <w:t>关联查询</w:t>
      </w:r>
      <w:r>
        <w:rPr>
          <w:rFonts w:hint="eastAsia"/>
        </w:rPr>
        <w:t>join</w:t>
      </w:r>
    </w:p>
    <w:p w:rsidR="009C1399" w:rsidRDefault="009C1399" w:rsidP="000463B3">
      <w:proofErr w:type="spellStart"/>
      <w:r>
        <w:t>ClassListActiin</w:t>
      </w:r>
      <w:proofErr w:type="spellEnd"/>
      <w:r>
        <w:t>()</w:t>
      </w:r>
      <w:r>
        <w:rPr>
          <w:rFonts w:hint="eastAsia"/>
        </w:rPr>
        <w:t>动作：</w:t>
      </w:r>
    </w:p>
    <w:p w:rsidR="009C1399" w:rsidRDefault="00D477D0" w:rsidP="000463B3">
      <w:r>
        <w:rPr>
          <w:noProof/>
        </w:rPr>
        <w:drawing>
          <wp:inline distT="0" distB="0" distL="0" distR="0" wp14:anchorId="59E1E35B" wp14:editId="215BB257">
            <wp:extent cx="5278120" cy="150368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D0" w:rsidRDefault="00D477D0" w:rsidP="000463B3">
      <w:proofErr w:type="spellStart"/>
      <w:r>
        <w:rPr>
          <w:rFonts w:hint="eastAsia"/>
        </w:rPr>
        <w:t>l</w:t>
      </w:r>
      <w:r>
        <w:t>ist.html</w:t>
      </w:r>
      <w:proofErr w:type="spellEnd"/>
    </w:p>
    <w:p w:rsidR="00D477D0" w:rsidRDefault="00D477D0" w:rsidP="000463B3">
      <w:r>
        <w:rPr>
          <w:noProof/>
        </w:rPr>
        <w:lastRenderedPageBreak/>
        <w:drawing>
          <wp:inline distT="0" distB="0" distL="0" distR="0" wp14:anchorId="4E86B20A" wp14:editId="03328CFD">
            <wp:extent cx="5278120" cy="2492375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41" w:rsidRDefault="001B5F41" w:rsidP="000463B3"/>
    <w:p w:rsidR="001B5F41" w:rsidRDefault="001B5F41" w:rsidP="000463B3">
      <w:r>
        <w:rPr>
          <w:rFonts w:hint="eastAsia"/>
        </w:rPr>
        <w:t>效果：</w:t>
      </w:r>
    </w:p>
    <w:p w:rsidR="001B5F41" w:rsidRDefault="001B5F41" w:rsidP="000463B3">
      <w:pPr>
        <w:rPr>
          <w:rFonts w:hint="eastAsia"/>
        </w:rPr>
      </w:pPr>
      <w:r>
        <w:rPr>
          <w:noProof/>
        </w:rPr>
        <w:drawing>
          <wp:inline distT="0" distB="0" distL="0" distR="0" wp14:anchorId="31659196" wp14:editId="3E986222">
            <wp:extent cx="5278120" cy="12858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8" w:rsidRDefault="00A61EF8" w:rsidP="000463B3"/>
    <w:p w:rsidR="00A61EF8" w:rsidRDefault="00A61EF8" w:rsidP="000463B3">
      <w:r>
        <w:rPr>
          <w:rFonts w:hint="eastAsia"/>
        </w:rPr>
        <w:t>S</w:t>
      </w:r>
      <w:r>
        <w:t>QL</w:t>
      </w:r>
      <w:r>
        <w:rPr>
          <w:rFonts w:hint="eastAsia"/>
        </w:rPr>
        <w:t>的注意事项：</w:t>
      </w:r>
    </w:p>
    <w:p w:rsidR="000F191F" w:rsidRDefault="000F191F" w:rsidP="000463B3">
      <w:r>
        <w:rPr>
          <w:rFonts w:hint="eastAsia"/>
        </w:rPr>
        <w:t>利用</w:t>
      </w:r>
      <w:r>
        <w:rPr>
          <w:rFonts w:hint="eastAsia"/>
        </w:rPr>
        <w:t xml:space="preserve"> </w:t>
      </w:r>
      <w:r>
        <w:rPr>
          <w:rFonts w:hint="eastAsia"/>
        </w:rPr>
        <w:t>左外连接（需要保留连接不到学生的班级）</w:t>
      </w:r>
    </w:p>
    <w:p w:rsidR="000F191F" w:rsidRDefault="000F191F" w:rsidP="000463B3">
      <w:r>
        <w:rPr>
          <w:rFonts w:hint="eastAsia"/>
        </w:rPr>
        <w:t>利用</w:t>
      </w:r>
      <w:r>
        <w:rPr>
          <w:rFonts w:hint="eastAsia"/>
        </w:rPr>
        <w:t xml:space="preserve"> </w:t>
      </w:r>
      <w:r>
        <w:rPr>
          <w:rFonts w:hint="eastAsia"/>
        </w:rPr>
        <w:t>分组</w:t>
      </w:r>
    </w:p>
    <w:p w:rsidR="000F191F" w:rsidRPr="000F191F" w:rsidRDefault="000F191F" w:rsidP="000463B3">
      <w:pPr>
        <w:rPr>
          <w:rFonts w:hint="eastAsia"/>
        </w:rPr>
      </w:pPr>
      <w:r>
        <w:rPr>
          <w:rFonts w:hint="eastAsia"/>
        </w:rPr>
        <w:t>利用</w:t>
      </w:r>
      <w:r>
        <w:rPr>
          <w:rFonts w:hint="eastAsia"/>
        </w:rPr>
        <w:t xml:space="preserve"> count</w:t>
      </w:r>
      <w:r>
        <w:t>()</w:t>
      </w:r>
      <w:r>
        <w:rPr>
          <w:rFonts w:hint="eastAsia"/>
        </w:rPr>
        <w:t>合计函数</w:t>
      </w:r>
    </w:p>
    <w:p w:rsidR="00A61EF8" w:rsidRDefault="00A61EF8" w:rsidP="000463B3">
      <w:r>
        <w:rPr>
          <w:noProof/>
        </w:rPr>
        <w:drawing>
          <wp:inline distT="0" distB="0" distL="0" distR="0" wp14:anchorId="05A3E390" wp14:editId="77C4796A">
            <wp:extent cx="5278120" cy="207137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41" w:rsidRDefault="001B5F41" w:rsidP="000463B3"/>
    <w:p w:rsidR="001B5F41" w:rsidRDefault="001B5F41" w:rsidP="000463B3"/>
    <w:p w:rsidR="001B5F41" w:rsidRDefault="001B5F41" w:rsidP="000463B3">
      <w:r>
        <w:rPr>
          <w:rFonts w:hint="eastAsia"/>
        </w:rPr>
        <w:t>整理：</w:t>
      </w:r>
    </w:p>
    <w:p w:rsidR="001B5F41" w:rsidRDefault="001B5F41" w:rsidP="000463B3">
      <w:pPr>
        <w:rPr>
          <w:rFonts w:hint="eastAsia"/>
        </w:rPr>
      </w:pPr>
      <w:r>
        <w:rPr>
          <w:rFonts w:hint="eastAsia"/>
        </w:rPr>
        <w:t>班级：班主任，多对一的关系，班级属于某个班主任。班级</w:t>
      </w:r>
      <w:proofErr w:type="gramStart"/>
      <w:r>
        <w:rPr>
          <w:rFonts w:hint="eastAsia"/>
        </w:rPr>
        <w:t>表增加</w:t>
      </w:r>
      <w:proofErr w:type="spellStart"/>
      <w:proofErr w:type="gramEnd"/>
      <w:r>
        <w:rPr>
          <w:rFonts w:hint="eastAsia"/>
        </w:rPr>
        <w:t>teacher</w:t>
      </w:r>
      <w:r>
        <w:t>_id</w:t>
      </w:r>
      <w:proofErr w:type="spellEnd"/>
      <w:r>
        <w:rPr>
          <w:rFonts w:hint="eastAsia"/>
        </w:rPr>
        <w:t>关联老师。</w:t>
      </w:r>
    </w:p>
    <w:p w:rsidR="001B5F41" w:rsidRDefault="001B5F41" w:rsidP="000463B3">
      <w:r>
        <w:rPr>
          <w:rFonts w:hint="eastAsia"/>
        </w:rPr>
        <w:t>班级：学生，一对多的关系，班级拥有某些学生。学生</w:t>
      </w:r>
      <w:proofErr w:type="gramStart"/>
      <w:r>
        <w:rPr>
          <w:rFonts w:hint="eastAsia"/>
        </w:rPr>
        <w:t>表增加</w:t>
      </w:r>
      <w:proofErr w:type="spellStart"/>
      <w:proofErr w:type="gramEnd"/>
      <w:r>
        <w:rPr>
          <w:rFonts w:hint="eastAsia"/>
        </w:rPr>
        <w:t>class</w:t>
      </w:r>
      <w:r>
        <w:t>_id</w:t>
      </w:r>
      <w:proofErr w:type="spellEnd"/>
      <w:r>
        <w:rPr>
          <w:rFonts w:hint="eastAsia"/>
        </w:rPr>
        <w:t>关联班级。</w:t>
      </w:r>
    </w:p>
    <w:p w:rsidR="00BE5043" w:rsidRDefault="00BE5043" w:rsidP="000463B3">
      <w:r>
        <w:rPr>
          <w:rFonts w:hint="eastAsia"/>
        </w:rPr>
        <w:t>可见：</w:t>
      </w:r>
    </w:p>
    <w:p w:rsidR="00BE5043" w:rsidRDefault="00BE5043" w:rsidP="000463B3">
      <w:r>
        <w:rPr>
          <w:rFonts w:hint="eastAsia"/>
        </w:rPr>
        <w:t>由多端查找一端（班级找老师），仅仅去连接即可。</w:t>
      </w:r>
    </w:p>
    <w:p w:rsidR="00BE5043" w:rsidRDefault="00BE5043" w:rsidP="000463B3">
      <w:r>
        <w:rPr>
          <w:rFonts w:hint="eastAsia"/>
        </w:rPr>
        <w:t>由一端找多端（班级找学校），往往需要分组</w:t>
      </w:r>
      <w:r w:rsidR="00020439">
        <w:rPr>
          <w:rFonts w:hint="eastAsia"/>
        </w:rPr>
        <w:t>，做分组合计。</w:t>
      </w:r>
    </w:p>
    <w:p w:rsidR="000067E7" w:rsidRDefault="000067E7" w:rsidP="000463B3"/>
    <w:p w:rsidR="000067E7" w:rsidRDefault="000067E7" w:rsidP="000463B3"/>
    <w:p w:rsidR="000067E7" w:rsidRDefault="006203ED" w:rsidP="000067E7">
      <w:pPr>
        <w:pStyle w:val="1"/>
      </w:pPr>
      <w:r>
        <w:rPr>
          <w:rFonts w:hint="eastAsia"/>
        </w:rPr>
        <w:lastRenderedPageBreak/>
        <w:t>列表字段</w:t>
      </w:r>
      <w:r w:rsidR="000067E7">
        <w:rPr>
          <w:rFonts w:hint="eastAsia"/>
        </w:rPr>
        <w:t>排序</w:t>
      </w:r>
    </w:p>
    <w:p w:rsidR="00060D6F" w:rsidRDefault="00060D6F" w:rsidP="002601E6">
      <w:r>
        <w:rPr>
          <w:rFonts w:hint="eastAsia"/>
        </w:rPr>
        <w:t>实现：</w:t>
      </w:r>
      <w:proofErr w:type="gramStart"/>
      <w:r>
        <w:rPr>
          <w:rFonts w:hint="eastAsia"/>
        </w:rPr>
        <w:t>点击表</w:t>
      </w:r>
      <w:proofErr w:type="gramEnd"/>
      <w:r>
        <w:rPr>
          <w:rFonts w:hint="eastAsia"/>
        </w:rPr>
        <w:t>头，将列表数据依照当前字段排序</w:t>
      </w:r>
      <w:r w:rsidR="00302875">
        <w:rPr>
          <w:rFonts w:hint="eastAsia"/>
        </w:rPr>
        <w:t>。再次点击，逆序排序。</w:t>
      </w:r>
    </w:p>
    <w:p w:rsidR="00060D6F" w:rsidRDefault="00060D6F" w:rsidP="002601E6">
      <w:r>
        <w:rPr>
          <w:noProof/>
        </w:rPr>
        <w:drawing>
          <wp:inline distT="0" distB="0" distL="0" distR="0" wp14:anchorId="1D2EE184" wp14:editId="006646AB">
            <wp:extent cx="5278120" cy="12236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6F" w:rsidRPr="00060D6F" w:rsidRDefault="00060D6F" w:rsidP="002601E6">
      <w:pPr>
        <w:rPr>
          <w:rFonts w:hint="eastAsia"/>
        </w:rPr>
      </w:pPr>
    </w:p>
    <w:p w:rsidR="002601E6" w:rsidRDefault="002601E6" w:rsidP="002601E6">
      <w:r>
        <w:rPr>
          <w:rFonts w:hint="eastAsia"/>
        </w:rPr>
        <w:t>分析：</w:t>
      </w:r>
    </w:p>
    <w:p w:rsidR="002601E6" w:rsidRDefault="002601E6" w:rsidP="002601E6">
      <w:r>
        <w:rPr>
          <w:rFonts w:hint="eastAsia"/>
        </w:rPr>
        <w:t>核心，拼凑</w:t>
      </w:r>
      <w:r>
        <w:rPr>
          <w:rFonts w:hint="eastAsia"/>
        </w:rPr>
        <w:t xml:space="preserve"> </w:t>
      </w:r>
      <w:r>
        <w:t xml:space="preserve">order by </w:t>
      </w:r>
      <w:r w:rsidR="00DC27C2">
        <w:rPr>
          <w:rFonts w:hint="eastAsia"/>
        </w:rPr>
        <w:t>f</w:t>
      </w:r>
      <w:r w:rsidR="00DC27C2">
        <w:t xml:space="preserve">ield </w:t>
      </w:r>
      <w:proofErr w:type="spellStart"/>
      <w:r w:rsidR="00DC27C2">
        <w:rPr>
          <w:rFonts w:hint="eastAsia"/>
        </w:rPr>
        <w:t>ASC</w:t>
      </w:r>
      <w:r w:rsidR="00DC27C2">
        <w:t>|DESC</w:t>
      </w:r>
      <w:proofErr w:type="spellEnd"/>
    </w:p>
    <w:p w:rsidR="00863853" w:rsidRDefault="00863853" w:rsidP="002601E6">
      <w:r>
        <w:rPr>
          <w:rFonts w:hint="eastAsia"/>
        </w:rPr>
        <w:t>需要两个参数：字段和排序方式。是由浏览器的请求数据确定的。</w:t>
      </w:r>
    </w:p>
    <w:p w:rsidR="008625BB" w:rsidRDefault="008625BB" w:rsidP="002601E6">
      <w:r>
        <w:rPr>
          <w:noProof/>
        </w:rPr>
        <w:drawing>
          <wp:inline distT="0" distB="0" distL="0" distR="0" wp14:anchorId="21CE1AE7" wp14:editId="748E3B6D">
            <wp:extent cx="5278120" cy="2186305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E0" w:rsidRDefault="00B76DE0" w:rsidP="002601E6"/>
    <w:p w:rsidR="00B76DE0" w:rsidRDefault="00B76DE0" w:rsidP="002601E6"/>
    <w:p w:rsidR="00B76DE0" w:rsidRDefault="00B76DE0" w:rsidP="00B76DE0">
      <w:pPr>
        <w:pStyle w:val="2"/>
      </w:pPr>
      <w:r>
        <w:rPr>
          <w:rFonts w:hint="eastAsia"/>
        </w:rPr>
        <w:t>更新</w:t>
      </w:r>
      <w:proofErr w:type="spellStart"/>
      <w:r>
        <w:rPr>
          <w:rFonts w:hint="eastAsia"/>
        </w:rPr>
        <w:t>ClassListAction</w:t>
      </w:r>
      <w:proofErr w:type="spellEnd"/>
      <w:r>
        <w:t>()</w:t>
      </w:r>
    </w:p>
    <w:p w:rsidR="00B76DE0" w:rsidRPr="00B76DE0" w:rsidRDefault="008B532E" w:rsidP="00B76DE0">
      <w:pPr>
        <w:pStyle w:val="a0"/>
        <w:rPr>
          <w:rFonts w:hint="eastAsia"/>
        </w:rPr>
      </w:pPr>
      <w:r>
        <w:rPr>
          <w:rFonts w:hint="eastAsia"/>
        </w:rPr>
        <w:t>假设可以得到浏览器的请求数据：</w:t>
      </w:r>
      <w:r>
        <w:rPr>
          <w:rFonts w:hint="eastAsia"/>
        </w:rPr>
        <w:t>o</w:t>
      </w:r>
      <w:r>
        <w:t xml:space="preserve">f, </w:t>
      </w:r>
      <w:proofErr w:type="spellStart"/>
      <w:r>
        <w:t>ot</w:t>
      </w:r>
      <w:proofErr w:type="spellEnd"/>
      <w:r>
        <w:rPr>
          <w:rFonts w:hint="eastAsia"/>
        </w:rPr>
        <w:t>,</w:t>
      </w:r>
      <w:r>
        <w:rPr>
          <w:rFonts w:hint="eastAsia"/>
        </w:rPr>
        <w:t>排序字段和排序方式。</w:t>
      </w:r>
      <w:r w:rsidR="00814D2F">
        <w:rPr>
          <w:rFonts w:hint="eastAsia"/>
        </w:rPr>
        <w:t>如果浏览器没有传递该参数，则认为是默认排序。</w:t>
      </w:r>
    </w:p>
    <w:p w:rsidR="00060D6F" w:rsidRDefault="00814D2F" w:rsidP="002601E6">
      <w:r>
        <w:rPr>
          <w:noProof/>
        </w:rPr>
        <w:lastRenderedPageBreak/>
        <w:drawing>
          <wp:inline distT="0" distB="0" distL="0" distR="0" wp14:anchorId="7C41B71A" wp14:editId="39653A64">
            <wp:extent cx="5278120" cy="252539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B7" w:rsidRDefault="00BA1BB7" w:rsidP="002601E6"/>
    <w:p w:rsidR="00BA1BB7" w:rsidRDefault="00E333EC" w:rsidP="00E333EC">
      <w:pPr>
        <w:pStyle w:val="2"/>
      </w:pPr>
      <w:r>
        <w:rPr>
          <w:rFonts w:hint="eastAsia"/>
        </w:rPr>
        <w:t>在表头字段上，增加排序参数</w:t>
      </w:r>
    </w:p>
    <w:p w:rsidR="00E333EC" w:rsidRDefault="00E333EC" w:rsidP="00E333EC">
      <w:pPr>
        <w:pStyle w:val="a0"/>
      </w:pPr>
      <w:proofErr w:type="spellStart"/>
      <w:r>
        <w:rPr>
          <w:rFonts w:hint="eastAsia"/>
        </w:rPr>
        <w:t>list</w:t>
      </w:r>
      <w:r>
        <w:t>.html</w:t>
      </w:r>
      <w:proofErr w:type="spellEnd"/>
    </w:p>
    <w:p w:rsidR="00E333EC" w:rsidRDefault="00E333EC" w:rsidP="00E333EC">
      <w:pPr>
        <w:pStyle w:val="a0"/>
      </w:pPr>
      <w:r>
        <w:rPr>
          <w:noProof/>
        </w:rPr>
        <w:drawing>
          <wp:inline distT="0" distB="0" distL="0" distR="0" wp14:anchorId="6F0672BA" wp14:editId="7B81D004">
            <wp:extent cx="5278120" cy="2568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EC" w:rsidRDefault="00E333EC" w:rsidP="00E333EC">
      <w:pPr>
        <w:pStyle w:val="a0"/>
      </w:pPr>
      <w:r>
        <w:rPr>
          <w:rFonts w:hint="eastAsia"/>
        </w:rPr>
        <w:t>目前，仅仅可以实现依据某个字段升序排序。</w:t>
      </w:r>
    </w:p>
    <w:p w:rsidR="00E333EC" w:rsidRDefault="00E333EC" w:rsidP="00E333EC">
      <w:pPr>
        <w:pStyle w:val="a0"/>
      </w:pPr>
      <w:r>
        <w:rPr>
          <w:rFonts w:hint="eastAsia"/>
        </w:rPr>
        <w:t>需要做到：点击之后，逆序排序呢？</w:t>
      </w:r>
    </w:p>
    <w:p w:rsidR="00E333EC" w:rsidRDefault="00E333EC" w:rsidP="00E333EC">
      <w:pPr>
        <w:pStyle w:val="a0"/>
      </w:pPr>
      <w:r>
        <w:rPr>
          <w:rFonts w:hint="eastAsia"/>
        </w:rPr>
        <w:t>逆转参数</w:t>
      </w:r>
      <w:proofErr w:type="spellStart"/>
      <w:r>
        <w:rPr>
          <w:rFonts w:hint="eastAsia"/>
        </w:rPr>
        <w:t>ot</w:t>
      </w:r>
      <w:proofErr w:type="spellEnd"/>
      <w:r>
        <w:rPr>
          <w:rFonts w:hint="eastAsia"/>
        </w:rPr>
        <w:t>即可。</w:t>
      </w:r>
    </w:p>
    <w:p w:rsidR="00E333EC" w:rsidRDefault="003C59DF" w:rsidP="00E333EC">
      <w:pPr>
        <w:pStyle w:val="a0"/>
      </w:pPr>
      <w:r>
        <w:rPr>
          <w:rFonts w:hint="eastAsia"/>
        </w:rPr>
        <w:t>将排序信息分配到模板中：</w:t>
      </w:r>
    </w:p>
    <w:p w:rsidR="003C59DF" w:rsidRDefault="003C59DF" w:rsidP="00E333EC">
      <w:pPr>
        <w:pStyle w:val="a0"/>
      </w:pPr>
      <w:r>
        <w:rPr>
          <w:noProof/>
        </w:rPr>
        <w:lastRenderedPageBreak/>
        <w:drawing>
          <wp:inline distT="0" distB="0" distL="0" distR="0" wp14:anchorId="0248EACD" wp14:editId="3886FB5C">
            <wp:extent cx="5278120" cy="20377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4F" w:rsidRDefault="0016314F" w:rsidP="00E333EC">
      <w:pPr>
        <w:pStyle w:val="a0"/>
      </w:pPr>
    </w:p>
    <w:p w:rsidR="0016314F" w:rsidRDefault="0016314F" w:rsidP="00E333EC">
      <w:pPr>
        <w:pStyle w:val="a0"/>
        <w:rPr>
          <w:rFonts w:hint="eastAsia"/>
        </w:rPr>
      </w:pPr>
      <w:r>
        <w:rPr>
          <w:rFonts w:hint="eastAsia"/>
        </w:rPr>
        <w:t>模板中依据当前的排序参数进行判断：</w:t>
      </w:r>
    </w:p>
    <w:p w:rsidR="0016314F" w:rsidRDefault="0016314F" w:rsidP="00E333EC">
      <w:pPr>
        <w:pStyle w:val="a0"/>
      </w:pPr>
      <w:proofErr w:type="spellStart"/>
      <w:r>
        <w:rPr>
          <w:rFonts w:hint="eastAsia"/>
        </w:rPr>
        <w:t>l</w:t>
      </w:r>
      <w:r>
        <w:t>ist.html</w:t>
      </w:r>
      <w:proofErr w:type="spellEnd"/>
    </w:p>
    <w:p w:rsidR="00E11802" w:rsidRDefault="00E11802" w:rsidP="00E333EC">
      <w:pPr>
        <w:pStyle w:val="a0"/>
      </w:pPr>
      <w:r>
        <w:rPr>
          <w:noProof/>
        </w:rPr>
        <w:drawing>
          <wp:inline distT="0" distB="0" distL="0" distR="0" wp14:anchorId="573E1DFC" wp14:editId="35E5DA3B">
            <wp:extent cx="5278120" cy="13785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02" w:rsidRDefault="00E11802" w:rsidP="00E333EC">
      <w:pPr>
        <w:pStyle w:val="a0"/>
      </w:pPr>
      <w:r>
        <w:rPr>
          <w:rFonts w:hint="eastAsia"/>
        </w:rPr>
        <w:t>逻辑：当前排序为该字段的</w:t>
      </w:r>
      <w:r w:rsidR="00D96B52">
        <w:rPr>
          <w:rFonts w:hint="eastAsia"/>
        </w:rPr>
        <w:t>升序时，生成该字段的降序。否则其他情况都生成该字段的升序。</w:t>
      </w:r>
    </w:p>
    <w:p w:rsidR="00D96B52" w:rsidRDefault="00D96B52" w:rsidP="00E333EC">
      <w:pPr>
        <w:pStyle w:val="a0"/>
      </w:pPr>
      <w:r>
        <w:rPr>
          <w:rFonts w:hint="eastAsia"/>
        </w:rPr>
        <w:t>语法：使用</w:t>
      </w:r>
      <w:r>
        <w:rPr>
          <w:rFonts w:hint="eastAsia"/>
        </w:rPr>
        <w:t xml:space="preserve"> </w:t>
      </w:r>
      <w:r>
        <w:t xml:space="preserve">if </w:t>
      </w:r>
      <w:r>
        <w:rPr>
          <w:rFonts w:hint="eastAsia"/>
        </w:rPr>
        <w:t>结构的嵌套！</w:t>
      </w:r>
    </w:p>
    <w:p w:rsidR="00D737B5" w:rsidRDefault="00D737B5" w:rsidP="00E333EC">
      <w:pPr>
        <w:pStyle w:val="a0"/>
      </w:pPr>
      <w:r>
        <w:rPr>
          <w:rFonts w:hint="eastAsia"/>
        </w:rPr>
        <w:t>伪代码：</w:t>
      </w:r>
    </w:p>
    <w:p w:rsidR="00D737B5" w:rsidRDefault="00D737B5" w:rsidP="00E333EC">
      <w:pPr>
        <w:pStyle w:val="a0"/>
      </w:pPr>
      <w:r>
        <w:rPr>
          <w:rFonts w:hint="eastAsia"/>
        </w:rPr>
        <w:t>i</w:t>
      </w:r>
      <w:r>
        <w:t xml:space="preserve">f </w:t>
      </w:r>
      <w:r>
        <w:rPr>
          <w:rFonts w:hint="eastAsia"/>
        </w:rPr>
        <w:t>of</w:t>
      </w:r>
      <w:r>
        <w:t xml:space="preserve"> == “title” &amp;&amp; </w:t>
      </w:r>
      <w:proofErr w:type="spellStart"/>
      <w:r>
        <w:t>ot</w:t>
      </w:r>
      <w:proofErr w:type="spellEnd"/>
      <w:r>
        <w:t>==”</w:t>
      </w:r>
      <w:proofErr w:type="spellStart"/>
      <w:r>
        <w:t>asc</w:t>
      </w:r>
      <w:proofErr w:type="spellEnd"/>
      <w:r>
        <w:t>” {</w:t>
      </w:r>
    </w:p>
    <w:p w:rsidR="00D737B5" w:rsidRDefault="00D737B5" w:rsidP="00E333EC">
      <w:pPr>
        <w:pStyle w:val="a0"/>
      </w:pPr>
      <w:r>
        <w:tab/>
        <w:t>“desc”</w:t>
      </w:r>
    </w:p>
    <w:p w:rsidR="00D737B5" w:rsidRDefault="00D737B5" w:rsidP="00E333EC">
      <w:pPr>
        <w:pStyle w:val="a0"/>
      </w:pPr>
      <w:r>
        <w:t>} else {</w:t>
      </w:r>
    </w:p>
    <w:p w:rsidR="00D737B5" w:rsidRDefault="00D737B5" w:rsidP="00E333EC">
      <w:pPr>
        <w:pStyle w:val="a0"/>
      </w:pPr>
      <w:r>
        <w:tab/>
        <w:t>“</w:t>
      </w:r>
      <w:proofErr w:type="spellStart"/>
      <w:r>
        <w:t>asc</w:t>
      </w:r>
      <w:proofErr w:type="spellEnd"/>
      <w:r>
        <w:t>”</w:t>
      </w:r>
    </w:p>
    <w:p w:rsidR="00D737B5" w:rsidRDefault="00D737B5" w:rsidP="00E333EC">
      <w:pPr>
        <w:pStyle w:val="a0"/>
      </w:pPr>
      <w:r>
        <w:t xml:space="preserve">} </w:t>
      </w:r>
    </w:p>
    <w:p w:rsidR="008B62B9" w:rsidRDefault="008B62B9" w:rsidP="00E333EC">
      <w:pPr>
        <w:pStyle w:val="a0"/>
      </w:pPr>
    </w:p>
    <w:p w:rsidR="002F1032" w:rsidRDefault="002F1032" w:rsidP="00E333EC">
      <w:pPr>
        <w:pStyle w:val="a0"/>
      </w:pPr>
    </w:p>
    <w:p w:rsidR="002F1032" w:rsidRDefault="002F1032" w:rsidP="00E333EC">
      <w:pPr>
        <w:pStyle w:val="a0"/>
        <w:rPr>
          <w:rFonts w:hint="eastAsia"/>
        </w:rPr>
      </w:pPr>
      <w:r>
        <w:rPr>
          <w:rFonts w:hint="eastAsia"/>
        </w:rPr>
        <w:t>单表的功能完结：</w:t>
      </w:r>
    </w:p>
    <w:p w:rsidR="008B62B9" w:rsidRDefault="008B62B9" w:rsidP="00E333EC">
      <w:pPr>
        <w:pStyle w:val="a0"/>
      </w:pPr>
      <w:r>
        <w:rPr>
          <w:noProof/>
        </w:rPr>
        <w:lastRenderedPageBreak/>
        <w:drawing>
          <wp:inline distT="0" distB="0" distL="0" distR="0" wp14:anchorId="6F748E58" wp14:editId="15883BCD">
            <wp:extent cx="5278120" cy="2105660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08" w:rsidRDefault="008C0508" w:rsidP="00E333EC">
      <w:pPr>
        <w:pStyle w:val="a0"/>
      </w:pPr>
    </w:p>
    <w:p w:rsidR="008C0508" w:rsidRDefault="008C0508" w:rsidP="00E333EC">
      <w:pPr>
        <w:pStyle w:val="a0"/>
      </w:pPr>
    </w:p>
    <w:p w:rsidR="008C0508" w:rsidRDefault="00C10F4A" w:rsidP="00834397">
      <w:pPr>
        <w:pStyle w:val="1"/>
      </w:pPr>
      <w:r>
        <w:rPr>
          <w:rFonts w:hint="eastAsia"/>
        </w:rPr>
        <w:lastRenderedPageBreak/>
        <w:t>班级</w:t>
      </w:r>
      <w:r w:rsidR="008C0508">
        <w:rPr>
          <w:rFonts w:hint="eastAsia"/>
        </w:rPr>
        <w:t>选课</w:t>
      </w:r>
      <w:r w:rsidR="00834397">
        <w:rPr>
          <w:rFonts w:hint="eastAsia"/>
        </w:rPr>
        <w:t>（多</w:t>
      </w:r>
      <w:r w:rsidR="00894A59">
        <w:rPr>
          <w:rFonts w:hint="eastAsia"/>
        </w:rPr>
        <w:t>对</w:t>
      </w:r>
      <w:r w:rsidR="00834397">
        <w:rPr>
          <w:rFonts w:hint="eastAsia"/>
        </w:rPr>
        <w:t>多的</w:t>
      </w:r>
      <w:r w:rsidR="00987EBE">
        <w:rPr>
          <w:rFonts w:hint="eastAsia"/>
        </w:rPr>
        <w:t>操作</w:t>
      </w:r>
      <w:r w:rsidR="00834397">
        <w:rPr>
          <w:rFonts w:hint="eastAsia"/>
        </w:rPr>
        <w:t>）</w:t>
      </w:r>
    </w:p>
    <w:p w:rsidR="00461086" w:rsidRPr="00461086" w:rsidRDefault="00461086" w:rsidP="00461086">
      <w:pPr>
        <w:pStyle w:val="2"/>
        <w:rPr>
          <w:rFonts w:hint="eastAsia"/>
        </w:rPr>
      </w:pPr>
      <w:r>
        <w:rPr>
          <w:rFonts w:hint="eastAsia"/>
        </w:rPr>
        <w:t>设计</w:t>
      </w:r>
    </w:p>
    <w:p w:rsidR="007763F3" w:rsidRDefault="00BB0DC2" w:rsidP="00894A59">
      <w:r>
        <w:rPr>
          <w:rFonts w:hint="eastAsia"/>
        </w:rPr>
        <w:t>班级</w:t>
      </w:r>
      <w:r w:rsidR="007763F3">
        <w:rPr>
          <w:rFonts w:hint="eastAsia"/>
        </w:rPr>
        <w:t>表</w:t>
      </w:r>
    </w:p>
    <w:p w:rsidR="00C97278" w:rsidRDefault="00B06F10" w:rsidP="00894A59">
      <w:pPr>
        <w:rPr>
          <w:rFonts w:hint="eastAsia"/>
        </w:rPr>
      </w:pPr>
      <w:r>
        <w:rPr>
          <w:noProof/>
        </w:rPr>
        <w:drawing>
          <wp:inline distT="0" distB="0" distL="0" distR="0" wp14:anchorId="304E88CD" wp14:editId="1BE4E590">
            <wp:extent cx="5278120" cy="1541145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F3" w:rsidRDefault="007763F3" w:rsidP="00894A59">
      <w:r>
        <w:rPr>
          <w:rFonts w:hint="eastAsia"/>
        </w:rPr>
        <w:t>课程表</w:t>
      </w:r>
    </w:p>
    <w:p w:rsidR="00C97278" w:rsidRDefault="00C97278" w:rsidP="00894A59">
      <w:pPr>
        <w:rPr>
          <w:rFonts w:hint="eastAsia"/>
        </w:rPr>
      </w:pPr>
      <w:r>
        <w:rPr>
          <w:noProof/>
        </w:rPr>
        <w:drawing>
          <wp:inline distT="0" distB="0" distL="0" distR="0" wp14:anchorId="294520C2" wp14:editId="323B41F0">
            <wp:extent cx="5278120" cy="19335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F3" w:rsidRDefault="00B06F10" w:rsidP="00894A59">
      <w:r>
        <w:rPr>
          <w:rFonts w:hint="eastAsia"/>
        </w:rPr>
        <w:t>班级</w:t>
      </w:r>
      <w:r w:rsidR="007763F3">
        <w:rPr>
          <w:rFonts w:hint="eastAsia"/>
        </w:rPr>
        <w:t>与课程为</w:t>
      </w:r>
      <w:r w:rsidR="007763F3" w:rsidRPr="00CB1D56">
        <w:rPr>
          <w:rFonts w:hint="eastAsia"/>
          <w:highlight w:val="yellow"/>
        </w:rPr>
        <w:t>多</w:t>
      </w:r>
      <w:r w:rsidR="00D1784F" w:rsidRPr="00CB1D56">
        <w:rPr>
          <w:rFonts w:hint="eastAsia"/>
          <w:highlight w:val="yellow"/>
        </w:rPr>
        <w:t>对</w:t>
      </w:r>
      <w:r w:rsidR="007763F3" w:rsidRPr="00CB1D56">
        <w:rPr>
          <w:rFonts w:hint="eastAsia"/>
          <w:highlight w:val="yellow"/>
        </w:rPr>
        <w:t>多</w:t>
      </w:r>
      <w:r w:rsidR="007763F3">
        <w:rPr>
          <w:rFonts w:hint="eastAsia"/>
        </w:rPr>
        <w:t>，如何设计？</w:t>
      </w:r>
    </w:p>
    <w:p w:rsidR="00D1784F" w:rsidRDefault="00CB1D56" w:rsidP="00894A59">
      <w:r>
        <w:rPr>
          <w:rFonts w:hint="eastAsia"/>
        </w:rPr>
        <w:t>增加一张中间表，记录</w:t>
      </w:r>
      <w:r w:rsidR="00C47E6D">
        <w:rPr>
          <w:rFonts w:hint="eastAsia"/>
        </w:rPr>
        <w:t>班级</w:t>
      </w:r>
      <w:r>
        <w:rPr>
          <w:rFonts w:hint="eastAsia"/>
        </w:rPr>
        <w:t>和课程的关联关系：</w:t>
      </w:r>
    </w:p>
    <w:p w:rsidR="00CB1D56" w:rsidRDefault="00C47E6D" w:rsidP="00894A59">
      <w:r>
        <w:rPr>
          <w:noProof/>
        </w:rPr>
        <w:drawing>
          <wp:inline distT="0" distB="0" distL="0" distR="0" wp14:anchorId="29E8A69E" wp14:editId="3C5FF991">
            <wp:extent cx="5278120" cy="14503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27" w:rsidRDefault="00916227" w:rsidP="00894A59"/>
    <w:p w:rsidR="00916227" w:rsidRDefault="00916227" w:rsidP="00894A59"/>
    <w:p w:rsidR="00916227" w:rsidRDefault="00916227" w:rsidP="00894A59"/>
    <w:p w:rsidR="0056392C" w:rsidRDefault="0056392C" w:rsidP="0056392C">
      <w:pPr>
        <w:pStyle w:val="2"/>
      </w:pPr>
      <w:r>
        <w:rPr>
          <w:rFonts w:hint="eastAsia"/>
        </w:rPr>
        <w:lastRenderedPageBreak/>
        <w:t>班级选课动作</w:t>
      </w:r>
    </w:p>
    <w:p w:rsidR="0056392C" w:rsidRDefault="0056392C" w:rsidP="0056392C">
      <w:pPr>
        <w:pStyle w:val="a0"/>
      </w:pPr>
      <w:r>
        <w:rPr>
          <w:rFonts w:hint="eastAsia"/>
        </w:rPr>
        <w:t>路由：</w:t>
      </w:r>
    </w:p>
    <w:p w:rsidR="0056392C" w:rsidRDefault="0056392C" w:rsidP="0056392C">
      <w:pPr>
        <w:pStyle w:val="a0"/>
      </w:pPr>
      <w:r>
        <w:t>/class/course/?id=</w:t>
      </w:r>
      <w:proofErr w:type="spellStart"/>
      <w:r>
        <w:t>class_id</w:t>
      </w:r>
      <w:proofErr w:type="spellEnd"/>
    </w:p>
    <w:p w:rsidR="00103A80" w:rsidRDefault="00103A80" w:rsidP="00103A80">
      <w:pPr>
        <w:pStyle w:val="a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为班级的</w:t>
      </w:r>
      <w:r>
        <w:rPr>
          <w:rFonts w:hint="eastAsia"/>
        </w:rPr>
        <w:t>id</w:t>
      </w:r>
    </w:p>
    <w:p w:rsidR="00103A80" w:rsidRDefault="00103A80" w:rsidP="00103A80">
      <w:pPr>
        <w:pStyle w:val="a0"/>
      </w:pPr>
      <w:r>
        <w:rPr>
          <w:noProof/>
        </w:rPr>
        <w:drawing>
          <wp:inline distT="0" distB="0" distL="0" distR="0" wp14:anchorId="0B756425" wp14:editId="1BD7C32B">
            <wp:extent cx="5278120" cy="2110105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80" w:rsidRDefault="00103A80" w:rsidP="00103A80">
      <w:pPr>
        <w:pStyle w:val="a0"/>
        <w:rPr>
          <w:rFonts w:hint="eastAsia"/>
        </w:rPr>
      </w:pPr>
    </w:p>
    <w:p w:rsidR="00103A80" w:rsidRDefault="00103A80" w:rsidP="00103A80">
      <w:pPr>
        <w:pStyle w:val="a0"/>
      </w:pPr>
      <w:r>
        <w:rPr>
          <w:rFonts w:hint="eastAsia"/>
        </w:rPr>
        <w:t>动作：</w:t>
      </w:r>
    </w:p>
    <w:p w:rsidR="00103A80" w:rsidRDefault="00790570" w:rsidP="00103A80">
      <w:pPr>
        <w:pStyle w:val="a0"/>
      </w:pPr>
      <w:r>
        <w:rPr>
          <w:rFonts w:hint="eastAsia"/>
        </w:rPr>
        <w:t>m</w:t>
      </w:r>
      <w:r>
        <w:t>ain/</w:t>
      </w:r>
      <w:proofErr w:type="spellStart"/>
      <w:r>
        <w:t>classActions.go</w:t>
      </w:r>
      <w:proofErr w:type="spellEnd"/>
    </w:p>
    <w:p w:rsidR="00790570" w:rsidRDefault="00790570" w:rsidP="00103A80">
      <w:pPr>
        <w:pStyle w:val="a0"/>
      </w:pPr>
      <w:r>
        <w:rPr>
          <w:noProof/>
        </w:rPr>
        <w:drawing>
          <wp:inline distT="0" distB="0" distL="0" distR="0" wp14:anchorId="6A191C96" wp14:editId="15E612B4">
            <wp:extent cx="5278120" cy="18192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70" w:rsidRDefault="00790570" w:rsidP="00103A80">
      <w:pPr>
        <w:pStyle w:val="a0"/>
      </w:pPr>
    </w:p>
    <w:p w:rsidR="00790570" w:rsidRDefault="00790570" w:rsidP="00103A80">
      <w:pPr>
        <w:pStyle w:val="a0"/>
      </w:pPr>
      <w:r>
        <w:rPr>
          <w:rFonts w:hint="eastAsia"/>
        </w:rPr>
        <w:t>链接：</w:t>
      </w:r>
    </w:p>
    <w:p w:rsidR="00790570" w:rsidRDefault="00790570" w:rsidP="00103A80">
      <w:pPr>
        <w:pStyle w:val="a0"/>
      </w:pPr>
      <w:r>
        <w:rPr>
          <w:rFonts w:hint="eastAsia"/>
        </w:rPr>
        <w:t>在班级列表</w:t>
      </w:r>
      <w:proofErr w:type="spellStart"/>
      <w:r>
        <w:rPr>
          <w:rFonts w:hint="eastAsia"/>
        </w:rPr>
        <w:t>l</w:t>
      </w:r>
      <w:r>
        <w:t>ist.html</w:t>
      </w:r>
      <w:proofErr w:type="spellEnd"/>
      <w:r>
        <w:t>:</w:t>
      </w:r>
    </w:p>
    <w:p w:rsidR="00790570" w:rsidRDefault="00790570" w:rsidP="00103A80">
      <w:pPr>
        <w:pStyle w:val="a0"/>
      </w:pPr>
      <w:r>
        <w:rPr>
          <w:noProof/>
        </w:rPr>
        <w:lastRenderedPageBreak/>
        <w:drawing>
          <wp:inline distT="0" distB="0" distL="0" distR="0" wp14:anchorId="1FDF7A3B" wp14:editId="08C5A6DD">
            <wp:extent cx="5278120" cy="161544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5D" w:rsidRDefault="00C34F5D" w:rsidP="00103A80">
      <w:pPr>
        <w:pStyle w:val="a0"/>
      </w:pPr>
    </w:p>
    <w:p w:rsidR="00C34F5D" w:rsidRDefault="00C34F5D" w:rsidP="00103A80">
      <w:pPr>
        <w:pStyle w:val="a0"/>
      </w:pPr>
      <w:r>
        <w:rPr>
          <w:rFonts w:hint="eastAsia"/>
        </w:rPr>
        <w:t>效果：</w:t>
      </w:r>
    </w:p>
    <w:p w:rsidR="00C34F5D" w:rsidRDefault="00C34F5D" w:rsidP="00103A80">
      <w:pPr>
        <w:pStyle w:val="a0"/>
      </w:pPr>
      <w:r>
        <w:rPr>
          <w:noProof/>
        </w:rPr>
        <w:drawing>
          <wp:inline distT="0" distB="0" distL="0" distR="0" wp14:anchorId="29C4A335" wp14:editId="5EE1504C">
            <wp:extent cx="4219575" cy="36385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E0" w:rsidRDefault="003A51E0" w:rsidP="00103A80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401FED9E" wp14:editId="1E9D964C">
            <wp:extent cx="5257800" cy="10096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80" w:rsidRDefault="00103A80" w:rsidP="00103A80">
      <w:pPr>
        <w:pStyle w:val="a0"/>
      </w:pPr>
    </w:p>
    <w:p w:rsidR="005F4DD7" w:rsidRDefault="00411E95" w:rsidP="00103A80">
      <w:pPr>
        <w:pStyle w:val="a0"/>
      </w:pPr>
      <w:r>
        <w:rPr>
          <w:rFonts w:hint="eastAsia"/>
        </w:rPr>
        <w:t>由两个操作构成（类似</w:t>
      </w:r>
      <w:r>
        <w:rPr>
          <w:rFonts w:hint="eastAsia"/>
        </w:rPr>
        <w:t>set</w:t>
      </w:r>
      <w:r>
        <w:rPr>
          <w:rFonts w:hint="eastAsia"/>
        </w:rPr>
        <w:t>）：</w:t>
      </w:r>
    </w:p>
    <w:p w:rsidR="00411E95" w:rsidRDefault="00411E95" w:rsidP="00103A80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展示全部的课程（将已选的标识出来）</w:t>
      </w:r>
    </w:p>
    <w:p w:rsidR="00411E95" w:rsidRDefault="00411E95" w:rsidP="00411E95">
      <w:pPr>
        <w:pStyle w:val="a0"/>
      </w:pPr>
      <w:r>
        <w:t>2</w:t>
      </w:r>
      <w:r>
        <w:rPr>
          <w:rFonts w:hint="eastAsia"/>
        </w:rPr>
        <w:t>更新所选的课程</w:t>
      </w:r>
    </w:p>
    <w:p w:rsidR="00411E95" w:rsidRDefault="00411E95" w:rsidP="00411E95">
      <w:pPr>
        <w:pStyle w:val="a0"/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course</w:t>
      </w:r>
      <w:r>
        <w:rPr>
          <w:rFonts w:hint="eastAsia"/>
        </w:rPr>
        <w:t>来实现，通过请求方式</w:t>
      </w:r>
      <w:r>
        <w:rPr>
          <w:rFonts w:hint="eastAsia"/>
        </w:rPr>
        <w:t xml:space="preserve"> </w:t>
      </w:r>
      <w:r>
        <w:rPr>
          <w:rFonts w:hint="eastAsia"/>
        </w:rPr>
        <w:t>识别区分：</w:t>
      </w:r>
    </w:p>
    <w:p w:rsidR="00411E95" w:rsidRDefault="00411E95" w:rsidP="00411E95">
      <w:pPr>
        <w:pStyle w:val="a0"/>
      </w:pPr>
      <w:r>
        <w:rPr>
          <w:rFonts w:hint="eastAsia"/>
        </w:rPr>
        <w:t>get</w:t>
      </w:r>
      <w:r>
        <w:rPr>
          <w:rFonts w:hint="eastAsia"/>
        </w:rPr>
        <w:t>方式为展示，</w:t>
      </w:r>
      <w:r>
        <w:rPr>
          <w:rFonts w:hint="eastAsia"/>
        </w:rPr>
        <w:t>post</w:t>
      </w:r>
      <w:r>
        <w:rPr>
          <w:rFonts w:hint="eastAsia"/>
        </w:rPr>
        <w:t>方式为更新：</w:t>
      </w:r>
    </w:p>
    <w:p w:rsidR="00411E95" w:rsidRDefault="00411E95" w:rsidP="00411E95">
      <w:pPr>
        <w:pStyle w:val="a0"/>
      </w:pPr>
    </w:p>
    <w:p w:rsidR="00411E95" w:rsidRDefault="00411E95" w:rsidP="00411E95">
      <w:pPr>
        <w:pStyle w:val="2"/>
      </w:pPr>
      <w:r>
        <w:rPr>
          <w:rFonts w:hint="eastAsia"/>
        </w:rPr>
        <w:t>展示全部课程（已选课程）</w:t>
      </w:r>
    </w:p>
    <w:p w:rsidR="006E02BD" w:rsidRDefault="006E02BD" w:rsidP="006E02BD">
      <w:pPr>
        <w:pStyle w:val="a0"/>
      </w:pPr>
    </w:p>
    <w:p w:rsidR="006E02BD" w:rsidRDefault="006E02BD" w:rsidP="006E02BD">
      <w:pPr>
        <w:pStyle w:val="a0"/>
      </w:pPr>
    </w:p>
    <w:p w:rsidR="006E02BD" w:rsidRDefault="006E02BD" w:rsidP="006E02BD">
      <w:pPr>
        <w:pStyle w:val="a0"/>
      </w:pPr>
      <w:r>
        <w:rPr>
          <w:rFonts w:hint="eastAsia"/>
        </w:rPr>
        <w:t>动作：</w:t>
      </w:r>
      <w:proofErr w:type="spellStart"/>
      <w:r>
        <w:rPr>
          <w:rFonts w:hint="eastAsia"/>
        </w:rPr>
        <w:t>ClassCourseAction</w:t>
      </w:r>
      <w:proofErr w:type="spellEnd"/>
    </w:p>
    <w:p w:rsidR="006E02BD" w:rsidRDefault="00502F18" w:rsidP="006E02BD">
      <w:pPr>
        <w:pStyle w:val="a0"/>
      </w:pPr>
      <w:r>
        <w:rPr>
          <w:noProof/>
        </w:rPr>
        <w:drawing>
          <wp:inline distT="0" distB="0" distL="0" distR="0" wp14:anchorId="5D9074AA" wp14:editId="7734AC6B">
            <wp:extent cx="5278120" cy="231203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6F" w:rsidRDefault="002126DA" w:rsidP="006E02BD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34625EAE" wp14:editId="23D33842">
            <wp:extent cx="5278120" cy="16478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BD" w:rsidRDefault="006E02BD" w:rsidP="006E02BD">
      <w:pPr>
        <w:pStyle w:val="a0"/>
      </w:pPr>
      <w:r>
        <w:rPr>
          <w:rFonts w:hint="eastAsia"/>
        </w:rPr>
        <w:t>模板：</w:t>
      </w:r>
      <w:proofErr w:type="spellStart"/>
      <w:r w:rsidR="002E196F">
        <w:rPr>
          <w:rFonts w:hint="eastAsia"/>
        </w:rPr>
        <w:t>c</w:t>
      </w:r>
      <w:r w:rsidR="002E196F">
        <w:t>ourse.html</w:t>
      </w:r>
      <w:proofErr w:type="spellEnd"/>
    </w:p>
    <w:p w:rsidR="002E196F" w:rsidRDefault="002E196F" w:rsidP="006E02BD">
      <w:pPr>
        <w:pStyle w:val="a0"/>
      </w:pPr>
      <w:r>
        <w:rPr>
          <w:noProof/>
        </w:rPr>
        <w:drawing>
          <wp:inline distT="0" distB="0" distL="0" distR="0" wp14:anchorId="1AA74775" wp14:editId="5FEDA243">
            <wp:extent cx="5278120" cy="16097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AC" w:rsidRDefault="00F148AC" w:rsidP="006E02BD">
      <w:pPr>
        <w:pStyle w:val="a0"/>
      </w:pPr>
    </w:p>
    <w:p w:rsidR="00F148AC" w:rsidRDefault="00F148AC" w:rsidP="006E02BD">
      <w:pPr>
        <w:pStyle w:val="a0"/>
      </w:pPr>
      <w:r>
        <w:rPr>
          <w:rFonts w:hint="eastAsia"/>
        </w:rPr>
        <w:t>效果：</w:t>
      </w:r>
    </w:p>
    <w:p w:rsidR="00F148AC" w:rsidRDefault="00F148AC" w:rsidP="006E02BD">
      <w:pPr>
        <w:pStyle w:val="a0"/>
      </w:pPr>
      <w:r>
        <w:rPr>
          <w:noProof/>
        </w:rPr>
        <w:drawing>
          <wp:inline distT="0" distB="0" distL="0" distR="0" wp14:anchorId="22C4D6FE" wp14:editId="75228F82">
            <wp:extent cx="5278120" cy="261175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06" w:rsidRDefault="00782606" w:rsidP="006E02BD">
      <w:pPr>
        <w:pStyle w:val="a0"/>
      </w:pPr>
    </w:p>
    <w:p w:rsidR="00782606" w:rsidRDefault="00782606" w:rsidP="006E02BD">
      <w:pPr>
        <w:pStyle w:val="a0"/>
      </w:pPr>
    </w:p>
    <w:p w:rsidR="007162A7" w:rsidRDefault="007162A7" w:rsidP="007162A7">
      <w:pPr>
        <w:pStyle w:val="2"/>
      </w:pPr>
      <w:r>
        <w:rPr>
          <w:rFonts w:hint="eastAsia"/>
        </w:rPr>
        <w:t>更新所选课程</w:t>
      </w:r>
    </w:p>
    <w:p w:rsidR="007162A7" w:rsidRDefault="007162A7" w:rsidP="007162A7">
      <w:pPr>
        <w:pStyle w:val="a0"/>
      </w:pPr>
      <w:r>
        <w:rPr>
          <w:rFonts w:hint="eastAsia"/>
        </w:rPr>
        <w:t>在表单页面，选择某些课程。再</w:t>
      </w:r>
      <w:r w:rsidR="005C5E64">
        <w:rPr>
          <w:rFonts w:hint="eastAsia"/>
        </w:rPr>
        <w:t>提交表单，更新</w:t>
      </w:r>
      <w:proofErr w:type="spellStart"/>
      <w:r w:rsidR="005C5E64">
        <w:rPr>
          <w:rFonts w:hint="eastAsia"/>
        </w:rPr>
        <w:t>class</w:t>
      </w:r>
      <w:r w:rsidR="005C5E64">
        <w:t>_course</w:t>
      </w:r>
      <w:proofErr w:type="spellEnd"/>
      <w:r w:rsidR="005C5E64">
        <w:rPr>
          <w:rFonts w:hint="eastAsia"/>
        </w:rPr>
        <w:t>表：</w:t>
      </w:r>
    </w:p>
    <w:p w:rsidR="009200EF" w:rsidRDefault="009200EF" w:rsidP="007162A7">
      <w:pPr>
        <w:pStyle w:val="a0"/>
      </w:pPr>
    </w:p>
    <w:p w:rsidR="009200EF" w:rsidRDefault="009200EF" w:rsidP="007162A7">
      <w:pPr>
        <w:pStyle w:val="a0"/>
      </w:pPr>
      <w:r>
        <w:rPr>
          <w:rFonts w:hint="eastAsia"/>
        </w:rPr>
        <w:t>确定</w:t>
      </w:r>
      <w:r>
        <w:rPr>
          <w:rFonts w:hint="eastAsia"/>
        </w:rPr>
        <w:t>checkbox</w:t>
      </w:r>
      <w:r>
        <w:rPr>
          <w:rFonts w:hint="eastAsia"/>
        </w:rPr>
        <w:t>的</w:t>
      </w:r>
      <w:r>
        <w:rPr>
          <w:rFonts w:hint="eastAsia"/>
        </w:rPr>
        <w:t>name</w:t>
      </w:r>
      <w:r w:rsidR="002665C9">
        <w:rPr>
          <w:rFonts w:hint="eastAsia"/>
        </w:rPr>
        <w:t>和</w:t>
      </w:r>
      <w:r w:rsidR="002665C9">
        <w:rPr>
          <w:rFonts w:hint="eastAsia"/>
        </w:rPr>
        <w:t>value</w:t>
      </w:r>
      <w:r>
        <w:rPr>
          <w:rFonts w:hint="eastAsia"/>
        </w:rPr>
        <w:t>：</w:t>
      </w:r>
      <w:proofErr w:type="spellStart"/>
      <w:r w:rsidR="00013624">
        <w:rPr>
          <w:rFonts w:hint="eastAsia"/>
        </w:rPr>
        <w:t>c</w:t>
      </w:r>
      <w:r w:rsidR="00013624">
        <w:t>ourse.html</w:t>
      </w:r>
      <w:proofErr w:type="spellEnd"/>
    </w:p>
    <w:p w:rsidR="009200EF" w:rsidRDefault="009200EF" w:rsidP="007162A7">
      <w:pPr>
        <w:pStyle w:val="a0"/>
      </w:pPr>
      <w:r>
        <w:rPr>
          <w:noProof/>
        </w:rPr>
        <w:drawing>
          <wp:inline distT="0" distB="0" distL="0" distR="0" wp14:anchorId="0EC3A7BA" wp14:editId="67EBE801">
            <wp:extent cx="5278120" cy="16916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42" w:rsidRDefault="001A7C42" w:rsidP="007162A7">
      <w:pPr>
        <w:pStyle w:val="a0"/>
      </w:pPr>
    </w:p>
    <w:p w:rsidR="001A7C42" w:rsidRDefault="001A7C42" w:rsidP="007162A7">
      <w:pPr>
        <w:pStyle w:val="a0"/>
      </w:pPr>
    </w:p>
    <w:p w:rsidR="00547387" w:rsidRDefault="00547387" w:rsidP="007162A7">
      <w:pPr>
        <w:pStyle w:val="a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ClassCourse</w:t>
      </w:r>
      <w:r>
        <w:t>Action</w:t>
      </w:r>
      <w:proofErr w:type="spellEnd"/>
      <w:r>
        <w:rPr>
          <w:rFonts w:hint="eastAsia"/>
        </w:rPr>
        <w:t>中，完成更新</w:t>
      </w:r>
      <w:proofErr w:type="spellStart"/>
      <w:r>
        <w:rPr>
          <w:rFonts w:hint="eastAsia"/>
        </w:rPr>
        <w:t>c</w:t>
      </w:r>
      <w:r>
        <w:t>lass_</w:t>
      </w:r>
      <w:r>
        <w:rPr>
          <w:rFonts w:hint="eastAsia"/>
        </w:rPr>
        <w:t>course</w:t>
      </w:r>
      <w:proofErr w:type="spellEnd"/>
      <w:r>
        <w:rPr>
          <w:rFonts w:hint="eastAsia"/>
        </w:rPr>
        <w:t>表：</w:t>
      </w:r>
    </w:p>
    <w:p w:rsidR="00547387" w:rsidRDefault="00FC4C01" w:rsidP="007162A7">
      <w:pPr>
        <w:pStyle w:val="a0"/>
      </w:pPr>
      <w:r>
        <w:rPr>
          <w:rFonts w:hint="eastAsia"/>
        </w:rPr>
        <w:t>更新方法：（比较暴力）</w:t>
      </w:r>
    </w:p>
    <w:p w:rsidR="00FC4C01" w:rsidRDefault="00FC4C01" w:rsidP="007162A7">
      <w:pPr>
        <w:pStyle w:val="a0"/>
      </w:pPr>
      <w:r>
        <w:rPr>
          <w:rFonts w:hint="eastAsia"/>
        </w:rPr>
        <w:t>删除当前班级与课程已有的关系，再添依据提交数据加新的关系：</w:t>
      </w:r>
    </w:p>
    <w:p w:rsidR="00FC4C01" w:rsidRDefault="005A0AE3" w:rsidP="007162A7">
      <w:pPr>
        <w:pStyle w:val="a0"/>
      </w:pPr>
      <w:r>
        <w:rPr>
          <w:noProof/>
        </w:rPr>
        <w:lastRenderedPageBreak/>
        <w:drawing>
          <wp:inline distT="0" distB="0" distL="0" distR="0" wp14:anchorId="382CCF01" wp14:editId="5B0C22FD">
            <wp:extent cx="5278120" cy="30010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F9" w:rsidRDefault="00FD5CF9" w:rsidP="007162A7">
      <w:pPr>
        <w:pStyle w:val="a0"/>
      </w:pPr>
    </w:p>
    <w:p w:rsidR="00FD5CF9" w:rsidRDefault="00FD5CF9" w:rsidP="007162A7">
      <w:pPr>
        <w:pStyle w:val="a0"/>
      </w:pPr>
      <w:r>
        <w:rPr>
          <w:rFonts w:hint="eastAsia"/>
        </w:rPr>
        <w:t>由数据测试可以发现成功了：</w:t>
      </w:r>
    </w:p>
    <w:p w:rsidR="00FD5CF9" w:rsidRDefault="00FD5CF9" w:rsidP="007162A7">
      <w:pPr>
        <w:pStyle w:val="a0"/>
      </w:pPr>
      <w:r>
        <w:rPr>
          <w:noProof/>
        </w:rPr>
        <w:drawing>
          <wp:inline distT="0" distB="0" distL="0" distR="0" wp14:anchorId="79CEC02C" wp14:editId="259E4AED">
            <wp:extent cx="5278120" cy="218757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70" w:rsidRDefault="004C2170" w:rsidP="007162A7">
      <w:pPr>
        <w:pStyle w:val="a0"/>
      </w:pPr>
    </w:p>
    <w:p w:rsidR="004C2170" w:rsidRDefault="004C2170" w:rsidP="007162A7">
      <w:pPr>
        <w:pStyle w:val="a0"/>
      </w:pPr>
    </w:p>
    <w:p w:rsidR="004C2170" w:rsidRDefault="004739D7" w:rsidP="004739D7">
      <w:pPr>
        <w:pStyle w:val="2"/>
      </w:pPr>
      <w:r>
        <w:rPr>
          <w:rFonts w:hint="eastAsia"/>
        </w:rPr>
        <w:t>已选课程选中</w:t>
      </w:r>
    </w:p>
    <w:p w:rsidR="004739D7" w:rsidRDefault="004739D7" w:rsidP="004739D7">
      <w:pPr>
        <w:pStyle w:val="a0"/>
      </w:pPr>
      <w:r>
        <w:rPr>
          <w:rFonts w:hint="eastAsia"/>
        </w:rPr>
        <w:t>思路：确定哪些课程</w:t>
      </w:r>
      <w:r w:rsidR="005C405A">
        <w:rPr>
          <w:rFonts w:hint="eastAsia"/>
        </w:rPr>
        <w:t>被</w:t>
      </w:r>
      <w:r>
        <w:rPr>
          <w:rFonts w:hint="eastAsia"/>
        </w:rPr>
        <w:t>选中，在</w:t>
      </w:r>
      <w:r>
        <w:rPr>
          <w:rFonts w:hint="eastAsia"/>
        </w:rPr>
        <w:t>checkbox</w:t>
      </w:r>
      <w:r>
        <w:rPr>
          <w:rFonts w:hint="eastAsia"/>
        </w:rPr>
        <w:t>上使用</w:t>
      </w:r>
      <w:r>
        <w:rPr>
          <w:rFonts w:hint="eastAsia"/>
        </w:rPr>
        <w:t>checked</w:t>
      </w:r>
      <w:r>
        <w:rPr>
          <w:rFonts w:hint="eastAsia"/>
        </w:rPr>
        <w:t>属性即可</w:t>
      </w:r>
      <w:r w:rsidR="005C405A">
        <w:rPr>
          <w:rFonts w:hint="eastAsia"/>
        </w:rPr>
        <w:t>。</w:t>
      </w:r>
    </w:p>
    <w:p w:rsidR="005C405A" w:rsidRDefault="005C405A" w:rsidP="004739D7">
      <w:pPr>
        <w:pStyle w:val="a0"/>
      </w:pPr>
    </w:p>
    <w:p w:rsidR="00830C48" w:rsidRDefault="00830C48" w:rsidP="004739D7">
      <w:pPr>
        <w:pStyle w:val="a0"/>
      </w:pPr>
      <w:r>
        <w:rPr>
          <w:rFonts w:hint="eastAsia"/>
        </w:rPr>
        <w:t>如何确定哪些课程被选中：</w:t>
      </w:r>
    </w:p>
    <w:p w:rsidR="00830C48" w:rsidRDefault="00830C48" w:rsidP="004739D7">
      <w:pPr>
        <w:pStyle w:val="a0"/>
      </w:pPr>
      <w:r>
        <w:rPr>
          <w:rFonts w:hint="eastAsia"/>
        </w:rPr>
        <w:t>获取当前班级所选的全部课程</w:t>
      </w:r>
      <w:r>
        <w:rPr>
          <w:rFonts w:hint="eastAsia"/>
        </w:rPr>
        <w:t>id</w:t>
      </w:r>
      <w:r>
        <w:rPr>
          <w:rFonts w:hint="eastAsia"/>
        </w:rPr>
        <w:t>，判断某个课程是否在这个集合中。</w:t>
      </w:r>
    </w:p>
    <w:p w:rsidR="00830C48" w:rsidRDefault="00830C48" w:rsidP="004739D7">
      <w:pPr>
        <w:pStyle w:val="a0"/>
      </w:pPr>
      <w:proofErr w:type="spellStart"/>
      <w:proofErr w:type="gramStart"/>
      <w:r>
        <w:rPr>
          <w:rFonts w:hint="eastAsia"/>
        </w:rPr>
        <w:t>Class</w:t>
      </w:r>
      <w:r>
        <w:t>CourseAction</w:t>
      </w:r>
      <w:proofErr w:type="spellEnd"/>
      <w:r>
        <w:t>(</w:t>
      </w:r>
      <w:proofErr w:type="gramEnd"/>
      <w:r>
        <w:t>)</w:t>
      </w:r>
    </w:p>
    <w:p w:rsidR="00830C48" w:rsidRDefault="00830C48" w:rsidP="004739D7">
      <w:pPr>
        <w:pStyle w:val="a0"/>
      </w:pPr>
      <w:r>
        <w:rPr>
          <w:noProof/>
        </w:rPr>
        <w:lastRenderedPageBreak/>
        <w:drawing>
          <wp:inline distT="0" distB="0" distL="0" distR="0" wp14:anchorId="4227949D" wp14:editId="5663DE68">
            <wp:extent cx="5278120" cy="32067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2D" w:rsidRDefault="00C3762D" w:rsidP="004739D7">
      <w:pPr>
        <w:pStyle w:val="a0"/>
      </w:pPr>
    </w:p>
    <w:p w:rsidR="00C3762D" w:rsidRDefault="00C3762D" w:rsidP="004739D7">
      <w:pPr>
        <w:pStyle w:val="a0"/>
        <w:rPr>
          <w:rFonts w:hint="eastAsia"/>
        </w:rPr>
      </w:pPr>
    </w:p>
    <w:p w:rsidR="005C405A" w:rsidRDefault="00513D16" w:rsidP="004739D7">
      <w:pPr>
        <w:pStyle w:val="a0"/>
      </w:pPr>
      <w:r>
        <w:rPr>
          <w:rFonts w:hint="eastAsia"/>
        </w:rPr>
        <w:t>模板直接输出即可</w:t>
      </w:r>
    </w:p>
    <w:p w:rsidR="00513D16" w:rsidRDefault="00513D16" w:rsidP="004739D7">
      <w:pPr>
        <w:pStyle w:val="a0"/>
      </w:pPr>
      <w:r>
        <w:rPr>
          <w:noProof/>
        </w:rPr>
        <w:drawing>
          <wp:inline distT="0" distB="0" distL="0" distR="0" wp14:anchorId="769C07AC" wp14:editId="0E4DC5C0">
            <wp:extent cx="5278120" cy="179514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EA" w:rsidRDefault="00C569EA" w:rsidP="004739D7">
      <w:pPr>
        <w:pStyle w:val="a0"/>
      </w:pPr>
    </w:p>
    <w:p w:rsidR="00C569EA" w:rsidRDefault="00C569EA" w:rsidP="004739D7">
      <w:pPr>
        <w:pStyle w:val="a0"/>
      </w:pPr>
    </w:p>
    <w:p w:rsidR="00C569EA" w:rsidRDefault="00C569EA" w:rsidP="004739D7">
      <w:pPr>
        <w:pStyle w:val="a0"/>
      </w:pPr>
      <w:r>
        <w:rPr>
          <w:rFonts w:hint="eastAsia"/>
        </w:rPr>
        <w:t>测试可用。</w:t>
      </w:r>
    </w:p>
    <w:p w:rsidR="00995BC9" w:rsidRDefault="00995BC9" w:rsidP="004739D7">
      <w:pPr>
        <w:pStyle w:val="a0"/>
      </w:pPr>
    </w:p>
    <w:p w:rsidR="00995BC9" w:rsidRDefault="00995BC9" w:rsidP="004739D7">
      <w:pPr>
        <w:pStyle w:val="a0"/>
      </w:pPr>
      <w:r>
        <w:rPr>
          <w:rFonts w:hint="eastAsia"/>
        </w:rPr>
        <w:t>扩展：班级信息展示：</w:t>
      </w:r>
    </w:p>
    <w:p w:rsidR="00D92CD7" w:rsidRDefault="00D92CD7" w:rsidP="004739D7">
      <w:pPr>
        <w:pStyle w:val="a0"/>
      </w:pPr>
    </w:p>
    <w:p w:rsidR="00D92CD7" w:rsidRDefault="00D92CD7" w:rsidP="004739D7">
      <w:pPr>
        <w:pStyle w:val="a0"/>
      </w:pPr>
    </w:p>
    <w:p w:rsidR="00995BC9" w:rsidRDefault="00995BC9" w:rsidP="004739D7">
      <w:pPr>
        <w:pStyle w:val="a0"/>
      </w:pPr>
      <w:r>
        <w:rPr>
          <w:noProof/>
        </w:rPr>
        <w:lastRenderedPageBreak/>
        <w:drawing>
          <wp:inline distT="0" distB="0" distL="0" distR="0" wp14:anchorId="0E366653" wp14:editId="33575CED">
            <wp:extent cx="5278120" cy="2261870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0A" w:rsidRDefault="0041090A" w:rsidP="004739D7">
      <w:pPr>
        <w:pStyle w:val="a0"/>
      </w:pPr>
    </w:p>
    <w:p w:rsidR="0041090A" w:rsidRDefault="0041090A" w:rsidP="004739D7">
      <w:pPr>
        <w:pStyle w:val="a0"/>
      </w:pPr>
    </w:p>
    <w:p w:rsidR="0041090A" w:rsidRDefault="0041090A" w:rsidP="0041090A">
      <w:pPr>
        <w:pStyle w:val="1"/>
      </w:pPr>
      <w:r>
        <w:rPr>
          <w:rFonts w:hint="eastAsia"/>
        </w:rPr>
        <w:lastRenderedPageBreak/>
        <w:t>将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公共初始化</w:t>
      </w:r>
    </w:p>
    <w:p w:rsidR="002A214F" w:rsidRDefault="002A214F" w:rsidP="002A214F">
      <w:proofErr w:type="spellStart"/>
      <w:r>
        <w:t>src</w:t>
      </w:r>
      <w:proofErr w:type="spellEnd"/>
      <w:r>
        <w:t>/main/</w:t>
      </w:r>
      <w:proofErr w:type="spellStart"/>
      <w:proofErr w:type="gramStart"/>
      <w:r>
        <w:t>init.go</w:t>
      </w:r>
      <w:proofErr w:type="spellEnd"/>
      <w:proofErr w:type="gramEnd"/>
    </w:p>
    <w:p w:rsidR="002A214F" w:rsidRPr="002A214F" w:rsidRDefault="002A214F" w:rsidP="002A214F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I</w:t>
      </w:r>
      <w:r>
        <w:t>nitDAO</w:t>
      </w:r>
      <w:proofErr w:type="spellEnd"/>
      <w:r>
        <w:t>(</w:t>
      </w:r>
      <w:proofErr w:type="gramEnd"/>
      <w:r>
        <w:t>)</w:t>
      </w:r>
    </w:p>
    <w:p w:rsidR="0041090A" w:rsidRDefault="001972F1" w:rsidP="004739D7">
      <w:pPr>
        <w:pStyle w:val="a0"/>
      </w:pPr>
      <w:r>
        <w:rPr>
          <w:noProof/>
        </w:rPr>
        <w:drawing>
          <wp:inline distT="0" distB="0" distL="0" distR="0" wp14:anchorId="5B47D8FD" wp14:editId="1D4C849A">
            <wp:extent cx="5278120" cy="22504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4F" w:rsidRDefault="00131E8D" w:rsidP="004739D7">
      <w:pPr>
        <w:pStyle w:val="a0"/>
      </w:pPr>
      <w:r>
        <w:rPr>
          <w:rFonts w:hint="eastAsia"/>
        </w:rPr>
        <w:t>使用全局变量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存储</w:t>
      </w:r>
      <w:r>
        <w:rPr>
          <w:rFonts w:hint="eastAsia"/>
        </w:rPr>
        <w:t>DAO</w:t>
      </w:r>
      <w:r>
        <w:rPr>
          <w:rFonts w:hint="eastAsia"/>
        </w:rPr>
        <w:t>对象：</w:t>
      </w:r>
    </w:p>
    <w:p w:rsidR="002A214F" w:rsidRDefault="002A214F" w:rsidP="004739D7">
      <w:pPr>
        <w:pStyle w:val="a0"/>
        <w:rPr>
          <w:rFonts w:hint="eastAsia"/>
        </w:rPr>
      </w:pPr>
    </w:p>
    <w:p w:rsidR="002A214F" w:rsidRDefault="002A214F" w:rsidP="004739D7">
      <w:pPr>
        <w:pStyle w:val="a0"/>
      </w:pPr>
      <w:proofErr w:type="spellStart"/>
      <w:r>
        <w:rPr>
          <w:rFonts w:hint="eastAsia"/>
        </w:rPr>
        <w:t>m</w:t>
      </w:r>
      <w:r>
        <w:t>ain.go</w:t>
      </w:r>
      <w:proofErr w:type="spellEnd"/>
      <w:r>
        <w:rPr>
          <w:rFonts w:hint="eastAsia"/>
        </w:rPr>
        <w:t>中调用</w:t>
      </w:r>
    </w:p>
    <w:p w:rsidR="002A214F" w:rsidRDefault="002A214F" w:rsidP="004739D7">
      <w:pPr>
        <w:pStyle w:val="a0"/>
      </w:pPr>
      <w:r>
        <w:rPr>
          <w:noProof/>
        </w:rPr>
        <w:drawing>
          <wp:inline distT="0" distB="0" distL="0" distR="0" wp14:anchorId="12D51CF0" wp14:editId="04CEDB8A">
            <wp:extent cx="5278120" cy="26149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8D" w:rsidRDefault="00131E8D" w:rsidP="004739D7">
      <w:pPr>
        <w:pStyle w:val="a0"/>
      </w:pPr>
    </w:p>
    <w:p w:rsidR="00131E8D" w:rsidRDefault="00131E8D" w:rsidP="004739D7">
      <w:pPr>
        <w:pStyle w:val="a0"/>
      </w:pPr>
      <w:r>
        <w:rPr>
          <w:rFonts w:hint="eastAsia"/>
        </w:rPr>
        <w:t>讲</w:t>
      </w:r>
      <w:r>
        <w:rPr>
          <w:rFonts w:hint="eastAsia"/>
        </w:rPr>
        <w:t>Action</w:t>
      </w:r>
      <w:r>
        <w:rPr>
          <w:rFonts w:hint="eastAsia"/>
        </w:rPr>
        <w:t>中的初始化</w:t>
      </w:r>
      <w:r>
        <w:rPr>
          <w:rFonts w:hint="eastAsia"/>
        </w:rPr>
        <w:t>DAO</w:t>
      </w:r>
      <w:r>
        <w:rPr>
          <w:rFonts w:hint="eastAsia"/>
        </w:rPr>
        <w:t>的操作删除。</w:t>
      </w:r>
    </w:p>
    <w:p w:rsidR="00131E8D" w:rsidRDefault="00131E8D" w:rsidP="00131E8D">
      <w:pPr>
        <w:pStyle w:val="a0"/>
      </w:pPr>
      <w:proofErr w:type="spellStart"/>
      <w:r>
        <w:rPr>
          <w:rFonts w:hint="eastAsia"/>
        </w:rPr>
        <w:t>ClassActions</w:t>
      </w:r>
      <w:r>
        <w:t>.go</w:t>
      </w:r>
      <w:proofErr w:type="spellEnd"/>
    </w:p>
    <w:p w:rsidR="00131E8D" w:rsidRDefault="00131E8D" w:rsidP="00131E8D">
      <w:pPr>
        <w:pStyle w:val="a0"/>
      </w:pPr>
      <w:r>
        <w:rPr>
          <w:noProof/>
        </w:rPr>
        <w:lastRenderedPageBreak/>
        <w:drawing>
          <wp:inline distT="0" distB="0" distL="0" distR="0" wp14:anchorId="412CEB04" wp14:editId="28D7AFEA">
            <wp:extent cx="5278120" cy="1477645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78" w:rsidRDefault="001D0578" w:rsidP="00131E8D">
      <w:pPr>
        <w:pStyle w:val="a0"/>
      </w:pPr>
    </w:p>
    <w:p w:rsidR="001D0578" w:rsidRDefault="001D0578" w:rsidP="00131E8D">
      <w:pPr>
        <w:pStyle w:val="a0"/>
      </w:pPr>
      <w:r>
        <w:rPr>
          <w:rFonts w:hint="eastAsia"/>
        </w:rPr>
        <w:t>语法中</w:t>
      </w:r>
      <w:r>
        <w:rPr>
          <w:rFonts w:hint="eastAsia"/>
        </w:rPr>
        <w:t xml:space="preserve"> err</w:t>
      </w:r>
      <w:r>
        <w:rPr>
          <w:rFonts w:hint="eastAsia"/>
        </w:rPr>
        <w:t>变量在后续使用中，需要注意</w:t>
      </w:r>
      <w:r>
        <w:rPr>
          <w:rFonts w:hint="eastAsia"/>
        </w:rPr>
        <w:t>:</w:t>
      </w:r>
      <w:r>
        <w:t>=</w:t>
      </w:r>
      <w:r>
        <w:rPr>
          <w:rFonts w:hint="eastAsia"/>
        </w:rPr>
        <w:t>的问题。</w:t>
      </w:r>
    </w:p>
    <w:p w:rsidR="001D0578" w:rsidRDefault="001D0578" w:rsidP="00131E8D">
      <w:pPr>
        <w:pStyle w:val="a0"/>
        <w:rPr>
          <w:rFonts w:hint="eastAsia"/>
        </w:rPr>
      </w:pPr>
      <w:bookmarkStart w:id="0" w:name="_GoBack"/>
      <w:bookmarkEnd w:id="0"/>
    </w:p>
    <w:p w:rsidR="002A214F" w:rsidRPr="004739D7" w:rsidRDefault="002A214F" w:rsidP="004739D7">
      <w:pPr>
        <w:pStyle w:val="a0"/>
        <w:rPr>
          <w:rFonts w:hint="eastAsia"/>
        </w:rPr>
      </w:pPr>
    </w:p>
    <w:sectPr w:rsidR="002A214F" w:rsidRPr="004739D7" w:rsidSect="005F7D91">
      <w:headerReference w:type="default" r:id="rId85"/>
      <w:footerReference w:type="default" r:id="rId86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041C" w:rsidRDefault="0050041C">
      <w:pPr>
        <w:ind w:firstLine="480"/>
      </w:pPr>
      <w:r>
        <w:separator/>
      </w:r>
    </w:p>
  </w:endnote>
  <w:endnote w:type="continuationSeparator" w:id="0">
    <w:p w:rsidR="0050041C" w:rsidRDefault="0050041C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3F3" w:rsidRPr="007774BE" w:rsidRDefault="007763F3" w:rsidP="00531B28">
    <w:pPr>
      <w:pStyle w:val="a7"/>
      <w:pBdr>
        <w:top w:val="single" w:sz="6" w:space="1" w:color="auto"/>
      </w:pBdr>
      <w:rPr>
        <w:kern w:val="0"/>
      </w:rPr>
    </w:pP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041C" w:rsidRDefault="0050041C">
      <w:pPr>
        <w:ind w:firstLine="480"/>
      </w:pPr>
      <w:r>
        <w:separator/>
      </w:r>
    </w:p>
  </w:footnote>
  <w:footnote w:type="continuationSeparator" w:id="0">
    <w:p w:rsidR="0050041C" w:rsidRDefault="0050041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63F3" w:rsidRDefault="007763F3" w:rsidP="00120754">
    <w:pPr>
      <w:pStyle w:val="a6"/>
      <w:pBdr>
        <w:bottom w:val="single" w:sz="6" w:space="2" w:color="auto"/>
      </w:pBdr>
      <w:jc w:val="right"/>
    </w:pPr>
    <w:r>
      <w:rPr>
        <w:rFonts w:hint="eastAsia"/>
        <w:noProof/>
        <w:lang w:val="zh-CN"/>
      </w:rPr>
      <w:drawing>
        <wp:anchor distT="0" distB="0" distL="114300" distR="114300" simplePos="0" relativeHeight="251658240" behindDoc="0" locked="0" layoutInCell="1" allowOverlap="1" wp14:anchorId="38925026">
          <wp:simplePos x="0" y="0"/>
          <wp:positionH relativeFrom="column">
            <wp:posOffset>4078605</wp:posOffset>
          </wp:positionH>
          <wp:positionV relativeFrom="paragraph">
            <wp:posOffset>85725</wp:posOffset>
          </wp:positionV>
          <wp:extent cx="127000" cy="127000"/>
          <wp:effectExtent l="0" t="0" r="6350" b="635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vatar-100x100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000" cy="127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r>
      <w:rPr>
        <w:rFonts w:hint="eastAsia"/>
      </w:rPr>
      <w:t>韩忠康</w:t>
    </w:r>
    <w:proofErr w:type="gramEnd"/>
    <w:r>
      <w:rPr>
        <w:rFonts w:hint="eastAsia"/>
      </w:rPr>
      <w:t>(</w:t>
    </w:r>
    <w:r>
      <w:t>hellokang.net)</w:t>
    </w:r>
    <w:r w:rsidRPr="00120754">
      <w:rPr>
        <w:rFonts w:hint="eastAsia"/>
        <w:noProof/>
        <w:lang w:val="zh-C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272E3EF5"/>
    <w:multiLevelType w:val="hybridMultilevel"/>
    <w:tmpl w:val="A30C88CA"/>
    <w:lvl w:ilvl="0" w:tplc="6C4287F0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2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3" w15:restartNumberingAfterBreak="0">
    <w:nsid w:val="582679B7"/>
    <w:multiLevelType w:val="hybridMultilevel"/>
    <w:tmpl w:val="5FDCDA38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4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num w:numId="1">
    <w:abstractNumId w:val="12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4"/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AC0"/>
    <w:rsid w:val="000067E7"/>
    <w:rsid w:val="00013624"/>
    <w:rsid w:val="00015F49"/>
    <w:rsid w:val="00020439"/>
    <w:rsid w:val="00025AC6"/>
    <w:rsid w:val="000407F2"/>
    <w:rsid w:val="0004490B"/>
    <w:rsid w:val="000463B3"/>
    <w:rsid w:val="00052090"/>
    <w:rsid w:val="00056446"/>
    <w:rsid w:val="00060D6F"/>
    <w:rsid w:val="00083B4B"/>
    <w:rsid w:val="000F191F"/>
    <w:rsid w:val="00103A80"/>
    <w:rsid w:val="00120754"/>
    <w:rsid w:val="001208F8"/>
    <w:rsid w:val="00131E8D"/>
    <w:rsid w:val="0013338A"/>
    <w:rsid w:val="00137524"/>
    <w:rsid w:val="0016314F"/>
    <w:rsid w:val="001972F1"/>
    <w:rsid w:val="001A7C42"/>
    <w:rsid w:val="001B5F41"/>
    <w:rsid w:val="001C1E7A"/>
    <w:rsid w:val="001C566B"/>
    <w:rsid w:val="001C6EC2"/>
    <w:rsid w:val="001D0578"/>
    <w:rsid w:val="00210476"/>
    <w:rsid w:val="002126DA"/>
    <w:rsid w:val="002601E6"/>
    <w:rsid w:val="002665C9"/>
    <w:rsid w:val="00270475"/>
    <w:rsid w:val="00295B9E"/>
    <w:rsid w:val="002A0883"/>
    <w:rsid w:val="002A214F"/>
    <w:rsid w:val="002B27A6"/>
    <w:rsid w:val="002C3069"/>
    <w:rsid w:val="002C6AB6"/>
    <w:rsid w:val="002E196F"/>
    <w:rsid w:val="002E3EAD"/>
    <w:rsid w:val="002F08B6"/>
    <w:rsid w:val="002F1032"/>
    <w:rsid w:val="00302875"/>
    <w:rsid w:val="00335DD7"/>
    <w:rsid w:val="0034344A"/>
    <w:rsid w:val="00350919"/>
    <w:rsid w:val="003607CF"/>
    <w:rsid w:val="00381EB4"/>
    <w:rsid w:val="00384A61"/>
    <w:rsid w:val="00391873"/>
    <w:rsid w:val="00395086"/>
    <w:rsid w:val="003A3947"/>
    <w:rsid w:val="003A51E0"/>
    <w:rsid w:val="003B23AC"/>
    <w:rsid w:val="003C59DF"/>
    <w:rsid w:val="003D562B"/>
    <w:rsid w:val="003E2E4C"/>
    <w:rsid w:val="003F0987"/>
    <w:rsid w:val="003F213A"/>
    <w:rsid w:val="003F56EA"/>
    <w:rsid w:val="003F57E9"/>
    <w:rsid w:val="0040791A"/>
    <w:rsid w:val="0041090A"/>
    <w:rsid w:val="00411E95"/>
    <w:rsid w:val="004237C3"/>
    <w:rsid w:val="00430B77"/>
    <w:rsid w:val="0044097B"/>
    <w:rsid w:val="00444D1D"/>
    <w:rsid w:val="00461086"/>
    <w:rsid w:val="004670B3"/>
    <w:rsid w:val="004739D7"/>
    <w:rsid w:val="004A4B7C"/>
    <w:rsid w:val="004B318F"/>
    <w:rsid w:val="004C045D"/>
    <w:rsid w:val="004C2170"/>
    <w:rsid w:val="004C590E"/>
    <w:rsid w:val="004F550A"/>
    <w:rsid w:val="0050041C"/>
    <w:rsid w:val="00502F18"/>
    <w:rsid w:val="0050646A"/>
    <w:rsid w:val="00513D16"/>
    <w:rsid w:val="00527D6C"/>
    <w:rsid w:val="00527FC2"/>
    <w:rsid w:val="00531B28"/>
    <w:rsid w:val="00547387"/>
    <w:rsid w:val="00555D2E"/>
    <w:rsid w:val="0056392C"/>
    <w:rsid w:val="005728A6"/>
    <w:rsid w:val="005830AA"/>
    <w:rsid w:val="00595330"/>
    <w:rsid w:val="0059605A"/>
    <w:rsid w:val="005A0AE3"/>
    <w:rsid w:val="005A2C6A"/>
    <w:rsid w:val="005B17E5"/>
    <w:rsid w:val="005C405A"/>
    <w:rsid w:val="005C5E64"/>
    <w:rsid w:val="005F12C6"/>
    <w:rsid w:val="005F4DD7"/>
    <w:rsid w:val="005F7D91"/>
    <w:rsid w:val="006069F8"/>
    <w:rsid w:val="006203ED"/>
    <w:rsid w:val="00625AC0"/>
    <w:rsid w:val="00627BA0"/>
    <w:rsid w:val="00633D7F"/>
    <w:rsid w:val="00635271"/>
    <w:rsid w:val="0063725A"/>
    <w:rsid w:val="00670218"/>
    <w:rsid w:val="0067061E"/>
    <w:rsid w:val="0067244C"/>
    <w:rsid w:val="00683DA9"/>
    <w:rsid w:val="006907D8"/>
    <w:rsid w:val="00693728"/>
    <w:rsid w:val="00693967"/>
    <w:rsid w:val="00694160"/>
    <w:rsid w:val="006D7E55"/>
    <w:rsid w:val="006E022F"/>
    <w:rsid w:val="006E02BD"/>
    <w:rsid w:val="0070403D"/>
    <w:rsid w:val="007162A7"/>
    <w:rsid w:val="00717C27"/>
    <w:rsid w:val="00720B40"/>
    <w:rsid w:val="0073672F"/>
    <w:rsid w:val="007378B7"/>
    <w:rsid w:val="007704C3"/>
    <w:rsid w:val="007763F3"/>
    <w:rsid w:val="007774BE"/>
    <w:rsid w:val="00782606"/>
    <w:rsid w:val="00784F8F"/>
    <w:rsid w:val="00790570"/>
    <w:rsid w:val="007A61DF"/>
    <w:rsid w:val="007B2B3E"/>
    <w:rsid w:val="007B3751"/>
    <w:rsid w:val="007C6BD4"/>
    <w:rsid w:val="007D45C6"/>
    <w:rsid w:val="007E08F2"/>
    <w:rsid w:val="007F2120"/>
    <w:rsid w:val="008102F6"/>
    <w:rsid w:val="00814D2F"/>
    <w:rsid w:val="00830C48"/>
    <w:rsid w:val="00834397"/>
    <w:rsid w:val="0083445E"/>
    <w:rsid w:val="008505E2"/>
    <w:rsid w:val="008529AD"/>
    <w:rsid w:val="008625BB"/>
    <w:rsid w:val="008625DA"/>
    <w:rsid w:val="00863853"/>
    <w:rsid w:val="008907EB"/>
    <w:rsid w:val="008928C6"/>
    <w:rsid w:val="00894A59"/>
    <w:rsid w:val="008B532E"/>
    <w:rsid w:val="008B62B9"/>
    <w:rsid w:val="008C0508"/>
    <w:rsid w:val="008C1C39"/>
    <w:rsid w:val="008D4856"/>
    <w:rsid w:val="008F7B5E"/>
    <w:rsid w:val="00900D9D"/>
    <w:rsid w:val="00904BC1"/>
    <w:rsid w:val="00904CC2"/>
    <w:rsid w:val="0091500C"/>
    <w:rsid w:val="00916227"/>
    <w:rsid w:val="009178AC"/>
    <w:rsid w:val="009200EF"/>
    <w:rsid w:val="00961329"/>
    <w:rsid w:val="00965FB2"/>
    <w:rsid w:val="00987EBE"/>
    <w:rsid w:val="00995BC9"/>
    <w:rsid w:val="009979DF"/>
    <w:rsid w:val="009B6252"/>
    <w:rsid w:val="009C1399"/>
    <w:rsid w:val="009C31D7"/>
    <w:rsid w:val="009E3DA7"/>
    <w:rsid w:val="009E5775"/>
    <w:rsid w:val="009F11C2"/>
    <w:rsid w:val="009F4E39"/>
    <w:rsid w:val="00A007F0"/>
    <w:rsid w:val="00A044C0"/>
    <w:rsid w:val="00A20BD9"/>
    <w:rsid w:val="00A4443E"/>
    <w:rsid w:val="00A51559"/>
    <w:rsid w:val="00A61EF8"/>
    <w:rsid w:val="00A91DE4"/>
    <w:rsid w:val="00A95359"/>
    <w:rsid w:val="00AA35F5"/>
    <w:rsid w:val="00AA3D95"/>
    <w:rsid w:val="00AB4DB0"/>
    <w:rsid w:val="00AE74E8"/>
    <w:rsid w:val="00AF0C3D"/>
    <w:rsid w:val="00B06F10"/>
    <w:rsid w:val="00B111CF"/>
    <w:rsid w:val="00B32A31"/>
    <w:rsid w:val="00B411EE"/>
    <w:rsid w:val="00B536EB"/>
    <w:rsid w:val="00B76DE0"/>
    <w:rsid w:val="00B822C6"/>
    <w:rsid w:val="00BA1BB7"/>
    <w:rsid w:val="00BB0DC2"/>
    <w:rsid w:val="00BB1131"/>
    <w:rsid w:val="00BC4183"/>
    <w:rsid w:val="00BD07BE"/>
    <w:rsid w:val="00BE5043"/>
    <w:rsid w:val="00BE73A4"/>
    <w:rsid w:val="00C10F4A"/>
    <w:rsid w:val="00C13AF6"/>
    <w:rsid w:val="00C13F8B"/>
    <w:rsid w:val="00C34F5D"/>
    <w:rsid w:val="00C3762D"/>
    <w:rsid w:val="00C47E6D"/>
    <w:rsid w:val="00C55DD6"/>
    <w:rsid w:val="00C569EA"/>
    <w:rsid w:val="00C646C0"/>
    <w:rsid w:val="00C660F4"/>
    <w:rsid w:val="00C90CC8"/>
    <w:rsid w:val="00C928BD"/>
    <w:rsid w:val="00C930FC"/>
    <w:rsid w:val="00C97278"/>
    <w:rsid w:val="00CB1D56"/>
    <w:rsid w:val="00CB4FFE"/>
    <w:rsid w:val="00CC2843"/>
    <w:rsid w:val="00CC7951"/>
    <w:rsid w:val="00D1784F"/>
    <w:rsid w:val="00D266B4"/>
    <w:rsid w:val="00D30F9B"/>
    <w:rsid w:val="00D35947"/>
    <w:rsid w:val="00D477D0"/>
    <w:rsid w:val="00D726FA"/>
    <w:rsid w:val="00D737B5"/>
    <w:rsid w:val="00D92CD7"/>
    <w:rsid w:val="00D96B52"/>
    <w:rsid w:val="00DB7154"/>
    <w:rsid w:val="00DC27C2"/>
    <w:rsid w:val="00DC4B30"/>
    <w:rsid w:val="00DE2278"/>
    <w:rsid w:val="00DE7361"/>
    <w:rsid w:val="00DF4052"/>
    <w:rsid w:val="00E07889"/>
    <w:rsid w:val="00E11802"/>
    <w:rsid w:val="00E14AE9"/>
    <w:rsid w:val="00E23F33"/>
    <w:rsid w:val="00E333EC"/>
    <w:rsid w:val="00E54977"/>
    <w:rsid w:val="00E82C13"/>
    <w:rsid w:val="00E9017D"/>
    <w:rsid w:val="00EC215B"/>
    <w:rsid w:val="00F11206"/>
    <w:rsid w:val="00F148AC"/>
    <w:rsid w:val="00F17FBA"/>
    <w:rsid w:val="00F32B2A"/>
    <w:rsid w:val="00F37D15"/>
    <w:rsid w:val="00F711A4"/>
    <w:rsid w:val="00F7331F"/>
    <w:rsid w:val="00FA0D3A"/>
    <w:rsid w:val="00FC4428"/>
    <w:rsid w:val="00FC4C01"/>
    <w:rsid w:val="00FC556B"/>
    <w:rsid w:val="00FD5CF9"/>
    <w:rsid w:val="00FE1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97710C"/>
  <w15:chartTrackingRefBased/>
  <w15:docId w15:val="{E2B5BEFE-A30D-41A1-9113-790CD9401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TOC2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TOC3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table" w:styleId="af2">
    <w:name w:val="Table Grid"/>
    <w:basedOn w:val="a2"/>
    <w:rsid w:val="006937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s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FEBA85-710B-4334-A7A3-50897627C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模板.dotx</Template>
  <TotalTime>822</TotalTime>
  <Pages>1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>sinobest</Company>
  <LinksUpToDate>false</LinksUpToDate>
  <CharactersWithSpaces>4245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项目名称</dc:title>
  <dc:subject/>
  <dc:creator>韩忠康</dc:creator>
  <cp:keywords/>
  <dc:description/>
  <cp:lastModifiedBy>韩 忠康</cp:lastModifiedBy>
  <cp:revision>164</cp:revision>
  <dcterms:created xsi:type="dcterms:W3CDTF">2018-11-30T02:44:00Z</dcterms:created>
  <dcterms:modified xsi:type="dcterms:W3CDTF">2018-12-01T09:41:00Z</dcterms:modified>
</cp:coreProperties>
</file>